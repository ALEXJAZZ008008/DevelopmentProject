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02F3BB6B"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40648D">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6E957E46" w:rsidR="00791D58" w:rsidRDefault="004D1303" w:rsidP="00791D58">
      <w:pPr>
        <w:jc w:val="center"/>
        <w:rPr>
          <w:sz w:val="24"/>
          <w:szCs w:val="24"/>
        </w:rPr>
      </w:pPr>
      <w:r>
        <w:rPr>
          <w:sz w:val="24"/>
          <w:szCs w:val="24"/>
        </w:rPr>
        <w:t xml:space="preserve">Word Count: </w:t>
      </w:r>
      <w:r w:rsidR="00664A75">
        <w:rPr>
          <w:sz w:val="24"/>
          <w:szCs w:val="24"/>
        </w:rPr>
        <w:t>15990</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8B1F71C" w14:textId="1B9555AD" w:rsidR="00141D63"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605591" w:history="1">
        <w:r w:rsidR="00141D63" w:rsidRPr="00997675">
          <w:rPr>
            <w:rStyle w:val="Hyperlink"/>
            <w:noProof/>
          </w:rPr>
          <w:t>1</w:t>
        </w:r>
        <w:r w:rsidR="00141D63">
          <w:rPr>
            <w:rFonts w:asciiTheme="minorHAnsi" w:eastAsiaTheme="minorEastAsia" w:hAnsiTheme="minorHAnsi" w:cstheme="minorBidi"/>
            <w:noProof/>
            <w:lang w:eastAsia="en-GB"/>
          </w:rPr>
          <w:tab/>
        </w:r>
        <w:r w:rsidR="00141D63" w:rsidRPr="00997675">
          <w:rPr>
            <w:rStyle w:val="Hyperlink"/>
            <w:noProof/>
          </w:rPr>
          <w:t>Introduction</w:t>
        </w:r>
        <w:r w:rsidR="00141D63">
          <w:rPr>
            <w:noProof/>
            <w:webHidden/>
          </w:rPr>
          <w:tab/>
        </w:r>
        <w:r w:rsidR="00141D63">
          <w:rPr>
            <w:noProof/>
            <w:webHidden/>
          </w:rPr>
          <w:fldChar w:fldCharType="begin"/>
        </w:r>
        <w:r w:rsidR="00141D63">
          <w:rPr>
            <w:noProof/>
            <w:webHidden/>
          </w:rPr>
          <w:instrText xml:space="preserve"> PAGEREF _Toc481605591 \h </w:instrText>
        </w:r>
        <w:r w:rsidR="00141D63">
          <w:rPr>
            <w:noProof/>
            <w:webHidden/>
          </w:rPr>
        </w:r>
        <w:r w:rsidR="00141D63">
          <w:rPr>
            <w:noProof/>
            <w:webHidden/>
          </w:rPr>
          <w:fldChar w:fldCharType="separate"/>
        </w:r>
        <w:r w:rsidR="0040648D">
          <w:rPr>
            <w:noProof/>
            <w:webHidden/>
          </w:rPr>
          <w:t>7</w:t>
        </w:r>
        <w:r w:rsidR="00141D63">
          <w:rPr>
            <w:noProof/>
            <w:webHidden/>
          </w:rPr>
          <w:fldChar w:fldCharType="end"/>
        </w:r>
      </w:hyperlink>
    </w:p>
    <w:p w14:paraId="5E61EA60" w14:textId="0929A493" w:rsidR="00141D63" w:rsidRDefault="00141D63">
      <w:pPr>
        <w:pStyle w:val="TOC1"/>
        <w:tabs>
          <w:tab w:val="left" w:pos="440"/>
        </w:tabs>
        <w:rPr>
          <w:rFonts w:asciiTheme="minorHAnsi" w:eastAsiaTheme="minorEastAsia" w:hAnsiTheme="minorHAnsi" w:cstheme="minorBidi"/>
          <w:noProof/>
          <w:lang w:eastAsia="en-GB"/>
        </w:rPr>
      </w:pPr>
      <w:hyperlink w:anchor="_Toc481605592" w:history="1">
        <w:r w:rsidRPr="00997675">
          <w:rPr>
            <w:rStyle w:val="Hyperlink"/>
            <w:noProof/>
          </w:rPr>
          <w:t>2</w:t>
        </w:r>
        <w:r>
          <w:rPr>
            <w:rFonts w:asciiTheme="minorHAnsi" w:eastAsiaTheme="minorEastAsia" w:hAnsiTheme="minorHAnsi" w:cstheme="minorBidi"/>
            <w:noProof/>
            <w:lang w:eastAsia="en-GB"/>
          </w:rPr>
          <w:tab/>
        </w:r>
        <w:r w:rsidRPr="00997675">
          <w:rPr>
            <w:rStyle w:val="Hyperlink"/>
            <w:noProof/>
          </w:rPr>
          <w:t>Aim and Objectives</w:t>
        </w:r>
        <w:r>
          <w:rPr>
            <w:noProof/>
            <w:webHidden/>
          </w:rPr>
          <w:tab/>
        </w:r>
        <w:r>
          <w:rPr>
            <w:noProof/>
            <w:webHidden/>
          </w:rPr>
          <w:fldChar w:fldCharType="begin"/>
        </w:r>
        <w:r>
          <w:rPr>
            <w:noProof/>
            <w:webHidden/>
          </w:rPr>
          <w:instrText xml:space="preserve"> PAGEREF _Toc481605592 \h </w:instrText>
        </w:r>
        <w:r>
          <w:rPr>
            <w:noProof/>
            <w:webHidden/>
          </w:rPr>
        </w:r>
        <w:r>
          <w:rPr>
            <w:noProof/>
            <w:webHidden/>
          </w:rPr>
          <w:fldChar w:fldCharType="separate"/>
        </w:r>
        <w:r w:rsidR="0040648D">
          <w:rPr>
            <w:noProof/>
            <w:webHidden/>
          </w:rPr>
          <w:t>9</w:t>
        </w:r>
        <w:r>
          <w:rPr>
            <w:noProof/>
            <w:webHidden/>
          </w:rPr>
          <w:fldChar w:fldCharType="end"/>
        </w:r>
      </w:hyperlink>
    </w:p>
    <w:p w14:paraId="6D6952CB" w14:textId="6B393361" w:rsidR="00141D63" w:rsidRDefault="00141D63">
      <w:pPr>
        <w:pStyle w:val="TOC3"/>
        <w:tabs>
          <w:tab w:val="right" w:leader="dot" w:pos="9016"/>
        </w:tabs>
        <w:rPr>
          <w:rFonts w:asciiTheme="minorHAnsi" w:eastAsiaTheme="minorEastAsia" w:hAnsiTheme="minorHAnsi" w:cstheme="minorBidi"/>
          <w:noProof/>
          <w:lang w:eastAsia="en-GB"/>
        </w:rPr>
      </w:pPr>
      <w:hyperlink w:anchor="_Toc481605593" w:history="1">
        <w:r w:rsidRPr="00997675">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_Toc481605593 \h </w:instrText>
        </w:r>
        <w:r>
          <w:rPr>
            <w:noProof/>
            <w:webHidden/>
          </w:rPr>
        </w:r>
        <w:r>
          <w:rPr>
            <w:noProof/>
            <w:webHidden/>
          </w:rPr>
          <w:fldChar w:fldCharType="separate"/>
        </w:r>
        <w:r w:rsidR="0040648D">
          <w:rPr>
            <w:noProof/>
            <w:webHidden/>
          </w:rPr>
          <w:t>9</w:t>
        </w:r>
        <w:r>
          <w:rPr>
            <w:noProof/>
            <w:webHidden/>
          </w:rPr>
          <w:fldChar w:fldCharType="end"/>
        </w:r>
      </w:hyperlink>
    </w:p>
    <w:p w14:paraId="7C9A217D" w14:textId="0201B102" w:rsidR="00141D63" w:rsidRDefault="00141D63">
      <w:pPr>
        <w:pStyle w:val="TOC3"/>
        <w:tabs>
          <w:tab w:val="right" w:leader="dot" w:pos="9016"/>
        </w:tabs>
        <w:rPr>
          <w:rFonts w:asciiTheme="minorHAnsi" w:eastAsiaTheme="minorEastAsia" w:hAnsiTheme="minorHAnsi" w:cstheme="minorBidi"/>
          <w:noProof/>
          <w:lang w:eastAsia="en-GB"/>
        </w:rPr>
      </w:pPr>
      <w:hyperlink w:anchor="_Toc481605594" w:history="1">
        <w:r w:rsidRPr="00997675">
          <w:rPr>
            <w:rStyle w:val="Hyperlink"/>
            <w:noProof/>
          </w:rPr>
          <w:t>Objective 2 – Create a TCP Server and Test Wrapper</w:t>
        </w:r>
        <w:r>
          <w:rPr>
            <w:noProof/>
            <w:webHidden/>
          </w:rPr>
          <w:tab/>
        </w:r>
        <w:r>
          <w:rPr>
            <w:noProof/>
            <w:webHidden/>
          </w:rPr>
          <w:fldChar w:fldCharType="begin"/>
        </w:r>
        <w:r>
          <w:rPr>
            <w:noProof/>
            <w:webHidden/>
          </w:rPr>
          <w:instrText xml:space="preserve"> PAGEREF _Toc481605594 \h </w:instrText>
        </w:r>
        <w:r>
          <w:rPr>
            <w:noProof/>
            <w:webHidden/>
          </w:rPr>
        </w:r>
        <w:r>
          <w:rPr>
            <w:noProof/>
            <w:webHidden/>
          </w:rPr>
          <w:fldChar w:fldCharType="separate"/>
        </w:r>
        <w:r w:rsidR="0040648D">
          <w:rPr>
            <w:noProof/>
            <w:webHidden/>
          </w:rPr>
          <w:t>9</w:t>
        </w:r>
        <w:r>
          <w:rPr>
            <w:noProof/>
            <w:webHidden/>
          </w:rPr>
          <w:fldChar w:fldCharType="end"/>
        </w:r>
      </w:hyperlink>
    </w:p>
    <w:p w14:paraId="4003C068" w14:textId="3BB25963" w:rsidR="00141D63" w:rsidRDefault="00141D63">
      <w:pPr>
        <w:pStyle w:val="TOC3"/>
        <w:tabs>
          <w:tab w:val="right" w:leader="dot" w:pos="9016"/>
        </w:tabs>
        <w:rPr>
          <w:rFonts w:asciiTheme="minorHAnsi" w:eastAsiaTheme="minorEastAsia" w:hAnsiTheme="minorHAnsi" w:cstheme="minorBidi"/>
          <w:noProof/>
          <w:lang w:eastAsia="en-GB"/>
        </w:rPr>
      </w:pPr>
      <w:hyperlink w:anchor="_Toc481605595" w:history="1">
        <w:r w:rsidRPr="00997675">
          <w:rPr>
            <w:rStyle w:val="Hyperlink"/>
            <w:noProof/>
          </w:rPr>
          <w:t>Objective 3 – Create a UDP Server and Test Wrapper</w:t>
        </w:r>
        <w:r>
          <w:rPr>
            <w:noProof/>
            <w:webHidden/>
          </w:rPr>
          <w:tab/>
        </w:r>
        <w:r>
          <w:rPr>
            <w:noProof/>
            <w:webHidden/>
          </w:rPr>
          <w:fldChar w:fldCharType="begin"/>
        </w:r>
        <w:r>
          <w:rPr>
            <w:noProof/>
            <w:webHidden/>
          </w:rPr>
          <w:instrText xml:space="preserve"> PAGEREF _Toc481605595 \h </w:instrText>
        </w:r>
        <w:r>
          <w:rPr>
            <w:noProof/>
            <w:webHidden/>
          </w:rPr>
        </w:r>
        <w:r>
          <w:rPr>
            <w:noProof/>
            <w:webHidden/>
          </w:rPr>
          <w:fldChar w:fldCharType="separate"/>
        </w:r>
        <w:r w:rsidR="0040648D">
          <w:rPr>
            <w:noProof/>
            <w:webHidden/>
          </w:rPr>
          <w:t>10</w:t>
        </w:r>
        <w:r>
          <w:rPr>
            <w:noProof/>
            <w:webHidden/>
          </w:rPr>
          <w:fldChar w:fldCharType="end"/>
        </w:r>
      </w:hyperlink>
    </w:p>
    <w:p w14:paraId="6AF92354" w14:textId="03EB0DC0" w:rsidR="00141D63" w:rsidRDefault="00141D63">
      <w:pPr>
        <w:pStyle w:val="TOC3"/>
        <w:tabs>
          <w:tab w:val="right" w:leader="dot" w:pos="9016"/>
        </w:tabs>
        <w:rPr>
          <w:rFonts w:asciiTheme="minorHAnsi" w:eastAsiaTheme="minorEastAsia" w:hAnsiTheme="minorHAnsi" w:cstheme="minorBidi"/>
          <w:noProof/>
          <w:lang w:eastAsia="en-GB"/>
        </w:rPr>
      </w:pPr>
      <w:hyperlink w:anchor="_Toc481605596" w:history="1">
        <w:r w:rsidRPr="00997675">
          <w:rPr>
            <w:rStyle w:val="Hyperlink"/>
            <w:noProof/>
          </w:rPr>
          <w:t>Objective 4 – Add Multithreading to the TCP Server</w:t>
        </w:r>
        <w:r>
          <w:rPr>
            <w:noProof/>
            <w:webHidden/>
          </w:rPr>
          <w:tab/>
        </w:r>
        <w:r>
          <w:rPr>
            <w:noProof/>
            <w:webHidden/>
          </w:rPr>
          <w:fldChar w:fldCharType="begin"/>
        </w:r>
        <w:r>
          <w:rPr>
            <w:noProof/>
            <w:webHidden/>
          </w:rPr>
          <w:instrText xml:space="preserve"> PAGEREF _Toc481605596 \h </w:instrText>
        </w:r>
        <w:r>
          <w:rPr>
            <w:noProof/>
            <w:webHidden/>
          </w:rPr>
        </w:r>
        <w:r>
          <w:rPr>
            <w:noProof/>
            <w:webHidden/>
          </w:rPr>
          <w:fldChar w:fldCharType="separate"/>
        </w:r>
        <w:r w:rsidR="0040648D">
          <w:rPr>
            <w:noProof/>
            <w:webHidden/>
          </w:rPr>
          <w:t>10</w:t>
        </w:r>
        <w:r>
          <w:rPr>
            <w:noProof/>
            <w:webHidden/>
          </w:rPr>
          <w:fldChar w:fldCharType="end"/>
        </w:r>
      </w:hyperlink>
    </w:p>
    <w:p w14:paraId="72CD4DA4" w14:textId="70BB674F" w:rsidR="00141D63" w:rsidRDefault="00141D63">
      <w:pPr>
        <w:pStyle w:val="TOC3"/>
        <w:tabs>
          <w:tab w:val="right" w:leader="dot" w:pos="9016"/>
        </w:tabs>
        <w:rPr>
          <w:rFonts w:asciiTheme="minorHAnsi" w:eastAsiaTheme="minorEastAsia" w:hAnsiTheme="minorHAnsi" w:cstheme="minorBidi"/>
          <w:noProof/>
          <w:lang w:eastAsia="en-GB"/>
        </w:rPr>
      </w:pPr>
      <w:hyperlink w:anchor="_Toc481605597" w:history="1">
        <w:r w:rsidRPr="00997675">
          <w:rPr>
            <w:rStyle w:val="Hyperlink"/>
            <w:noProof/>
          </w:rPr>
          <w:t>Objective 5 - Add Logging to the TCP Server</w:t>
        </w:r>
        <w:r>
          <w:rPr>
            <w:noProof/>
            <w:webHidden/>
          </w:rPr>
          <w:tab/>
        </w:r>
        <w:r>
          <w:rPr>
            <w:noProof/>
            <w:webHidden/>
          </w:rPr>
          <w:fldChar w:fldCharType="begin"/>
        </w:r>
        <w:r>
          <w:rPr>
            <w:noProof/>
            <w:webHidden/>
          </w:rPr>
          <w:instrText xml:space="preserve"> PAGEREF _Toc481605597 \h </w:instrText>
        </w:r>
        <w:r>
          <w:rPr>
            <w:noProof/>
            <w:webHidden/>
          </w:rPr>
        </w:r>
        <w:r>
          <w:rPr>
            <w:noProof/>
            <w:webHidden/>
          </w:rPr>
          <w:fldChar w:fldCharType="separate"/>
        </w:r>
        <w:r w:rsidR="0040648D">
          <w:rPr>
            <w:noProof/>
            <w:webHidden/>
          </w:rPr>
          <w:t>10</w:t>
        </w:r>
        <w:r>
          <w:rPr>
            <w:noProof/>
            <w:webHidden/>
          </w:rPr>
          <w:fldChar w:fldCharType="end"/>
        </w:r>
      </w:hyperlink>
    </w:p>
    <w:p w14:paraId="49287DCB" w14:textId="5725AF53" w:rsidR="00141D63" w:rsidRDefault="00141D63">
      <w:pPr>
        <w:pStyle w:val="TOC3"/>
        <w:tabs>
          <w:tab w:val="right" w:leader="dot" w:pos="9016"/>
        </w:tabs>
        <w:rPr>
          <w:rFonts w:asciiTheme="minorHAnsi" w:eastAsiaTheme="minorEastAsia" w:hAnsiTheme="minorHAnsi" w:cstheme="minorBidi"/>
          <w:noProof/>
          <w:lang w:eastAsia="en-GB"/>
        </w:rPr>
      </w:pPr>
      <w:hyperlink w:anchor="_Toc481605598" w:history="1">
        <w:r w:rsidRPr="00997675">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_Toc481605598 \h </w:instrText>
        </w:r>
        <w:r>
          <w:rPr>
            <w:noProof/>
            <w:webHidden/>
          </w:rPr>
        </w:r>
        <w:r>
          <w:rPr>
            <w:noProof/>
            <w:webHidden/>
          </w:rPr>
          <w:fldChar w:fldCharType="separate"/>
        </w:r>
        <w:r w:rsidR="0040648D">
          <w:rPr>
            <w:noProof/>
            <w:webHidden/>
          </w:rPr>
          <w:t>10</w:t>
        </w:r>
        <w:r>
          <w:rPr>
            <w:noProof/>
            <w:webHidden/>
          </w:rPr>
          <w:fldChar w:fldCharType="end"/>
        </w:r>
      </w:hyperlink>
    </w:p>
    <w:p w14:paraId="316EC045" w14:textId="03C570AA" w:rsidR="00141D63" w:rsidRDefault="00141D63">
      <w:pPr>
        <w:pStyle w:val="TOC3"/>
        <w:tabs>
          <w:tab w:val="right" w:leader="dot" w:pos="9016"/>
        </w:tabs>
        <w:rPr>
          <w:rFonts w:asciiTheme="minorHAnsi" w:eastAsiaTheme="minorEastAsia" w:hAnsiTheme="minorHAnsi" w:cstheme="minorBidi"/>
          <w:noProof/>
          <w:lang w:eastAsia="en-GB"/>
        </w:rPr>
      </w:pPr>
      <w:hyperlink w:anchor="_Toc481605599" w:history="1">
        <w:r w:rsidRPr="00997675">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_Toc481605599 \h </w:instrText>
        </w:r>
        <w:r>
          <w:rPr>
            <w:noProof/>
            <w:webHidden/>
          </w:rPr>
        </w:r>
        <w:r>
          <w:rPr>
            <w:noProof/>
            <w:webHidden/>
          </w:rPr>
          <w:fldChar w:fldCharType="separate"/>
        </w:r>
        <w:r w:rsidR="0040648D">
          <w:rPr>
            <w:noProof/>
            <w:webHidden/>
          </w:rPr>
          <w:t>10</w:t>
        </w:r>
        <w:r>
          <w:rPr>
            <w:noProof/>
            <w:webHidden/>
          </w:rPr>
          <w:fldChar w:fldCharType="end"/>
        </w:r>
      </w:hyperlink>
    </w:p>
    <w:p w14:paraId="00D2E3A6" w14:textId="6DBE684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0" w:history="1">
        <w:r w:rsidRPr="00997675">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_Toc481605600 \h </w:instrText>
        </w:r>
        <w:r>
          <w:rPr>
            <w:noProof/>
            <w:webHidden/>
          </w:rPr>
        </w:r>
        <w:r>
          <w:rPr>
            <w:noProof/>
            <w:webHidden/>
          </w:rPr>
          <w:fldChar w:fldCharType="separate"/>
        </w:r>
        <w:r w:rsidR="0040648D">
          <w:rPr>
            <w:noProof/>
            <w:webHidden/>
          </w:rPr>
          <w:t>10</w:t>
        </w:r>
        <w:r>
          <w:rPr>
            <w:noProof/>
            <w:webHidden/>
          </w:rPr>
          <w:fldChar w:fldCharType="end"/>
        </w:r>
      </w:hyperlink>
    </w:p>
    <w:p w14:paraId="3573FCD8" w14:textId="6A3A9744" w:rsidR="00141D63" w:rsidRDefault="00141D63">
      <w:pPr>
        <w:pStyle w:val="TOC3"/>
        <w:tabs>
          <w:tab w:val="right" w:leader="dot" w:pos="9016"/>
        </w:tabs>
        <w:rPr>
          <w:rFonts w:asciiTheme="minorHAnsi" w:eastAsiaTheme="minorEastAsia" w:hAnsiTheme="minorHAnsi" w:cstheme="minorBidi"/>
          <w:noProof/>
          <w:lang w:eastAsia="en-GB"/>
        </w:rPr>
      </w:pPr>
      <w:hyperlink w:anchor="_Toc481605601" w:history="1">
        <w:r w:rsidRPr="00997675">
          <w:rPr>
            <w:rStyle w:val="Hyperlink"/>
            <w:noProof/>
          </w:rPr>
          <w:t>Objective 9 - Create a Method to Set the Play Area</w:t>
        </w:r>
        <w:r>
          <w:rPr>
            <w:noProof/>
            <w:webHidden/>
          </w:rPr>
          <w:tab/>
        </w:r>
        <w:r>
          <w:rPr>
            <w:noProof/>
            <w:webHidden/>
          </w:rPr>
          <w:fldChar w:fldCharType="begin"/>
        </w:r>
        <w:r>
          <w:rPr>
            <w:noProof/>
            <w:webHidden/>
          </w:rPr>
          <w:instrText xml:space="preserve"> PAGEREF _Toc481605601 \h </w:instrText>
        </w:r>
        <w:r>
          <w:rPr>
            <w:noProof/>
            <w:webHidden/>
          </w:rPr>
        </w:r>
        <w:r>
          <w:rPr>
            <w:noProof/>
            <w:webHidden/>
          </w:rPr>
          <w:fldChar w:fldCharType="separate"/>
        </w:r>
        <w:r w:rsidR="0040648D">
          <w:rPr>
            <w:noProof/>
            <w:webHidden/>
          </w:rPr>
          <w:t>11</w:t>
        </w:r>
        <w:r>
          <w:rPr>
            <w:noProof/>
            <w:webHidden/>
          </w:rPr>
          <w:fldChar w:fldCharType="end"/>
        </w:r>
      </w:hyperlink>
    </w:p>
    <w:p w14:paraId="3DB7C462" w14:textId="337754A4" w:rsidR="00141D63" w:rsidRDefault="00141D63">
      <w:pPr>
        <w:pStyle w:val="TOC3"/>
        <w:tabs>
          <w:tab w:val="right" w:leader="dot" w:pos="9016"/>
        </w:tabs>
        <w:rPr>
          <w:rFonts w:asciiTheme="minorHAnsi" w:eastAsiaTheme="minorEastAsia" w:hAnsiTheme="minorHAnsi" w:cstheme="minorBidi"/>
          <w:noProof/>
          <w:lang w:eastAsia="en-GB"/>
        </w:rPr>
      </w:pPr>
      <w:hyperlink w:anchor="_Toc481605602" w:history="1">
        <w:r w:rsidRPr="00997675">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_Toc481605602 \h </w:instrText>
        </w:r>
        <w:r>
          <w:rPr>
            <w:noProof/>
            <w:webHidden/>
          </w:rPr>
        </w:r>
        <w:r>
          <w:rPr>
            <w:noProof/>
            <w:webHidden/>
          </w:rPr>
          <w:fldChar w:fldCharType="separate"/>
        </w:r>
        <w:r w:rsidR="0040648D">
          <w:rPr>
            <w:noProof/>
            <w:webHidden/>
          </w:rPr>
          <w:t>11</w:t>
        </w:r>
        <w:r>
          <w:rPr>
            <w:noProof/>
            <w:webHidden/>
          </w:rPr>
          <w:fldChar w:fldCharType="end"/>
        </w:r>
      </w:hyperlink>
    </w:p>
    <w:p w14:paraId="4DF5C7B5" w14:textId="2F9BF574" w:rsidR="00141D63" w:rsidRDefault="00141D63">
      <w:pPr>
        <w:pStyle w:val="TOC3"/>
        <w:tabs>
          <w:tab w:val="right" w:leader="dot" w:pos="9016"/>
        </w:tabs>
        <w:rPr>
          <w:rFonts w:asciiTheme="minorHAnsi" w:eastAsiaTheme="minorEastAsia" w:hAnsiTheme="minorHAnsi" w:cstheme="minorBidi"/>
          <w:noProof/>
          <w:lang w:eastAsia="en-GB"/>
        </w:rPr>
      </w:pPr>
      <w:hyperlink w:anchor="_Toc481605603" w:history="1">
        <w:r w:rsidRPr="00997675">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_Toc481605603 \h </w:instrText>
        </w:r>
        <w:r>
          <w:rPr>
            <w:noProof/>
            <w:webHidden/>
          </w:rPr>
        </w:r>
        <w:r>
          <w:rPr>
            <w:noProof/>
            <w:webHidden/>
          </w:rPr>
          <w:fldChar w:fldCharType="separate"/>
        </w:r>
        <w:r w:rsidR="0040648D">
          <w:rPr>
            <w:noProof/>
            <w:webHidden/>
          </w:rPr>
          <w:t>11</w:t>
        </w:r>
        <w:r>
          <w:rPr>
            <w:noProof/>
            <w:webHidden/>
          </w:rPr>
          <w:fldChar w:fldCharType="end"/>
        </w:r>
      </w:hyperlink>
    </w:p>
    <w:p w14:paraId="68FB3801" w14:textId="42F952B5" w:rsidR="00141D63" w:rsidRDefault="00141D63">
      <w:pPr>
        <w:pStyle w:val="TOC3"/>
        <w:tabs>
          <w:tab w:val="right" w:leader="dot" w:pos="9016"/>
        </w:tabs>
        <w:rPr>
          <w:rFonts w:asciiTheme="minorHAnsi" w:eastAsiaTheme="minorEastAsia" w:hAnsiTheme="minorHAnsi" w:cstheme="minorBidi"/>
          <w:noProof/>
          <w:lang w:eastAsia="en-GB"/>
        </w:rPr>
      </w:pPr>
      <w:hyperlink w:anchor="_Toc481605604" w:history="1">
        <w:r w:rsidRPr="00997675">
          <w:rPr>
            <w:rStyle w:val="Hyperlink"/>
            <w:noProof/>
          </w:rPr>
          <w:t>Objective 12 - Add a Game Over Screen</w:t>
        </w:r>
        <w:r>
          <w:rPr>
            <w:noProof/>
            <w:webHidden/>
          </w:rPr>
          <w:tab/>
        </w:r>
        <w:r>
          <w:rPr>
            <w:noProof/>
            <w:webHidden/>
          </w:rPr>
          <w:fldChar w:fldCharType="begin"/>
        </w:r>
        <w:r>
          <w:rPr>
            <w:noProof/>
            <w:webHidden/>
          </w:rPr>
          <w:instrText xml:space="preserve"> PAGEREF _Toc481605604 \h </w:instrText>
        </w:r>
        <w:r>
          <w:rPr>
            <w:noProof/>
            <w:webHidden/>
          </w:rPr>
        </w:r>
        <w:r>
          <w:rPr>
            <w:noProof/>
            <w:webHidden/>
          </w:rPr>
          <w:fldChar w:fldCharType="separate"/>
        </w:r>
        <w:r w:rsidR="0040648D">
          <w:rPr>
            <w:noProof/>
            <w:webHidden/>
          </w:rPr>
          <w:t>11</w:t>
        </w:r>
        <w:r>
          <w:rPr>
            <w:noProof/>
            <w:webHidden/>
          </w:rPr>
          <w:fldChar w:fldCharType="end"/>
        </w:r>
      </w:hyperlink>
    </w:p>
    <w:p w14:paraId="08A0629F" w14:textId="3E2F4147" w:rsidR="00141D63" w:rsidRDefault="00141D63">
      <w:pPr>
        <w:pStyle w:val="TOC3"/>
        <w:tabs>
          <w:tab w:val="right" w:leader="dot" w:pos="9016"/>
        </w:tabs>
        <w:rPr>
          <w:rFonts w:asciiTheme="minorHAnsi" w:eastAsiaTheme="minorEastAsia" w:hAnsiTheme="minorHAnsi" w:cstheme="minorBidi"/>
          <w:noProof/>
          <w:lang w:eastAsia="en-GB"/>
        </w:rPr>
      </w:pPr>
      <w:hyperlink w:anchor="_Toc481605605" w:history="1">
        <w:r w:rsidRPr="00997675">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_Toc481605605 \h </w:instrText>
        </w:r>
        <w:r>
          <w:rPr>
            <w:noProof/>
            <w:webHidden/>
          </w:rPr>
        </w:r>
        <w:r>
          <w:rPr>
            <w:noProof/>
            <w:webHidden/>
          </w:rPr>
          <w:fldChar w:fldCharType="separate"/>
        </w:r>
        <w:r w:rsidR="0040648D">
          <w:rPr>
            <w:noProof/>
            <w:webHidden/>
          </w:rPr>
          <w:t>11</w:t>
        </w:r>
        <w:r>
          <w:rPr>
            <w:noProof/>
            <w:webHidden/>
          </w:rPr>
          <w:fldChar w:fldCharType="end"/>
        </w:r>
      </w:hyperlink>
    </w:p>
    <w:p w14:paraId="0BF42297" w14:textId="2378145B" w:rsidR="00141D63" w:rsidRDefault="00141D63">
      <w:pPr>
        <w:pStyle w:val="TOC3"/>
        <w:tabs>
          <w:tab w:val="right" w:leader="dot" w:pos="9016"/>
        </w:tabs>
        <w:rPr>
          <w:rFonts w:asciiTheme="minorHAnsi" w:eastAsiaTheme="minorEastAsia" w:hAnsiTheme="minorHAnsi" w:cstheme="minorBidi"/>
          <w:noProof/>
          <w:lang w:eastAsia="en-GB"/>
        </w:rPr>
      </w:pPr>
      <w:hyperlink w:anchor="_Toc481605606" w:history="1">
        <w:r w:rsidRPr="00997675">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_Toc481605606 \h </w:instrText>
        </w:r>
        <w:r>
          <w:rPr>
            <w:noProof/>
            <w:webHidden/>
          </w:rPr>
        </w:r>
        <w:r>
          <w:rPr>
            <w:noProof/>
            <w:webHidden/>
          </w:rPr>
          <w:fldChar w:fldCharType="separate"/>
        </w:r>
        <w:r w:rsidR="0040648D">
          <w:rPr>
            <w:noProof/>
            <w:webHidden/>
          </w:rPr>
          <w:t>11</w:t>
        </w:r>
        <w:r>
          <w:rPr>
            <w:noProof/>
            <w:webHidden/>
          </w:rPr>
          <w:fldChar w:fldCharType="end"/>
        </w:r>
      </w:hyperlink>
    </w:p>
    <w:p w14:paraId="2FDFB081" w14:textId="4962815B" w:rsidR="00141D63" w:rsidRDefault="00141D63">
      <w:pPr>
        <w:pStyle w:val="TOC3"/>
        <w:tabs>
          <w:tab w:val="right" w:leader="dot" w:pos="9016"/>
        </w:tabs>
        <w:rPr>
          <w:rFonts w:asciiTheme="minorHAnsi" w:eastAsiaTheme="minorEastAsia" w:hAnsiTheme="minorHAnsi" w:cstheme="minorBidi"/>
          <w:noProof/>
          <w:lang w:eastAsia="en-GB"/>
        </w:rPr>
      </w:pPr>
      <w:hyperlink w:anchor="_Toc481605607" w:history="1">
        <w:r w:rsidRPr="00997675">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_Toc481605607 \h </w:instrText>
        </w:r>
        <w:r>
          <w:rPr>
            <w:noProof/>
            <w:webHidden/>
          </w:rPr>
        </w:r>
        <w:r>
          <w:rPr>
            <w:noProof/>
            <w:webHidden/>
          </w:rPr>
          <w:fldChar w:fldCharType="separate"/>
        </w:r>
        <w:r w:rsidR="0040648D">
          <w:rPr>
            <w:noProof/>
            <w:webHidden/>
          </w:rPr>
          <w:t>12</w:t>
        </w:r>
        <w:r>
          <w:rPr>
            <w:noProof/>
            <w:webHidden/>
          </w:rPr>
          <w:fldChar w:fldCharType="end"/>
        </w:r>
      </w:hyperlink>
    </w:p>
    <w:p w14:paraId="338320CD" w14:textId="768BB817" w:rsidR="00141D63" w:rsidRDefault="00141D63">
      <w:pPr>
        <w:pStyle w:val="TOC3"/>
        <w:tabs>
          <w:tab w:val="right" w:leader="dot" w:pos="9016"/>
        </w:tabs>
        <w:rPr>
          <w:rFonts w:asciiTheme="minorHAnsi" w:eastAsiaTheme="minorEastAsia" w:hAnsiTheme="minorHAnsi" w:cstheme="minorBidi"/>
          <w:noProof/>
          <w:lang w:eastAsia="en-GB"/>
        </w:rPr>
      </w:pPr>
      <w:hyperlink w:anchor="_Toc481605608" w:history="1">
        <w:r w:rsidRPr="00997675">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_Toc481605608 \h </w:instrText>
        </w:r>
        <w:r>
          <w:rPr>
            <w:noProof/>
            <w:webHidden/>
          </w:rPr>
        </w:r>
        <w:r>
          <w:rPr>
            <w:noProof/>
            <w:webHidden/>
          </w:rPr>
          <w:fldChar w:fldCharType="separate"/>
        </w:r>
        <w:r w:rsidR="0040648D">
          <w:rPr>
            <w:noProof/>
            <w:webHidden/>
          </w:rPr>
          <w:t>12</w:t>
        </w:r>
        <w:r>
          <w:rPr>
            <w:noProof/>
            <w:webHidden/>
          </w:rPr>
          <w:fldChar w:fldCharType="end"/>
        </w:r>
      </w:hyperlink>
    </w:p>
    <w:p w14:paraId="488E2D71" w14:textId="608B049D" w:rsidR="00141D63" w:rsidRDefault="00141D63">
      <w:pPr>
        <w:pStyle w:val="TOC3"/>
        <w:tabs>
          <w:tab w:val="right" w:leader="dot" w:pos="9016"/>
        </w:tabs>
        <w:rPr>
          <w:rFonts w:asciiTheme="minorHAnsi" w:eastAsiaTheme="minorEastAsia" w:hAnsiTheme="minorHAnsi" w:cstheme="minorBidi"/>
          <w:noProof/>
          <w:lang w:eastAsia="en-GB"/>
        </w:rPr>
      </w:pPr>
      <w:hyperlink w:anchor="_Toc481605609" w:history="1">
        <w:r w:rsidRPr="00997675">
          <w:rPr>
            <w:rStyle w:val="Hyperlink"/>
            <w:noProof/>
          </w:rPr>
          <w:t>Objective 17 - Add a Lobby for Local Multiplayer</w:t>
        </w:r>
        <w:r>
          <w:rPr>
            <w:noProof/>
            <w:webHidden/>
          </w:rPr>
          <w:tab/>
        </w:r>
        <w:r>
          <w:rPr>
            <w:noProof/>
            <w:webHidden/>
          </w:rPr>
          <w:fldChar w:fldCharType="begin"/>
        </w:r>
        <w:r>
          <w:rPr>
            <w:noProof/>
            <w:webHidden/>
          </w:rPr>
          <w:instrText xml:space="preserve"> PAGEREF _Toc481605609 \h </w:instrText>
        </w:r>
        <w:r>
          <w:rPr>
            <w:noProof/>
            <w:webHidden/>
          </w:rPr>
        </w:r>
        <w:r>
          <w:rPr>
            <w:noProof/>
            <w:webHidden/>
          </w:rPr>
          <w:fldChar w:fldCharType="separate"/>
        </w:r>
        <w:r w:rsidR="0040648D">
          <w:rPr>
            <w:noProof/>
            <w:webHidden/>
          </w:rPr>
          <w:t>12</w:t>
        </w:r>
        <w:r>
          <w:rPr>
            <w:noProof/>
            <w:webHidden/>
          </w:rPr>
          <w:fldChar w:fldCharType="end"/>
        </w:r>
      </w:hyperlink>
    </w:p>
    <w:p w14:paraId="11722125" w14:textId="49BF3B89" w:rsidR="00141D63" w:rsidRDefault="00141D63">
      <w:pPr>
        <w:pStyle w:val="TOC3"/>
        <w:tabs>
          <w:tab w:val="right" w:leader="dot" w:pos="9016"/>
        </w:tabs>
        <w:rPr>
          <w:rFonts w:asciiTheme="minorHAnsi" w:eastAsiaTheme="minorEastAsia" w:hAnsiTheme="minorHAnsi" w:cstheme="minorBidi"/>
          <w:noProof/>
          <w:lang w:eastAsia="en-GB"/>
        </w:rPr>
      </w:pPr>
      <w:hyperlink w:anchor="_Toc481605610" w:history="1">
        <w:r w:rsidRPr="00997675">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_Toc481605610 \h </w:instrText>
        </w:r>
        <w:r>
          <w:rPr>
            <w:noProof/>
            <w:webHidden/>
          </w:rPr>
        </w:r>
        <w:r>
          <w:rPr>
            <w:noProof/>
            <w:webHidden/>
          </w:rPr>
          <w:fldChar w:fldCharType="separate"/>
        </w:r>
        <w:r w:rsidR="0040648D">
          <w:rPr>
            <w:noProof/>
            <w:webHidden/>
          </w:rPr>
          <w:t>12</w:t>
        </w:r>
        <w:r>
          <w:rPr>
            <w:noProof/>
            <w:webHidden/>
          </w:rPr>
          <w:fldChar w:fldCharType="end"/>
        </w:r>
      </w:hyperlink>
    </w:p>
    <w:p w14:paraId="626E3ACB" w14:textId="07D44606" w:rsidR="00141D63" w:rsidRDefault="00141D63">
      <w:pPr>
        <w:pStyle w:val="TOC3"/>
        <w:tabs>
          <w:tab w:val="right" w:leader="dot" w:pos="9016"/>
        </w:tabs>
        <w:rPr>
          <w:rFonts w:asciiTheme="minorHAnsi" w:eastAsiaTheme="minorEastAsia" w:hAnsiTheme="minorHAnsi" w:cstheme="minorBidi"/>
          <w:noProof/>
          <w:lang w:eastAsia="en-GB"/>
        </w:rPr>
      </w:pPr>
      <w:hyperlink w:anchor="_Toc481605611" w:history="1">
        <w:r w:rsidRPr="00997675">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_Toc481605611 \h </w:instrText>
        </w:r>
        <w:r>
          <w:rPr>
            <w:noProof/>
            <w:webHidden/>
          </w:rPr>
        </w:r>
        <w:r>
          <w:rPr>
            <w:noProof/>
            <w:webHidden/>
          </w:rPr>
          <w:fldChar w:fldCharType="separate"/>
        </w:r>
        <w:r w:rsidR="0040648D">
          <w:rPr>
            <w:noProof/>
            <w:webHidden/>
          </w:rPr>
          <w:t>12</w:t>
        </w:r>
        <w:r>
          <w:rPr>
            <w:noProof/>
            <w:webHidden/>
          </w:rPr>
          <w:fldChar w:fldCharType="end"/>
        </w:r>
      </w:hyperlink>
    </w:p>
    <w:p w14:paraId="39D259FC" w14:textId="0DCECB0E" w:rsidR="00141D63" w:rsidRDefault="00141D63">
      <w:pPr>
        <w:pStyle w:val="TOC1"/>
        <w:tabs>
          <w:tab w:val="left" w:pos="440"/>
        </w:tabs>
        <w:rPr>
          <w:rFonts w:asciiTheme="minorHAnsi" w:eastAsiaTheme="minorEastAsia" w:hAnsiTheme="minorHAnsi" w:cstheme="minorBidi"/>
          <w:noProof/>
          <w:lang w:eastAsia="en-GB"/>
        </w:rPr>
      </w:pPr>
      <w:hyperlink w:anchor="_Toc481605612" w:history="1">
        <w:r w:rsidRPr="00997675">
          <w:rPr>
            <w:rStyle w:val="Hyperlink"/>
            <w:noProof/>
          </w:rPr>
          <w:t>3</w:t>
        </w:r>
        <w:r>
          <w:rPr>
            <w:rFonts w:asciiTheme="minorHAnsi" w:eastAsiaTheme="minorEastAsia" w:hAnsiTheme="minorHAnsi" w:cstheme="minorBidi"/>
            <w:noProof/>
            <w:lang w:eastAsia="en-GB"/>
          </w:rPr>
          <w:tab/>
        </w:r>
        <w:r w:rsidRPr="00997675">
          <w:rPr>
            <w:rStyle w:val="Hyperlink"/>
            <w:noProof/>
          </w:rPr>
          <w:t>Background</w:t>
        </w:r>
        <w:r>
          <w:rPr>
            <w:noProof/>
            <w:webHidden/>
          </w:rPr>
          <w:tab/>
        </w:r>
        <w:r>
          <w:rPr>
            <w:noProof/>
            <w:webHidden/>
          </w:rPr>
          <w:fldChar w:fldCharType="begin"/>
        </w:r>
        <w:r>
          <w:rPr>
            <w:noProof/>
            <w:webHidden/>
          </w:rPr>
          <w:instrText xml:space="preserve"> PAGEREF _Toc481605612 \h </w:instrText>
        </w:r>
        <w:r>
          <w:rPr>
            <w:noProof/>
            <w:webHidden/>
          </w:rPr>
        </w:r>
        <w:r>
          <w:rPr>
            <w:noProof/>
            <w:webHidden/>
          </w:rPr>
          <w:fldChar w:fldCharType="separate"/>
        </w:r>
        <w:r w:rsidR="0040648D">
          <w:rPr>
            <w:noProof/>
            <w:webHidden/>
          </w:rPr>
          <w:t>13</w:t>
        </w:r>
        <w:r>
          <w:rPr>
            <w:noProof/>
            <w:webHidden/>
          </w:rPr>
          <w:fldChar w:fldCharType="end"/>
        </w:r>
      </w:hyperlink>
    </w:p>
    <w:p w14:paraId="55D2E306" w14:textId="1D14C1CF"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3" w:history="1">
        <w:r w:rsidRPr="00997675">
          <w:rPr>
            <w:rStyle w:val="Hyperlink"/>
            <w:noProof/>
          </w:rPr>
          <w:t>3.1</w:t>
        </w:r>
        <w:r>
          <w:rPr>
            <w:rFonts w:asciiTheme="minorHAnsi" w:eastAsiaTheme="minorEastAsia" w:hAnsiTheme="minorHAnsi" w:cstheme="minorBidi"/>
            <w:noProof/>
            <w:lang w:eastAsia="en-GB"/>
          </w:rPr>
          <w:tab/>
        </w:r>
        <w:r w:rsidRPr="00997675">
          <w:rPr>
            <w:rStyle w:val="Hyperlink"/>
            <w:noProof/>
          </w:rPr>
          <w:t>Problem Context</w:t>
        </w:r>
        <w:r>
          <w:rPr>
            <w:noProof/>
            <w:webHidden/>
          </w:rPr>
          <w:tab/>
        </w:r>
        <w:r>
          <w:rPr>
            <w:noProof/>
            <w:webHidden/>
          </w:rPr>
          <w:fldChar w:fldCharType="begin"/>
        </w:r>
        <w:r>
          <w:rPr>
            <w:noProof/>
            <w:webHidden/>
          </w:rPr>
          <w:instrText xml:space="preserve"> PAGEREF _Toc481605613 \h </w:instrText>
        </w:r>
        <w:r>
          <w:rPr>
            <w:noProof/>
            <w:webHidden/>
          </w:rPr>
        </w:r>
        <w:r>
          <w:rPr>
            <w:noProof/>
            <w:webHidden/>
          </w:rPr>
          <w:fldChar w:fldCharType="separate"/>
        </w:r>
        <w:r w:rsidR="0040648D">
          <w:rPr>
            <w:noProof/>
            <w:webHidden/>
          </w:rPr>
          <w:t>13</w:t>
        </w:r>
        <w:r>
          <w:rPr>
            <w:noProof/>
            <w:webHidden/>
          </w:rPr>
          <w:fldChar w:fldCharType="end"/>
        </w:r>
      </w:hyperlink>
    </w:p>
    <w:p w14:paraId="165C4C27" w14:textId="228DAC91"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4" w:history="1">
        <w:r w:rsidRPr="00997675">
          <w:rPr>
            <w:rStyle w:val="Hyperlink"/>
            <w:noProof/>
          </w:rPr>
          <w:t>3.1.1</w:t>
        </w:r>
        <w:r>
          <w:rPr>
            <w:rFonts w:asciiTheme="minorHAnsi" w:eastAsiaTheme="minorEastAsia" w:hAnsiTheme="minorHAnsi" w:cstheme="minorBidi"/>
            <w:noProof/>
            <w:lang w:eastAsia="en-GB"/>
          </w:rPr>
          <w:tab/>
        </w:r>
        <w:r w:rsidRPr="00997675">
          <w:rPr>
            <w:rStyle w:val="Hyperlink"/>
            <w:noProof/>
          </w:rPr>
          <w:t>Alternative Solutions</w:t>
        </w:r>
        <w:r>
          <w:rPr>
            <w:noProof/>
            <w:webHidden/>
          </w:rPr>
          <w:tab/>
        </w:r>
        <w:r>
          <w:rPr>
            <w:noProof/>
            <w:webHidden/>
          </w:rPr>
          <w:fldChar w:fldCharType="begin"/>
        </w:r>
        <w:r>
          <w:rPr>
            <w:noProof/>
            <w:webHidden/>
          </w:rPr>
          <w:instrText xml:space="preserve"> PAGEREF _Toc481605614 \h </w:instrText>
        </w:r>
        <w:r>
          <w:rPr>
            <w:noProof/>
            <w:webHidden/>
          </w:rPr>
        </w:r>
        <w:r>
          <w:rPr>
            <w:noProof/>
            <w:webHidden/>
          </w:rPr>
          <w:fldChar w:fldCharType="separate"/>
        </w:r>
        <w:r w:rsidR="0040648D">
          <w:rPr>
            <w:noProof/>
            <w:webHidden/>
          </w:rPr>
          <w:t>13</w:t>
        </w:r>
        <w:r>
          <w:rPr>
            <w:noProof/>
            <w:webHidden/>
          </w:rPr>
          <w:fldChar w:fldCharType="end"/>
        </w:r>
      </w:hyperlink>
    </w:p>
    <w:p w14:paraId="6DE22804" w14:textId="23F1FFD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5" w:history="1">
        <w:r w:rsidRPr="00997675">
          <w:rPr>
            <w:rStyle w:val="Hyperlink"/>
            <w:noProof/>
          </w:rPr>
          <w:t>3.1.2</w:t>
        </w:r>
        <w:r>
          <w:rPr>
            <w:rFonts w:asciiTheme="minorHAnsi" w:eastAsiaTheme="minorEastAsia" w:hAnsiTheme="minorHAnsi" w:cstheme="minorBidi"/>
            <w:noProof/>
            <w:lang w:eastAsia="en-GB"/>
          </w:rPr>
          <w:tab/>
        </w:r>
        <w:r w:rsidRPr="00997675">
          <w:rPr>
            <w:rStyle w:val="Hyperlink"/>
            <w:noProof/>
          </w:rPr>
          <w:t>Tracking</w:t>
        </w:r>
        <w:r>
          <w:rPr>
            <w:noProof/>
            <w:webHidden/>
          </w:rPr>
          <w:tab/>
        </w:r>
        <w:r>
          <w:rPr>
            <w:noProof/>
            <w:webHidden/>
          </w:rPr>
          <w:fldChar w:fldCharType="begin"/>
        </w:r>
        <w:r>
          <w:rPr>
            <w:noProof/>
            <w:webHidden/>
          </w:rPr>
          <w:instrText xml:space="preserve"> PAGEREF _Toc481605615 \h </w:instrText>
        </w:r>
        <w:r>
          <w:rPr>
            <w:noProof/>
            <w:webHidden/>
          </w:rPr>
        </w:r>
        <w:r>
          <w:rPr>
            <w:noProof/>
            <w:webHidden/>
          </w:rPr>
          <w:fldChar w:fldCharType="separate"/>
        </w:r>
        <w:r w:rsidR="0040648D">
          <w:rPr>
            <w:noProof/>
            <w:webHidden/>
          </w:rPr>
          <w:t>16</w:t>
        </w:r>
        <w:r>
          <w:rPr>
            <w:noProof/>
            <w:webHidden/>
          </w:rPr>
          <w:fldChar w:fldCharType="end"/>
        </w:r>
      </w:hyperlink>
    </w:p>
    <w:p w14:paraId="182615F8" w14:textId="7944CB4D"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16" w:history="1">
        <w:r w:rsidRPr="00997675">
          <w:rPr>
            <w:rStyle w:val="Hyperlink"/>
            <w:noProof/>
          </w:rPr>
          <w:t>3.2</w:t>
        </w:r>
        <w:r>
          <w:rPr>
            <w:rFonts w:asciiTheme="minorHAnsi" w:eastAsiaTheme="minorEastAsia" w:hAnsiTheme="minorHAnsi" w:cstheme="minorBidi"/>
            <w:noProof/>
            <w:lang w:eastAsia="en-GB"/>
          </w:rPr>
          <w:tab/>
        </w:r>
        <w:r w:rsidRPr="00997675">
          <w:rPr>
            <w:rStyle w:val="Hyperlink"/>
            <w:noProof/>
          </w:rPr>
          <w:t>Comparison of Technologies</w:t>
        </w:r>
        <w:r>
          <w:rPr>
            <w:noProof/>
            <w:webHidden/>
          </w:rPr>
          <w:tab/>
        </w:r>
        <w:r>
          <w:rPr>
            <w:noProof/>
            <w:webHidden/>
          </w:rPr>
          <w:fldChar w:fldCharType="begin"/>
        </w:r>
        <w:r>
          <w:rPr>
            <w:noProof/>
            <w:webHidden/>
          </w:rPr>
          <w:instrText xml:space="preserve"> PAGEREF _Toc481605616 \h </w:instrText>
        </w:r>
        <w:r>
          <w:rPr>
            <w:noProof/>
            <w:webHidden/>
          </w:rPr>
        </w:r>
        <w:r>
          <w:rPr>
            <w:noProof/>
            <w:webHidden/>
          </w:rPr>
          <w:fldChar w:fldCharType="separate"/>
        </w:r>
        <w:r w:rsidR="0040648D">
          <w:rPr>
            <w:noProof/>
            <w:webHidden/>
          </w:rPr>
          <w:t>18</w:t>
        </w:r>
        <w:r>
          <w:rPr>
            <w:noProof/>
            <w:webHidden/>
          </w:rPr>
          <w:fldChar w:fldCharType="end"/>
        </w:r>
      </w:hyperlink>
    </w:p>
    <w:p w14:paraId="08258FF5" w14:textId="0A093B61"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7" w:history="1">
        <w:r w:rsidRPr="00997675">
          <w:rPr>
            <w:rStyle w:val="Hyperlink"/>
            <w:noProof/>
          </w:rPr>
          <w:t>3.2.1</w:t>
        </w:r>
        <w:r>
          <w:rPr>
            <w:rFonts w:asciiTheme="minorHAnsi" w:eastAsiaTheme="minorEastAsia" w:hAnsiTheme="minorHAnsi" w:cstheme="minorBidi"/>
            <w:noProof/>
            <w:lang w:eastAsia="en-GB"/>
          </w:rPr>
          <w:tab/>
        </w:r>
        <w:r w:rsidRPr="00997675">
          <w:rPr>
            <w:rStyle w:val="Hyperlink"/>
            <w:noProof/>
          </w:rPr>
          <w:t>Platform</w:t>
        </w:r>
        <w:r>
          <w:rPr>
            <w:noProof/>
            <w:webHidden/>
          </w:rPr>
          <w:tab/>
        </w:r>
        <w:r>
          <w:rPr>
            <w:noProof/>
            <w:webHidden/>
          </w:rPr>
          <w:fldChar w:fldCharType="begin"/>
        </w:r>
        <w:r>
          <w:rPr>
            <w:noProof/>
            <w:webHidden/>
          </w:rPr>
          <w:instrText xml:space="preserve"> PAGEREF _Toc481605617 \h </w:instrText>
        </w:r>
        <w:r>
          <w:rPr>
            <w:noProof/>
            <w:webHidden/>
          </w:rPr>
        </w:r>
        <w:r>
          <w:rPr>
            <w:noProof/>
            <w:webHidden/>
          </w:rPr>
          <w:fldChar w:fldCharType="separate"/>
        </w:r>
        <w:r w:rsidR="0040648D">
          <w:rPr>
            <w:noProof/>
            <w:webHidden/>
          </w:rPr>
          <w:t>18</w:t>
        </w:r>
        <w:r>
          <w:rPr>
            <w:noProof/>
            <w:webHidden/>
          </w:rPr>
          <w:fldChar w:fldCharType="end"/>
        </w:r>
      </w:hyperlink>
    </w:p>
    <w:p w14:paraId="24105AB6" w14:textId="35927F5A"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8" w:history="1">
        <w:r w:rsidRPr="00997675">
          <w:rPr>
            <w:rStyle w:val="Hyperlink"/>
            <w:noProof/>
          </w:rPr>
          <w:t>3.2.2</w:t>
        </w:r>
        <w:r>
          <w:rPr>
            <w:rFonts w:asciiTheme="minorHAnsi" w:eastAsiaTheme="minorEastAsia" w:hAnsiTheme="minorHAnsi" w:cstheme="minorBidi"/>
            <w:noProof/>
            <w:lang w:eastAsia="en-GB"/>
          </w:rPr>
          <w:tab/>
        </w:r>
        <w:r w:rsidRPr="00997675">
          <w:rPr>
            <w:rStyle w:val="Hyperlink"/>
            <w:noProof/>
          </w:rPr>
          <w:t>Language</w:t>
        </w:r>
        <w:r>
          <w:rPr>
            <w:noProof/>
            <w:webHidden/>
          </w:rPr>
          <w:tab/>
        </w:r>
        <w:r>
          <w:rPr>
            <w:noProof/>
            <w:webHidden/>
          </w:rPr>
          <w:fldChar w:fldCharType="begin"/>
        </w:r>
        <w:r>
          <w:rPr>
            <w:noProof/>
            <w:webHidden/>
          </w:rPr>
          <w:instrText xml:space="preserve"> PAGEREF _Toc481605618 \h </w:instrText>
        </w:r>
        <w:r>
          <w:rPr>
            <w:noProof/>
            <w:webHidden/>
          </w:rPr>
        </w:r>
        <w:r>
          <w:rPr>
            <w:noProof/>
            <w:webHidden/>
          </w:rPr>
          <w:fldChar w:fldCharType="separate"/>
        </w:r>
        <w:r w:rsidR="0040648D">
          <w:rPr>
            <w:noProof/>
            <w:webHidden/>
          </w:rPr>
          <w:t>20</w:t>
        </w:r>
        <w:r>
          <w:rPr>
            <w:noProof/>
            <w:webHidden/>
          </w:rPr>
          <w:fldChar w:fldCharType="end"/>
        </w:r>
      </w:hyperlink>
    </w:p>
    <w:p w14:paraId="2274AE25" w14:textId="542E3ABA"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19" w:history="1">
        <w:r w:rsidRPr="00997675">
          <w:rPr>
            <w:rStyle w:val="Hyperlink"/>
            <w:noProof/>
          </w:rPr>
          <w:t>3.2.3</w:t>
        </w:r>
        <w:r>
          <w:rPr>
            <w:rFonts w:asciiTheme="minorHAnsi" w:eastAsiaTheme="minorEastAsia" w:hAnsiTheme="minorHAnsi" w:cstheme="minorBidi"/>
            <w:noProof/>
            <w:lang w:eastAsia="en-GB"/>
          </w:rPr>
          <w:tab/>
        </w:r>
        <w:r w:rsidRPr="00997675">
          <w:rPr>
            <w:rStyle w:val="Hyperlink"/>
            <w:noProof/>
          </w:rPr>
          <w:t>Networking</w:t>
        </w:r>
        <w:r>
          <w:rPr>
            <w:noProof/>
            <w:webHidden/>
          </w:rPr>
          <w:tab/>
        </w:r>
        <w:r>
          <w:rPr>
            <w:noProof/>
            <w:webHidden/>
          </w:rPr>
          <w:fldChar w:fldCharType="begin"/>
        </w:r>
        <w:r>
          <w:rPr>
            <w:noProof/>
            <w:webHidden/>
          </w:rPr>
          <w:instrText xml:space="preserve"> PAGEREF _Toc481605619 \h </w:instrText>
        </w:r>
        <w:r>
          <w:rPr>
            <w:noProof/>
            <w:webHidden/>
          </w:rPr>
        </w:r>
        <w:r>
          <w:rPr>
            <w:noProof/>
            <w:webHidden/>
          </w:rPr>
          <w:fldChar w:fldCharType="separate"/>
        </w:r>
        <w:r w:rsidR="0040648D">
          <w:rPr>
            <w:noProof/>
            <w:webHidden/>
          </w:rPr>
          <w:t>22</w:t>
        </w:r>
        <w:r>
          <w:rPr>
            <w:noProof/>
            <w:webHidden/>
          </w:rPr>
          <w:fldChar w:fldCharType="end"/>
        </w:r>
      </w:hyperlink>
    </w:p>
    <w:p w14:paraId="7149737E" w14:textId="0497E004"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0" w:history="1">
        <w:r w:rsidRPr="00997675">
          <w:rPr>
            <w:rStyle w:val="Hyperlink"/>
            <w:noProof/>
          </w:rPr>
          <w:t>3.2.3.1</w:t>
        </w:r>
        <w:r>
          <w:rPr>
            <w:rFonts w:asciiTheme="minorHAnsi" w:eastAsiaTheme="minorEastAsia" w:hAnsiTheme="minorHAnsi" w:cstheme="minorBidi"/>
            <w:noProof/>
            <w:lang w:eastAsia="en-GB"/>
          </w:rPr>
          <w:tab/>
        </w:r>
        <w:r w:rsidRPr="00997675">
          <w:rPr>
            <w:rStyle w:val="Hyperlink"/>
            <w:noProof/>
          </w:rPr>
          <w:t>Architecture</w:t>
        </w:r>
        <w:r>
          <w:rPr>
            <w:noProof/>
            <w:webHidden/>
          </w:rPr>
          <w:tab/>
        </w:r>
        <w:r>
          <w:rPr>
            <w:noProof/>
            <w:webHidden/>
          </w:rPr>
          <w:fldChar w:fldCharType="begin"/>
        </w:r>
        <w:r>
          <w:rPr>
            <w:noProof/>
            <w:webHidden/>
          </w:rPr>
          <w:instrText xml:space="preserve"> PAGEREF _Toc481605620 \h </w:instrText>
        </w:r>
        <w:r>
          <w:rPr>
            <w:noProof/>
            <w:webHidden/>
          </w:rPr>
        </w:r>
        <w:r>
          <w:rPr>
            <w:noProof/>
            <w:webHidden/>
          </w:rPr>
          <w:fldChar w:fldCharType="separate"/>
        </w:r>
        <w:r w:rsidR="0040648D">
          <w:rPr>
            <w:noProof/>
            <w:webHidden/>
          </w:rPr>
          <w:t>22</w:t>
        </w:r>
        <w:r>
          <w:rPr>
            <w:noProof/>
            <w:webHidden/>
          </w:rPr>
          <w:fldChar w:fldCharType="end"/>
        </w:r>
      </w:hyperlink>
    </w:p>
    <w:p w14:paraId="29E08F80" w14:textId="45F440BA"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1" w:history="1">
        <w:r w:rsidRPr="00997675">
          <w:rPr>
            <w:rStyle w:val="Hyperlink"/>
            <w:noProof/>
          </w:rPr>
          <w:t>3.2.3.2</w:t>
        </w:r>
        <w:r>
          <w:rPr>
            <w:rFonts w:asciiTheme="minorHAnsi" w:eastAsiaTheme="minorEastAsia" w:hAnsiTheme="minorHAnsi" w:cstheme="minorBidi"/>
            <w:noProof/>
            <w:lang w:eastAsia="en-GB"/>
          </w:rPr>
          <w:tab/>
        </w:r>
        <w:r w:rsidRPr="00997675">
          <w:rPr>
            <w:rStyle w:val="Hyperlink"/>
            <w:noProof/>
          </w:rPr>
          <w:t>Protocol</w:t>
        </w:r>
        <w:r>
          <w:rPr>
            <w:noProof/>
            <w:webHidden/>
          </w:rPr>
          <w:tab/>
        </w:r>
        <w:r>
          <w:rPr>
            <w:noProof/>
            <w:webHidden/>
          </w:rPr>
          <w:fldChar w:fldCharType="begin"/>
        </w:r>
        <w:r>
          <w:rPr>
            <w:noProof/>
            <w:webHidden/>
          </w:rPr>
          <w:instrText xml:space="preserve"> PAGEREF _Toc481605621 \h </w:instrText>
        </w:r>
        <w:r>
          <w:rPr>
            <w:noProof/>
            <w:webHidden/>
          </w:rPr>
        </w:r>
        <w:r>
          <w:rPr>
            <w:noProof/>
            <w:webHidden/>
          </w:rPr>
          <w:fldChar w:fldCharType="separate"/>
        </w:r>
        <w:r w:rsidR="0040648D">
          <w:rPr>
            <w:noProof/>
            <w:webHidden/>
          </w:rPr>
          <w:t>24</w:t>
        </w:r>
        <w:r>
          <w:rPr>
            <w:noProof/>
            <w:webHidden/>
          </w:rPr>
          <w:fldChar w:fldCharType="end"/>
        </w:r>
      </w:hyperlink>
    </w:p>
    <w:p w14:paraId="26EDFC8A" w14:textId="01C640F4" w:rsidR="00141D63" w:rsidRDefault="00141D63">
      <w:pPr>
        <w:pStyle w:val="TOC1"/>
        <w:tabs>
          <w:tab w:val="left" w:pos="440"/>
        </w:tabs>
        <w:rPr>
          <w:rFonts w:asciiTheme="minorHAnsi" w:eastAsiaTheme="minorEastAsia" w:hAnsiTheme="minorHAnsi" w:cstheme="minorBidi"/>
          <w:noProof/>
          <w:lang w:eastAsia="en-GB"/>
        </w:rPr>
      </w:pPr>
      <w:hyperlink w:anchor="_Toc481605622" w:history="1">
        <w:r w:rsidRPr="00997675">
          <w:rPr>
            <w:rStyle w:val="Hyperlink"/>
            <w:noProof/>
          </w:rPr>
          <w:t>4</w:t>
        </w:r>
        <w:r>
          <w:rPr>
            <w:rFonts w:asciiTheme="minorHAnsi" w:eastAsiaTheme="minorEastAsia" w:hAnsiTheme="minorHAnsi" w:cstheme="minorBidi"/>
            <w:noProof/>
            <w:lang w:eastAsia="en-GB"/>
          </w:rPr>
          <w:tab/>
        </w:r>
        <w:r w:rsidRPr="00997675">
          <w:rPr>
            <w:rStyle w:val="Hyperlink"/>
            <w:noProof/>
          </w:rPr>
          <w:t>Technical Development</w:t>
        </w:r>
        <w:r>
          <w:rPr>
            <w:noProof/>
            <w:webHidden/>
          </w:rPr>
          <w:tab/>
        </w:r>
        <w:r>
          <w:rPr>
            <w:noProof/>
            <w:webHidden/>
          </w:rPr>
          <w:fldChar w:fldCharType="begin"/>
        </w:r>
        <w:r>
          <w:rPr>
            <w:noProof/>
            <w:webHidden/>
          </w:rPr>
          <w:instrText xml:space="preserve"> PAGEREF _Toc481605622 \h </w:instrText>
        </w:r>
        <w:r>
          <w:rPr>
            <w:noProof/>
            <w:webHidden/>
          </w:rPr>
        </w:r>
        <w:r>
          <w:rPr>
            <w:noProof/>
            <w:webHidden/>
          </w:rPr>
          <w:fldChar w:fldCharType="separate"/>
        </w:r>
        <w:r w:rsidR="0040648D">
          <w:rPr>
            <w:noProof/>
            <w:webHidden/>
          </w:rPr>
          <w:t>26</w:t>
        </w:r>
        <w:r>
          <w:rPr>
            <w:noProof/>
            <w:webHidden/>
          </w:rPr>
          <w:fldChar w:fldCharType="end"/>
        </w:r>
      </w:hyperlink>
    </w:p>
    <w:p w14:paraId="12FE0836" w14:textId="4E112368"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23" w:history="1">
        <w:r w:rsidRPr="00997675">
          <w:rPr>
            <w:rStyle w:val="Hyperlink"/>
            <w:noProof/>
          </w:rPr>
          <w:t>4.1</w:t>
        </w:r>
        <w:r>
          <w:rPr>
            <w:rFonts w:asciiTheme="minorHAnsi" w:eastAsiaTheme="minorEastAsia" w:hAnsiTheme="minorHAnsi" w:cstheme="minorBidi"/>
            <w:noProof/>
            <w:lang w:eastAsia="en-GB"/>
          </w:rPr>
          <w:tab/>
        </w:r>
        <w:r w:rsidRPr="00997675">
          <w:rPr>
            <w:rStyle w:val="Hyperlink"/>
            <w:noProof/>
          </w:rPr>
          <w:t>System Design</w:t>
        </w:r>
        <w:r>
          <w:rPr>
            <w:noProof/>
            <w:webHidden/>
          </w:rPr>
          <w:tab/>
        </w:r>
        <w:r>
          <w:rPr>
            <w:noProof/>
            <w:webHidden/>
          </w:rPr>
          <w:fldChar w:fldCharType="begin"/>
        </w:r>
        <w:r>
          <w:rPr>
            <w:noProof/>
            <w:webHidden/>
          </w:rPr>
          <w:instrText xml:space="preserve"> PAGEREF _Toc481605623 \h </w:instrText>
        </w:r>
        <w:r>
          <w:rPr>
            <w:noProof/>
            <w:webHidden/>
          </w:rPr>
        </w:r>
        <w:r>
          <w:rPr>
            <w:noProof/>
            <w:webHidden/>
          </w:rPr>
          <w:fldChar w:fldCharType="separate"/>
        </w:r>
        <w:r w:rsidR="0040648D">
          <w:rPr>
            <w:noProof/>
            <w:webHidden/>
          </w:rPr>
          <w:t>26</w:t>
        </w:r>
        <w:r>
          <w:rPr>
            <w:noProof/>
            <w:webHidden/>
          </w:rPr>
          <w:fldChar w:fldCharType="end"/>
        </w:r>
      </w:hyperlink>
    </w:p>
    <w:p w14:paraId="368DBD6F" w14:textId="3FD08A4F"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4" w:history="1">
        <w:r w:rsidRPr="00997675">
          <w:rPr>
            <w:rStyle w:val="Hyperlink"/>
            <w:noProof/>
          </w:rPr>
          <w:t>4.1.1</w:t>
        </w:r>
        <w:r>
          <w:rPr>
            <w:rFonts w:asciiTheme="minorHAnsi" w:eastAsiaTheme="minorEastAsia" w:hAnsiTheme="minorHAnsi" w:cstheme="minorBidi"/>
            <w:noProof/>
            <w:lang w:eastAsia="en-GB"/>
          </w:rPr>
          <w:tab/>
        </w:r>
        <w:r w:rsidRPr="00997675">
          <w:rPr>
            <w:rStyle w:val="Hyperlink"/>
            <w:noProof/>
          </w:rPr>
          <w:t>Networking Design</w:t>
        </w:r>
        <w:r>
          <w:rPr>
            <w:noProof/>
            <w:webHidden/>
          </w:rPr>
          <w:tab/>
        </w:r>
        <w:r>
          <w:rPr>
            <w:noProof/>
            <w:webHidden/>
          </w:rPr>
          <w:fldChar w:fldCharType="begin"/>
        </w:r>
        <w:r>
          <w:rPr>
            <w:noProof/>
            <w:webHidden/>
          </w:rPr>
          <w:instrText xml:space="preserve"> PAGEREF _Toc481605624 \h </w:instrText>
        </w:r>
        <w:r>
          <w:rPr>
            <w:noProof/>
            <w:webHidden/>
          </w:rPr>
        </w:r>
        <w:r>
          <w:rPr>
            <w:noProof/>
            <w:webHidden/>
          </w:rPr>
          <w:fldChar w:fldCharType="separate"/>
        </w:r>
        <w:r w:rsidR="0040648D">
          <w:rPr>
            <w:noProof/>
            <w:webHidden/>
          </w:rPr>
          <w:t>29</w:t>
        </w:r>
        <w:r>
          <w:rPr>
            <w:noProof/>
            <w:webHidden/>
          </w:rPr>
          <w:fldChar w:fldCharType="end"/>
        </w:r>
      </w:hyperlink>
    </w:p>
    <w:p w14:paraId="76A91F8A" w14:textId="22DAEC31"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5" w:history="1">
        <w:r w:rsidRPr="00997675">
          <w:rPr>
            <w:rStyle w:val="Hyperlink"/>
            <w:noProof/>
          </w:rPr>
          <w:t>4.1.1.1</w:t>
        </w:r>
        <w:r>
          <w:rPr>
            <w:rFonts w:asciiTheme="minorHAnsi" w:eastAsiaTheme="minorEastAsia" w:hAnsiTheme="minorHAnsi" w:cstheme="minorBidi"/>
            <w:noProof/>
            <w:lang w:eastAsia="en-GB"/>
          </w:rPr>
          <w:tab/>
        </w:r>
        <w:r w:rsidRPr="00997675">
          <w:rPr>
            <w:rStyle w:val="Hyperlink"/>
            <w:noProof/>
          </w:rPr>
          <w:t>Client Design</w:t>
        </w:r>
        <w:r>
          <w:rPr>
            <w:noProof/>
            <w:webHidden/>
          </w:rPr>
          <w:tab/>
        </w:r>
        <w:r>
          <w:rPr>
            <w:noProof/>
            <w:webHidden/>
          </w:rPr>
          <w:fldChar w:fldCharType="begin"/>
        </w:r>
        <w:r>
          <w:rPr>
            <w:noProof/>
            <w:webHidden/>
          </w:rPr>
          <w:instrText xml:space="preserve"> PAGEREF _Toc481605625 \h </w:instrText>
        </w:r>
        <w:r>
          <w:rPr>
            <w:noProof/>
            <w:webHidden/>
          </w:rPr>
        </w:r>
        <w:r>
          <w:rPr>
            <w:noProof/>
            <w:webHidden/>
          </w:rPr>
          <w:fldChar w:fldCharType="separate"/>
        </w:r>
        <w:r w:rsidR="0040648D">
          <w:rPr>
            <w:noProof/>
            <w:webHidden/>
          </w:rPr>
          <w:t>30</w:t>
        </w:r>
        <w:r>
          <w:rPr>
            <w:noProof/>
            <w:webHidden/>
          </w:rPr>
          <w:fldChar w:fldCharType="end"/>
        </w:r>
      </w:hyperlink>
    </w:p>
    <w:p w14:paraId="512BF7A1" w14:textId="7E4E92E2"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6" w:history="1">
        <w:r w:rsidRPr="00997675">
          <w:rPr>
            <w:rStyle w:val="Hyperlink"/>
            <w:noProof/>
          </w:rPr>
          <w:t>4.1.1.2</w:t>
        </w:r>
        <w:r>
          <w:rPr>
            <w:rFonts w:asciiTheme="minorHAnsi" w:eastAsiaTheme="minorEastAsia" w:hAnsiTheme="minorHAnsi" w:cstheme="minorBidi"/>
            <w:noProof/>
            <w:lang w:eastAsia="en-GB"/>
          </w:rPr>
          <w:tab/>
        </w:r>
        <w:r w:rsidRPr="00997675">
          <w:rPr>
            <w:rStyle w:val="Hyperlink"/>
            <w:noProof/>
          </w:rPr>
          <w:t>Watchdog Design</w:t>
        </w:r>
        <w:r>
          <w:rPr>
            <w:noProof/>
            <w:webHidden/>
          </w:rPr>
          <w:tab/>
        </w:r>
        <w:r>
          <w:rPr>
            <w:noProof/>
            <w:webHidden/>
          </w:rPr>
          <w:fldChar w:fldCharType="begin"/>
        </w:r>
        <w:r>
          <w:rPr>
            <w:noProof/>
            <w:webHidden/>
          </w:rPr>
          <w:instrText xml:space="preserve"> PAGEREF _Toc481605626 \h </w:instrText>
        </w:r>
        <w:r>
          <w:rPr>
            <w:noProof/>
            <w:webHidden/>
          </w:rPr>
        </w:r>
        <w:r>
          <w:rPr>
            <w:noProof/>
            <w:webHidden/>
          </w:rPr>
          <w:fldChar w:fldCharType="separate"/>
        </w:r>
        <w:r w:rsidR="0040648D">
          <w:rPr>
            <w:noProof/>
            <w:webHidden/>
          </w:rPr>
          <w:t>33</w:t>
        </w:r>
        <w:r>
          <w:rPr>
            <w:noProof/>
            <w:webHidden/>
          </w:rPr>
          <w:fldChar w:fldCharType="end"/>
        </w:r>
      </w:hyperlink>
    </w:p>
    <w:p w14:paraId="1EC7B721" w14:textId="09E17D6E"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7" w:history="1">
        <w:r w:rsidRPr="00997675">
          <w:rPr>
            <w:rStyle w:val="Hyperlink"/>
            <w:noProof/>
          </w:rPr>
          <w:t>4.1.1.3</w:t>
        </w:r>
        <w:r>
          <w:rPr>
            <w:rFonts w:asciiTheme="minorHAnsi" w:eastAsiaTheme="minorEastAsia" w:hAnsiTheme="minorHAnsi" w:cstheme="minorBidi"/>
            <w:noProof/>
            <w:lang w:eastAsia="en-GB"/>
          </w:rPr>
          <w:tab/>
        </w:r>
        <w:r w:rsidRPr="00997675">
          <w:rPr>
            <w:rStyle w:val="Hyperlink"/>
            <w:noProof/>
          </w:rPr>
          <w:t>TCPServer Design</w:t>
        </w:r>
        <w:r>
          <w:rPr>
            <w:noProof/>
            <w:webHidden/>
          </w:rPr>
          <w:tab/>
        </w:r>
        <w:r>
          <w:rPr>
            <w:noProof/>
            <w:webHidden/>
          </w:rPr>
          <w:fldChar w:fldCharType="begin"/>
        </w:r>
        <w:r>
          <w:rPr>
            <w:noProof/>
            <w:webHidden/>
          </w:rPr>
          <w:instrText xml:space="preserve"> PAGEREF _Toc481605627 \h </w:instrText>
        </w:r>
        <w:r>
          <w:rPr>
            <w:noProof/>
            <w:webHidden/>
          </w:rPr>
        </w:r>
        <w:r>
          <w:rPr>
            <w:noProof/>
            <w:webHidden/>
          </w:rPr>
          <w:fldChar w:fldCharType="separate"/>
        </w:r>
        <w:r w:rsidR="0040648D">
          <w:rPr>
            <w:noProof/>
            <w:webHidden/>
          </w:rPr>
          <w:t>35</w:t>
        </w:r>
        <w:r>
          <w:rPr>
            <w:noProof/>
            <w:webHidden/>
          </w:rPr>
          <w:fldChar w:fldCharType="end"/>
        </w:r>
      </w:hyperlink>
    </w:p>
    <w:p w14:paraId="6EC92615" w14:textId="4A13DAB1"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28" w:history="1">
        <w:r w:rsidRPr="00997675">
          <w:rPr>
            <w:rStyle w:val="Hyperlink"/>
            <w:noProof/>
          </w:rPr>
          <w:t>4.1.1.4</w:t>
        </w:r>
        <w:r>
          <w:rPr>
            <w:rFonts w:asciiTheme="minorHAnsi" w:eastAsiaTheme="minorEastAsia" w:hAnsiTheme="minorHAnsi" w:cstheme="minorBidi"/>
            <w:noProof/>
            <w:lang w:eastAsia="en-GB"/>
          </w:rPr>
          <w:tab/>
        </w:r>
        <w:r w:rsidRPr="00997675">
          <w:rPr>
            <w:rStyle w:val="Hyperlink"/>
            <w:noProof/>
          </w:rPr>
          <w:t>UDPServer Design</w:t>
        </w:r>
        <w:r>
          <w:rPr>
            <w:noProof/>
            <w:webHidden/>
          </w:rPr>
          <w:tab/>
        </w:r>
        <w:r>
          <w:rPr>
            <w:noProof/>
            <w:webHidden/>
          </w:rPr>
          <w:fldChar w:fldCharType="begin"/>
        </w:r>
        <w:r>
          <w:rPr>
            <w:noProof/>
            <w:webHidden/>
          </w:rPr>
          <w:instrText xml:space="preserve"> PAGEREF _Toc481605628 \h </w:instrText>
        </w:r>
        <w:r>
          <w:rPr>
            <w:noProof/>
            <w:webHidden/>
          </w:rPr>
        </w:r>
        <w:r>
          <w:rPr>
            <w:noProof/>
            <w:webHidden/>
          </w:rPr>
          <w:fldChar w:fldCharType="separate"/>
        </w:r>
        <w:r w:rsidR="0040648D">
          <w:rPr>
            <w:noProof/>
            <w:webHidden/>
          </w:rPr>
          <w:t>37</w:t>
        </w:r>
        <w:r>
          <w:rPr>
            <w:noProof/>
            <w:webHidden/>
          </w:rPr>
          <w:fldChar w:fldCharType="end"/>
        </w:r>
      </w:hyperlink>
    </w:p>
    <w:p w14:paraId="35C6DD34" w14:textId="4A0E0AE5"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29" w:history="1">
        <w:r w:rsidRPr="00997675">
          <w:rPr>
            <w:rStyle w:val="Hyperlink"/>
            <w:noProof/>
          </w:rPr>
          <w:t>4.1.2</w:t>
        </w:r>
        <w:r>
          <w:rPr>
            <w:rFonts w:asciiTheme="minorHAnsi" w:eastAsiaTheme="minorEastAsia" w:hAnsiTheme="minorHAnsi" w:cstheme="minorBidi"/>
            <w:noProof/>
            <w:lang w:eastAsia="en-GB"/>
          </w:rPr>
          <w:tab/>
        </w:r>
        <w:r w:rsidRPr="00997675">
          <w:rPr>
            <w:rStyle w:val="Hyperlink"/>
            <w:noProof/>
          </w:rPr>
          <w:t>CaptureTheCampus Design</w:t>
        </w:r>
        <w:r>
          <w:rPr>
            <w:noProof/>
            <w:webHidden/>
          </w:rPr>
          <w:tab/>
        </w:r>
        <w:r>
          <w:rPr>
            <w:noProof/>
            <w:webHidden/>
          </w:rPr>
          <w:fldChar w:fldCharType="begin"/>
        </w:r>
        <w:r>
          <w:rPr>
            <w:noProof/>
            <w:webHidden/>
          </w:rPr>
          <w:instrText xml:space="preserve"> PAGEREF _Toc481605629 \h </w:instrText>
        </w:r>
        <w:r>
          <w:rPr>
            <w:noProof/>
            <w:webHidden/>
          </w:rPr>
        </w:r>
        <w:r>
          <w:rPr>
            <w:noProof/>
            <w:webHidden/>
          </w:rPr>
          <w:fldChar w:fldCharType="separate"/>
        </w:r>
        <w:r w:rsidR="0040648D">
          <w:rPr>
            <w:noProof/>
            <w:webHidden/>
          </w:rPr>
          <w:t>39</w:t>
        </w:r>
        <w:r>
          <w:rPr>
            <w:noProof/>
            <w:webHidden/>
          </w:rPr>
          <w:fldChar w:fldCharType="end"/>
        </w:r>
      </w:hyperlink>
    </w:p>
    <w:p w14:paraId="2920EB2F" w14:textId="73090870"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0" w:history="1">
        <w:r w:rsidRPr="00997675">
          <w:rPr>
            <w:rStyle w:val="Hyperlink"/>
            <w:noProof/>
          </w:rPr>
          <w:t>4.1.2.1</w:t>
        </w:r>
        <w:r>
          <w:rPr>
            <w:rFonts w:asciiTheme="minorHAnsi" w:eastAsiaTheme="minorEastAsia" w:hAnsiTheme="minorHAnsi" w:cstheme="minorBidi"/>
            <w:noProof/>
            <w:lang w:eastAsia="en-GB"/>
          </w:rPr>
          <w:tab/>
        </w:r>
        <w:r w:rsidRPr="00997675">
          <w:rPr>
            <w:rStyle w:val="Hyperlink"/>
            <w:noProof/>
          </w:rPr>
          <w:t>Game Design</w:t>
        </w:r>
        <w:r>
          <w:rPr>
            <w:noProof/>
            <w:webHidden/>
          </w:rPr>
          <w:tab/>
        </w:r>
        <w:r>
          <w:rPr>
            <w:noProof/>
            <w:webHidden/>
          </w:rPr>
          <w:fldChar w:fldCharType="begin"/>
        </w:r>
        <w:r>
          <w:rPr>
            <w:noProof/>
            <w:webHidden/>
          </w:rPr>
          <w:instrText xml:space="preserve"> PAGEREF _Toc481605630 \h </w:instrText>
        </w:r>
        <w:r>
          <w:rPr>
            <w:noProof/>
            <w:webHidden/>
          </w:rPr>
        </w:r>
        <w:r>
          <w:rPr>
            <w:noProof/>
            <w:webHidden/>
          </w:rPr>
          <w:fldChar w:fldCharType="separate"/>
        </w:r>
        <w:r w:rsidR="0040648D">
          <w:rPr>
            <w:noProof/>
            <w:webHidden/>
          </w:rPr>
          <w:t>39</w:t>
        </w:r>
        <w:r>
          <w:rPr>
            <w:noProof/>
            <w:webHidden/>
          </w:rPr>
          <w:fldChar w:fldCharType="end"/>
        </w:r>
      </w:hyperlink>
    </w:p>
    <w:p w14:paraId="6EEB3500" w14:textId="55C12BCC"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1" w:history="1">
        <w:r w:rsidRPr="00997675">
          <w:rPr>
            <w:rStyle w:val="Hyperlink"/>
            <w:noProof/>
          </w:rPr>
          <w:t>4.1.2.2</w:t>
        </w:r>
        <w:r>
          <w:rPr>
            <w:rFonts w:asciiTheme="minorHAnsi" w:eastAsiaTheme="minorEastAsia" w:hAnsiTheme="minorHAnsi" w:cstheme="minorBidi"/>
            <w:noProof/>
            <w:lang w:eastAsia="en-GB"/>
          </w:rPr>
          <w:tab/>
        </w:r>
        <w:r w:rsidRPr="00997675">
          <w:rPr>
            <w:rStyle w:val="Hyperlink"/>
            <w:noProof/>
          </w:rPr>
          <w:t>Menu Design</w:t>
        </w:r>
        <w:r>
          <w:rPr>
            <w:noProof/>
            <w:webHidden/>
          </w:rPr>
          <w:tab/>
        </w:r>
        <w:r>
          <w:rPr>
            <w:noProof/>
            <w:webHidden/>
          </w:rPr>
          <w:fldChar w:fldCharType="begin"/>
        </w:r>
        <w:r>
          <w:rPr>
            <w:noProof/>
            <w:webHidden/>
          </w:rPr>
          <w:instrText xml:space="preserve"> PAGEREF _Toc481605631 \h </w:instrText>
        </w:r>
        <w:r>
          <w:rPr>
            <w:noProof/>
            <w:webHidden/>
          </w:rPr>
        </w:r>
        <w:r>
          <w:rPr>
            <w:noProof/>
            <w:webHidden/>
          </w:rPr>
          <w:fldChar w:fldCharType="separate"/>
        </w:r>
        <w:r w:rsidR="0040648D">
          <w:rPr>
            <w:noProof/>
            <w:webHidden/>
          </w:rPr>
          <w:t>42</w:t>
        </w:r>
        <w:r>
          <w:rPr>
            <w:noProof/>
            <w:webHidden/>
          </w:rPr>
          <w:fldChar w:fldCharType="end"/>
        </w:r>
      </w:hyperlink>
    </w:p>
    <w:p w14:paraId="505D336A" w14:textId="75481B28"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2" w:history="1">
        <w:r w:rsidRPr="00997675">
          <w:rPr>
            <w:rStyle w:val="Hyperlink"/>
            <w:noProof/>
          </w:rPr>
          <w:t>4.1.2.3</w:t>
        </w:r>
        <w:r>
          <w:rPr>
            <w:rFonts w:asciiTheme="minorHAnsi" w:eastAsiaTheme="minorEastAsia" w:hAnsiTheme="minorHAnsi" w:cstheme="minorBidi"/>
            <w:noProof/>
            <w:lang w:eastAsia="en-GB"/>
          </w:rPr>
          <w:tab/>
        </w:r>
        <w:r w:rsidRPr="00997675">
          <w:rPr>
            <w:rStyle w:val="Hyperlink"/>
            <w:noProof/>
          </w:rPr>
          <w:t>Score Design</w:t>
        </w:r>
        <w:r>
          <w:rPr>
            <w:noProof/>
            <w:webHidden/>
          </w:rPr>
          <w:tab/>
        </w:r>
        <w:r>
          <w:rPr>
            <w:noProof/>
            <w:webHidden/>
          </w:rPr>
          <w:fldChar w:fldCharType="begin"/>
        </w:r>
        <w:r>
          <w:rPr>
            <w:noProof/>
            <w:webHidden/>
          </w:rPr>
          <w:instrText xml:space="preserve"> PAGEREF _Toc481605632 \h </w:instrText>
        </w:r>
        <w:r>
          <w:rPr>
            <w:noProof/>
            <w:webHidden/>
          </w:rPr>
        </w:r>
        <w:r>
          <w:rPr>
            <w:noProof/>
            <w:webHidden/>
          </w:rPr>
          <w:fldChar w:fldCharType="separate"/>
        </w:r>
        <w:r w:rsidR="0040648D">
          <w:rPr>
            <w:noProof/>
            <w:webHidden/>
          </w:rPr>
          <w:t>43</w:t>
        </w:r>
        <w:r>
          <w:rPr>
            <w:noProof/>
            <w:webHidden/>
          </w:rPr>
          <w:fldChar w:fldCharType="end"/>
        </w:r>
      </w:hyperlink>
    </w:p>
    <w:p w14:paraId="228A516F" w14:textId="39D970D6"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3" w:history="1">
        <w:r w:rsidRPr="00997675">
          <w:rPr>
            <w:rStyle w:val="Hyperlink"/>
            <w:noProof/>
          </w:rPr>
          <w:t>4.1.2.4</w:t>
        </w:r>
        <w:r>
          <w:rPr>
            <w:rFonts w:asciiTheme="minorHAnsi" w:eastAsiaTheme="minorEastAsia" w:hAnsiTheme="minorHAnsi" w:cstheme="minorBidi"/>
            <w:noProof/>
            <w:lang w:eastAsia="en-GB"/>
          </w:rPr>
          <w:tab/>
        </w:r>
        <w:r w:rsidRPr="00997675">
          <w:rPr>
            <w:rStyle w:val="Hyperlink"/>
            <w:noProof/>
          </w:rPr>
          <w:t>Search Design</w:t>
        </w:r>
        <w:r>
          <w:rPr>
            <w:noProof/>
            <w:webHidden/>
          </w:rPr>
          <w:tab/>
        </w:r>
        <w:r>
          <w:rPr>
            <w:noProof/>
            <w:webHidden/>
          </w:rPr>
          <w:fldChar w:fldCharType="begin"/>
        </w:r>
        <w:r>
          <w:rPr>
            <w:noProof/>
            <w:webHidden/>
          </w:rPr>
          <w:instrText xml:space="preserve"> PAGEREF _Toc481605633 \h </w:instrText>
        </w:r>
        <w:r>
          <w:rPr>
            <w:noProof/>
            <w:webHidden/>
          </w:rPr>
        </w:r>
        <w:r>
          <w:rPr>
            <w:noProof/>
            <w:webHidden/>
          </w:rPr>
          <w:fldChar w:fldCharType="separate"/>
        </w:r>
        <w:r w:rsidR="0040648D">
          <w:rPr>
            <w:noProof/>
            <w:webHidden/>
          </w:rPr>
          <w:t>44</w:t>
        </w:r>
        <w:r>
          <w:rPr>
            <w:noProof/>
            <w:webHidden/>
          </w:rPr>
          <w:fldChar w:fldCharType="end"/>
        </w:r>
      </w:hyperlink>
    </w:p>
    <w:p w14:paraId="2F62E6B1" w14:textId="28D393E6"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4" w:history="1">
        <w:r w:rsidRPr="00997675">
          <w:rPr>
            <w:rStyle w:val="Hyperlink"/>
            <w:noProof/>
          </w:rPr>
          <w:t>4.1.2.5</w:t>
        </w:r>
        <w:r>
          <w:rPr>
            <w:rFonts w:asciiTheme="minorHAnsi" w:eastAsiaTheme="minorEastAsia" w:hAnsiTheme="minorHAnsi" w:cstheme="minorBidi"/>
            <w:noProof/>
            <w:lang w:eastAsia="en-GB"/>
          </w:rPr>
          <w:tab/>
        </w:r>
        <w:r w:rsidRPr="00997675">
          <w:rPr>
            <w:rStyle w:val="Hyperlink"/>
            <w:noProof/>
          </w:rPr>
          <w:t>Set Design</w:t>
        </w:r>
        <w:r>
          <w:rPr>
            <w:noProof/>
            <w:webHidden/>
          </w:rPr>
          <w:tab/>
        </w:r>
        <w:r>
          <w:rPr>
            <w:noProof/>
            <w:webHidden/>
          </w:rPr>
          <w:fldChar w:fldCharType="begin"/>
        </w:r>
        <w:r>
          <w:rPr>
            <w:noProof/>
            <w:webHidden/>
          </w:rPr>
          <w:instrText xml:space="preserve"> PAGEREF _Toc481605634 \h </w:instrText>
        </w:r>
        <w:r>
          <w:rPr>
            <w:noProof/>
            <w:webHidden/>
          </w:rPr>
        </w:r>
        <w:r>
          <w:rPr>
            <w:noProof/>
            <w:webHidden/>
          </w:rPr>
          <w:fldChar w:fldCharType="separate"/>
        </w:r>
        <w:r w:rsidR="0040648D">
          <w:rPr>
            <w:noProof/>
            <w:webHidden/>
          </w:rPr>
          <w:t>46</w:t>
        </w:r>
        <w:r>
          <w:rPr>
            <w:noProof/>
            <w:webHidden/>
          </w:rPr>
          <w:fldChar w:fldCharType="end"/>
        </w:r>
      </w:hyperlink>
    </w:p>
    <w:p w14:paraId="0038E634" w14:textId="6B93DEED" w:rsidR="00141D63" w:rsidRDefault="00141D63">
      <w:pPr>
        <w:pStyle w:val="TOC2"/>
        <w:tabs>
          <w:tab w:val="left" w:pos="1320"/>
          <w:tab w:val="right" w:leader="dot" w:pos="9016"/>
        </w:tabs>
        <w:rPr>
          <w:rFonts w:asciiTheme="minorHAnsi" w:eastAsiaTheme="minorEastAsia" w:hAnsiTheme="minorHAnsi" w:cstheme="minorBidi"/>
          <w:noProof/>
          <w:lang w:eastAsia="en-GB"/>
        </w:rPr>
      </w:pPr>
      <w:hyperlink w:anchor="_Toc481605635" w:history="1">
        <w:r w:rsidRPr="00997675">
          <w:rPr>
            <w:rStyle w:val="Hyperlink"/>
            <w:noProof/>
          </w:rPr>
          <w:t>4.1.2.6</w:t>
        </w:r>
        <w:r>
          <w:rPr>
            <w:rFonts w:asciiTheme="minorHAnsi" w:eastAsiaTheme="minorEastAsia" w:hAnsiTheme="minorHAnsi" w:cstheme="minorBidi"/>
            <w:noProof/>
            <w:lang w:eastAsia="en-GB"/>
          </w:rPr>
          <w:tab/>
        </w:r>
        <w:r w:rsidRPr="00997675">
          <w:rPr>
            <w:rStyle w:val="Hyperlink"/>
            <w:noProof/>
          </w:rPr>
          <w:t>Static Design</w:t>
        </w:r>
        <w:r>
          <w:rPr>
            <w:noProof/>
            <w:webHidden/>
          </w:rPr>
          <w:tab/>
        </w:r>
        <w:r>
          <w:rPr>
            <w:noProof/>
            <w:webHidden/>
          </w:rPr>
          <w:fldChar w:fldCharType="begin"/>
        </w:r>
        <w:r>
          <w:rPr>
            <w:noProof/>
            <w:webHidden/>
          </w:rPr>
          <w:instrText xml:space="preserve"> PAGEREF _Toc481605635 \h </w:instrText>
        </w:r>
        <w:r>
          <w:rPr>
            <w:noProof/>
            <w:webHidden/>
          </w:rPr>
        </w:r>
        <w:r>
          <w:rPr>
            <w:noProof/>
            <w:webHidden/>
          </w:rPr>
          <w:fldChar w:fldCharType="separate"/>
        </w:r>
        <w:r w:rsidR="0040648D">
          <w:rPr>
            <w:noProof/>
            <w:webHidden/>
          </w:rPr>
          <w:t>47</w:t>
        </w:r>
        <w:r>
          <w:rPr>
            <w:noProof/>
            <w:webHidden/>
          </w:rPr>
          <w:fldChar w:fldCharType="end"/>
        </w:r>
      </w:hyperlink>
    </w:p>
    <w:p w14:paraId="21E3FA76" w14:textId="73413E70"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6" w:history="1">
        <w:r w:rsidRPr="00997675">
          <w:rPr>
            <w:rStyle w:val="Hyperlink"/>
            <w:noProof/>
          </w:rPr>
          <w:t>4.2</w:t>
        </w:r>
        <w:r>
          <w:rPr>
            <w:rFonts w:asciiTheme="minorHAnsi" w:eastAsiaTheme="minorEastAsia" w:hAnsiTheme="minorHAnsi" w:cstheme="minorBidi"/>
            <w:noProof/>
            <w:lang w:eastAsia="en-GB"/>
          </w:rPr>
          <w:tab/>
        </w:r>
        <w:r w:rsidRPr="00997675">
          <w:rPr>
            <w:rStyle w:val="Hyperlink"/>
            <w:noProof/>
          </w:rPr>
          <w:t>User Interface Design</w:t>
        </w:r>
        <w:r>
          <w:rPr>
            <w:noProof/>
            <w:webHidden/>
          </w:rPr>
          <w:tab/>
        </w:r>
        <w:r>
          <w:rPr>
            <w:noProof/>
            <w:webHidden/>
          </w:rPr>
          <w:fldChar w:fldCharType="begin"/>
        </w:r>
        <w:r>
          <w:rPr>
            <w:noProof/>
            <w:webHidden/>
          </w:rPr>
          <w:instrText xml:space="preserve"> PAGEREF _Toc481605636 \h </w:instrText>
        </w:r>
        <w:r>
          <w:rPr>
            <w:noProof/>
            <w:webHidden/>
          </w:rPr>
        </w:r>
        <w:r>
          <w:rPr>
            <w:noProof/>
            <w:webHidden/>
          </w:rPr>
          <w:fldChar w:fldCharType="separate"/>
        </w:r>
        <w:r w:rsidR="0040648D">
          <w:rPr>
            <w:noProof/>
            <w:webHidden/>
          </w:rPr>
          <w:t>49</w:t>
        </w:r>
        <w:r>
          <w:rPr>
            <w:noProof/>
            <w:webHidden/>
          </w:rPr>
          <w:fldChar w:fldCharType="end"/>
        </w:r>
      </w:hyperlink>
    </w:p>
    <w:p w14:paraId="420C42BB" w14:textId="4B0C7A05"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37" w:history="1">
        <w:r w:rsidRPr="00997675">
          <w:rPr>
            <w:rStyle w:val="Hyperlink"/>
            <w:noProof/>
          </w:rPr>
          <w:t>4.3</w:t>
        </w:r>
        <w:r>
          <w:rPr>
            <w:rFonts w:asciiTheme="minorHAnsi" w:eastAsiaTheme="minorEastAsia" w:hAnsiTheme="minorHAnsi" w:cstheme="minorBidi"/>
            <w:noProof/>
            <w:lang w:eastAsia="en-GB"/>
          </w:rPr>
          <w:tab/>
        </w:r>
        <w:r w:rsidRPr="00997675">
          <w:rPr>
            <w:rStyle w:val="Hyperlink"/>
            <w:noProof/>
          </w:rPr>
          <w:t>System Implementation</w:t>
        </w:r>
        <w:r>
          <w:rPr>
            <w:noProof/>
            <w:webHidden/>
          </w:rPr>
          <w:tab/>
        </w:r>
        <w:r>
          <w:rPr>
            <w:noProof/>
            <w:webHidden/>
          </w:rPr>
          <w:fldChar w:fldCharType="begin"/>
        </w:r>
        <w:r>
          <w:rPr>
            <w:noProof/>
            <w:webHidden/>
          </w:rPr>
          <w:instrText xml:space="preserve"> PAGEREF _Toc481605637 \h </w:instrText>
        </w:r>
        <w:r>
          <w:rPr>
            <w:noProof/>
            <w:webHidden/>
          </w:rPr>
        </w:r>
        <w:r>
          <w:rPr>
            <w:noProof/>
            <w:webHidden/>
          </w:rPr>
          <w:fldChar w:fldCharType="separate"/>
        </w:r>
        <w:r w:rsidR="0040648D">
          <w:rPr>
            <w:noProof/>
            <w:webHidden/>
          </w:rPr>
          <w:t>62</w:t>
        </w:r>
        <w:r>
          <w:rPr>
            <w:noProof/>
            <w:webHidden/>
          </w:rPr>
          <w:fldChar w:fldCharType="end"/>
        </w:r>
      </w:hyperlink>
    </w:p>
    <w:p w14:paraId="6B68DB32" w14:textId="1F64DE47"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8" w:history="1">
        <w:r w:rsidRPr="00997675">
          <w:rPr>
            <w:rStyle w:val="Hyperlink"/>
            <w:noProof/>
          </w:rPr>
          <w:t>4.3.1</w:t>
        </w:r>
        <w:r>
          <w:rPr>
            <w:rFonts w:asciiTheme="minorHAnsi" w:eastAsiaTheme="minorEastAsia" w:hAnsiTheme="minorHAnsi" w:cstheme="minorBidi"/>
            <w:noProof/>
            <w:lang w:eastAsia="en-GB"/>
          </w:rPr>
          <w:tab/>
        </w:r>
        <w:r w:rsidRPr="00997675">
          <w:rPr>
            <w:rStyle w:val="Hyperlink"/>
            <w:noProof/>
          </w:rPr>
          <w:t>Processes and Methodology</w:t>
        </w:r>
        <w:r>
          <w:rPr>
            <w:noProof/>
            <w:webHidden/>
          </w:rPr>
          <w:tab/>
        </w:r>
        <w:r>
          <w:rPr>
            <w:noProof/>
            <w:webHidden/>
          </w:rPr>
          <w:fldChar w:fldCharType="begin"/>
        </w:r>
        <w:r>
          <w:rPr>
            <w:noProof/>
            <w:webHidden/>
          </w:rPr>
          <w:instrText xml:space="preserve"> PAGEREF _Toc481605638 \h </w:instrText>
        </w:r>
        <w:r>
          <w:rPr>
            <w:noProof/>
            <w:webHidden/>
          </w:rPr>
        </w:r>
        <w:r>
          <w:rPr>
            <w:noProof/>
            <w:webHidden/>
          </w:rPr>
          <w:fldChar w:fldCharType="separate"/>
        </w:r>
        <w:r w:rsidR="0040648D">
          <w:rPr>
            <w:noProof/>
            <w:webHidden/>
          </w:rPr>
          <w:t>62</w:t>
        </w:r>
        <w:r>
          <w:rPr>
            <w:noProof/>
            <w:webHidden/>
          </w:rPr>
          <w:fldChar w:fldCharType="end"/>
        </w:r>
      </w:hyperlink>
    </w:p>
    <w:p w14:paraId="30ADF025" w14:textId="2EAA3728"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39" w:history="1">
        <w:r w:rsidRPr="00997675">
          <w:rPr>
            <w:rStyle w:val="Hyperlink"/>
            <w:noProof/>
          </w:rPr>
          <w:t>4.3.2</w:t>
        </w:r>
        <w:r>
          <w:rPr>
            <w:rFonts w:asciiTheme="minorHAnsi" w:eastAsiaTheme="minorEastAsia" w:hAnsiTheme="minorHAnsi" w:cstheme="minorBidi"/>
            <w:noProof/>
            <w:lang w:eastAsia="en-GB"/>
          </w:rPr>
          <w:tab/>
        </w:r>
        <w:r w:rsidRPr="00997675">
          <w:rPr>
            <w:rStyle w:val="Hyperlink"/>
            <w:noProof/>
          </w:rPr>
          <w:t>Version Control</w:t>
        </w:r>
        <w:r>
          <w:rPr>
            <w:noProof/>
            <w:webHidden/>
          </w:rPr>
          <w:tab/>
        </w:r>
        <w:r>
          <w:rPr>
            <w:noProof/>
            <w:webHidden/>
          </w:rPr>
          <w:fldChar w:fldCharType="begin"/>
        </w:r>
        <w:r>
          <w:rPr>
            <w:noProof/>
            <w:webHidden/>
          </w:rPr>
          <w:instrText xml:space="preserve"> PAGEREF _Toc481605639 \h </w:instrText>
        </w:r>
        <w:r>
          <w:rPr>
            <w:noProof/>
            <w:webHidden/>
          </w:rPr>
        </w:r>
        <w:r>
          <w:rPr>
            <w:noProof/>
            <w:webHidden/>
          </w:rPr>
          <w:fldChar w:fldCharType="separate"/>
        </w:r>
        <w:r w:rsidR="0040648D">
          <w:rPr>
            <w:noProof/>
            <w:webHidden/>
          </w:rPr>
          <w:t>64</w:t>
        </w:r>
        <w:r>
          <w:rPr>
            <w:noProof/>
            <w:webHidden/>
          </w:rPr>
          <w:fldChar w:fldCharType="end"/>
        </w:r>
      </w:hyperlink>
    </w:p>
    <w:p w14:paraId="1BE29356" w14:textId="1066E1AD"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0" w:history="1">
        <w:r w:rsidRPr="00997675">
          <w:rPr>
            <w:rStyle w:val="Hyperlink"/>
            <w:noProof/>
          </w:rPr>
          <w:t>4.3.3</w:t>
        </w:r>
        <w:r>
          <w:rPr>
            <w:rFonts w:asciiTheme="minorHAnsi" w:eastAsiaTheme="minorEastAsia" w:hAnsiTheme="minorHAnsi" w:cstheme="minorBidi"/>
            <w:noProof/>
            <w:lang w:eastAsia="en-GB"/>
          </w:rPr>
          <w:tab/>
        </w:r>
        <w:r w:rsidRPr="00997675">
          <w:rPr>
            <w:rStyle w:val="Hyperlink"/>
            <w:noProof/>
          </w:rPr>
          <w:t>Polygon Clipping Algorithm</w:t>
        </w:r>
        <w:r>
          <w:rPr>
            <w:noProof/>
            <w:webHidden/>
          </w:rPr>
          <w:tab/>
        </w:r>
        <w:r>
          <w:rPr>
            <w:noProof/>
            <w:webHidden/>
          </w:rPr>
          <w:fldChar w:fldCharType="begin"/>
        </w:r>
        <w:r>
          <w:rPr>
            <w:noProof/>
            <w:webHidden/>
          </w:rPr>
          <w:instrText xml:space="preserve"> PAGEREF _Toc481605640 \h </w:instrText>
        </w:r>
        <w:r>
          <w:rPr>
            <w:noProof/>
            <w:webHidden/>
          </w:rPr>
        </w:r>
        <w:r>
          <w:rPr>
            <w:noProof/>
            <w:webHidden/>
          </w:rPr>
          <w:fldChar w:fldCharType="separate"/>
        </w:r>
        <w:r w:rsidR="0040648D">
          <w:rPr>
            <w:noProof/>
            <w:webHidden/>
          </w:rPr>
          <w:t>65</w:t>
        </w:r>
        <w:r>
          <w:rPr>
            <w:noProof/>
            <w:webHidden/>
          </w:rPr>
          <w:fldChar w:fldCharType="end"/>
        </w:r>
      </w:hyperlink>
    </w:p>
    <w:p w14:paraId="5E3B0030" w14:textId="676ECEB4"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1" w:history="1">
        <w:r w:rsidRPr="00997675">
          <w:rPr>
            <w:rStyle w:val="Hyperlink"/>
            <w:noProof/>
          </w:rPr>
          <w:t>4.3.4</w:t>
        </w:r>
        <w:r>
          <w:rPr>
            <w:rFonts w:asciiTheme="minorHAnsi" w:eastAsiaTheme="minorEastAsia" w:hAnsiTheme="minorHAnsi" w:cstheme="minorBidi"/>
            <w:noProof/>
            <w:lang w:eastAsia="en-GB"/>
          </w:rPr>
          <w:tab/>
        </w:r>
        <w:r w:rsidRPr="00997675">
          <w:rPr>
            <w:rStyle w:val="Hyperlink"/>
            <w:noProof/>
          </w:rPr>
          <w:t>Polygon Tessellation Algorithm</w:t>
        </w:r>
        <w:r>
          <w:rPr>
            <w:noProof/>
            <w:webHidden/>
          </w:rPr>
          <w:tab/>
        </w:r>
        <w:r>
          <w:rPr>
            <w:noProof/>
            <w:webHidden/>
          </w:rPr>
          <w:fldChar w:fldCharType="begin"/>
        </w:r>
        <w:r>
          <w:rPr>
            <w:noProof/>
            <w:webHidden/>
          </w:rPr>
          <w:instrText xml:space="preserve"> PAGEREF _Toc481605641 \h </w:instrText>
        </w:r>
        <w:r>
          <w:rPr>
            <w:noProof/>
            <w:webHidden/>
          </w:rPr>
        </w:r>
        <w:r>
          <w:rPr>
            <w:noProof/>
            <w:webHidden/>
          </w:rPr>
          <w:fldChar w:fldCharType="separate"/>
        </w:r>
        <w:r w:rsidR="0040648D">
          <w:rPr>
            <w:noProof/>
            <w:webHidden/>
          </w:rPr>
          <w:t>67</w:t>
        </w:r>
        <w:r>
          <w:rPr>
            <w:noProof/>
            <w:webHidden/>
          </w:rPr>
          <w:fldChar w:fldCharType="end"/>
        </w:r>
      </w:hyperlink>
    </w:p>
    <w:p w14:paraId="18832940" w14:textId="192B8024"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2" w:history="1">
        <w:r w:rsidRPr="00997675">
          <w:rPr>
            <w:rStyle w:val="Hyperlink"/>
            <w:noProof/>
          </w:rPr>
          <w:t>4.3.5</w:t>
        </w:r>
        <w:r>
          <w:rPr>
            <w:rFonts w:asciiTheme="minorHAnsi" w:eastAsiaTheme="minorEastAsia" w:hAnsiTheme="minorHAnsi" w:cstheme="minorBidi"/>
            <w:noProof/>
            <w:lang w:eastAsia="en-GB"/>
          </w:rPr>
          <w:tab/>
        </w:r>
        <w:r w:rsidRPr="00997675">
          <w:rPr>
            <w:rStyle w:val="Hyperlink"/>
            <w:noProof/>
          </w:rPr>
          <w:t>Wandering Algorithm</w:t>
        </w:r>
        <w:r>
          <w:rPr>
            <w:noProof/>
            <w:webHidden/>
          </w:rPr>
          <w:tab/>
        </w:r>
        <w:r>
          <w:rPr>
            <w:noProof/>
            <w:webHidden/>
          </w:rPr>
          <w:fldChar w:fldCharType="begin"/>
        </w:r>
        <w:r>
          <w:rPr>
            <w:noProof/>
            <w:webHidden/>
          </w:rPr>
          <w:instrText xml:space="preserve"> PAGEREF _Toc481605642 \h </w:instrText>
        </w:r>
        <w:r>
          <w:rPr>
            <w:noProof/>
            <w:webHidden/>
          </w:rPr>
        </w:r>
        <w:r>
          <w:rPr>
            <w:noProof/>
            <w:webHidden/>
          </w:rPr>
          <w:fldChar w:fldCharType="separate"/>
        </w:r>
        <w:r w:rsidR="0040648D">
          <w:rPr>
            <w:noProof/>
            <w:webHidden/>
          </w:rPr>
          <w:t>68</w:t>
        </w:r>
        <w:r>
          <w:rPr>
            <w:noProof/>
            <w:webHidden/>
          </w:rPr>
          <w:fldChar w:fldCharType="end"/>
        </w:r>
      </w:hyperlink>
    </w:p>
    <w:p w14:paraId="7AD240BB" w14:textId="032577A8"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3" w:history="1">
        <w:r w:rsidRPr="00997675">
          <w:rPr>
            <w:rStyle w:val="Hyperlink"/>
            <w:noProof/>
          </w:rPr>
          <w:t>4.4</w:t>
        </w:r>
        <w:r>
          <w:rPr>
            <w:rFonts w:asciiTheme="minorHAnsi" w:eastAsiaTheme="minorEastAsia" w:hAnsiTheme="minorHAnsi" w:cstheme="minorBidi"/>
            <w:noProof/>
            <w:lang w:eastAsia="en-GB"/>
          </w:rPr>
          <w:tab/>
        </w:r>
        <w:r w:rsidRPr="00997675">
          <w:rPr>
            <w:rStyle w:val="Hyperlink"/>
            <w:noProof/>
          </w:rPr>
          <w:t>Test Design</w:t>
        </w:r>
        <w:r>
          <w:rPr>
            <w:noProof/>
            <w:webHidden/>
          </w:rPr>
          <w:tab/>
        </w:r>
        <w:r>
          <w:rPr>
            <w:noProof/>
            <w:webHidden/>
          </w:rPr>
          <w:fldChar w:fldCharType="begin"/>
        </w:r>
        <w:r>
          <w:rPr>
            <w:noProof/>
            <w:webHidden/>
          </w:rPr>
          <w:instrText xml:space="preserve"> PAGEREF _Toc481605643 \h </w:instrText>
        </w:r>
        <w:r>
          <w:rPr>
            <w:noProof/>
            <w:webHidden/>
          </w:rPr>
        </w:r>
        <w:r>
          <w:rPr>
            <w:noProof/>
            <w:webHidden/>
          </w:rPr>
          <w:fldChar w:fldCharType="separate"/>
        </w:r>
        <w:r w:rsidR="0040648D">
          <w:rPr>
            <w:noProof/>
            <w:webHidden/>
          </w:rPr>
          <w:t>70</w:t>
        </w:r>
        <w:r>
          <w:rPr>
            <w:noProof/>
            <w:webHidden/>
          </w:rPr>
          <w:fldChar w:fldCharType="end"/>
        </w:r>
      </w:hyperlink>
    </w:p>
    <w:p w14:paraId="6F0A46E2" w14:textId="7FCA2E85" w:rsidR="00141D63" w:rsidRDefault="00141D63">
      <w:pPr>
        <w:pStyle w:val="TOC1"/>
        <w:tabs>
          <w:tab w:val="left" w:pos="440"/>
        </w:tabs>
        <w:rPr>
          <w:rFonts w:asciiTheme="minorHAnsi" w:eastAsiaTheme="minorEastAsia" w:hAnsiTheme="minorHAnsi" w:cstheme="minorBidi"/>
          <w:noProof/>
          <w:lang w:eastAsia="en-GB"/>
        </w:rPr>
      </w:pPr>
      <w:hyperlink w:anchor="_Toc481605644" w:history="1">
        <w:r w:rsidRPr="00997675">
          <w:rPr>
            <w:rStyle w:val="Hyperlink"/>
            <w:noProof/>
          </w:rPr>
          <w:t>5</w:t>
        </w:r>
        <w:r>
          <w:rPr>
            <w:rFonts w:asciiTheme="minorHAnsi" w:eastAsiaTheme="minorEastAsia" w:hAnsiTheme="minorHAnsi" w:cstheme="minorBidi"/>
            <w:noProof/>
            <w:lang w:eastAsia="en-GB"/>
          </w:rPr>
          <w:tab/>
        </w:r>
        <w:r w:rsidRPr="00997675">
          <w:rPr>
            <w:rStyle w:val="Hyperlink"/>
            <w:noProof/>
          </w:rPr>
          <w:t>Evaluation</w:t>
        </w:r>
        <w:r>
          <w:rPr>
            <w:noProof/>
            <w:webHidden/>
          </w:rPr>
          <w:tab/>
        </w:r>
        <w:r>
          <w:rPr>
            <w:noProof/>
            <w:webHidden/>
          </w:rPr>
          <w:fldChar w:fldCharType="begin"/>
        </w:r>
        <w:r>
          <w:rPr>
            <w:noProof/>
            <w:webHidden/>
          </w:rPr>
          <w:instrText xml:space="preserve"> PAGEREF _Toc481605644 \h </w:instrText>
        </w:r>
        <w:r>
          <w:rPr>
            <w:noProof/>
            <w:webHidden/>
          </w:rPr>
        </w:r>
        <w:r>
          <w:rPr>
            <w:noProof/>
            <w:webHidden/>
          </w:rPr>
          <w:fldChar w:fldCharType="separate"/>
        </w:r>
        <w:r w:rsidR="0040648D">
          <w:rPr>
            <w:noProof/>
            <w:webHidden/>
          </w:rPr>
          <w:t>75</w:t>
        </w:r>
        <w:r>
          <w:rPr>
            <w:noProof/>
            <w:webHidden/>
          </w:rPr>
          <w:fldChar w:fldCharType="end"/>
        </w:r>
      </w:hyperlink>
    </w:p>
    <w:p w14:paraId="784E3D2A" w14:textId="4572B03D"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5" w:history="1">
        <w:r w:rsidRPr="00997675">
          <w:rPr>
            <w:rStyle w:val="Hyperlink"/>
            <w:noProof/>
          </w:rPr>
          <w:t>5.1</w:t>
        </w:r>
        <w:r>
          <w:rPr>
            <w:rFonts w:asciiTheme="minorHAnsi" w:eastAsiaTheme="minorEastAsia" w:hAnsiTheme="minorHAnsi" w:cstheme="minorBidi"/>
            <w:noProof/>
            <w:lang w:eastAsia="en-GB"/>
          </w:rPr>
          <w:tab/>
        </w:r>
        <w:r w:rsidRPr="00997675">
          <w:rPr>
            <w:rStyle w:val="Hyperlink"/>
            <w:noProof/>
          </w:rPr>
          <w:t>Project Achievements</w:t>
        </w:r>
        <w:r>
          <w:rPr>
            <w:noProof/>
            <w:webHidden/>
          </w:rPr>
          <w:tab/>
        </w:r>
        <w:r>
          <w:rPr>
            <w:noProof/>
            <w:webHidden/>
          </w:rPr>
          <w:fldChar w:fldCharType="begin"/>
        </w:r>
        <w:r>
          <w:rPr>
            <w:noProof/>
            <w:webHidden/>
          </w:rPr>
          <w:instrText xml:space="preserve"> PAGEREF _Toc481605645 \h </w:instrText>
        </w:r>
        <w:r>
          <w:rPr>
            <w:noProof/>
            <w:webHidden/>
          </w:rPr>
        </w:r>
        <w:r>
          <w:rPr>
            <w:noProof/>
            <w:webHidden/>
          </w:rPr>
          <w:fldChar w:fldCharType="separate"/>
        </w:r>
        <w:r w:rsidR="0040648D">
          <w:rPr>
            <w:noProof/>
            <w:webHidden/>
          </w:rPr>
          <w:t>75</w:t>
        </w:r>
        <w:r>
          <w:rPr>
            <w:noProof/>
            <w:webHidden/>
          </w:rPr>
          <w:fldChar w:fldCharType="end"/>
        </w:r>
      </w:hyperlink>
    </w:p>
    <w:p w14:paraId="6C8D7834" w14:textId="37FF7014"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6" w:history="1">
        <w:r w:rsidRPr="00997675">
          <w:rPr>
            <w:rStyle w:val="Hyperlink"/>
            <w:noProof/>
          </w:rPr>
          <w:t>5.1.1</w:t>
        </w:r>
        <w:r>
          <w:rPr>
            <w:rFonts w:asciiTheme="minorHAnsi" w:eastAsiaTheme="minorEastAsia" w:hAnsiTheme="minorHAnsi" w:cstheme="minorBidi"/>
            <w:noProof/>
            <w:lang w:eastAsia="en-GB"/>
          </w:rPr>
          <w:tab/>
        </w:r>
        <w:r w:rsidRPr="00997675">
          <w:rPr>
            <w:rStyle w:val="Hyperlink"/>
            <w:noProof/>
          </w:rPr>
          <w:t>Final Task List</w:t>
        </w:r>
        <w:r>
          <w:rPr>
            <w:noProof/>
            <w:webHidden/>
          </w:rPr>
          <w:tab/>
        </w:r>
        <w:r>
          <w:rPr>
            <w:noProof/>
            <w:webHidden/>
          </w:rPr>
          <w:fldChar w:fldCharType="begin"/>
        </w:r>
        <w:r>
          <w:rPr>
            <w:noProof/>
            <w:webHidden/>
          </w:rPr>
          <w:instrText xml:space="preserve"> PAGEREF _Toc481605646 \h </w:instrText>
        </w:r>
        <w:r>
          <w:rPr>
            <w:noProof/>
            <w:webHidden/>
          </w:rPr>
        </w:r>
        <w:r>
          <w:rPr>
            <w:noProof/>
            <w:webHidden/>
          </w:rPr>
          <w:fldChar w:fldCharType="separate"/>
        </w:r>
        <w:r w:rsidR="0040648D">
          <w:rPr>
            <w:noProof/>
            <w:webHidden/>
          </w:rPr>
          <w:t>76</w:t>
        </w:r>
        <w:r>
          <w:rPr>
            <w:noProof/>
            <w:webHidden/>
          </w:rPr>
          <w:fldChar w:fldCharType="end"/>
        </w:r>
      </w:hyperlink>
    </w:p>
    <w:p w14:paraId="0A495E27" w14:textId="671C846B"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7" w:history="1">
        <w:r w:rsidRPr="00997675">
          <w:rPr>
            <w:rStyle w:val="Hyperlink"/>
            <w:noProof/>
          </w:rPr>
          <w:t>5.1.2</w:t>
        </w:r>
        <w:r>
          <w:rPr>
            <w:rFonts w:asciiTheme="minorHAnsi" w:eastAsiaTheme="minorEastAsia" w:hAnsiTheme="minorHAnsi" w:cstheme="minorBidi"/>
            <w:noProof/>
            <w:lang w:eastAsia="en-GB"/>
          </w:rPr>
          <w:tab/>
        </w:r>
        <w:r w:rsidRPr="00997675">
          <w:rPr>
            <w:rStyle w:val="Hyperlink"/>
            <w:noProof/>
          </w:rPr>
          <w:t>Final Time Plan</w:t>
        </w:r>
        <w:r>
          <w:rPr>
            <w:noProof/>
            <w:webHidden/>
          </w:rPr>
          <w:tab/>
        </w:r>
        <w:r>
          <w:rPr>
            <w:noProof/>
            <w:webHidden/>
          </w:rPr>
          <w:fldChar w:fldCharType="begin"/>
        </w:r>
        <w:r>
          <w:rPr>
            <w:noProof/>
            <w:webHidden/>
          </w:rPr>
          <w:instrText xml:space="preserve"> PAGEREF _Toc481605647 \h </w:instrText>
        </w:r>
        <w:r>
          <w:rPr>
            <w:noProof/>
            <w:webHidden/>
          </w:rPr>
        </w:r>
        <w:r>
          <w:rPr>
            <w:noProof/>
            <w:webHidden/>
          </w:rPr>
          <w:fldChar w:fldCharType="separate"/>
        </w:r>
        <w:r w:rsidR="0040648D">
          <w:rPr>
            <w:noProof/>
            <w:webHidden/>
          </w:rPr>
          <w:t>81</w:t>
        </w:r>
        <w:r>
          <w:rPr>
            <w:noProof/>
            <w:webHidden/>
          </w:rPr>
          <w:fldChar w:fldCharType="end"/>
        </w:r>
      </w:hyperlink>
    </w:p>
    <w:p w14:paraId="3BADAA00" w14:textId="407C4E16" w:rsidR="00141D63" w:rsidRDefault="00141D63">
      <w:pPr>
        <w:pStyle w:val="TOC2"/>
        <w:tabs>
          <w:tab w:val="left" w:pos="1100"/>
          <w:tab w:val="right" w:leader="dot" w:pos="9016"/>
        </w:tabs>
        <w:rPr>
          <w:rFonts w:asciiTheme="minorHAnsi" w:eastAsiaTheme="minorEastAsia" w:hAnsiTheme="minorHAnsi" w:cstheme="minorBidi"/>
          <w:noProof/>
          <w:lang w:eastAsia="en-GB"/>
        </w:rPr>
      </w:pPr>
      <w:hyperlink w:anchor="_Toc481605648" w:history="1">
        <w:r w:rsidRPr="00997675">
          <w:rPr>
            <w:rStyle w:val="Hyperlink"/>
            <w:noProof/>
          </w:rPr>
          <w:t>5.1.3</w:t>
        </w:r>
        <w:r>
          <w:rPr>
            <w:rFonts w:asciiTheme="minorHAnsi" w:eastAsiaTheme="minorEastAsia" w:hAnsiTheme="minorHAnsi" w:cstheme="minorBidi"/>
            <w:noProof/>
            <w:lang w:eastAsia="en-GB"/>
          </w:rPr>
          <w:tab/>
        </w:r>
        <w:r w:rsidRPr="00997675">
          <w:rPr>
            <w:rStyle w:val="Hyperlink"/>
            <w:noProof/>
          </w:rPr>
          <w:t>Test Evaluation</w:t>
        </w:r>
        <w:r>
          <w:rPr>
            <w:noProof/>
            <w:webHidden/>
          </w:rPr>
          <w:tab/>
        </w:r>
        <w:r>
          <w:rPr>
            <w:noProof/>
            <w:webHidden/>
          </w:rPr>
          <w:fldChar w:fldCharType="begin"/>
        </w:r>
        <w:r>
          <w:rPr>
            <w:noProof/>
            <w:webHidden/>
          </w:rPr>
          <w:instrText xml:space="preserve"> PAGEREF _Toc481605648 \h </w:instrText>
        </w:r>
        <w:r>
          <w:rPr>
            <w:noProof/>
            <w:webHidden/>
          </w:rPr>
        </w:r>
        <w:r>
          <w:rPr>
            <w:noProof/>
            <w:webHidden/>
          </w:rPr>
          <w:fldChar w:fldCharType="separate"/>
        </w:r>
        <w:r w:rsidR="0040648D">
          <w:rPr>
            <w:noProof/>
            <w:webHidden/>
          </w:rPr>
          <w:t>86</w:t>
        </w:r>
        <w:r>
          <w:rPr>
            <w:noProof/>
            <w:webHidden/>
          </w:rPr>
          <w:fldChar w:fldCharType="end"/>
        </w:r>
      </w:hyperlink>
    </w:p>
    <w:p w14:paraId="105FA5CF" w14:textId="6EC5CB67" w:rsidR="00141D63" w:rsidRDefault="00141D63">
      <w:pPr>
        <w:pStyle w:val="TOC2"/>
        <w:tabs>
          <w:tab w:val="left" w:pos="880"/>
          <w:tab w:val="right" w:leader="dot" w:pos="9016"/>
        </w:tabs>
        <w:rPr>
          <w:rFonts w:asciiTheme="minorHAnsi" w:eastAsiaTheme="minorEastAsia" w:hAnsiTheme="minorHAnsi" w:cstheme="minorBidi"/>
          <w:noProof/>
          <w:lang w:eastAsia="en-GB"/>
        </w:rPr>
      </w:pPr>
      <w:hyperlink w:anchor="_Toc481605649" w:history="1">
        <w:r w:rsidRPr="00997675">
          <w:rPr>
            <w:rStyle w:val="Hyperlink"/>
            <w:noProof/>
          </w:rPr>
          <w:t>5.2</w:t>
        </w:r>
        <w:r>
          <w:rPr>
            <w:rFonts w:asciiTheme="minorHAnsi" w:eastAsiaTheme="minorEastAsia" w:hAnsiTheme="minorHAnsi" w:cstheme="minorBidi"/>
            <w:noProof/>
            <w:lang w:eastAsia="en-GB"/>
          </w:rPr>
          <w:tab/>
        </w:r>
        <w:r w:rsidRPr="00997675">
          <w:rPr>
            <w:rStyle w:val="Hyperlink"/>
            <w:noProof/>
          </w:rPr>
          <w:t>Further Work</w:t>
        </w:r>
        <w:r>
          <w:rPr>
            <w:noProof/>
            <w:webHidden/>
          </w:rPr>
          <w:tab/>
        </w:r>
        <w:r>
          <w:rPr>
            <w:noProof/>
            <w:webHidden/>
          </w:rPr>
          <w:fldChar w:fldCharType="begin"/>
        </w:r>
        <w:r>
          <w:rPr>
            <w:noProof/>
            <w:webHidden/>
          </w:rPr>
          <w:instrText xml:space="preserve"> PAGEREF _Toc481605649 \h </w:instrText>
        </w:r>
        <w:r>
          <w:rPr>
            <w:noProof/>
            <w:webHidden/>
          </w:rPr>
        </w:r>
        <w:r>
          <w:rPr>
            <w:noProof/>
            <w:webHidden/>
          </w:rPr>
          <w:fldChar w:fldCharType="separate"/>
        </w:r>
        <w:r w:rsidR="0040648D">
          <w:rPr>
            <w:noProof/>
            <w:webHidden/>
          </w:rPr>
          <w:t>90</w:t>
        </w:r>
        <w:r>
          <w:rPr>
            <w:noProof/>
            <w:webHidden/>
          </w:rPr>
          <w:fldChar w:fldCharType="end"/>
        </w:r>
      </w:hyperlink>
    </w:p>
    <w:p w14:paraId="4068A794" w14:textId="1EF97FB9" w:rsidR="00141D63" w:rsidRDefault="00141D63">
      <w:pPr>
        <w:pStyle w:val="TOC1"/>
        <w:tabs>
          <w:tab w:val="left" w:pos="440"/>
        </w:tabs>
        <w:rPr>
          <w:rFonts w:asciiTheme="minorHAnsi" w:eastAsiaTheme="minorEastAsia" w:hAnsiTheme="minorHAnsi" w:cstheme="minorBidi"/>
          <w:noProof/>
          <w:lang w:eastAsia="en-GB"/>
        </w:rPr>
      </w:pPr>
      <w:hyperlink w:anchor="_Toc481605650" w:history="1">
        <w:r w:rsidRPr="00997675">
          <w:rPr>
            <w:rStyle w:val="Hyperlink"/>
            <w:noProof/>
          </w:rPr>
          <w:t>6</w:t>
        </w:r>
        <w:r>
          <w:rPr>
            <w:rFonts w:asciiTheme="minorHAnsi" w:eastAsiaTheme="minorEastAsia" w:hAnsiTheme="minorHAnsi" w:cstheme="minorBidi"/>
            <w:noProof/>
            <w:lang w:eastAsia="en-GB"/>
          </w:rPr>
          <w:tab/>
        </w:r>
        <w:r w:rsidRPr="00997675">
          <w:rPr>
            <w:rStyle w:val="Hyperlink"/>
            <w:noProof/>
          </w:rPr>
          <w:t>Conclusion</w:t>
        </w:r>
        <w:r>
          <w:rPr>
            <w:noProof/>
            <w:webHidden/>
          </w:rPr>
          <w:tab/>
        </w:r>
        <w:r>
          <w:rPr>
            <w:noProof/>
            <w:webHidden/>
          </w:rPr>
          <w:fldChar w:fldCharType="begin"/>
        </w:r>
        <w:r>
          <w:rPr>
            <w:noProof/>
            <w:webHidden/>
          </w:rPr>
          <w:instrText xml:space="preserve"> PAGEREF _Toc481605650 \h </w:instrText>
        </w:r>
        <w:r>
          <w:rPr>
            <w:noProof/>
            <w:webHidden/>
          </w:rPr>
        </w:r>
        <w:r>
          <w:rPr>
            <w:noProof/>
            <w:webHidden/>
          </w:rPr>
          <w:fldChar w:fldCharType="separate"/>
        </w:r>
        <w:r w:rsidR="0040648D">
          <w:rPr>
            <w:noProof/>
            <w:webHidden/>
          </w:rPr>
          <w:t>91</w:t>
        </w:r>
        <w:r>
          <w:rPr>
            <w:noProof/>
            <w:webHidden/>
          </w:rPr>
          <w:fldChar w:fldCharType="end"/>
        </w:r>
      </w:hyperlink>
    </w:p>
    <w:p w14:paraId="09F1A725" w14:textId="3FF30DD2" w:rsidR="00141D63" w:rsidRDefault="00141D63">
      <w:pPr>
        <w:pStyle w:val="TOC1"/>
        <w:tabs>
          <w:tab w:val="left" w:pos="1540"/>
        </w:tabs>
        <w:rPr>
          <w:rFonts w:asciiTheme="minorHAnsi" w:eastAsiaTheme="minorEastAsia" w:hAnsiTheme="minorHAnsi" w:cstheme="minorBidi"/>
          <w:noProof/>
          <w:lang w:eastAsia="en-GB"/>
        </w:rPr>
      </w:pPr>
      <w:hyperlink w:anchor="_Toc481605651" w:history="1">
        <w:r w:rsidRPr="00997675">
          <w:rPr>
            <w:rStyle w:val="Hyperlink"/>
            <w:noProof/>
          </w:rPr>
          <w:t>Appendix A:</w:t>
        </w:r>
        <w:r>
          <w:rPr>
            <w:rFonts w:asciiTheme="minorHAnsi" w:eastAsiaTheme="minorEastAsia" w:hAnsiTheme="minorHAnsi" w:cstheme="minorBidi"/>
            <w:noProof/>
            <w:lang w:eastAsia="en-GB"/>
          </w:rPr>
          <w:tab/>
        </w:r>
        <w:r w:rsidRPr="00997675">
          <w:rPr>
            <w:rStyle w:val="Hyperlink"/>
            <w:noProof/>
          </w:rPr>
          <w:t>Capture the Campus!</w:t>
        </w:r>
        <w:r>
          <w:rPr>
            <w:noProof/>
            <w:webHidden/>
          </w:rPr>
          <w:tab/>
        </w:r>
        <w:r>
          <w:rPr>
            <w:noProof/>
            <w:webHidden/>
          </w:rPr>
          <w:fldChar w:fldCharType="begin"/>
        </w:r>
        <w:r>
          <w:rPr>
            <w:noProof/>
            <w:webHidden/>
          </w:rPr>
          <w:instrText xml:space="preserve"> PAGEREF _Toc481605651 \h </w:instrText>
        </w:r>
        <w:r>
          <w:rPr>
            <w:noProof/>
            <w:webHidden/>
          </w:rPr>
        </w:r>
        <w:r>
          <w:rPr>
            <w:noProof/>
            <w:webHidden/>
          </w:rPr>
          <w:fldChar w:fldCharType="separate"/>
        </w:r>
        <w:r w:rsidR="0040648D">
          <w:rPr>
            <w:noProof/>
            <w:webHidden/>
          </w:rPr>
          <w:t>92</w:t>
        </w:r>
        <w:r>
          <w:rPr>
            <w:noProof/>
            <w:webHidden/>
          </w:rPr>
          <w:fldChar w:fldCharType="end"/>
        </w:r>
      </w:hyperlink>
    </w:p>
    <w:p w14:paraId="16A5E9C5" w14:textId="69C28BC4" w:rsidR="00141D63" w:rsidRDefault="00141D63">
      <w:pPr>
        <w:pStyle w:val="TOC1"/>
        <w:tabs>
          <w:tab w:val="left" w:pos="1540"/>
        </w:tabs>
        <w:rPr>
          <w:rFonts w:asciiTheme="minorHAnsi" w:eastAsiaTheme="minorEastAsia" w:hAnsiTheme="minorHAnsi" w:cstheme="minorBidi"/>
          <w:noProof/>
          <w:lang w:eastAsia="en-GB"/>
        </w:rPr>
      </w:pPr>
      <w:hyperlink w:anchor="_Toc481605652" w:history="1">
        <w:r w:rsidRPr="00997675">
          <w:rPr>
            <w:rStyle w:val="Hyperlink"/>
            <w:noProof/>
          </w:rPr>
          <w:t>Appendix B:</w:t>
        </w:r>
        <w:r>
          <w:rPr>
            <w:rFonts w:asciiTheme="minorHAnsi" w:eastAsiaTheme="minorEastAsia" w:hAnsiTheme="minorHAnsi" w:cstheme="minorBidi"/>
            <w:noProof/>
            <w:lang w:eastAsia="en-GB"/>
          </w:rPr>
          <w:tab/>
        </w:r>
        <w:r w:rsidRPr="00997675">
          <w:rPr>
            <w:rStyle w:val="Hyperlink"/>
            <w:noProof/>
          </w:rPr>
          <w:t>Code Map Legend</w:t>
        </w:r>
        <w:r>
          <w:rPr>
            <w:noProof/>
            <w:webHidden/>
          </w:rPr>
          <w:tab/>
        </w:r>
        <w:r>
          <w:rPr>
            <w:noProof/>
            <w:webHidden/>
          </w:rPr>
          <w:fldChar w:fldCharType="begin"/>
        </w:r>
        <w:r>
          <w:rPr>
            <w:noProof/>
            <w:webHidden/>
          </w:rPr>
          <w:instrText xml:space="preserve"> PAGEREF _Toc481605652 \h </w:instrText>
        </w:r>
        <w:r>
          <w:rPr>
            <w:noProof/>
            <w:webHidden/>
          </w:rPr>
        </w:r>
        <w:r>
          <w:rPr>
            <w:noProof/>
            <w:webHidden/>
          </w:rPr>
          <w:fldChar w:fldCharType="separate"/>
        </w:r>
        <w:r w:rsidR="0040648D">
          <w:rPr>
            <w:noProof/>
            <w:webHidden/>
          </w:rPr>
          <w:t>93</w:t>
        </w:r>
        <w:r>
          <w:rPr>
            <w:noProof/>
            <w:webHidden/>
          </w:rPr>
          <w:fldChar w:fldCharType="end"/>
        </w:r>
      </w:hyperlink>
    </w:p>
    <w:p w14:paraId="7605EE4C" w14:textId="22D3AF23" w:rsidR="00141D63" w:rsidRDefault="00141D63">
      <w:pPr>
        <w:pStyle w:val="TOC1"/>
        <w:tabs>
          <w:tab w:val="left" w:pos="1540"/>
        </w:tabs>
        <w:rPr>
          <w:rFonts w:asciiTheme="minorHAnsi" w:eastAsiaTheme="minorEastAsia" w:hAnsiTheme="minorHAnsi" w:cstheme="minorBidi"/>
          <w:noProof/>
          <w:lang w:eastAsia="en-GB"/>
        </w:rPr>
      </w:pPr>
      <w:hyperlink w:anchor="_Toc481605653" w:history="1">
        <w:r w:rsidRPr="00997675">
          <w:rPr>
            <w:rStyle w:val="Hyperlink"/>
            <w:noProof/>
            <w:lang w:eastAsia="zh-CN"/>
          </w:rPr>
          <w:t>Appendix C:</w:t>
        </w:r>
        <w:r>
          <w:rPr>
            <w:rFonts w:asciiTheme="minorHAnsi" w:eastAsiaTheme="minorEastAsia" w:hAnsiTheme="minorHAnsi" w:cstheme="minorBidi"/>
            <w:noProof/>
            <w:lang w:eastAsia="en-GB"/>
          </w:rPr>
          <w:tab/>
        </w:r>
        <w:r w:rsidRPr="00997675">
          <w:rPr>
            <w:rStyle w:val="Hyperlink"/>
            <w:noProof/>
          </w:rPr>
          <w:t>Code Map</w:t>
        </w:r>
        <w:r>
          <w:rPr>
            <w:noProof/>
            <w:webHidden/>
          </w:rPr>
          <w:tab/>
        </w:r>
        <w:r>
          <w:rPr>
            <w:noProof/>
            <w:webHidden/>
          </w:rPr>
          <w:fldChar w:fldCharType="begin"/>
        </w:r>
        <w:r>
          <w:rPr>
            <w:noProof/>
            <w:webHidden/>
          </w:rPr>
          <w:instrText xml:space="preserve"> PAGEREF _Toc481605653 \h </w:instrText>
        </w:r>
        <w:r>
          <w:rPr>
            <w:noProof/>
            <w:webHidden/>
          </w:rPr>
        </w:r>
        <w:r>
          <w:rPr>
            <w:noProof/>
            <w:webHidden/>
          </w:rPr>
          <w:fldChar w:fldCharType="separate"/>
        </w:r>
        <w:r w:rsidR="0040648D">
          <w:rPr>
            <w:noProof/>
            <w:webHidden/>
          </w:rPr>
          <w:t>94</w:t>
        </w:r>
        <w:r>
          <w:rPr>
            <w:noProof/>
            <w:webHidden/>
          </w:rPr>
          <w:fldChar w:fldCharType="end"/>
        </w:r>
      </w:hyperlink>
    </w:p>
    <w:p w14:paraId="5C93E19A" w14:textId="4E22C0FF" w:rsidR="00141D63" w:rsidRDefault="00141D63">
      <w:pPr>
        <w:pStyle w:val="TOC1"/>
        <w:tabs>
          <w:tab w:val="left" w:pos="1540"/>
        </w:tabs>
        <w:rPr>
          <w:rFonts w:asciiTheme="minorHAnsi" w:eastAsiaTheme="minorEastAsia" w:hAnsiTheme="minorHAnsi" w:cstheme="minorBidi"/>
          <w:noProof/>
          <w:lang w:eastAsia="en-GB"/>
        </w:rPr>
      </w:pPr>
      <w:hyperlink w:anchor="_Toc481605654" w:history="1">
        <w:r w:rsidRPr="00997675">
          <w:rPr>
            <w:rStyle w:val="Hyperlink"/>
            <w:noProof/>
            <w:lang w:eastAsia="zh-CN"/>
          </w:rPr>
          <w:t>Appendix D:</w:t>
        </w:r>
        <w:r>
          <w:rPr>
            <w:rFonts w:asciiTheme="minorHAnsi" w:eastAsiaTheme="minorEastAsia" w:hAnsiTheme="minorHAnsi" w:cstheme="minorBidi"/>
            <w:noProof/>
            <w:lang w:eastAsia="en-GB"/>
          </w:rPr>
          <w:tab/>
        </w:r>
        <w:r w:rsidRPr="00997675">
          <w:rPr>
            <w:rStyle w:val="Hyperlink"/>
            <w:noProof/>
          </w:rPr>
          <w:t>Networking Code Map</w:t>
        </w:r>
        <w:r>
          <w:rPr>
            <w:noProof/>
            <w:webHidden/>
          </w:rPr>
          <w:tab/>
        </w:r>
        <w:r>
          <w:rPr>
            <w:noProof/>
            <w:webHidden/>
          </w:rPr>
          <w:fldChar w:fldCharType="begin"/>
        </w:r>
        <w:r>
          <w:rPr>
            <w:noProof/>
            <w:webHidden/>
          </w:rPr>
          <w:instrText xml:space="preserve"> PAGEREF _Toc481605654 \h </w:instrText>
        </w:r>
        <w:r>
          <w:rPr>
            <w:noProof/>
            <w:webHidden/>
          </w:rPr>
        </w:r>
        <w:r>
          <w:rPr>
            <w:noProof/>
            <w:webHidden/>
          </w:rPr>
          <w:fldChar w:fldCharType="separate"/>
        </w:r>
        <w:r w:rsidR="0040648D">
          <w:rPr>
            <w:noProof/>
            <w:webHidden/>
          </w:rPr>
          <w:t>95</w:t>
        </w:r>
        <w:r>
          <w:rPr>
            <w:noProof/>
            <w:webHidden/>
          </w:rPr>
          <w:fldChar w:fldCharType="end"/>
        </w:r>
      </w:hyperlink>
    </w:p>
    <w:p w14:paraId="3042C4DC" w14:textId="5114D580" w:rsidR="00141D63" w:rsidRDefault="00141D63">
      <w:pPr>
        <w:pStyle w:val="TOC1"/>
        <w:tabs>
          <w:tab w:val="left" w:pos="1540"/>
        </w:tabs>
        <w:rPr>
          <w:rFonts w:asciiTheme="minorHAnsi" w:eastAsiaTheme="minorEastAsia" w:hAnsiTheme="minorHAnsi" w:cstheme="minorBidi"/>
          <w:noProof/>
          <w:lang w:eastAsia="en-GB"/>
        </w:rPr>
      </w:pPr>
      <w:hyperlink w:anchor="_Toc481605655" w:history="1">
        <w:r w:rsidRPr="00997675">
          <w:rPr>
            <w:rStyle w:val="Hyperlink"/>
            <w:noProof/>
            <w:lang w:eastAsia="zh-CN"/>
          </w:rPr>
          <w:t>Appendix E:</w:t>
        </w:r>
        <w:r>
          <w:rPr>
            <w:rFonts w:asciiTheme="minorHAnsi" w:eastAsiaTheme="minorEastAsia" w:hAnsiTheme="minorHAnsi" w:cstheme="minorBidi"/>
            <w:noProof/>
            <w:lang w:eastAsia="en-GB"/>
          </w:rPr>
          <w:tab/>
        </w:r>
        <w:r w:rsidRPr="00997675">
          <w:rPr>
            <w:rStyle w:val="Hyperlink"/>
            <w:noProof/>
          </w:rPr>
          <w:t>CaptureTheCampus Code Map</w:t>
        </w:r>
        <w:r>
          <w:rPr>
            <w:noProof/>
            <w:webHidden/>
          </w:rPr>
          <w:tab/>
        </w:r>
        <w:r>
          <w:rPr>
            <w:noProof/>
            <w:webHidden/>
          </w:rPr>
          <w:fldChar w:fldCharType="begin"/>
        </w:r>
        <w:r>
          <w:rPr>
            <w:noProof/>
            <w:webHidden/>
          </w:rPr>
          <w:instrText xml:space="preserve"> PAGEREF _Toc481605655 \h </w:instrText>
        </w:r>
        <w:r>
          <w:rPr>
            <w:noProof/>
            <w:webHidden/>
          </w:rPr>
        </w:r>
        <w:r>
          <w:rPr>
            <w:noProof/>
            <w:webHidden/>
          </w:rPr>
          <w:fldChar w:fldCharType="separate"/>
        </w:r>
        <w:r w:rsidR="0040648D">
          <w:rPr>
            <w:noProof/>
            <w:webHidden/>
          </w:rPr>
          <w:t>96</w:t>
        </w:r>
        <w:r>
          <w:rPr>
            <w:noProof/>
            <w:webHidden/>
          </w:rPr>
          <w:fldChar w:fldCharType="end"/>
        </w:r>
      </w:hyperlink>
    </w:p>
    <w:p w14:paraId="0C8705B0" w14:textId="2FB0BBF0" w:rsidR="00141D63" w:rsidRDefault="00141D63">
      <w:pPr>
        <w:pStyle w:val="TOC1"/>
        <w:tabs>
          <w:tab w:val="left" w:pos="1540"/>
        </w:tabs>
        <w:rPr>
          <w:rFonts w:asciiTheme="minorHAnsi" w:eastAsiaTheme="minorEastAsia" w:hAnsiTheme="minorHAnsi" w:cstheme="minorBidi"/>
          <w:noProof/>
          <w:lang w:eastAsia="en-GB"/>
        </w:rPr>
      </w:pPr>
      <w:hyperlink w:anchor="_Toc481605656" w:history="1">
        <w:r w:rsidRPr="00997675">
          <w:rPr>
            <w:rStyle w:val="Hyperlink"/>
            <w:noProof/>
          </w:rPr>
          <w:t>Appendix F:</w:t>
        </w:r>
        <w:r>
          <w:rPr>
            <w:rFonts w:asciiTheme="minorHAnsi" w:eastAsiaTheme="minorEastAsia" w:hAnsiTheme="minorHAnsi" w:cstheme="minorBidi"/>
            <w:noProof/>
            <w:lang w:eastAsia="en-GB"/>
          </w:rPr>
          <w:tab/>
        </w:r>
        <w:r w:rsidRPr="00997675">
          <w:rPr>
            <w:rStyle w:val="Hyperlink"/>
            <w:noProof/>
          </w:rPr>
          <w:t>Polygon Clipping Code</w:t>
        </w:r>
        <w:r>
          <w:rPr>
            <w:noProof/>
            <w:webHidden/>
          </w:rPr>
          <w:tab/>
        </w:r>
        <w:r>
          <w:rPr>
            <w:noProof/>
            <w:webHidden/>
          </w:rPr>
          <w:fldChar w:fldCharType="begin"/>
        </w:r>
        <w:r>
          <w:rPr>
            <w:noProof/>
            <w:webHidden/>
          </w:rPr>
          <w:instrText xml:space="preserve"> PAGEREF _Toc481605656 \h </w:instrText>
        </w:r>
        <w:r>
          <w:rPr>
            <w:noProof/>
            <w:webHidden/>
          </w:rPr>
        </w:r>
        <w:r>
          <w:rPr>
            <w:noProof/>
            <w:webHidden/>
          </w:rPr>
          <w:fldChar w:fldCharType="separate"/>
        </w:r>
        <w:r w:rsidR="0040648D">
          <w:rPr>
            <w:noProof/>
            <w:webHidden/>
          </w:rPr>
          <w:t>97</w:t>
        </w:r>
        <w:r>
          <w:rPr>
            <w:noProof/>
            <w:webHidden/>
          </w:rPr>
          <w:fldChar w:fldCharType="end"/>
        </w:r>
      </w:hyperlink>
    </w:p>
    <w:p w14:paraId="32F1FBA4" w14:textId="2A7F4B47" w:rsidR="00141D63" w:rsidRDefault="00141D63">
      <w:pPr>
        <w:pStyle w:val="TOC1"/>
        <w:tabs>
          <w:tab w:val="left" w:pos="1540"/>
        </w:tabs>
        <w:rPr>
          <w:rFonts w:asciiTheme="minorHAnsi" w:eastAsiaTheme="minorEastAsia" w:hAnsiTheme="minorHAnsi" w:cstheme="minorBidi"/>
          <w:noProof/>
          <w:lang w:eastAsia="en-GB"/>
        </w:rPr>
      </w:pPr>
      <w:hyperlink w:anchor="_Toc481605657" w:history="1">
        <w:r w:rsidRPr="00997675">
          <w:rPr>
            <w:rStyle w:val="Hyperlink"/>
            <w:noProof/>
          </w:rPr>
          <w:t>Appendix G:</w:t>
        </w:r>
        <w:r>
          <w:rPr>
            <w:rFonts w:asciiTheme="minorHAnsi" w:eastAsiaTheme="minorEastAsia" w:hAnsiTheme="minorHAnsi" w:cstheme="minorBidi"/>
            <w:noProof/>
            <w:lang w:eastAsia="en-GB"/>
          </w:rPr>
          <w:tab/>
        </w:r>
        <w:r w:rsidRPr="00997675">
          <w:rPr>
            <w:rStyle w:val="Hyperlink"/>
            <w:noProof/>
          </w:rPr>
          <w:t>Polygon Tessellation Code</w:t>
        </w:r>
        <w:r>
          <w:rPr>
            <w:noProof/>
            <w:webHidden/>
          </w:rPr>
          <w:tab/>
        </w:r>
        <w:r>
          <w:rPr>
            <w:noProof/>
            <w:webHidden/>
          </w:rPr>
          <w:fldChar w:fldCharType="begin"/>
        </w:r>
        <w:r>
          <w:rPr>
            <w:noProof/>
            <w:webHidden/>
          </w:rPr>
          <w:instrText xml:space="preserve"> PAGEREF _Toc481605657 \h </w:instrText>
        </w:r>
        <w:r>
          <w:rPr>
            <w:noProof/>
            <w:webHidden/>
          </w:rPr>
        </w:r>
        <w:r>
          <w:rPr>
            <w:noProof/>
            <w:webHidden/>
          </w:rPr>
          <w:fldChar w:fldCharType="separate"/>
        </w:r>
        <w:r w:rsidR="0040648D">
          <w:rPr>
            <w:noProof/>
            <w:webHidden/>
          </w:rPr>
          <w:t>105</w:t>
        </w:r>
        <w:r>
          <w:rPr>
            <w:noProof/>
            <w:webHidden/>
          </w:rPr>
          <w:fldChar w:fldCharType="end"/>
        </w:r>
      </w:hyperlink>
    </w:p>
    <w:p w14:paraId="084FA018" w14:textId="3B9DCF42" w:rsidR="00141D63" w:rsidRDefault="00141D63">
      <w:pPr>
        <w:pStyle w:val="TOC1"/>
        <w:tabs>
          <w:tab w:val="left" w:pos="1540"/>
        </w:tabs>
        <w:rPr>
          <w:rFonts w:asciiTheme="minorHAnsi" w:eastAsiaTheme="minorEastAsia" w:hAnsiTheme="minorHAnsi" w:cstheme="minorBidi"/>
          <w:noProof/>
          <w:lang w:eastAsia="en-GB"/>
        </w:rPr>
      </w:pPr>
      <w:hyperlink w:anchor="_Toc481605658" w:history="1">
        <w:r w:rsidRPr="00997675">
          <w:rPr>
            <w:rStyle w:val="Hyperlink"/>
            <w:noProof/>
          </w:rPr>
          <w:t>Appendix H:</w:t>
        </w:r>
        <w:r>
          <w:rPr>
            <w:rFonts w:asciiTheme="minorHAnsi" w:eastAsiaTheme="minorEastAsia" w:hAnsiTheme="minorHAnsi" w:cstheme="minorBidi"/>
            <w:noProof/>
            <w:lang w:eastAsia="en-GB"/>
          </w:rPr>
          <w:tab/>
        </w:r>
        <w:r w:rsidRPr="00997675">
          <w:rPr>
            <w:rStyle w:val="Hyperlink"/>
            <w:noProof/>
          </w:rPr>
          <w:t>Wandering Code</w:t>
        </w:r>
        <w:r>
          <w:rPr>
            <w:noProof/>
            <w:webHidden/>
          </w:rPr>
          <w:tab/>
        </w:r>
        <w:r>
          <w:rPr>
            <w:noProof/>
            <w:webHidden/>
          </w:rPr>
          <w:fldChar w:fldCharType="begin"/>
        </w:r>
        <w:r>
          <w:rPr>
            <w:noProof/>
            <w:webHidden/>
          </w:rPr>
          <w:instrText xml:space="preserve"> PAGEREF _Toc481605658 \h </w:instrText>
        </w:r>
        <w:r>
          <w:rPr>
            <w:noProof/>
            <w:webHidden/>
          </w:rPr>
        </w:r>
        <w:r>
          <w:rPr>
            <w:noProof/>
            <w:webHidden/>
          </w:rPr>
          <w:fldChar w:fldCharType="separate"/>
        </w:r>
        <w:r w:rsidR="0040648D">
          <w:rPr>
            <w:noProof/>
            <w:webHidden/>
          </w:rPr>
          <w:t>109</w:t>
        </w:r>
        <w:r>
          <w:rPr>
            <w:noProof/>
            <w:webHidden/>
          </w:rPr>
          <w:fldChar w:fldCharType="end"/>
        </w:r>
      </w:hyperlink>
    </w:p>
    <w:p w14:paraId="71BD6034" w14:textId="13AD59CF" w:rsidR="00141D63" w:rsidRDefault="00141D63">
      <w:pPr>
        <w:pStyle w:val="TOC1"/>
        <w:tabs>
          <w:tab w:val="left" w:pos="1540"/>
        </w:tabs>
        <w:rPr>
          <w:rFonts w:asciiTheme="minorHAnsi" w:eastAsiaTheme="minorEastAsia" w:hAnsiTheme="minorHAnsi" w:cstheme="minorBidi"/>
          <w:noProof/>
          <w:lang w:eastAsia="en-GB"/>
        </w:rPr>
      </w:pPr>
      <w:hyperlink w:anchor="_Toc481605659" w:history="1">
        <w:r w:rsidRPr="00997675">
          <w:rPr>
            <w:rStyle w:val="Hyperlink"/>
            <w:noProof/>
          </w:rPr>
          <w:t>Appendix I:</w:t>
        </w:r>
        <w:r>
          <w:rPr>
            <w:rFonts w:asciiTheme="minorHAnsi" w:eastAsiaTheme="minorEastAsia" w:hAnsiTheme="minorHAnsi" w:cstheme="minorBidi"/>
            <w:noProof/>
            <w:lang w:eastAsia="en-GB"/>
          </w:rPr>
          <w:tab/>
        </w:r>
        <w:r w:rsidRPr="00997675">
          <w:rPr>
            <w:rStyle w:val="Hyperlink"/>
            <w:noProof/>
          </w:rPr>
          <w:t>Initial Task List</w:t>
        </w:r>
        <w:r>
          <w:rPr>
            <w:noProof/>
            <w:webHidden/>
          </w:rPr>
          <w:tab/>
        </w:r>
        <w:r>
          <w:rPr>
            <w:noProof/>
            <w:webHidden/>
          </w:rPr>
          <w:fldChar w:fldCharType="begin"/>
        </w:r>
        <w:r>
          <w:rPr>
            <w:noProof/>
            <w:webHidden/>
          </w:rPr>
          <w:instrText xml:space="preserve"> PAGEREF _Toc481605659 \h </w:instrText>
        </w:r>
        <w:r>
          <w:rPr>
            <w:noProof/>
            <w:webHidden/>
          </w:rPr>
        </w:r>
        <w:r>
          <w:rPr>
            <w:noProof/>
            <w:webHidden/>
          </w:rPr>
          <w:fldChar w:fldCharType="separate"/>
        </w:r>
        <w:r w:rsidR="0040648D">
          <w:rPr>
            <w:noProof/>
            <w:webHidden/>
          </w:rPr>
          <w:t>114</w:t>
        </w:r>
        <w:r>
          <w:rPr>
            <w:noProof/>
            <w:webHidden/>
          </w:rPr>
          <w:fldChar w:fldCharType="end"/>
        </w:r>
      </w:hyperlink>
    </w:p>
    <w:p w14:paraId="0920A088" w14:textId="4CFD2DF3" w:rsidR="00141D63" w:rsidRDefault="00141D63">
      <w:pPr>
        <w:pStyle w:val="TOC1"/>
        <w:tabs>
          <w:tab w:val="left" w:pos="1540"/>
        </w:tabs>
        <w:rPr>
          <w:rFonts w:asciiTheme="minorHAnsi" w:eastAsiaTheme="minorEastAsia" w:hAnsiTheme="minorHAnsi" w:cstheme="minorBidi"/>
          <w:noProof/>
          <w:lang w:eastAsia="en-GB"/>
        </w:rPr>
      </w:pPr>
      <w:hyperlink w:anchor="_Toc481605660" w:history="1">
        <w:r w:rsidRPr="00997675">
          <w:rPr>
            <w:rStyle w:val="Hyperlink"/>
            <w:noProof/>
          </w:rPr>
          <w:t>Appendix J:</w:t>
        </w:r>
        <w:r>
          <w:rPr>
            <w:rFonts w:asciiTheme="minorHAnsi" w:eastAsiaTheme="minorEastAsia" w:hAnsiTheme="minorHAnsi" w:cstheme="minorBidi"/>
            <w:noProof/>
            <w:lang w:eastAsia="en-GB"/>
          </w:rPr>
          <w:tab/>
        </w:r>
        <w:r w:rsidRPr="00997675">
          <w:rPr>
            <w:rStyle w:val="Hyperlink"/>
            <w:noProof/>
          </w:rPr>
          <w:t>Initial Time Plan</w:t>
        </w:r>
        <w:r>
          <w:rPr>
            <w:noProof/>
            <w:webHidden/>
          </w:rPr>
          <w:tab/>
        </w:r>
        <w:r>
          <w:rPr>
            <w:noProof/>
            <w:webHidden/>
          </w:rPr>
          <w:fldChar w:fldCharType="begin"/>
        </w:r>
        <w:r>
          <w:rPr>
            <w:noProof/>
            <w:webHidden/>
          </w:rPr>
          <w:instrText xml:space="preserve"> PAGEREF _Toc481605660 \h </w:instrText>
        </w:r>
        <w:r>
          <w:rPr>
            <w:noProof/>
            <w:webHidden/>
          </w:rPr>
        </w:r>
        <w:r>
          <w:rPr>
            <w:noProof/>
            <w:webHidden/>
          </w:rPr>
          <w:fldChar w:fldCharType="separate"/>
        </w:r>
        <w:r w:rsidR="0040648D">
          <w:rPr>
            <w:noProof/>
            <w:webHidden/>
          </w:rPr>
          <w:t>116</w:t>
        </w:r>
        <w:r>
          <w:rPr>
            <w:noProof/>
            <w:webHidden/>
          </w:rPr>
          <w:fldChar w:fldCharType="end"/>
        </w:r>
      </w:hyperlink>
    </w:p>
    <w:p w14:paraId="43BB3BC7" w14:textId="3C49D6FC" w:rsidR="00141D63" w:rsidRDefault="00141D63">
      <w:pPr>
        <w:pStyle w:val="TOC1"/>
        <w:tabs>
          <w:tab w:val="left" w:pos="1540"/>
        </w:tabs>
        <w:rPr>
          <w:rFonts w:asciiTheme="minorHAnsi" w:eastAsiaTheme="minorEastAsia" w:hAnsiTheme="minorHAnsi" w:cstheme="minorBidi"/>
          <w:noProof/>
          <w:lang w:eastAsia="en-GB"/>
        </w:rPr>
      </w:pPr>
      <w:hyperlink w:anchor="_Toc481605661" w:history="1">
        <w:r w:rsidRPr="00997675">
          <w:rPr>
            <w:rStyle w:val="Hyperlink"/>
            <w:noProof/>
          </w:rPr>
          <w:t>Appendix K:</w:t>
        </w:r>
        <w:r>
          <w:rPr>
            <w:rFonts w:asciiTheme="minorHAnsi" w:eastAsiaTheme="minorEastAsia" w:hAnsiTheme="minorHAnsi" w:cstheme="minorBidi"/>
            <w:noProof/>
            <w:lang w:eastAsia="en-GB"/>
          </w:rPr>
          <w:tab/>
        </w:r>
        <w:r w:rsidRPr="00997675">
          <w:rPr>
            <w:rStyle w:val="Hyperlink"/>
            <w:noProof/>
          </w:rPr>
          <w:t>Interim Task List</w:t>
        </w:r>
        <w:r>
          <w:rPr>
            <w:noProof/>
            <w:webHidden/>
          </w:rPr>
          <w:tab/>
        </w:r>
        <w:r>
          <w:rPr>
            <w:noProof/>
            <w:webHidden/>
          </w:rPr>
          <w:fldChar w:fldCharType="begin"/>
        </w:r>
        <w:r>
          <w:rPr>
            <w:noProof/>
            <w:webHidden/>
          </w:rPr>
          <w:instrText xml:space="preserve"> PAGEREF _Toc481605661 \h </w:instrText>
        </w:r>
        <w:r>
          <w:rPr>
            <w:noProof/>
            <w:webHidden/>
          </w:rPr>
        </w:r>
        <w:r>
          <w:rPr>
            <w:noProof/>
            <w:webHidden/>
          </w:rPr>
          <w:fldChar w:fldCharType="separate"/>
        </w:r>
        <w:r w:rsidR="0040648D">
          <w:rPr>
            <w:noProof/>
            <w:webHidden/>
          </w:rPr>
          <w:t>118</w:t>
        </w:r>
        <w:r>
          <w:rPr>
            <w:noProof/>
            <w:webHidden/>
          </w:rPr>
          <w:fldChar w:fldCharType="end"/>
        </w:r>
      </w:hyperlink>
    </w:p>
    <w:p w14:paraId="00F107E1" w14:textId="01D8013F" w:rsidR="00141D63" w:rsidRDefault="00141D63">
      <w:pPr>
        <w:pStyle w:val="TOC1"/>
        <w:tabs>
          <w:tab w:val="left" w:pos="1540"/>
        </w:tabs>
        <w:rPr>
          <w:rFonts w:asciiTheme="minorHAnsi" w:eastAsiaTheme="minorEastAsia" w:hAnsiTheme="minorHAnsi" w:cstheme="minorBidi"/>
          <w:noProof/>
          <w:lang w:eastAsia="en-GB"/>
        </w:rPr>
      </w:pPr>
      <w:hyperlink w:anchor="_Toc481605662" w:history="1">
        <w:r w:rsidRPr="00997675">
          <w:rPr>
            <w:rStyle w:val="Hyperlink"/>
            <w:noProof/>
          </w:rPr>
          <w:t>Appendix L:</w:t>
        </w:r>
        <w:r>
          <w:rPr>
            <w:rFonts w:asciiTheme="minorHAnsi" w:eastAsiaTheme="minorEastAsia" w:hAnsiTheme="minorHAnsi" w:cstheme="minorBidi"/>
            <w:noProof/>
            <w:lang w:eastAsia="en-GB"/>
          </w:rPr>
          <w:tab/>
        </w:r>
        <w:r w:rsidRPr="00997675">
          <w:rPr>
            <w:rStyle w:val="Hyperlink"/>
            <w:noProof/>
          </w:rPr>
          <w:t>Interim Time Plan</w:t>
        </w:r>
        <w:r>
          <w:rPr>
            <w:noProof/>
            <w:webHidden/>
          </w:rPr>
          <w:tab/>
        </w:r>
        <w:r>
          <w:rPr>
            <w:noProof/>
            <w:webHidden/>
          </w:rPr>
          <w:fldChar w:fldCharType="begin"/>
        </w:r>
        <w:r>
          <w:rPr>
            <w:noProof/>
            <w:webHidden/>
          </w:rPr>
          <w:instrText xml:space="preserve"> PAGEREF _Toc481605662 \h </w:instrText>
        </w:r>
        <w:r>
          <w:rPr>
            <w:noProof/>
            <w:webHidden/>
          </w:rPr>
        </w:r>
        <w:r>
          <w:rPr>
            <w:noProof/>
            <w:webHidden/>
          </w:rPr>
          <w:fldChar w:fldCharType="separate"/>
        </w:r>
        <w:r w:rsidR="0040648D">
          <w:rPr>
            <w:noProof/>
            <w:webHidden/>
          </w:rPr>
          <w:t>121</w:t>
        </w:r>
        <w:r>
          <w:rPr>
            <w:noProof/>
            <w:webHidden/>
          </w:rPr>
          <w:fldChar w:fldCharType="end"/>
        </w:r>
      </w:hyperlink>
    </w:p>
    <w:p w14:paraId="39C7FA43" w14:textId="64A8ABE8" w:rsidR="00141D63" w:rsidRDefault="00141D63">
      <w:pPr>
        <w:pStyle w:val="TOC1"/>
        <w:tabs>
          <w:tab w:val="left" w:pos="1540"/>
        </w:tabs>
        <w:rPr>
          <w:rFonts w:asciiTheme="minorHAnsi" w:eastAsiaTheme="minorEastAsia" w:hAnsiTheme="minorHAnsi" w:cstheme="minorBidi"/>
          <w:noProof/>
          <w:lang w:eastAsia="en-GB"/>
        </w:rPr>
      </w:pPr>
      <w:hyperlink w:anchor="_Toc481605663" w:history="1">
        <w:r w:rsidRPr="00997675">
          <w:rPr>
            <w:rStyle w:val="Hyperlink"/>
            <w:noProof/>
          </w:rPr>
          <w:t>Appendix M:</w:t>
        </w:r>
        <w:r>
          <w:rPr>
            <w:rFonts w:asciiTheme="minorHAnsi" w:eastAsiaTheme="minorEastAsia" w:hAnsiTheme="minorHAnsi" w:cstheme="minorBidi"/>
            <w:noProof/>
            <w:lang w:eastAsia="en-GB"/>
          </w:rPr>
          <w:tab/>
        </w:r>
        <w:r w:rsidRPr="00997675">
          <w:rPr>
            <w:rStyle w:val="Hyperlink"/>
            <w:noProof/>
          </w:rPr>
          <w:t>Risk Analysis</w:t>
        </w:r>
        <w:r>
          <w:rPr>
            <w:noProof/>
            <w:webHidden/>
          </w:rPr>
          <w:tab/>
        </w:r>
        <w:r>
          <w:rPr>
            <w:noProof/>
            <w:webHidden/>
          </w:rPr>
          <w:fldChar w:fldCharType="begin"/>
        </w:r>
        <w:r>
          <w:rPr>
            <w:noProof/>
            <w:webHidden/>
          </w:rPr>
          <w:instrText xml:space="preserve"> PAGEREF _Toc481605663 \h </w:instrText>
        </w:r>
        <w:r>
          <w:rPr>
            <w:noProof/>
            <w:webHidden/>
          </w:rPr>
        </w:r>
        <w:r>
          <w:rPr>
            <w:noProof/>
            <w:webHidden/>
          </w:rPr>
          <w:fldChar w:fldCharType="separate"/>
        </w:r>
        <w:r w:rsidR="0040648D">
          <w:rPr>
            <w:noProof/>
            <w:webHidden/>
          </w:rPr>
          <w:t>123</w:t>
        </w:r>
        <w:r>
          <w:rPr>
            <w:noProof/>
            <w:webHidden/>
          </w:rPr>
          <w:fldChar w:fldCharType="end"/>
        </w:r>
      </w:hyperlink>
    </w:p>
    <w:p w14:paraId="47D8A6AB" w14:textId="46A70415" w:rsidR="00141D63" w:rsidRDefault="00141D63">
      <w:pPr>
        <w:pStyle w:val="TOC1"/>
        <w:rPr>
          <w:rFonts w:asciiTheme="minorHAnsi" w:eastAsiaTheme="minorEastAsia" w:hAnsiTheme="minorHAnsi" w:cstheme="minorBidi"/>
          <w:noProof/>
          <w:lang w:eastAsia="en-GB"/>
        </w:rPr>
      </w:pPr>
      <w:hyperlink w:anchor="_Toc481605664" w:history="1">
        <w:r w:rsidRPr="00997675">
          <w:rPr>
            <w:rStyle w:val="Hyperlink"/>
            <w:noProof/>
          </w:rPr>
          <w:t>Acknowledgements</w:t>
        </w:r>
        <w:r>
          <w:rPr>
            <w:noProof/>
            <w:webHidden/>
          </w:rPr>
          <w:tab/>
        </w:r>
        <w:r>
          <w:rPr>
            <w:noProof/>
            <w:webHidden/>
          </w:rPr>
          <w:fldChar w:fldCharType="begin"/>
        </w:r>
        <w:r>
          <w:rPr>
            <w:noProof/>
            <w:webHidden/>
          </w:rPr>
          <w:instrText xml:space="preserve"> PAGEREF _Toc481605664 \h </w:instrText>
        </w:r>
        <w:r>
          <w:rPr>
            <w:noProof/>
            <w:webHidden/>
          </w:rPr>
          <w:fldChar w:fldCharType="separate"/>
        </w:r>
        <w:r w:rsidR="0040648D">
          <w:rPr>
            <w:b/>
            <w:bCs/>
            <w:noProof/>
            <w:webHidden/>
            <w:lang w:val="en-US"/>
          </w:rPr>
          <w:t>Error! Bookmark not defined.</w:t>
        </w:r>
        <w:r>
          <w:rPr>
            <w:noProof/>
            <w:webHidden/>
          </w:rPr>
          <w:fldChar w:fldCharType="end"/>
        </w:r>
      </w:hyperlink>
    </w:p>
    <w:p w14:paraId="5D7EDA9E" w14:textId="126E7950" w:rsidR="00141D63" w:rsidRDefault="00141D63">
      <w:pPr>
        <w:pStyle w:val="TOC1"/>
        <w:rPr>
          <w:rFonts w:asciiTheme="minorHAnsi" w:eastAsiaTheme="minorEastAsia" w:hAnsiTheme="minorHAnsi" w:cstheme="minorBidi"/>
          <w:noProof/>
          <w:lang w:eastAsia="en-GB"/>
        </w:rPr>
      </w:pPr>
      <w:hyperlink w:anchor="_Toc481605665" w:history="1">
        <w:r w:rsidRPr="00997675">
          <w:rPr>
            <w:rStyle w:val="Hyperlink"/>
            <w:noProof/>
          </w:rPr>
          <w:t>References</w:t>
        </w:r>
        <w:r>
          <w:rPr>
            <w:noProof/>
            <w:webHidden/>
          </w:rPr>
          <w:tab/>
        </w:r>
        <w:r>
          <w:rPr>
            <w:noProof/>
            <w:webHidden/>
          </w:rPr>
          <w:fldChar w:fldCharType="begin"/>
        </w:r>
        <w:r>
          <w:rPr>
            <w:noProof/>
            <w:webHidden/>
          </w:rPr>
          <w:instrText xml:space="preserve"> PAGEREF _Toc481605665 \h </w:instrText>
        </w:r>
        <w:r>
          <w:rPr>
            <w:noProof/>
            <w:webHidden/>
          </w:rPr>
        </w:r>
        <w:r>
          <w:rPr>
            <w:noProof/>
            <w:webHidden/>
          </w:rPr>
          <w:fldChar w:fldCharType="separate"/>
        </w:r>
        <w:r w:rsidR="0040648D">
          <w:rPr>
            <w:noProof/>
            <w:webHidden/>
          </w:rPr>
          <w:t>126</w:t>
        </w:r>
        <w:r>
          <w:rPr>
            <w:noProof/>
            <w:webHidden/>
          </w:rPr>
          <w:fldChar w:fldCharType="end"/>
        </w:r>
      </w:hyperlink>
    </w:p>
    <w:p w14:paraId="16DE7254" w14:textId="031F5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8A7C005" w14:textId="6D510509" w:rsidR="00141D63"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605666" w:history="1">
        <w:r w:rsidR="00141D63" w:rsidRPr="00215B86">
          <w:rPr>
            <w:rStyle w:val="Hyperlink"/>
            <w:noProof/>
          </w:rPr>
          <w:t>Figure 1: This is an image showing the gameplay of Qix (The International Arcade Museum, Museum of the Game, 2016).</w:t>
        </w:r>
        <w:r w:rsidR="00141D63">
          <w:rPr>
            <w:noProof/>
            <w:webHidden/>
          </w:rPr>
          <w:tab/>
        </w:r>
        <w:r w:rsidR="00141D63">
          <w:rPr>
            <w:noProof/>
            <w:webHidden/>
          </w:rPr>
          <w:fldChar w:fldCharType="begin"/>
        </w:r>
        <w:r w:rsidR="00141D63">
          <w:rPr>
            <w:noProof/>
            <w:webHidden/>
          </w:rPr>
          <w:instrText xml:space="preserve"> PAGEREF _Toc481605666 \h </w:instrText>
        </w:r>
        <w:r w:rsidR="00141D63">
          <w:rPr>
            <w:noProof/>
            <w:webHidden/>
          </w:rPr>
        </w:r>
        <w:r w:rsidR="00141D63">
          <w:rPr>
            <w:noProof/>
            <w:webHidden/>
          </w:rPr>
          <w:fldChar w:fldCharType="separate"/>
        </w:r>
        <w:r w:rsidR="0040648D">
          <w:rPr>
            <w:noProof/>
            <w:webHidden/>
          </w:rPr>
          <w:t>8</w:t>
        </w:r>
        <w:r w:rsidR="00141D63">
          <w:rPr>
            <w:noProof/>
            <w:webHidden/>
          </w:rPr>
          <w:fldChar w:fldCharType="end"/>
        </w:r>
      </w:hyperlink>
    </w:p>
    <w:p w14:paraId="467E4D84" w14:textId="6C52C9BF" w:rsidR="00141D63" w:rsidRDefault="00141D63">
      <w:pPr>
        <w:pStyle w:val="TableofFigures"/>
        <w:tabs>
          <w:tab w:val="right" w:leader="dot" w:pos="9016"/>
        </w:tabs>
        <w:rPr>
          <w:rFonts w:asciiTheme="minorHAnsi" w:eastAsiaTheme="minorEastAsia" w:hAnsiTheme="minorHAnsi" w:cstheme="minorBidi"/>
          <w:noProof/>
          <w:lang w:eastAsia="en-GB"/>
        </w:rPr>
      </w:pPr>
      <w:hyperlink r:id="rId15" w:anchor="_Toc481605667" w:history="1">
        <w:r w:rsidRPr="00215B86">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_Toc481605667 \h </w:instrText>
        </w:r>
        <w:r>
          <w:rPr>
            <w:noProof/>
            <w:webHidden/>
          </w:rPr>
        </w:r>
        <w:r>
          <w:rPr>
            <w:noProof/>
            <w:webHidden/>
          </w:rPr>
          <w:fldChar w:fldCharType="separate"/>
        </w:r>
        <w:r w:rsidR="0040648D">
          <w:rPr>
            <w:noProof/>
            <w:webHidden/>
          </w:rPr>
          <w:t>14</w:t>
        </w:r>
        <w:r>
          <w:rPr>
            <w:noProof/>
            <w:webHidden/>
          </w:rPr>
          <w:fldChar w:fldCharType="end"/>
        </w:r>
      </w:hyperlink>
    </w:p>
    <w:p w14:paraId="7670A8A7" w14:textId="451C5666" w:rsidR="00141D63" w:rsidRDefault="00141D63">
      <w:pPr>
        <w:pStyle w:val="TableofFigures"/>
        <w:tabs>
          <w:tab w:val="right" w:leader="dot" w:pos="9016"/>
        </w:tabs>
        <w:rPr>
          <w:rFonts w:asciiTheme="minorHAnsi" w:eastAsiaTheme="minorEastAsia" w:hAnsiTheme="minorHAnsi" w:cstheme="minorBidi"/>
          <w:noProof/>
          <w:lang w:eastAsia="en-GB"/>
        </w:rPr>
      </w:pPr>
      <w:hyperlink r:id="rId16" w:anchor="_Toc481605668" w:history="1">
        <w:r w:rsidRPr="00215B86">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_Toc481605668 \h </w:instrText>
        </w:r>
        <w:r>
          <w:rPr>
            <w:noProof/>
            <w:webHidden/>
          </w:rPr>
        </w:r>
        <w:r>
          <w:rPr>
            <w:noProof/>
            <w:webHidden/>
          </w:rPr>
          <w:fldChar w:fldCharType="separate"/>
        </w:r>
        <w:r w:rsidR="0040648D">
          <w:rPr>
            <w:noProof/>
            <w:webHidden/>
          </w:rPr>
          <w:t>15</w:t>
        </w:r>
        <w:r>
          <w:rPr>
            <w:noProof/>
            <w:webHidden/>
          </w:rPr>
          <w:fldChar w:fldCharType="end"/>
        </w:r>
      </w:hyperlink>
    </w:p>
    <w:p w14:paraId="5B02F77E" w14:textId="7A22A382" w:rsidR="00141D63" w:rsidRDefault="00141D63">
      <w:pPr>
        <w:pStyle w:val="TableofFigures"/>
        <w:tabs>
          <w:tab w:val="right" w:leader="dot" w:pos="9016"/>
        </w:tabs>
        <w:rPr>
          <w:rFonts w:asciiTheme="minorHAnsi" w:eastAsiaTheme="minorEastAsia" w:hAnsiTheme="minorHAnsi" w:cstheme="minorBidi"/>
          <w:noProof/>
          <w:lang w:eastAsia="en-GB"/>
        </w:rPr>
      </w:pPr>
      <w:hyperlink r:id="rId17" w:anchor="_Toc481605669" w:history="1">
        <w:r w:rsidRPr="00215B86">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_Toc481605669 \h </w:instrText>
        </w:r>
        <w:r>
          <w:rPr>
            <w:noProof/>
            <w:webHidden/>
          </w:rPr>
        </w:r>
        <w:r>
          <w:rPr>
            <w:noProof/>
            <w:webHidden/>
          </w:rPr>
          <w:fldChar w:fldCharType="separate"/>
        </w:r>
        <w:r w:rsidR="0040648D">
          <w:rPr>
            <w:noProof/>
            <w:webHidden/>
          </w:rPr>
          <w:t>15</w:t>
        </w:r>
        <w:r>
          <w:rPr>
            <w:noProof/>
            <w:webHidden/>
          </w:rPr>
          <w:fldChar w:fldCharType="end"/>
        </w:r>
      </w:hyperlink>
    </w:p>
    <w:p w14:paraId="1BDD7B1C" w14:textId="59FD5701" w:rsidR="00141D63" w:rsidRDefault="00141D63">
      <w:pPr>
        <w:pStyle w:val="TableofFigures"/>
        <w:tabs>
          <w:tab w:val="right" w:leader="dot" w:pos="9016"/>
        </w:tabs>
        <w:rPr>
          <w:rFonts w:asciiTheme="minorHAnsi" w:eastAsiaTheme="minorEastAsia" w:hAnsiTheme="minorHAnsi" w:cstheme="minorBidi"/>
          <w:noProof/>
          <w:lang w:eastAsia="en-GB"/>
        </w:rPr>
      </w:pPr>
      <w:hyperlink r:id="rId18" w:anchor="_Toc481605670" w:history="1">
        <w:r w:rsidRPr="00215B86">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_Toc481605670 \h </w:instrText>
        </w:r>
        <w:r>
          <w:rPr>
            <w:noProof/>
            <w:webHidden/>
          </w:rPr>
        </w:r>
        <w:r>
          <w:rPr>
            <w:noProof/>
            <w:webHidden/>
          </w:rPr>
          <w:fldChar w:fldCharType="separate"/>
        </w:r>
        <w:r w:rsidR="0040648D">
          <w:rPr>
            <w:noProof/>
            <w:webHidden/>
          </w:rPr>
          <w:t>16</w:t>
        </w:r>
        <w:r>
          <w:rPr>
            <w:noProof/>
            <w:webHidden/>
          </w:rPr>
          <w:fldChar w:fldCharType="end"/>
        </w:r>
      </w:hyperlink>
    </w:p>
    <w:p w14:paraId="1AC8AEF3" w14:textId="77E64091" w:rsidR="00141D63" w:rsidRDefault="00141D63">
      <w:pPr>
        <w:pStyle w:val="TableofFigures"/>
        <w:tabs>
          <w:tab w:val="right" w:leader="dot" w:pos="9016"/>
        </w:tabs>
        <w:rPr>
          <w:rFonts w:asciiTheme="minorHAnsi" w:eastAsiaTheme="minorEastAsia" w:hAnsiTheme="minorHAnsi" w:cstheme="minorBidi"/>
          <w:noProof/>
          <w:lang w:eastAsia="en-GB"/>
        </w:rPr>
      </w:pPr>
      <w:hyperlink r:id="rId19" w:anchor="_Toc481605671" w:history="1">
        <w:r w:rsidRPr="00215B86">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_Toc481605671 \h </w:instrText>
        </w:r>
        <w:r>
          <w:rPr>
            <w:noProof/>
            <w:webHidden/>
          </w:rPr>
        </w:r>
        <w:r>
          <w:rPr>
            <w:noProof/>
            <w:webHidden/>
          </w:rPr>
          <w:fldChar w:fldCharType="separate"/>
        </w:r>
        <w:r w:rsidR="0040648D">
          <w:rPr>
            <w:noProof/>
            <w:webHidden/>
          </w:rPr>
          <w:t>17</w:t>
        </w:r>
        <w:r>
          <w:rPr>
            <w:noProof/>
            <w:webHidden/>
          </w:rPr>
          <w:fldChar w:fldCharType="end"/>
        </w:r>
      </w:hyperlink>
    </w:p>
    <w:p w14:paraId="1FEC6896" w14:textId="7E9E84FF" w:rsidR="00141D63" w:rsidRDefault="00141D63">
      <w:pPr>
        <w:pStyle w:val="TableofFigures"/>
        <w:tabs>
          <w:tab w:val="right" w:leader="dot" w:pos="9016"/>
        </w:tabs>
        <w:rPr>
          <w:rFonts w:asciiTheme="minorHAnsi" w:eastAsiaTheme="minorEastAsia" w:hAnsiTheme="minorHAnsi" w:cstheme="minorBidi"/>
          <w:noProof/>
          <w:lang w:eastAsia="en-GB"/>
        </w:rPr>
      </w:pPr>
      <w:hyperlink r:id="rId20" w:anchor="_Toc481605672" w:history="1">
        <w:r w:rsidRPr="00215B86">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_Toc481605672 \h </w:instrText>
        </w:r>
        <w:r>
          <w:rPr>
            <w:noProof/>
            <w:webHidden/>
          </w:rPr>
        </w:r>
        <w:r>
          <w:rPr>
            <w:noProof/>
            <w:webHidden/>
          </w:rPr>
          <w:fldChar w:fldCharType="separate"/>
        </w:r>
        <w:r w:rsidR="0040648D">
          <w:rPr>
            <w:noProof/>
            <w:webHidden/>
          </w:rPr>
          <w:t>18</w:t>
        </w:r>
        <w:r>
          <w:rPr>
            <w:noProof/>
            <w:webHidden/>
          </w:rPr>
          <w:fldChar w:fldCharType="end"/>
        </w:r>
      </w:hyperlink>
    </w:p>
    <w:p w14:paraId="4B7500D5" w14:textId="05D1DF21" w:rsidR="00141D63" w:rsidRDefault="00141D63">
      <w:pPr>
        <w:pStyle w:val="TableofFigures"/>
        <w:tabs>
          <w:tab w:val="right" w:leader="dot" w:pos="9016"/>
        </w:tabs>
        <w:rPr>
          <w:rFonts w:asciiTheme="minorHAnsi" w:eastAsiaTheme="minorEastAsia" w:hAnsiTheme="minorHAnsi" w:cstheme="minorBidi"/>
          <w:noProof/>
          <w:lang w:eastAsia="en-GB"/>
        </w:rPr>
      </w:pPr>
      <w:hyperlink r:id="rId21" w:anchor="_Toc481605673" w:history="1">
        <w:r w:rsidRPr="00215B86">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_Toc481605673 \h </w:instrText>
        </w:r>
        <w:r>
          <w:rPr>
            <w:noProof/>
            <w:webHidden/>
          </w:rPr>
        </w:r>
        <w:r>
          <w:rPr>
            <w:noProof/>
            <w:webHidden/>
          </w:rPr>
          <w:fldChar w:fldCharType="separate"/>
        </w:r>
        <w:r w:rsidR="0040648D">
          <w:rPr>
            <w:noProof/>
            <w:webHidden/>
          </w:rPr>
          <w:t>20</w:t>
        </w:r>
        <w:r>
          <w:rPr>
            <w:noProof/>
            <w:webHidden/>
          </w:rPr>
          <w:fldChar w:fldCharType="end"/>
        </w:r>
      </w:hyperlink>
    </w:p>
    <w:p w14:paraId="62ADCA03" w14:textId="71CFE1A7" w:rsidR="00141D63" w:rsidRDefault="00141D63">
      <w:pPr>
        <w:pStyle w:val="TableofFigures"/>
        <w:tabs>
          <w:tab w:val="right" w:leader="dot" w:pos="9016"/>
        </w:tabs>
        <w:rPr>
          <w:rFonts w:asciiTheme="minorHAnsi" w:eastAsiaTheme="minorEastAsia" w:hAnsiTheme="minorHAnsi" w:cstheme="minorBidi"/>
          <w:noProof/>
          <w:lang w:eastAsia="en-GB"/>
        </w:rPr>
      </w:pPr>
      <w:hyperlink r:id="rId22" w:anchor="_Toc481605674" w:history="1">
        <w:r w:rsidRPr="00215B86">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_Toc481605674 \h </w:instrText>
        </w:r>
        <w:r>
          <w:rPr>
            <w:noProof/>
            <w:webHidden/>
          </w:rPr>
        </w:r>
        <w:r>
          <w:rPr>
            <w:noProof/>
            <w:webHidden/>
          </w:rPr>
          <w:fldChar w:fldCharType="separate"/>
        </w:r>
        <w:r w:rsidR="0040648D">
          <w:rPr>
            <w:noProof/>
            <w:webHidden/>
          </w:rPr>
          <w:t>20</w:t>
        </w:r>
        <w:r>
          <w:rPr>
            <w:noProof/>
            <w:webHidden/>
          </w:rPr>
          <w:fldChar w:fldCharType="end"/>
        </w:r>
      </w:hyperlink>
    </w:p>
    <w:p w14:paraId="402BBEBD" w14:textId="4EB61086" w:rsidR="00141D63" w:rsidRDefault="00141D63">
      <w:pPr>
        <w:pStyle w:val="TableofFigures"/>
        <w:tabs>
          <w:tab w:val="right" w:leader="dot" w:pos="9016"/>
        </w:tabs>
        <w:rPr>
          <w:rFonts w:asciiTheme="minorHAnsi" w:eastAsiaTheme="minorEastAsia" w:hAnsiTheme="minorHAnsi" w:cstheme="minorBidi"/>
          <w:noProof/>
          <w:lang w:eastAsia="en-GB"/>
        </w:rPr>
      </w:pPr>
      <w:hyperlink r:id="rId23" w:anchor="_Toc481605675" w:history="1">
        <w:r w:rsidRPr="00215B86">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_Toc481605675 \h </w:instrText>
        </w:r>
        <w:r>
          <w:rPr>
            <w:noProof/>
            <w:webHidden/>
          </w:rPr>
        </w:r>
        <w:r>
          <w:rPr>
            <w:noProof/>
            <w:webHidden/>
          </w:rPr>
          <w:fldChar w:fldCharType="separate"/>
        </w:r>
        <w:r w:rsidR="0040648D">
          <w:rPr>
            <w:noProof/>
            <w:webHidden/>
          </w:rPr>
          <w:t>21</w:t>
        </w:r>
        <w:r>
          <w:rPr>
            <w:noProof/>
            <w:webHidden/>
          </w:rPr>
          <w:fldChar w:fldCharType="end"/>
        </w:r>
      </w:hyperlink>
    </w:p>
    <w:p w14:paraId="694136D8" w14:textId="7FDA69BC" w:rsidR="00141D63" w:rsidRDefault="00141D63">
      <w:pPr>
        <w:pStyle w:val="TableofFigures"/>
        <w:tabs>
          <w:tab w:val="right" w:leader="dot" w:pos="9016"/>
        </w:tabs>
        <w:rPr>
          <w:rFonts w:asciiTheme="minorHAnsi" w:eastAsiaTheme="minorEastAsia" w:hAnsiTheme="minorHAnsi" w:cstheme="minorBidi"/>
          <w:noProof/>
          <w:lang w:eastAsia="en-GB"/>
        </w:rPr>
      </w:pPr>
      <w:hyperlink r:id="rId24" w:anchor="_Toc481605676" w:history="1">
        <w:r w:rsidRPr="00215B86">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_Toc481605676 \h </w:instrText>
        </w:r>
        <w:r>
          <w:rPr>
            <w:noProof/>
            <w:webHidden/>
          </w:rPr>
        </w:r>
        <w:r>
          <w:rPr>
            <w:noProof/>
            <w:webHidden/>
          </w:rPr>
          <w:fldChar w:fldCharType="separate"/>
        </w:r>
        <w:r w:rsidR="0040648D">
          <w:rPr>
            <w:noProof/>
            <w:webHidden/>
          </w:rPr>
          <w:t>22</w:t>
        </w:r>
        <w:r>
          <w:rPr>
            <w:noProof/>
            <w:webHidden/>
          </w:rPr>
          <w:fldChar w:fldCharType="end"/>
        </w:r>
      </w:hyperlink>
    </w:p>
    <w:p w14:paraId="05E1E2AD" w14:textId="0F36C652" w:rsidR="00141D63" w:rsidRDefault="00141D63">
      <w:pPr>
        <w:pStyle w:val="TableofFigures"/>
        <w:tabs>
          <w:tab w:val="right" w:leader="dot" w:pos="9016"/>
        </w:tabs>
        <w:rPr>
          <w:rFonts w:asciiTheme="minorHAnsi" w:eastAsiaTheme="minorEastAsia" w:hAnsiTheme="minorHAnsi" w:cstheme="minorBidi"/>
          <w:noProof/>
          <w:lang w:eastAsia="en-GB"/>
        </w:rPr>
      </w:pPr>
      <w:hyperlink r:id="rId25" w:anchor="_Toc481605677" w:history="1">
        <w:r w:rsidRPr="00215B86">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_Toc481605677 \h </w:instrText>
        </w:r>
        <w:r>
          <w:rPr>
            <w:noProof/>
            <w:webHidden/>
          </w:rPr>
        </w:r>
        <w:r>
          <w:rPr>
            <w:noProof/>
            <w:webHidden/>
          </w:rPr>
          <w:fldChar w:fldCharType="separate"/>
        </w:r>
        <w:r w:rsidR="0040648D">
          <w:rPr>
            <w:noProof/>
            <w:webHidden/>
          </w:rPr>
          <w:t>24</w:t>
        </w:r>
        <w:r>
          <w:rPr>
            <w:noProof/>
            <w:webHidden/>
          </w:rPr>
          <w:fldChar w:fldCharType="end"/>
        </w:r>
      </w:hyperlink>
    </w:p>
    <w:p w14:paraId="45C1B108" w14:textId="469D4DB8" w:rsidR="00141D63" w:rsidRDefault="00141D63">
      <w:pPr>
        <w:pStyle w:val="TableofFigures"/>
        <w:tabs>
          <w:tab w:val="right" w:leader="dot" w:pos="9016"/>
        </w:tabs>
        <w:rPr>
          <w:rFonts w:asciiTheme="minorHAnsi" w:eastAsiaTheme="minorEastAsia" w:hAnsiTheme="minorHAnsi" w:cstheme="minorBidi"/>
          <w:noProof/>
          <w:lang w:eastAsia="en-GB"/>
        </w:rPr>
      </w:pPr>
      <w:hyperlink r:id="rId26" w:anchor="_Toc481605678" w:history="1">
        <w:r w:rsidRPr="00215B86">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_Toc481605678 \h </w:instrText>
        </w:r>
        <w:r>
          <w:rPr>
            <w:noProof/>
            <w:webHidden/>
          </w:rPr>
        </w:r>
        <w:r>
          <w:rPr>
            <w:noProof/>
            <w:webHidden/>
          </w:rPr>
          <w:fldChar w:fldCharType="separate"/>
        </w:r>
        <w:r w:rsidR="0040648D">
          <w:rPr>
            <w:noProof/>
            <w:webHidden/>
          </w:rPr>
          <w:t>25</w:t>
        </w:r>
        <w:r>
          <w:rPr>
            <w:noProof/>
            <w:webHidden/>
          </w:rPr>
          <w:fldChar w:fldCharType="end"/>
        </w:r>
      </w:hyperlink>
    </w:p>
    <w:p w14:paraId="32B163DD" w14:textId="7D4492BF" w:rsidR="00141D63" w:rsidRDefault="00141D63">
      <w:pPr>
        <w:pStyle w:val="TableofFigures"/>
        <w:tabs>
          <w:tab w:val="right" w:leader="dot" w:pos="9016"/>
        </w:tabs>
        <w:rPr>
          <w:rFonts w:asciiTheme="minorHAnsi" w:eastAsiaTheme="minorEastAsia" w:hAnsiTheme="minorHAnsi" w:cstheme="minorBidi"/>
          <w:noProof/>
          <w:lang w:eastAsia="en-GB"/>
        </w:rPr>
      </w:pPr>
      <w:hyperlink r:id="rId27" w:anchor="_Toc481605679" w:history="1">
        <w:r w:rsidRPr="00215B86">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_Toc481605679 \h </w:instrText>
        </w:r>
        <w:r>
          <w:rPr>
            <w:noProof/>
            <w:webHidden/>
          </w:rPr>
        </w:r>
        <w:r>
          <w:rPr>
            <w:noProof/>
            <w:webHidden/>
          </w:rPr>
          <w:fldChar w:fldCharType="separate"/>
        </w:r>
        <w:r w:rsidR="0040648D">
          <w:rPr>
            <w:noProof/>
            <w:webHidden/>
          </w:rPr>
          <w:t>26</w:t>
        </w:r>
        <w:r>
          <w:rPr>
            <w:noProof/>
            <w:webHidden/>
          </w:rPr>
          <w:fldChar w:fldCharType="end"/>
        </w:r>
      </w:hyperlink>
    </w:p>
    <w:p w14:paraId="5A50D499" w14:textId="0DA56CD1" w:rsidR="00141D63" w:rsidRDefault="00141D63">
      <w:pPr>
        <w:pStyle w:val="TableofFigures"/>
        <w:tabs>
          <w:tab w:val="right" w:leader="dot" w:pos="9016"/>
        </w:tabs>
        <w:rPr>
          <w:rFonts w:asciiTheme="minorHAnsi" w:eastAsiaTheme="minorEastAsia" w:hAnsiTheme="minorHAnsi" w:cstheme="minorBidi"/>
          <w:noProof/>
          <w:lang w:eastAsia="en-GB"/>
        </w:rPr>
      </w:pPr>
      <w:hyperlink r:id="rId28" w:anchor="_Toc481605680" w:history="1">
        <w:r w:rsidRPr="00215B86">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_Toc481605680 \h </w:instrText>
        </w:r>
        <w:r>
          <w:rPr>
            <w:noProof/>
            <w:webHidden/>
          </w:rPr>
        </w:r>
        <w:r>
          <w:rPr>
            <w:noProof/>
            <w:webHidden/>
          </w:rPr>
          <w:fldChar w:fldCharType="separate"/>
        </w:r>
        <w:r w:rsidR="0040648D">
          <w:rPr>
            <w:noProof/>
            <w:webHidden/>
          </w:rPr>
          <w:t>30</w:t>
        </w:r>
        <w:r>
          <w:rPr>
            <w:noProof/>
            <w:webHidden/>
          </w:rPr>
          <w:fldChar w:fldCharType="end"/>
        </w:r>
      </w:hyperlink>
    </w:p>
    <w:p w14:paraId="69F8DE13" w14:textId="6D3C8C2F" w:rsidR="00141D63" w:rsidRDefault="00141D63">
      <w:pPr>
        <w:pStyle w:val="TableofFigures"/>
        <w:tabs>
          <w:tab w:val="right" w:leader="dot" w:pos="9016"/>
        </w:tabs>
        <w:rPr>
          <w:rFonts w:asciiTheme="minorHAnsi" w:eastAsiaTheme="minorEastAsia" w:hAnsiTheme="minorHAnsi" w:cstheme="minorBidi"/>
          <w:noProof/>
          <w:lang w:eastAsia="en-GB"/>
        </w:rPr>
      </w:pPr>
      <w:hyperlink r:id="rId29" w:anchor="_Toc481605681" w:history="1">
        <w:r w:rsidRPr="00215B86">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_Toc481605681 \h </w:instrText>
        </w:r>
        <w:r>
          <w:rPr>
            <w:noProof/>
            <w:webHidden/>
          </w:rPr>
        </w:r>
        <w:r>
          <w:rPr>
            <w:noProof/>
            <w:webHidden/>
          </w:rPr>
          <w:fldChar w:fldCharType="separate"/>
        </w:r>
        <w:r w:rsidR="0040648D">
          <w:rPr>
            <w:noProof/>
            <w:webHidden/>
          </w:rPr>
          <w:t>33</w:t>
        </w:r>
        <w:r>
          <w:rPr>
            <w:noProof/>
            <w:webHidden/>
          </w:rPr>
          <w:fldChar w:fldCharType="end"/>
        </w:r>
      </w:hyperlink>
    </w:p>
    <w:p w14:paraId="0B6C7FB5" w14:textId="5529D482" w:rsidR="00141D63" w:rsidRDefault="00141D63">
      <w:pPr>
        <w:pStyle w:val="TableofFigures"/>
        <w:tabs>
          <w:tab w:val="right" w:leader="dot" w:pos="9016"/>
        </w:tabs>
        <w:rPr>
          <w:rFonts w:asciiTheme="minorHAnsi" w:eastAsiaTheme="minorEastAsia" w:hAnsiTheme="minorHAnsi" w:cstheme="minorBidi"/>
          <w:noProof/>
          <w:lang w:eastAsia="en-GB"/>
        </w:rPr>
      </w:pPr>
      <w:hyperlink r:id="rId30" w:anchor="_Toc481605682" w:history="1">
        <w:r w:rsidRPr="00215B86">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_Toc481605682 \h </w:instrText>
        </w:r>
        <w:r>
          <w:rPr>
            <w:noProof/>
            <w:webHidden/>
          </w:rPr>
        </w:r>
        <w:r>
          <w:rPr>
            <w:noProof/>
            <w:webHidden/>
          </w:rPr>
          <w:fldChar w:fldCharType="separate"/>
        </w:r>
        <w:r w:rsidR="0040648D">
          <w:rPr>
            <w:noProof/>
            <w:webHidden/>
          </w:rPr>
          <w:t>35</w:t>
        </w:r>
        <w:r>
          <w:rPr>
            <w:noProof/>
            <w:webHidden/>
          </w:rPr>
          <w:fldChar w:fldCharType="end"/>
        </w:r>
      </w:hyperlink>
    </w:p>
    <w:p w14:paraId="5C6BFF72" w14:textId="3173A88F" w:rsidR="00141D63" w:rsidRDefault="00141D63">
      <w:pPr>
        <w:pStyle w:val="TableofFigures"/>
        <w:tabs>
          <w:tab w:val="right" w:leader="dot" w:pos="9016"/>
        </w:tabs>
        <w:rPr>
          <w:rFonts w:asciiTheme="minorHAnsi" w:eastAsiaTheme="minorEastAsia" w:hAnsiTheme="minorHAnsi" w:cstheme="minorBidi"/>
          <w:noProof/>
          <w:lang w:eastAsia="en-GB"/>
        </w:rPr>
      </w:pPr>
      <w:hyperlink r:id="rId31" w:anchor="_Toc481605683" w:history="1">
        <w:r w:rsidRPr="00215B86">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_Toc481605683 \h </w:instrText>
        </w:r>
        <w:r>
          <w:rPr>
            <w:noProof/>
            <w:webHidden/>
          </w:rPr>
        </w:r>
        <w:r>
          <w:rPr>
            <w:noProof/>
            <w:webHidden/>
          </w:rPr>
          <w:fldChar w:fldCharType="separate"/>
        </w:r>
        <w:r w:rsidR="0040648D">
          <w:rPr>
            <w:noProof/>
            <w:webHidden/>
          </w:rPr>
          <w:t>37</w:t>
        </w:r>
        <w:r>
          <w:rPr>
            <w:noProof/>
            <w:webHidden/>
          </w:rPr>
          <w:fldChar w:fldCharType="end"/>
        </w:r>
      </w:hyperlink>
    </w:p>
    <w:p w14:paraId="36339733" w14:textId="1B33B33D" w:rsidR="00141D63" w:rsidRDefault="00141D63">
      <w:pPr>
        <w:pStyle w:val="TableofFigures"/>
        <w:tabs>
          <w:tab w:val="right" w:leader="dot" w:pos="9016"/>
        </w:tabs>
        <w:rPr>
          <w:rFonts w:asciiTheme="minorHAnsi" w:eastAsiaTheme="minorEastAsia" w:hAnsiTheme="minorHAnsi" w:cstheme="minorBidi"/>
          <w:noProof/>
          <w:lang w:eastAsia="en-GB"/>
        </w:rPr>
      </w:pPr>
      <w:hyperlink r:id="rId32" w:anchor="_Toc481605684" w:history="1">
        <w:r w:rsidRPr="00215B86">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_Toc481605684 \h </w:instrText>
        </w:r>
        <w:r>
          <w:rPr>
            <w:noProof/>
            <w:webHidden/>
          </w:rPr>
        </w:r>
        <w:r>
          <w:rPr>
            <w:noProof/>
            <w:webHidden/>
          </w:rPr>
          <w:fldChar w:fldCharType="separate"/>
        </w:r>
        <w:r w:rsidR="0040648D">
          <w:rPr>
            <w:noProof/>
            <w:webHidden/>
          </w:rPr>
          <w:t>39</w:t>
        </w:r>
        <w:r>
          <w:rPr>
            <w:noProof/>
            <w:webHidden/>
          </w:rPr>
          <w:fldChar w:fldCharType="end"/>
        </w:r>
      </w:hyperlink>
    </w:p>
    <w:p w14:paraId="743C50BF" w14:textId="47465C26" w:rsidR="00141D63" w:rsidRDefault="00141D63">
      <w:pPr>
        <w:pStyle w:val="TableofFigures"/>
        <w:tabs>
          <w:tab w:val="right" w:leader="dot" w:pos="9016"/>
        </w:tabs>
        <w:rPr>
          <w:rFonts w:asciiTheme="minorHAnsi" w:eastAsiaTheme="minorEastAsia" w:hAnsiTheme="minorHAnsi" w:cstheme="minorBidi"/>
          <w:noProof/>
          <w:lang w:eastAsia="en-GB"/>
        </w:rPr>
      </w:pPr>
      <w:hyperlink r:id="rId33" w:anchor="_Toc481605685" w:history="1">
        <w:r w:rsidRPr="00215B86">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_Toc481605685 \h </w:instrText>
        </w:r>
        <w:r>
          <w:rPr>
            <w:noProof/>
            <w:webHidden/>
          </w:rPr>
        </w:r>
        <w:r>
          <w:rPr>
            <w:noProof/>
            <w:webHidden/>
          </w:rPr>
          <w:fldChar w:fldCharType="separate"/>
        </w:r>
        <w:r w:rsidR="0040648D">
          <w:rPr>
            <w:noProof/>
            <w:webHidden/>
          </w:rPr>
          <w:t>42</w:t>
        </w:r>
        <w:r>
          <w:rPr>
            <w:noProof/>
            <w:webHidden/>
          </w:rPr>
          <w:fldChar w:fldCharType="end"/>
        </w:r>
      </w:hyperlink>
    </w:p>
    <w:p w14:paraId="48F2ABB1" w14:textId="3E8B9CA8" w:rsidR="00141D63" w:rsidRDefault="00141D63">
      <w:pPr>
        <w:pStyle w:val="TableofFigures"/>
        <w:tabs>
          <w:tab w:val="right" w:leader="dot" w:pos="9016"/>
        </w:tabs>
        <w:rPr>
          <w:rFonts w:asciiTheme="minorHAnsi" w:eastAsiaTheme="minorEastAsia" w:hAnsiTheme="minorHAnsi" w:cstheme="minorBidi"/>
          <w:noProof/>
          <w:lang w:eastAsia="en-GB"/>
        </w:rPr>
      </w:pPr>
      <w:hyperlink r:id="rId34" w:anchor="_Toc481605686" w:history="1">
        <w:r w:rsidRPr="00215B86">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_Toc481605686 \h </w:instrText>
        </w:r>
        <w:r>
          <w:rPr>
            <w:noProof/>
            <w:webHidden/>
          </w:rPr>
        </w:r>
        <w:r>
          <w:rPr>
            <w:noProof/>
            <w:webHidden/>
          </w:rPr>
          <w:fldChar w:fldCharType="separate"/>
        </w:r>
        <w:r w:rsidR="0040648D">
          <w:rPr>
            <w:noProof/>
            <w:webHidden/>
          </w:rPr>
          <w:t>43</w:t>
        </w:r>
        <w:r>
          <w:rPr>
            <w:noProof/>
            <w:webHidden/>
          </w:rPr>
          <w:fldChar w:fldCharType="end"/>
        </w:r>
      </w:hyperlink>
    </w:p>
    <w:p w14:paraId="20B18C54" w14:textId="2D0DF94F" w:rsidR="00141D63" w:rsidRDefault="00141D63">
      <w:pPr>
        <w:pStyle w:val="TableofFigures"/>
        <w:tabs>
          <w:tab w:val="right" w:leader="dot" w:pos="9016"/>
        </w:tabs>
        <w:rPr>
          <w:rFonts w:asciiTheme="minorHAnsi" w:eastAsiaTheme="minorEastAsia" w:hAnsiTheme="minorHAnsi" w:cstheme="minorBidi"/>
          <w:noProof/>
          <w:lang w:eastAsia="en-GB"/>
        </w:rPr>
      </w:pPr>
      <w:hyperlink r:id="rId35" w:anchor="_Toc481605687" w:history="1">
        <w:r w:rsidRPr="00215B86">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_Toc481605687 \h </w:instrText>
        </w:r>
        <w:r>
          <w:rPr>
            <w:noProof/>
            <w:webHidden/>
          </w:rPr>
        </w:r>
        <w:r>
          <w:rPr>
            <w:noProof/>
            <w:webHidden/>
          </w:rPr>
          <w:fldChar w:fldCharType="separate"/>
        </w:r>
        <w:r w:rsidR="0040648D">
          <w:rPr>
            <w:noProof/>
            <w:webHidden/>
          </w:rPr>
          <w:t>44</w:t>
        </w:r>
        <w:r>
          <w:rPr>
            <w:noProof/>
            <w:webHidden/>
          </w:rPr>
          <w:fldChar w:fldCharType="end"/>
        </w:r>
      </w:hyperlink>
    </w:p>
    <w:p w14:paraId="566142FD" w14:textId="11E7D4C3" w:rsidR="00141D63" w:rsidRDefault="00141D63">
      <w:pPr>
        <w:pStyle w:val="TableofFigures"/>
        <w:tabs>
          <w:tab w:val="right" w:leader="dot" w:pos="9016"/>
        </w:tabs>
        <w:rPr>
          <w:rFonts w:asciiTheme="minorHAnsi" w:eastAsiaTheme="minorEastAsia" w:hAnsiTheme="minorHAnsi" w:cstheme="minorBidi"/>
          <w:noProof/>
          <w:lang w:eastAsia="en-GB"/>
        </w:rPr>
      </w:pPr>
      <w:hyperlink r:id="rId36" w:anchor="_Toc481605688" w:history="1">
        <w:r w:rsidRPr="00215B86">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_Toc481605688 \h </w:instrText>
        </w:r>
        <w:r>
          <w:rPr>
            <w:noProof/>
            <w:webHidden/>
          </w:rPr>
        </w:r>
        <w:r>
          <w:rPr>
            <w:noProof/>
            <w:webHidden/>
          </w:rPr>
          <w:fldChar w:fldCharType="separate"/>
        </w:r>
        <w:r w:rsidR="0040648D">
          <w:rPr>
            <w:noProof/>
            <w:webHidden/>
          </w:rPr>
          <w:t>46</w:t>
        </w:r>
        <w:r>
          <w:rPr>
            <w:noProof/>
            <w:webHidden/>
          </w:rPr>
          <w:fldChar w:fldCharType="end"/>
        </w:r>
      </w:hyperlink>
    </w:p>
    <w:p w14:paraId="6C53C0E5" w14:textId="140AAEEE" w:rsidR="00141D63" w:rsidRDefault="00141D63">
      <w:pPr>
        <w:pStyle w:val="TableofFigures"/>
        <w:tabs>
          <w:tab w:val="right" w:leader="dot" w:pos="9016"/>
        </w:tabs>
        <w:rPr>
          <w:rFonts w:asciiTheme="minorHAnsi" w:eastAsiaTheme="minorEastAsia" w:hAnsiTheme="minorHAnsi" w:cstheme="minorBidi"/>
          <w:noProof/>
          <w:lang w:eastAsia="en-GB"/>
        </w:rPr>
      </w:pPr>
      <w:hyperlink r:id="rId37" w:anchor="_Toc481605689" w:history="1">
        <w:r w:rsidRPr="00215B86">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_Toc481605689 \h </w:instrText>
        </w:r>
        <w:r>
          <w:rPr>
            <w:noProof/>
            <w:webHidden/>
          </w:rPr>
        </w:r>
        <w:r>
          <w:rPr>
            <w:noProof/>
            <w:webHidden/>
          </w:rPr>
          <w:fldChar w:fldCharType="separate"/>
        </w:r>
        <w:r w:rsidR="0040648D">
          <w:rPr>
            <w:noProof/>
            <w:webHidden/>
          </w:rPr>
          <w:t>47</w:t>
        </w:r>
        <w:r>
          <w:rPr>
            <w:noProof/>
            <w:webHidden/>
          </w:rPr>
          <w:fldChar w:fldCharType="end"/>
        </w:r>
      </w:hyperlink>
    </w:p>
    <w:p w14:paraId="641BFAFD" w14:textId="1B4965C6" w:rsidR="00141D63" w:rsidRDefault="00141D63">
      <w:pPr>
        <w:pStyle w:val="TableofFigures"/>
        <w:tabs>
          <w:tab w:val="right" w:leader="dot" w:pos="9016"/>
        </w:tabs>
        <w:rPr>
          <w:rFonts w:asciiTheme="minorHAnsi" w:eastAsiaTheme="minorEastAsia" w:hAnsiTheme="minorHAnsi" w:cstheme="minorBidi"/>
          <w:noProof/>
          <w:lang w:eastAsia="en-GB"/>
        </w:rPr>
      </w:pPr>
      <w:hyperlink r:id="rId38" w:anchor="_Toc481605690" w:history="1">
        <w:r w:rsidRPr="00215B86">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_Toc481605690 \h </w:instrText>
        </w:r>
        <w:r>
          <w:rPr>
            <w:noProof/>
            <w:webHidden/>
          </w:rPr>
        </w:r>
        <w:r>
          <w:rPr>
            <w:noProof/>
            <w:webHidden/>
          </w:rPr>
          <w:fldChar w:fldCharType="separate"/>
        </w:r>
        <w:r w:rsidR="0040648D">
          <w:rPr>
            <w:noProof/>
            <w:webHidden/>
          </w:rPr>
          <w:t>49</w:t>
        </w:r>
        <w:r>
          <w:rPr>
            <w:noProof/>
            <w:webHidden/>
          </w:rPr>
          <w:fldChar w:fldCharType="end"/>
        </w:r>
      </w:hyperlink>
    </w:p>
    <w:p w14:paraId="2078A809" w14:textId="3E4D0F1B" w:rsidR="00141D63" w:rsidRDefault="00141D63">
      <w:pPr>
        <w:pStyle w:val="TableofFigures"/>
        <w:tabs>
          <w:tab w:val="right" w:leader="dot" w:pos="9016"/>
        </w:tabs>
        <w:rPr>
          <w:rFonts w:asciiTheme="minorHAnsi" w:eastAsiaTheme="minorEastAsia" w:hAnsiTheme="minorHAnsi" w:cstheme="minorBidi"/>
          <w:noProof/>
          <w:lang w:eastAsia="en-GB"/>
        </w:rPr>
      </w:pPr>
      <w:hyperlink r:id="rId39" w:anchor="_Toc481605691" w:history="1">
        <w:r w:rsidRPr="00215B86">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_Toc481605691 \h </w:instrText>
        </w:r>
        <w:r>
          <w:rPr>
            <w:noProof/>
            <w:webHidden/>
          </w:rPr>
        </w:r>
        <w:r>
          <w:rPr>
            <w:noProof/>
            <w:webHidden/>
          </w:rPr>
          <w:fldChar w:fldCharType="separate"/>
        </w:r>
        <w:r w:rsidR="0040648D">
          <w:rPr>
            <w:noProof/>
            <w:webHidden/>
          </w:rPr>
          <w:t>50</w:t>
        </w:r>
        <w:r>
          <w:rPr>
            <w:noProof/>
            <w:webHidden/>
          </w:rPr>
          <w:fldChar w:fldCharType="end"/>
        </w:r>
      </w:hyperlink>
    </w:p>
    <w:p w14:paraId="4FD318DE" w14:textId="6ED28CE4" w:rsidR="00141D63" w:rsidRDefault="00141D63">
      <w:pPr>
        <w:pStyle w:val="TableofFigures"/>
        <w:tabs>
          <w:tab w:val="right" w:leader="dot" w:pos="9016"/>
        </w:tabs>
        <w:rPr>
          <w:rFonts w:asciiTheme="minorHAnsi" w:eastAsiaTheme="minorEastAsia" w:hAnsiTheme="minorHAnsi" w:cstheme="minorBidi"/>
          <w:noProof/>
          <w:lang w:eastAsia="en-GB"/>
        </w:rPr>
      </w:pPr>
      <w:hyperlink r:id="rId40" w:anchor="_Toc481605692" w:history="1">
        <w:r w:rsidRPr="00215B86">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_Toc481605692 \h </w:instrText>
        </w:r>
        <w:r>
          <w:rPr>
            <w:noProof/>
            <w:webHidden/>
          </w:rPr>
        </w:r>
        <w:r>
          <w:rPr>
            <w:noProof/>
            <w:webHidden/>
          </w:rPr>
          <w:fldChar w:fldCharType="separate"/>
        </w:r>
        <w:r w:rsidR="0040648D">
          <w:rPr>
            <w:noProof/>
            <w:webHidden/>
          </w:rPr>
          <w:t>51</w:t>
        </w:r>
        <w:r>
          <w:rPr>
            <w:noProof/>
            <w:webHidden/>
          </w:rPr>
          <w:fldChar w:fldCharType="end"/>
        </w:r>
      </w:hyperlink>
    </w:p>
    <w:p w14:paraId="706DCDF1" w14:textId="6433102B" w:rsidR="00141D63" w:rsidRDefault="00141D63">
      <w:pPr>
        <w:pStyle w:val="TableofFigures"/>
        <w:tabs>
          <w:tab w:val="right" w:leader="dot" w:pos="9016"/>
        </w:tabs>
        <w:rPr>
          <w:rFonts w:asciiTheme="minorHAnsi" w:eastAsiaTheme="minorEastAsia" w:hAnsiTheme="minorHAnsi" w:cstheme="minorBidi"/>
          <w:noProof/>
          <w:lang w:eastAsia="en-GB"/>
        </w:rPr>
      </w:pPr>
      <w:hyperlink r:id="rId41" w:anchor="_Toc481605693" w:history="1">
        <w:r w:rsidRPr="00215B86">
          <w:rPr>
            <w:rStyle w:val="Hyperlink"/>
            <w:noProof/>
          </w:rPr>
          <w:t>Figure 28: This image shows an example of a retro arcade style menu (Park Productions, 2015)</w:t>
        </w:r>
        <w:r>
          <w:rPr>
            <w:noProof/>
            <w:webHidden/>
          </w:rPr>
          <w:tab/>
        </w:r>
        <w:r>
          <w:rPr>
            <w:noProof/>
            <w:webHidden/>
          </w:rPr>
          <w:fldChar w:fldCharType="begin"/>
        </w:r>
        <w:r>
          <w:rPr>
            <w:noProof/>
            <w:webHidden/>
          </w:rPr>
          <w:instrText xml:space="preserve"> PAGEREF _Toc481605693 \h </w:instrText>
        </w:r>
        <w:r>
          <w:rPr>
            <w:noProof/>
            <w:webHidden/>
          </w:rPr>
        </w:r>
        <w:r>
          <w:rPr>
            <w:noProof/>
            <w:webHidden/>
          </w:rPr>
          <w:fldChar w:fldCharType="separate"/>
        </w:r>
        <w:r w:rsidR="0040648D">
          <w:rPr>
            <w:noProof/>
            <w:webHidden/>
          </w:rPr>
          <w:t>51</w:t>
        </w:r>
        <w:r>
          <w:rPr>
            <w:noProof/>
            <w:webHidden/>
          </w:rPr>
          <w:fldChar w:fldCharType="end"/>
        </w:r>
      </w:hyperlink>
    </w:p>
    <w:p w14:paraId="3F8299D3" w14:textId="209CC7D7" w:rsidR="00141D63" w:rsidRDefault="00141D63">
      <w:pPr>
        <w:pStyle w:val="TableofFigures"/>
        <w:tabs>
          <w:tab w:val="right" w:leader="dot" w:pos="9016"/>
        </w:tabs>
        <w:rPr>
          <w:rFonts w:asciiTheme="minorHAnsi" w:eastAsiaTheme="minorEastAsia" w:hAnsiTheme="minorHAnsi" w:cstheme="minorBidi"/>
          <w:noProof/>
          <w:lang w:eastAsia="en-GB"/>
        </w:rPr>
      </w:pPr>
      <w:hyperlink r:id="rId42" w:anchor="_Toc481605694" w:history="1">
        <w:r w:rsidRPr="00215B86">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_Toc481605694 \h </w:instrText>
        </w:r>
        <w:r>
          <w:rPr>
            <w:noProof/>
            <w:webHidden/>
          </w:rPr>
        </w:r>
        <w:r>
          <w:rPr>
            <w:noProof/>
            <w:webHidden/>
          </w:rPr>
          <w:fldChar w:fldCharType="separate"/>
        </w:r>
        <w:r w:rsidR="0040648D">
          <w:rPr>
            <w:noProof/>
            <w:webHidden/>
          </w:rPr>
          <w:t>52</w:t>
        </w:r>
        <w:r>
          <w:rPr>
            <w:noProof/>
            <w:webHidden/>
          </w:rPr>
          <w:fldChar w:fldCharType="end"/>
        </w:r>
      </w:hyperlink>
    </w:p>
    <w:p w14:paraId="1054167C" w14:textId="78682327" w:rsidR="00141D63" w:rsidRDefault="00141D63">
      <w:pPr>
        <w:pStyle w:val="TableofFigures"/>
        <w:tabs>
          <w:tab w:val="right" w:leader="dot" w:pos="9016"/>
        </w:tabs>
        <w:rPr>
          <w:rFonts w:asciiTheme="minorHAnsi" w:eastAsiaTheme="minorEastAsia" w:hAnsiTheme="minorHAnsi" w:cstheme="minorBidi"/>
          <w:noProof/>
          <w:lang w:eastAsia="en-GB"/>
        </w:rPr>
      </w:pPr>
      <w:hyperlink r:id="rId43" w:anchor="_Toc481605695" w:history="1">
        <w:r w:rsidRPr="00215B86">
          <w:rPr>
            <w:rStyle w:val="Hyperlink"/>
            <w:noProof/>
          </w:rPr>
          <w:t>Figure 30: This image shows the user interface for the Menu activity.</w:t>
        </w:r>
        <w:r>
          <w:rPr>
            <w:noProof/>
            <w:webHidden/>
          </w:rPr>
          <w:tab/>
        </w:r>
        <w:r>
          <w:rPr>
            <w:noProof/>
            <w:webHidden/>
          </w:rPr>
          <w:fldChar w:fldCharType="begin"/>
        </w:r>
        <w:r>
          <w:rPr>
            <w:noProof/>
            <w:webHidden/>
          </w:rPr>
          <w:instrText xml:space="preserve"> PAGEREF _Toc481605695 \h </w:instrText>
        </w:r>
        <w:r>
          <w:rPr>
            <w:noProof/>
            <w:webHidden/>
          </w:rPr>
        </w:r>
        <w:r>
          <w:rPr>
            <w:noProof/>
            <w:webHidden/>
          </w:rPr>
          <w:fldChar w:fldCharType="separate"/>
        </w:r>
        <w:r w:rsidR="0040648D">
          <w:rPr>
            <w:noProof/>
            <w:webHidden/>
          </w:rPr>
          <w:t>53</w:t>
        </w:r>
        <w:r>
          <w:rPr>
            <w:noProof/>
            <w:webHidden/>
          </w:rPr>
          <w:fldChar w:fldCharType="end"/>
        </w:r>
      </w:hyperlink>
    </w:p>
    <w:p w14:paraId="04EF5CEE" w14:textId="427645AD" w:rsidR="00141D63" w:rsidRDefault="00141D63">
      <w:pPr>
        <w:pStyle w:val="TableofFigures"/>
        <w:tabs>
          <w:tab w:val="right" w:leader="dot" w:pos="9016"/>
        </w:tabs>
        <w:rPr>
          <w:rFonts w:asciiTheme="minorHAnsi" w:eastAsiaTheme="minorEastAsia" w:hAnsiTheme="minorHAnsi" w:cstheme="minorBidi"/>
          <w:noProof/>
          <w:lang w:eastAsia="en-GB"/>
        </w:rPr>
      </w:pPr>
      <w:hyperlink r:id="rId44" w:anchor="_Toc481605696" w:history="1">
        <w:r w:rsidRPr="00215B86">
          <w:rPr>
            <w:rStyle w:val="Hyperlink"/>
            <w:noProof/>
          </w:rPr>
          <w:t>Figure 31: This image shows the user interface for the Set activity before any markers or flags have been set.</w:t>
        </w:r>
        <w:r>
          <w:rPr>
            <w:noProof/>
            <w:webHidden/>
          </w:rPr>
          <w:tab/>
        </w:r>
        <w:r>
          <w:rPr>
            <w:noProof/>
            <w:webHidden/>
          </w:rPr>
          <w:fldChar w:fldCharType="begin"/>
        </w:r>
        <w:r>
          <w:rPr>
            <w:noProof/>
            <w:webHidden/>
          </w:rPr>
          <w:instrText xml:space="preserve"> PAGEREF _Toc481605696 \h </w:instrText>
        </w:r>
        <w:r>
          <w:rPr>
            <w:noProof/>
            <w:webHidden/>
          </w:rPr>
        </w:r>
        <w:r>
          <w:rPr>
            <w:noProof/>
            <w:webHidden/>
          </w:rPr>
          <w:fldChar w:fldCharType="separate"/>
        </w:r>
        <w:r w:rsidR="0040648D">
          <w:rPr>
            <w:noProof/>
            <w:webHidden/>
          </w:rPr>
          <w:t>54</w:t>
        </w:r>
        <w:r>
          <w:rPr>
            <w:noProof/>
            <w:webHidden/>
          </w:rPr>
          <w:fldChar w:fldCharType="end"/>
        </w:r>
      </w:hyperlink>
    </w:p>
    <w:p w14:paraId="6DCCCDAE" w14:textId="31C50B43" w:rsidR="00141D63" w:rsidRDefault="00141D63">
      <w:pPr>
        <w:pStyle w:val="TableofFigures"/>
        <w:tabs>
          <w:tab w:val="right" w:leader="dot" w:pos="9016"/>
        </w:tabs>
        <w:rPr>
          <w:rFonts w:asciiTheme="minorHAnsi" w:eastAsiaTheme="minorEastAsia" w:hAnsiTheme="minorHAnsi" w:cstheme="minorBidi"/>
          <w:noProof/>
          <w:lang w:eastAsia="en-GB"/>
        </w:rPr>
      </w:pPr>
      <w:hyperlink r:id="rId45" w:anchor="_Toc481605697" w:history="1">
        <w:r w:rsidRPr="00215B86">
          <w:rPr>
            <w:rStyle w:val="Hyperlink"/>
            <w:noProof/>
          </w:rPr>
          <w:t>Figure 32: This image shows the user interface for the Set activity after the markers or flags have been set.</w:t>
        </w:r>
        <w:r>
          <w:rPr>
            <w:noProof/>
            <w:webHidden/>
          </w:rPr>
          <w:tab/>
        </w:r>
        <w:r>
          <w:rPr>
            <w:noProof/>
            <w:webHidden/>
          </w:rPr>
          <w:fldChar w:fldCharType="begin"/>
        </w:r>
        <w:r>
          <w:rPr>
            <w:noProof/>
            <w:webHidden/>
          </w:rPr>
          <w:instrText xml:space="preserve"> PAGEREF _Toc481605697 \h </w:instrText>
        </w:r>
        <w:r>
          <w:rPr>
            <w:noProof/>
            <w:webHidden/>
          </w:rPr>
        </w:r>
        <w:r>
          <w:rPr>
            <w:noProof/>
            <w:webHidden/>
          </w:rPr>
          <w:fldChar w:fldCharType="separate"/>
        </w:r>
        <w:r w:rsidR="0040648D">
          <w:rPr>
            <w:noProof/>
            <w:webHidden/>
          </w:rPr>
          <w:t>55</w:t>
        </w:r>
        <w:r>
          <w:rPr>
            <w:noProof/>
            <w:webHidden/>
          </w:rPr>
          <w:fldChar w:fldCharType="end"/>
        </w:r>
      </w:hyperlink>
    </w:p>
    <w:p w14:paraId="64FB8764" w14:textId="16E3B1FC" w:rsidR="00141D63" w:rsidRDefault="00141D63">
      <w:pPr>
        <w:pStyle w:val="TableofFigures"/>
        <w:tabs>
          <w:tab w:val="right" w:leader="dot" w:pos="9016"/>
        </w:tabs>
        <w:rPr>
          <w:rFonts w:asciiTheme="minorHAnsi" w:eastAsiaTheme="minorEastAsia" w:hAnsiTheme="minorHAnsi" w:cstheme="minorBidi"/>
          <w:noProof/>
          <w:lang w:eastAsia="en-GB"/>
        </w:rPr>
      </w:pPr>
      <w:hyperlink r:id="rId46" w:anchor="_Toc481605698" w:history="1">
        <w:r w:rsidRPr="00215B86">
          <w:rPr>
            <w:rStyle w:val="Hyperlink"/>
            <w:noProof/>
          </w:rPr>
          <w:t>Figure 33: This image shows the user interface for the Game activity just after the game has been started.</w:t>
        </w:r>
        <w:r>
          <w:rPr>
            <w:noProof/>
            <w:webHidden/>
          </w:rPr>
          <w:tab/>
        </w:r>
        <w:r>
          <w:rPr>
            <w:noProof/>
            <w:webHidden/>
          </w:rPr>
          <w:fldChar w:fldCharType="begin"/>
        </w:r>
        <w:r>
          <w:rPr>
            <w:noProof/>
            <w:webHidden/>
          </w:rPr>
          <w:instrText xml:space="preserve"> PAGEREF _Toc481605698 \h </w:instrText>
        </w:r>
        <w:r>
          <w:rPr>
            <w:noProof/>
            <w:webHidden/>
          </w:rPr>
        </w:r>
        <w:r>
          <w:rPr>
            <w:noProof/>
            <w:webHidden/>
          </w:rPr>
          <w:fldChar w:fldCharType="separate"/>
        </w:r>
        <w:r w:rsidR="0040648D">
          <w:rPr>
            <w:noProof/>
            <w:webHidden/>
          </w:rPr>
          <w:t>56</w:t>
        </w:r>
        <w:r>
          <w:rPr>
            <w:noProof/>
            <w:webHidden/>
          </w:rPr>
          <w:fldChar w:fldCharType="end"/>
        </w:r>
      </w:hyperlink>
    </w:p>
    <w:p w14:paraId="2085F8D9" w14:textId="1DBED1FD" w:rsidR="00141D63" w:rsidRDefault="00141D63">
      <w:pPr>
        <w:pStyle w:val="TableofFigures"/>
        <w:tabs>
          <w:tab w:val="right" w:leader="dot" w:pos="9016"/>
        </w:tabs>
        <w:rPr>
          <w:rFonts w:asciiTheme="minorHAnsi" w:eastAsiaTheme="minorEastAsia" w:hAnsiTheme="minorHAnsi" w:cstheme="minorBidi"/>
          <w:noProof/>
          <w:lang w:eastAsia="en-GB"/>
        </w:rPr>
      </w:pPr>
      <w:hyperlink r:id="rId47" w:anchor="_Toc481605699" w:history="1">
        <w:r w:rsidRPr="00215B86">
          <w:rPr>
            <w:rStyle w:val="Hyperlink"/>
            <w:noProof/>
          </w:rPr>
          <w:t>Figure 34: This image shows the user interface for the Game activity as a player is attempting to capture an area.</w:t>
        </w:r>
        <w:r>
          <w:rPr>
            <w:noProof/>
            <w:webHidden/>
          </w:rPr>
          <w:tab/>
        </w:r>
        <w:r>
          <w:rPr>
            <w:noProof/>
            <w:webHidden/>
          </w:rPr>
          <w:fldChar w:fldCharType="begin"/>
        </w:r>
        <w:r>
          <w:rPr>
            <w:noProof/>
            <w:webHidden/>
          </w:rPr>
          <w:instrText xml:space="preserve"> PAGEREF _Toc481605699 \h </w:instrText>
        </w:r>
        <w:r>
          <w:rPr>
            <w:noProof/>
            <w:webHidden/>
          </w:rPr>
        </w:r>
        <w:r>
          <w:rPr>
            <w:noProof/>
            <w:webHidden/>
          </w:rPr>
          <w:fldChar w:fldCharType="separate"/>
        </w:r>
        <w:r w:rsidR="0040648D">
          <w:rPr>
            <w:noProof/>
            <w:webHidden/>
          </w:rPr>
          <w:t>57</w:t>
        </w:r>
        <w:r>
          <w:rPr>
            <w:noProof/>
            <w:webHidden/>
          </w:rPr>
          <w:fldChar w:fldCharType="end"/>
        </w:r>
      </w:hyperlink>
    </w:p>
    <w:p w14:paraId="4EA8576D" w14:textId="2CD16846" w:rsidR="00141D63" w:rsidRDefault="00141D63">
      <w:pPr>
        <w:pStyle w:val="TableofFigures"/>
        <w:tabs>
          <w:tab w:val="right" w:leader="dot" w:pos="9016"/>
        </w:tabs>
        <w:rPr>
          <w:rFonts w:asciiTheme="minorHAnsi" w:eastAsiaTheme="minorEastAsia" w:hAnsiTheme="minorHAnsi" w:cstheme="minorBidi"/>
          <w:noProof/>
          <w:lang w:eastAsia="en-GB"/>
        </w:rPr>
      </w:pPr>
      <w:hyperlink r:id="rId48" w:anchor="_Toc481605700" w:history="1">
        <w:r w:rsidRPr="00215B86">
          <w:rPr>
            <w:rStyle w:val="Hyperlink"/>
            <w:noProof/>
          </w:rPr>
          <w:t>Figure 35: This image shows the user interface for the Game activity just after a player has captured an area.</w:t>
        </w:r>
        <w:r>
          <w:rPr>
            <w:noProof/>
            <w:webHidden/>
          </w:rPr>
          <w:tab/>
        </w:r>
        <w:r>
          <w:rPr>
            <w:noProof/>
            <w:webHidden/>
          </w:rPr>
          <w:fldChar w:fldCharType="begin"/>
        </w:r>
        <w:r>
          <w:rPr>
            <w:noProof/>
            <w:webHidden/>
          </w:rPr>
          <w:instrText xml:space="preserve"> PAGEREF _Toc481605700 \h </w:instrText>
        </w:r>
        <w:r>
          <w:rPr>
            <w:noProof/>
            <w:webHidden/>
          </w:rPr>
        </w:r>
        <w:r>
          <w:rPr>
            <w:noProof/>
            <w:webHidden/>
          </w:rPr>
          <w:fldChar w:fldCharType="separate"/>
        </w:r>
        <w:r w:rsidR="0040648D">
          <w:rPr>
            <w:noProof/>
            <w:webHidden/>
          </w:rPr>
          <w:t>58</w:t>
        </w:r>
        <w:r>
          <w:rPr>
            <w:noProof/>
            <w:webHidden/>
          </w:rPr>
          <w:fldChar w:fldCharType="end"/>
        </w:r>
      </w:hyperlink>
    </w:p>
    <w:p w14:paraId="2B2ECC16" w14:textId="47811BD9" w:rsidR="00141D63" w:rsidRDefault="00141D63">
      <w:pPr>
        <w:pStyle w:val="TableofFigures"/>
        <w:tabs>
          <w:tab w:val="right" w:leader="dot" w:pos="9016"/>
        </w:tabs>
        <w:rPr>
          <w:rFonts w:asciiTheme="minorHAnsi" w:eastAsiaTheme="minorEastAsia" w:hAnsiTheme="minorHAnsi" w:cstheme="minorBidi"/>
          <w:noProof/>
          <w:lang w:eastAsia="en-GB"/>
        </w:rPr>
      </w:pPr>
      <w:hyperlink r:id="rId49" w:anchor="_Toc481605701" w:history="1">
        <w:r w:rsidRPr="00215B86">
          <w:rPr>
            <w:rStyle w:val="Hyperlink"/>
            <w:noProof/>
          </w:rPr>
          <w:t>Figure 36: This image shows the user interface for the Score activity.</w:t>
        </w:r>
        <w:r>
          <w:rPr>
            <w:noProof/>
            <w:webHidden/>
          </w:rPr>
          <w:tab/>
        </w:r>
        <w:r>
          <w:rPr>
            <w:noProof/>
            <w:webHidden/>
          </w:rPr>
          <w:fldChar w:fldCharType="begin"/>
        </w:r>
        <w:r>
          <w:rPr>
            <w:noProof/>
            <w:webHidden/>
          </w:rPr>
          <w:instrText xml:space="preserve"> PAGEREF _Toc481605701 \h </w:instrText>
        </w:r>
        <w:r>
          <w:rPr>
            <w:noProof/>
            <w:webHidden/>
          </w:rPr>
        </w:r>
        <w:r>
          <w:rPr>
            <w:noProof/>
            <w:webHidden/>
          </w:rPr>
          <w:fldChar w:fldCharType="separate"/>
        </w:r>
        <w:r w:rsidR="0040648D">
          <w:rPr>
            <w:noProof/>
            <w:webHidden/>
          </w:rPr>
          <w:t>59</w:t>
        </w:r>
        <w:r>
          <w:rPr>
            <w:noProof/>
            <w:webHidden/>
          </w:rPr>
          <w:fldChar w:fldCharType="end"/>
        </w:r>
      </w:hyperlink>
    </w:p>
    <w:p w14:paraId="3D583984" w14:textId="509DF442" w:rsidR="00141D63" w:rsidRDefault="00141D63">
      <w:pPr>
        <w:pStyle w:val="TableofFigures"/>
        <w:tabs>
          <w:tab w:val="right" w:leader="dot" w:pos="9016"/>
        </w:tabs>
        <w:rPr>
          <w:rFonts w:asciiTheme="minorHAnsi" w:eastAsiaTheme="minorEastAsia" w:hAnsiTheme="minorHAnsi" w:cstheme="minorBidi"/>
          <w:noProof/>
          <w:lang w:eastAsia="en-GB"/>
        </w:rPr>
      </w:pPr>
      <w:hyperlink r:id="rId50" w:anchor="_Toc481605702" w:history="1">
        <w:r w:rsidRPr="00215B86">
          <w:rPr>
            <w:rStyle w:val="Hyperlink"/>
            <w:noProof/>
          </w:rPr>
          <w:t>Figure 37: This image shows the user interface for the Host activity.</w:t>
        </w:r>
        <w:r>
          <w:rPr>
            <w:noProof/>
            <w:webHidden/>
          </w:rPr>
          <w:tab/>
        </w:r>
        <w:r>
          <w:rPr>
            <w:noProof/>
            <w:webHidden/>
          </w:rPr>
          <w:fldChar w:fldCharType="begin"/>
        </w:r>
        <w:r>
          <w:rPr>
            <w:noProof/>
            <w:webHidden/>
          </w:rPr>
          <w:instrText xml:space="preserve"> PAGEREF _Toc481605702 \h </w:instrText>
        </w:r>
        <w:r>
          <w:rPr>
            <w:noProof/>
            <w:webHidden/>
          </w:rPr>
        </w:r>
        <w:r>
          <w:rPr>
            <w:noProof/>
            <w:webHidden/>
          </w:rPr>
          <w:fldChar w:fldCharType="separate"/>
        </w:r>
        <w:r w:rsidR="0040648D">
          <w:rPr>
            <w:noProof/>
            <w:webHidden/>
          </w:rPr>
          <w:t>60</w:t>
        </w:r>
        <w:r>
          <w:rPr>
            <w:noProof/>
            <w:webHidden/>
          </w:rPr>
          <w:fldChar w:fldCharType="end"/>
        </w:r>
      </w:hyperlink>
    </w:p>
    <w:p w14:paraId="7CA34867" w14:textId="4AE6FB18" w:rsidR="00141D63" w:rsidRDefault="00141D63">
      <w:pPr>
        <w:pStyle w:val="TableofFigures"/>
        <w:tabs>
          <w:tab w:val="right" w:leader="dot" w:pos="9016"/>
        </w:tabs>
        <w:rPr>
          <w:rFonts w:asciiTheme="minorHAnsi" w:eastAsiaTheme="minorEastAsia" w:hAnsiTheme="minorHAnsi" w:cstheme="minorBidi"/>
          <w:noProof/>
          <w:lang w:eastAsia="en-GB"/>
        </w:rPr>
      </w:pPr>
      <w:hyperlink r:id="rId51" w:anchor="_Toc481605703" w:history="1">
        <w:r w:rsidRPr="00215B86">
          <w:rPr>
            <w:rStyle w:val="Hyperlink"/>
            <w:noProof/>
          </w:rPr>
          <w:t>Figure 38: This image shows the user interface for the Join activity.</w:t>
        </w:r>
        <w:r>
          <w:rPr>
            <w:noProof/>
            <w:webHidden/>
          </w:rPr>
          <w:tab/>
        </w:r>
        <w:r>
          <w:rPr>
            <w:noProof/>
            <w:webHidden/>
          </w:rPr>
          <w:fldChar w:fldCharType="begin"/>
        </w:r>
        <w:r>
          <w:rPr>
            <w:noProof/>
            <w:webHidden/>
          </w:rPr>
          <w:instrText xml:space="preserve"> PAGEREF _Toc481605703 \h </w:instrText>
        </w:r>
        <w:r>
          <w:rPr>
            <w:noProof/>
            <w:webHidden/>
          </w:rPr>
        </w:r>
        <w:r>
          <w:rPr>
            <w:noProof/>
            <w:webHidden/>
          </w:rPr>
          <w:fldChar w:fldCharType="separate"/>
        </w:r>
        <w:r w:rsidR="0040648D">
          <w:rPr>
            <w:noProof/>
            <w:webHidden/>
          </w:rPr>
          <w:t>61</w:t>
        </w:r>
        <w:r>
          <w:rPr>
            <w:noProof/>
            <w:webHidden/>
          </w:rPr>
          <w:fldChar w:fldCharType="end"/>
        </w:r>
      </w:hyperlink>
    </w:p>
    <w:p w14:paraId="1F1D9440" w14:textId="7BC0477B" w:rsidR="00141D63" w:rsidRDefault="00141D63">
      <w:pPr>
        <w:pStyle w:val="TableofFigures"/>
        <w:tabs>
          <w:tab w:val="right" w:leader="dot" w:pos="9016"/>
        </w:tabs>
        <w:rPr>
          <w:rFonts w:asciiTheme="minorHAnsi" w:eastAsiaTheme="minorEastAsia" w:hAnsiTheme="minorHAnsi" w:cstheme="minorBidi"/>
          <w:noProof/>
          <w:lang w:eastAsia="en-GB"/>
        </w:rPr>
      </w:pPr>
      <w:hyperlink r:id="rId52" w:anchor="_Toc481605704" w:history="1">
        <w:r w:rsidRPr="00215B86">
          <w:rPr>
            <w:rStyle w:val="Hyperlink"/>
            <w:noProof/>
          </w:rPr>
          <w:t>Figure 39: This image shows a collage of the three main software development models (Wikipedia, 2017).</w:t>
        </w:r>
        <w:r>
          <w:rPr>
            <w:noProof/>
            <w:webHidden/>
          </w:rPr>
          <w:tab/>
        </w:r>
        <w:r>
          <w:rPr>
            <w:noProof/>
            <w:webHidden/>
          </w:rPr>
          <w:fldChar w:fldCharType="begin"/>
        </w:r>
        <w:r>
          <w:rPr>
            <w:noProof/>
            <w:webHidden/>
          </w:rPr>
          <w:instrText xml:space="preserve"> PAGEREF _Toc481605704 \h </w:instrText>
        </w:r>
        <w:r>
          <w:rPr>
            <w:noProof/>
            <w:webHidden/>
          </w:rPr>
        </w:r>
        <w:r>
          <w:rPr>
            <w:noProof/>
            <w:webHidden/>
          </w:rPr>
          <w:fldChar w:fldCharType="separate"/>
        </w:r>
        <w:r w:rsidR="0040648D">
          <w:rPr>
            <w:noProof/>
            <w:webHidden/>
          </w:rPr>
          <w:t>62</w:t>
        </w:r>
        <w:r>
          <w:rPr>
            <w:noProof/>
            <w:webHidden/>
          </w:rPr>
          <w:fldChar w:fldCharType="end"/>
        </w:r>
      </w:hyperlink>
    </w:p>
    <w:p w14:paraId="4CCD2667" w14:textId="3761CA70" w:rsidR="00141D63" w:rsidRDefault="00141D63">
      <w:pPr>
        <w:pStyle w:val="TableofFigures"/>
        <w:tabs>
          <w:tab w:val="right" w:leader="dot" w:pos="9016"/>
        </w:tabs>
        <w:rPr>
          <w:rFonts w:asciiTheme="minorHAnsi" w:eastAsiaTheme="minorEastAsia" w:hAnsiTheme="minorHAnsi" w:cstheme="minorBidi"/>
          <w:noProof/>
          <w:lang w:eastAsia="en-GB"/>
        </w:rPr>
      </w:pPr>
      <w:hyperlink r:id="rId53" w:anchor="_Toc481605705" w:history="1">
        <w:r w:rsidRPr="00215B86">
          <w:rPr>
            <w:rStyle w:val="Hyperlink"/>
            <w:noProof/>
          </w:rPr>
          <w:t>Figure 40: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_Toc481605705 \h </w:instrText>
        </w:r>
        <w:r>
          <w:rPr>
            <w:noProof/>
            <w:webHidden/>
          </w:rPr>
        </w:r>
        <w:r>
          <w:rPr>
            <w:noProof/>
            <w:webHidden/>
          </w:rPr>
          <w:fldChar w:fldCharType="separate"/>
        </w:r>
        <w:r w:rsidR="0040648D">
          <w:rPr>
            <w:noProof/>
            <w:webHidden/>
          </w:rPr>
          <w:t>63</w:t>
        </w:r>
        <w:r>
          <w:rPr>
            <w:noProof/>
            <w:webHidden/>
          </w:rPr>
          <w:fldChar w:fldCharType="end"/>
        </w:r>
      </w:hyperlink>
    </w:p>
    <w:p w14:paraId="75471E5F" w14:textId="3C200024" w:rsidR="00141D63" w:rsidRDefault="00141D63">
      <w:pPr>
        <w:pStyle w:val="TableofFigures"/>
        <w:tabs>
          <w:tab w:val="right" w:leader="dot" w:pos="9016"/>
        </w:tabs>
        <w:rPr>
          <w:rFonts w:asciiTheme="minorHAnsi" w:eastAsiaTheme="minorEastAsia" w:hAnsiTheme="minorHAnsi" w:cstheme="minorBidi"/>
          <w:noProof/>
          <w:lang w:eastAsia="en-GB"/>
        </w:rPr>
      </w:pPr>
      <w:hyperlink w:anchor="_Toc481605706" w:history="1">
        <w:r w:rsidRPr="00215B86">
          <w:rPr>
            <w:rStyle w:val="Hyperlink"/>
            <w:noProof/>
          </w:rPr>
          <w:t>Figure 41: This image shows a graphical representation of the commit history for this project.</w:t>
        </w:r>
        <w:r>
          <w:rPr>
            <w:noProof/>
            <w:webHidden/>
          </w:rPr>
          <w:tab/>
        </w:r>
        <w:r>
          <w:rPr>
            <w:noProof/>
            <w:webHidden/>
          </w:rPr>
          <w:fldChar w:fldCharType="begin"/>
        </w:r>
        <w:r>
          <w:rPr>
            <w:noProof/>
            <w:webHidden/>
          </w:rPr>
          <w:instrText xml:space="preserve"> PAGEREF _Toc481605706 \h </w:instrText>
        </w:r>
        <w:r>
          <w:rPr>
            <w:noProof/>
            <w:webHidden/>
          </w:rPr>
        </w:r>
        <w:r>
          <w:rPr>
            <w:noProof/>
            <w:webHidden/>
          </w:rPr>
          <w:fldChar w:fldCharType="separate"/>
        </w:r>
        <w:r w:rsidR="0040648D">
          <w:rPr>
            <w:noProof/>
            <w:webHidden/>
          </w:rPr>
          <w:t>64</w:t>
        </w:r>
        <w:r>
          <w:rPr>
            <w:noProof/>
            <w:webHidden/>
          </w:rPr>
          <w:fldChar w:fldCharType="end"/>
        </w:r>
      </w:hyperlink>
    </w:p>
    <w:p w14:paraId="4465245D" w14:textId="7BABA8F6" w:rsidR="00141D63" w:rsidRDefault="00141D63">
      <w:pPr>
        <w:pStyle w:val="TableofFigures"/>
        <w:tabs>
          <w:tab w:val="right" w:leader="dot" w:pos="9016"/>
        </w:tabs>
        <w:rPr>
          <w:rFonts w:asciiTheme="minorHAnsi" w:eastAsiaTheme="minorEastAsia" w:hAnsiTheme="minorHAnsi" w:cstheme="minorBidi"/>
          <w:noProof/>
          <w:lang w:eastAsia="en-GB"/>
        </w:rPr>
      </w:pPr>
      <w:hyperlink r:id="rId54" w:anchor="_Toc481605707" w:history="1">
        <w:r w:rsidRPr="00215B86">
          <w:rPr>
            <w:rStyle w:val="Hyperlink"/>
            <w:noProof/>
          </w:rPr>
          <w:t>Figure 42: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_Toc481605707 \h </w:instrText>
        </w:r>
        <w:r>
          <w:rPr>
            <w:noProof/>
            <w:webHidden/>
          </w:rPr>
        </w:r>
        <w:r>
          <w:rPr>
            <w:noProof/>
            <w:webHidden/>
          </w:rPr>
          <w:fldChar w:fldCharType="separate"/>
        </w:r>
        <w:r w:rsidR="0040648D">
          <w:rPr>
            <w:noProof/>
            <w:webHidden/>
          </w:rPr>
          <w:t>70</w:t>
        </w:r>
        <w:r>
          <w:rPr>
            <w:noProof/>
            <w:webHidden/>
          </w:rPr>
          <w:fldChar w:fldCharType="end"/>
        </w:r>
      </w:hyperlink>
    </w:p>
    <w:p w14:paraId="7730D561" w14:textId="0F83C7B9" w:rsidR="00141D63" w:rsidRDefault="00141D63">
      <w:pPr>
        <w:pStyle w:val="TableofFigures"/>
        <w:tabs>
          <w:tab w:val="right" w:leader="dot" w:pos="9016"/>
        </w:tabs>
        <w:rPr>
          <w:rFonts w:asciiTheme="minorHAnsi" w:eastAsiaTheme="minorEastAsia" w:hAnsiTheme="minorHAnsi" w:cstheme="minorBidi"/>
          <w:noProof/>
          <w:lang w:eastAsia="en-GB"/>
        </w:rPr>
      </w:pPr>
      <w:hyperlink r:id="rId55" w:anchor="_Toc481605708" w:history="1">
        <w:r w:rsidRPr="00215B86">
          <w:rPr>
            <w:rStyle w:val="Hyperlink"/>
            <w:noProof/>
          </w:rPr>
          <w:t>Figure 43: This image shows the legend or key for the code map diagrams.</w:t>
        </w:r>
        <w:r>
          <w:rPr>
            <w:noProof/>
            <w:webHidden/>
          </w:rPr>
          <w:tab/>
        </w:r>
        <w:r>
          <w:rPr>
            <w:noProof/>
            <w:webHidden/>
          </w:rPr>
          <w:fldChar w:fldCharType="begin"/>
        </w:r>
        <w:r>
          <w:rPr>
            <w:noProof/>
            <w:webHidden/>
          </w:rPr>
          <w:instrText xml:space="preserve"> PAGEREF _Toc481605708 \h </w:instrText>
        </w:r>
        <w:r>
          <w:rPr>
            <w:noProof/>
            <w:webHidden/>
          </w:rPr>
        </w:r>
        <w:r>
          <w:rPr>
            <w:noProof/>
            <w:webHidden/>
          </w:rPr>
          <w:fldChar w:fldCharType="separate"/>
        </w:r>
        <w:r w:rsidR="0040648D">
          <w:rPr>
            <w:noProof/>
            <w:webHidden/>
          </w:rPr>
          <w:t>93</w:t>
        </w:r>
        <w:r>
          <w:rPr>
            <w:noProof/>
            <w:webHidden/>
          </w:rPr>
          <w:fldChar w:fldCharType="end"/>
        </w:r>
      </w:hyperlink>
    </w:p>
    <w:p w14:paraId="2776E306" w14:textId="6C15112A" w:rsidR="00141D63" w:rsidRDefault="00141D63">
      <w:pPr>
        <w:pStyle w:val="TableofFigures"/>
        <w:tabs>
          <w:tab w:val="right" w:leader="dot" w:pos="9016"/>
        </w:tabs>
        <w:rPr>
          <w:rFonts w:asciiTheme="minorHAnsi" w:eastAsiaTheme="minorEastAsia" w:hAnsiTheme="minorHAnsi" w:cstheme="minorBidi"/>
          <w:noProof/>
          <w:lang w:eastAsia="en-GB"/>
        </w:rPr>
      </w:pPr>
      <w:hyperlink r:id="rId56" w:anchor="_Toc481605709" w:history="1">
        <w:r w:rsidRPr="00215B86">
          <w:rPr>
            <w:rStyle w:val="Hyperlink"/>
            <w:noProof/>
          </w:rPr>
          <w:t>Figure 44: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_Toc481605709 \h </w:instrText>
        </w:r>
        <w:r>
          <w:rPr>
            <w:noProof/>
            <w:webHidden/>
          </w:rPr>
        </w:r>
        <w:r>
          <w:rPr>
            <w:noProof/>
            <w:webHidden/>
          </w:rPr>
          <w:fldChar w:fldCharType="separate"/>
        </w:r>
        <w:r w:rsidR="0040648D">
          <w:rPr>
            <w:noProof/>
            <w:webHidden/>
          </w:rPr>
          <w:t>94</w:t>
        </w:r>
        <w:r>
          <w:rPr>
            <w:noProof/>
            <w:webHidden/>
          </w:rPr>
          <w:fldChar w:fldCharType="end"/>
        </w:r>
      </w:hyperlink>
    </w:p>
    <w:p w14:paraId="16F02F87" w14:textId="645A9B11" w:rsidR="00141D63" w:rsidRDefault="00141D63">
      <w:pPr>
        <w:pStyle w:val="TableofFigures"/>
        <w:tabs>
          <w:tab w:val="right" w:leader="dot" w:pos="9016"/>
        </w:tabs>
        <w:rPr>
          <w:rFonts w:asciiTheme="minorHAnsi" w:eastAsiaTheme="minorEastAsia" w:hAnsiTheme="minorHAnsi" w:cstheme="minorBidi"/>
          <w:noProof/>
          <w:lang w:eastAsia="en-GB"/>
        </w:rPr>
      </w:pPr>
      <w:hyperlink r:id="rId57" w:anchor="_Toc481605710" w:history="1">
        <w:r w:rsidRPr="00215B86">
          <w:rPr>
            <w:rStyle w:val="Hyperlink"/>
            <w:noProof/>
          </w:rPr>
          <w:t>Figure 45: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_Toc481605710 \h </w:instrText>
        </w:r>
        <w:r>
          <w:rPr>
            <w:noProof/>
            <w:webHidden/>
          </w:rPr>
        </w:r>
        <w:r>
          <w:rPr>
            <w:noProof/>
            <w:webHidden/>
          </w:rPr>
          <w:fldChar w:fldCharType="separate"/>
        </w:r>
        <w:r w:rsidR="0040648D">
          <w:rPr>
            <w:noProof/>
            <w:webHidden/>
          </w:rPr>
          <w:t>95</w:t>
        </w:r>
        <w:r>
          <w:rPr>
            <w:noProof/>
            <w:webHidden/>
          </w:rPr>
          <w:fldChar w:fldCharType="end"/>
        </w:r>
      </w:hyperlink>
    </w:p>
    <w:p w14:paraId="175C196C" w14:textId="1138FFA4" w:rsidR="00141D63" w:rsidRDefault="00141D63">
      <w:pPr>
        <w:pStyle w:val="TableofFigures"/>
        <w:tabs>
          <w:tab w:val="right" w:leader="dot" w:pos="9016"/>
        </w:tabs>
        <w:rPr>
          <w:rFonts w:asciiTheme="minorHAnsi" w:eastAsiaTheme="minorEastAsia" w:hAnsiTheme="minorHAnsi" w:cstheme="minorBidi"/>
          <w:noProof/>
          <w:lang w:eastAsia="en-GB"/>
        </w:rPr>
      </w:pPr>
      <w:hyperlink r:id="rId58" w:anchor="_Toc481605711" w:history="1">
        <w:r w:rsidRPr="00215B86">
          <w:rPr>
            <w:rStyle w:val="Hyperlink"/>
            <w:noProof/>
          </w:rPr>
          <w:t>Figure 46: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_Toc481605711 \h </w:instrText>
        </w:r>
        <w:r>
          <w:rPr>
            <w:noProof/>
            <w:webHidden/>
          </w:rPr>
        </w:r>
        <w:r>
          <w:rPr>
            <w:noProof/>
            <w:webHidden/>
          </w:rPr>
          <w:fldChar w:fldCharType="separate"/>
        </w:r>
        <w:r w:rsidR="0040648D">
          <w:rPr>
            <w:noProof/>
            <w:webHidden/>
          </w:rPr>
          <w:t>96</w:t>
        </w:r>
        <w:r>
          <w:rPr>
            <w:noProof/>
            <w:webHidden/>
          </w:rPr>
          <w:fldChar w:fldCharType="end"/>
        </w:r>
      </w:hyperlink>
    </w:p>
    <w:p w14:paraId="4A095C36" w14:textId="2EB31E8C"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605591"/>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169D1CBD"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41D63">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41D63">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41D63">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4C1C0CA4"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40648D">
        <w:t xml:space="preserve">Figure </w:t>
      </w:r>
      <w:r w:rsidR="0040648D">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54EE0E94" w:rsidR="00141D63" w:rsidRPr="003867E8" w:rsidRDefault="00141D63" w:rsidP="003865BF">
                            <w:pPr>
                              <w:pStyle w:val="Caption"/>
                              <w:jc w:val="center"/>
                              <w:rPr>
                                <w:noProof/>
                              </w:rPr>
                            </w:pPr>
                            <w:bookmarkStart w:id="1" w:name="_Ref471937721"/>
                            <w:bookmarkStart w:id="2" w:name="_Toc481605666"/>
                            <w:r>
                              <w:t xml:space="preserve">Figure </w:t>
                            </w:r>
                            <w:fldSimple w:instr=" SEQ Figure \* ARABIC ">
                              <w:r w:rsidR="0040648D">
                                <w:rPr>
                                  <w:noProof/>
                                </w:rPr>
                                <w:t>1</w:t>
                              </w:r>
                            </w:fldSimple>
                            <w:bookmarkEnd w:id="1"/>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54EE0E94" w:rsidR="00141D63" w:rsidRPr="003867E8" w:rsidRDefault="00141D63" w:rsidP="003865BF">
                      <w:pPr>
                        <w:pStyle w:val="Caption"/>
                        <w:jc w:val="center"/>
                        <w:rPr>
                          <w:noProof/>
                        </w:rPr>
                      </w:pPr>
                      <w:bookmarkStart w:id="3" w:name="_Ref471937721"/>
                      <w:bookmarkStart w:id="4" w:name="_Toc481605666"/>
                      <w:r>
                        <w:t xml:space="preserve">Figure </w:t>
                      </w:r>
                      <w:fldSimple w:instr=" SEQ Figure \* ARABIC ">
                        <w:r w:rsidR="0040648D">
                          <w:rPr>
                            <w:noProof/>
                          </w:rPr>
                          <w:t>1</w:t>
                        </w:r>
                      </w:fldSimple>
                      <w:bookmarkEnd w:id="3"/>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E718567" w:rsidR="00BB6053" w:rsidRDefault="006D58AA" w:rsidP="00BB6053">
      <w:r>
        <w:t>The</w:t>
      </w:r>
      <w:r w:rsidRPr="007E0A58">
        <w:t xml:space="preserve"> objective</w:t>
      </w:r>
      <w:r>
        <w:t xml:space="preserve"> of Capture the Campus!</w:t>
      </w:r>
      <w:r w:rsidRPr="007E0A58">
        <w:t xml:space="preserve"> </w:t>
      </w:r>
      <w:r w:rsidR="003765C4">
        <w:t>is</w:t>
      </w:r>
      <w:r w:rsidR="0066293C">
        <w:t xml:space="preserve"> </w:t>
      </w:r>
      <w:r w:rsidR="00211679">
        <w:t>like</w:t>
      </w:r>
      <w:r w:rsidR="0066293C">
        <w:t xml:space="preserve">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t>
      </w:r>
      <w:r w:rsidR="003765C4">
        <w:t>is</w:t>
      </w:r>
      <w:r w:rsidR="0066293C">
        <w:t xml:space="preserv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0F21125E" w:rsidR="00BB6053" w:rsidRDefault="0066293C" w:rsidP="00BB6053">
      <w:r>
        <w:t xml:space="preserve">The play area </w:t>
      </w:r>
      <w:r w:rsidR="003765C4">
        <w:t>is</w:t>
      </w:r>
      <w:r>
        <w:t xml:space="preserv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1CAFD6A8" w:rsidR="00BB6053" w:rsidRDefault="0066293C" w:rsidP="00BB6053">
      <w:r>
        <w:t xml:space="preserve">The game </w:t>
      </w:r>
      <w:r w:rsidR="003765C4">
        <w:t>is</w:t>
      </w:r>
      <w:r>
        <w:t xml:space="preserve"> run</w:t>
      </w:r>
      <w:r w:rsidR="006D58AA" w:rsidRPr="007E0A58">
        <w:t xml:space="preserve"> </w:t>
      </w:r>
      <w:r w:rsidR="003765C4">
        <w:t>from</w:t>
      </w:r>
      <w:r w:rsidR="006D58AA" w:rsidRPr="007E0A58">
        <w:t xml:space="preserve"> a mobile device in </w:t>
      </w:r>
      <w:r w:rsidR="006D58AA">
        <w:t>the player’s</w:t>
      </w:r>
      <w:r w:rsidR="006D58AA" w:rsidRPr="007E0A58">
        <w:t xml:space="preserve"> possession</w:t>
      </w:r>
      <w:r>
        <w:t xml:space="preserve"> and their location </w:t>
      </w:r>
      <w:r w:rsidR="003765C4">
        <w:t>is</w:t>
      </w:r>
      <w:r>
        <w:t xml:space="preserve"> tracked </w:t>
      </w:r>
      <w:r w:rsidR="00BB6053">
        <w:t xml:space="preserve">using GPS data from </w:t>
      </w:r>
      <w:r>
        <w:t>the devices GPS sensor</w:t>
      </w:r>
      <w:r w:rsidR="00BB6053">
        <w:t>.</w:t>
      </w:r>
    </w:p>
    <w:p w14:paraId="604AC443" w14:textId="613D7205" w:rsidR="006D58AA" w:rsidRDefault="00BB6053" w:rsidP="00FD3320">
      <w:r>
        <w:t xml:space="preserve">As </w:t>
      </w:r>
      <w:r w:rsidR="006E64C5">
        <w:t xml:space="preserve">in Qix there </w:t>
      </w:r>
      <w:r w:rsidR="003765C4">
        <w:t>are</w:t>
      </w:r>
      <w:r w:rsidR="006E64C5">
        <w:t xml:space="preserve"> computer-</w:t>
      </w:r>
      <w:r>
        <w:t xml:space="preserve">controlled enemies, these enemies </w:t>
      </w:r>
      <w:r w:rsidR="003765C4">
        <w:t>can</w:t>
      </w:r>
      <w:r>
        <w:t xml:space="preserve"> kill the player </w:t>
      </w:r>
      <w:r w:rsidR="00FD3320">
        <w:t>but rather than removing a life</w:t>
      </w:r>
      <w:r w:rsidR="00062750">
        <w:t>,</w:t>
      </w:r>
      <w:r>
        <w:t xml:space="preserve"> points</w:t>
      </w:r>
      <w:r w:rsidR="00FD3320">
        <w:t xml:space="preserve"> </w:t>
      </w:r>
      <w:r w:rsidR="003765C4">
        <w:t>are</w:t>
      </w:r>
      <w:r w:rsidR="00FD3320">
        <w:t xml:space="preserve"> deducted from</w:t>
      </w:r>
      <w:r>
        <w:t xml:space="preserve"> the</w:t>
      </w:r>
      <w:r w:rsidR="00FD3320">
        <w:t>ir score.</w:t>
      </w:r>
    </w:p>
    <w:p w14:paraId="2F583733" w14:textId="0A8C2495" w:rsidR="006D58AA" w:rsidRDefault="003765C4" w:rsidP="00BB6053">
      <w:r>
        <w:t>The game</w:t>
      </w:r>
      <w:r w:rsidR="006D58AA">
        <w:t xml:space="preserve"> end</w:t>
      </w:r>
      <w:r>
        <w:t>s</w:t>
      </w:r>
      <w:r w:rsidR="006D58AA">
        <w:t xml:space="preserve"> after a predetermined </w:t>
      </w:r>
      <w:r w:rsidR="00BB6053">
        <w:t>area has been captured.</w:t>
      </w:r>
    </w:p>
    <w:p w14:paraId="7AA87470" w14:textId="77777777" w:rsidR="00BB6053" w:rsidRDefault="00BB6053" w:rsidP="006D58AA"/>
    <w:p w14:paraId="21FDE37A" w14:textId="22985971"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40648D">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605592"/>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5B32A417" w:rsidR="00CF2116" w:rsidRPr="007E0A58" w:rsidRDefault="00CF2116" w:rsidP="00CF2116">
      <w:pPr>
        <w:rPr>
          <w:rStyle w:val="Emphasis"/>
          <w:i w:val="0"/>
          <w:iCs w:val="0"/>
        </w:rPr>
      </w:pPr>
      <w:r w:rsidRPr="007E0A58">
        <w:rPr>
          <w:rStyle w:val="Emphasis"/>
          <w:i w:val="0"/>
          <w:iCs w:val="0"/>
        </w:rPr>
        <w:t xml:space="preserve">This aim </w:t>
      </w:r>
      <w:r w:rsidR="003765C4">
        <w:rPr>
          <w:rStyle w:val="Emphasis"/>
          <w:i w:val="0"/>
          <w:iCs w:val="0"/>
        </w:rPr>
        <w:t>was</w:t>
      </w:r>
      <w:r w:rsidRPr="007E0A58">
        <w:rPr>
          <w:rStyle w:val="Emphasis"/>
          <w:i w:val="0"/>
          <w:iCs w:val="0"/>
        </w:rPr>
        <w:t xml:space="preserv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605593"/>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203F6514" w:rsidR="00122EDC" w:rsidRDefault="00CF2116" w:rsidP="00413881">
      <w:r w:rsidRPr="007E0A58">
        <w:t xml:space="preserve">Before a server </w:t>
      </w:r>
      <w:r w:rsidR="003765C4">
        <w:t>could</w:t>
      </w:r>
      <w:r w:rsidRPr="007E0A58">
        <w:t xml:space="preserve"> be </w:t>
      </w:r>
      <w:r w:rsidR="00413881" w:rsidRPr="007E0A58">
        <w:t>created,</w:t>
      </w:r>
      <w:r w:rsidRPr="007E0A58">
        <w:t xml:space="preserve"> a basic client </w:t>
      </w:r>
      <w:r>
        <w:t xml:space="preserve">library </w:t>
      </w:r>
      <w:r w:rsidR="003765C4">
        <w:t>was first</w:t>
      </w:r>
      <w:r w:rsidRPr="007E0A58">
        <w:t xml:space="preserv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D6730EC" w:rsidR="00122EDC" w:rsidRDefault="00122EDC" w:rsidP="00413881">
      <w:r>
        <w:t xml:space="preserve">The client </w:t>
      </w:r>
      <w:r w:rsidR="003765C4">
        <w:t>was</w:t>
      </w:r>
      <w:r>
        <w:t xml:space="preserve"> built first as examples of working TCP and UDP servers</w:t>
      </w:r>
      <w:r w:rsidR="00413881">
        <w:t xml:space="preserve"> </w:t>
      </w:r>
      <w:r w:rsidR="003765C4">
        <w:t>were</w:t>
      </w:r>
      <w:r w:rsidR="00413881">
        <w:t xml:space="preserve"> easy to come by online to test the client’s functionality</w:t>
      </w:r>
      <w:r>
        <w:t xml:space="preserve"> against.</w:t>
      </w:r>
    </w:p>
    <w:p w14:paraId="6095B12C" w14:textId="1429E391" w:rsidR="007D63FB" w:rsidRDefault="00CF2116" w:rsidP="006F1AB2">
      <w:r w:rsidRPr="007E0A58">
        <w:t xml:space="preserve">The client </w:t>
      </w:r>
      <w:r w:rsidR="00D94796">
        <w:t>can</w:t>
      </w:r>
      <w:r w:rsidRPr="007E0A58">
        <w:t xml:space="preserve"> send messages using </w:t>
      </w:r>
      <w:r w:rsidR="006F1AB2">
        <w:t>TCP and UD</w:t>
      </w:r>
      <w:r w:rsidRPr="007E0A58">
        <w:t>P protocol</w:t>
      </w:r>
      <w:r w:rsidR="007D63FB">
        <w:t xml:space="preserve">s. The client </w:t>
      </w:r>
      <w:r w:rsidR="00D94796">
        <w:t>can</w:t>
      </w:r>
      <w:r w:rsidR="007D63FB">
        <w:t xml:space="preserve"> send TCP messages using any IP address or port.</w:t>
      </w:r>
    </w:p>
    <w:p w14:paraId="259842B6" w14:textId="0B1C51B0" w:rsidR="00CF2116" w:rsidRDefault="00CF2116" w:rsidP="00CF2116">
      <w:r w:rsidRPr="007E0A58">
        <w:t xml:space="preserve">Development of the client </w:t>
      </w:r>
      <w:r w:rsidR="00D94796">
        <w:t>did</w:t>
      </w:r>
      <w:r w:rsidR="00122EDC" w:rsidRPr="007E0A58">
        <w:t xml:space="preserve"> not</w:t>
      </w:r>
      <w:r w:rsidRPr="007E0A58">
        <w:t xml:space="preserve"> end until both it and the server</w:t>
      </w:r>
      <w:r w:rsidR="007D63FB">
        <w:t>s</w:t>
      </w:r>
      <w:r w:rsidR="00D94796">
        <w:t xml:space="preserve"> were</w:t>
      </w:r>
      <w:r w:rsidRPr="007E0A58">
        <w:t xml:space="preserve"> completed.</w:t>
      </w:r>
    </w:p>
    <w:p w14:paraId="5D4405E0" w14:textId="289B821B" w:rsidR="00CF2116" w:rsidRDefault="00CF2116" w:rsidP="00CF2116">
      <w:r>
        <w:t xml:space="preserve">The client library </w:t>
      </w:r>
      <w:r w:rsidR="00D94796">
        <w:t>was</w:t>
      </w:r>
      <w:r>
        <w:t xml:space="preserve"> integrated into the game once completed</w:t>
      </w:r>
      <w:r w:rsidR="00D94796">
        <w:t>, additionally it can be</w:t>
      </w:r>
      <w:r>
        <w:t xml:space="preserve"> reused in future projects.</w:t>
      </w:r>
    </w:p>
    <w:p w14:paraId="48DEFEAE" w14:textId="57EF03BC" w:rsidR="00122EDC" w:rsidRPr="007E0A58" w:rsidRDefault="00122EDC" w:rsidP="00CF2116">
      <w:r>
        <w:t xml:space="preserve">A wrapper for the client </w:t>
      </w:r>
      <w:r w:rsidR="00D94796">
        <w:t>was</w:t>
      </w:r>
      <w:r>
        <w:t xml:space="preserv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605594"/>
      <w:r>
        <w:t>Objective 2 – Create a TCP Server</w:t>
      </w:r>
      <w:r w:rsidR="00122EDC">
        <w:t xml:space="preserve"> </w:t>
      </w:r>
      <w:r w:rsidR="00122EDC" w:rsidRPr="00AD4300">
        <w:rPr>
          <w:rStyle w:val="Emphasis"/>
          <w:i w:val="0"/>
          <w:iCs w:val="0"/>
        </w:rPr>
        <w:t>and Test Wrapper</w:t>
      </w:r>
      <w:bookmarkEnd w:id="7"/>
    </w:p>
    <w:p w14:paraId="20DA7AE4" w14:textId="264AB65C" w:rsidR="00DB032A" w:rsidRDefault="004F477F" w:rsidP="00A129AE">
      <w:r>
        <w:t xml:space="preserve">The TCP server </w:t>
      </w:r>
      <w:r w:rsidR="00D94796">
        <w:t>stores</w:t>
      </w:r>
      <w:r w:rsidR="00122EDC">
        <w:t xml:space="preserve"> the </w:t>
      </w:r>
      <w:r w:rsidR="00D94796">
        <w:t>vertices</w:t>
      </w:r>
      <w:r w:rsidR="00122EDC">
        <w:t xml:space="preserve">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175D0BD8" w:rsidR="004F477F" w:rsidRDefault="00DB032A" w:rsidP="00DB032A">
      <w:r>
        <w:t>T</w:t>
      </w:r>
      <w:r w:rsidR="004F477F">
        <w:t xml:space="preserve">his information </w:t>
      </w:r>
      <w:r w:rsidR="00D94796">
        <w:t>is</w:t>
      </w:r>
      <w:r w:rsidR="004F477F">
        <w:t xml:space="preserve"> </w:t>
      </w:r>
      <w:r>
        <w:t>used to synchronize all instances of the current local multiplayer game</w:t>
      </w:r>
      <w:r w:rsidR="004F477F">
        <w:t>.</w:t>
      </w:r>
    </w:p>
    <w:p w14:paraId="0670FEEA" w14:textId="540D0759" w:rsidR="004F477F" w:rsidRDefault="004F477F" w:rsidP="00DB032A">
      <w:r>
        <w:t xml:space="preserve">The TCP server </w:t>
      </w:r>
      <w:r w:rsidR="00D94796">
        <w:t>can be</w:t>
      </w:r>
      <w:r>
        <w:t xml:space="preserve"> run from a phone </w:t>
      </w:r>
      <w:r w:rsidR="00DB032A">
        <w:t>to allow multiple concurrent instances of multiplayer games.</w:t>
      </w:r>
    </w:p>
    <w:p w14:paraId="1071DC57" w14:textId="07C6429B" w:rsidR="007D63FB" w:rsidRDefault="007D63FB" w:rsidP="00DB032A">
      <w:r>
        <w:t xml:space="preserve">The TCP server </w:t>
      </w:r>
      <w:r w:rsidR="00D94796">
        <w:t>can</w:t>
      </w:r>
      <w:r>
        <w:t xml:space="preserve"> be opened on any port.</w:t>
      </w:r>
    </w:p>
    <w:p w14:paraId="439D5DE2" w14:textId="14D5E0D0" w:rsidR="00DB032A" w:rsidRPr="007E0A58" w:rsidRDefault="00DB032A" w:rsidP="00DB032A">
      <w:r>
        <w:lastRenderedPageBreak/>
        <w:t>A w</w:t>
      </w:r>
      <w:r w:rsidR="00D94796">
        <w:t>rapper for the TCP server was</w:t>
      </w:r>
      <w:r>
        <w:t xml:space="preserve"> created to allow it to be used as both a library and as an application for integration and testing.</w:t>
      </w:r>
    </w:p>
    <w:p w14:paraId="74B779B2" w14:textId="77777777" w:rsidR="00DB032A" w:rsidRDefault="00DB032A" w:rsidP="00DB032A"/>
    <w:p w14:paraId="37F0102E" w14:textId="657D4520" w:rsidR="004F477F" w:rsidRDefault="004F477F" w:rsidP="004F477F">
      <w:r>
        <w:t>This will be discussed further in the Networking (</w:t>
      </w:r>
      <w:r>
        <w:fldChar w:fldCharType="begin"/>
      </w:r>
      <w:r>
        <w:instrText xml:space="preserve"> REF _Ref471935476 \r \h </w:instrText>
      </w:r>
      <w:r>
        <w:fldChar w:fldCharType="separate"/>
      </w:r>
      <w:r w:rsidR="0040648D">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605595"/>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21D05752" w:rsidR="002B45FD" w:rsidRDefault="002B45FD" w:rsidP="0007352C">
      <w:r>
        <w:t xml:space="preserve">The UDP server </w:t>
      </w:r>
      <w:r w:rsidR="00D94796">
        <w:t>is</w:t>
      </w:r>
      <w:r>
        <w:t xml:space="preserve"> used as an initia</w:t>
      </w:r>
      <w:r w:rsidR="0007352C">
        <w:t xml:space="preserve">l contact point for the client, </w:t>
      </w:r>
      <w:r>
        <w:t>the U</w:t>
      </w:r>
      <w:r w:rsidR="0007352C">
        <w:t xml:space="preserve">DP server </w:t>
      </w:r>
      <w:r w:rsidR="00D94796">
        <w:t>can</w:t>
      </w:r>
      <w:r w:rsidR="0007352C">
        <w:t xml:space="preserve">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132DAA70" w:rsidR="00DB032A" w:rsidRDefault="00DB032A" w:rsidP="00DB032A">
      <w:r>
        <w:t xml:space="preserve">The UDP server </w:t>
      </w:r>
      <w:r w:rsidR="00D94796">
        <w:t>can</w:t>
      </w:r>
      <w:r>
        <w:t xml:space="preserve"> run from a phone to allow multiple concurrent instances of multiplayer games.</w:t>
      </w:r>
    </w:p>
    <w:p w14:paraId="54C7A6B6" w14:textId="066B7C34" w:rsidR="007D63FB" w:rsidRDefault="007D63FB" w:rsidP="007D63FB">
      <w:r>
        <w:t xml:space="preserve">The UDP server </w:t>
      </w:r>
      <w:r w:rsidR="00D94796">
        <w:t>can</w:t>
      </w:r>
      <w:r>
        <w:t xml:space="preserve"> be opened on any port.</w:t>
      </w:r>
    </w:p>
    <w:p w14:paraId="28B10D00" w14:textId="3D59D98F" w:rsidR="00DB032A" w:rsidRPr="007E0A58" w:rsidRDefault="00DB032A" w:rsidP="00DB032A">
      <w:r>
        <w:t xml:space="preserve">A wrapper for the UDP server </w:t>
      </w:r>
      <w:r w:rsidR="00D94796">
        <w:t>was</w:t>
      </w:r>
      <w:r>
        <w:t xml:space="preserve"> created to allow it to be used as both a library and as an application for integration and testing.</w:t>
      </w:r>
    </w:p>
    <w:p w14:paraId="00D4BC17" w14:textId="77777777" w:rsidR="00DB032A" w:rsidRDefault="00DB032A" w:rsidP="00DB032A"/>
    <w:p w14:paraId="6CDC6149" w14:textId="08167B1E"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40648D">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40648D">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605596"/>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7F3AE47D" w:rsidR="00CF2116" w:rsidRDefault="00CF2116" w:rsidP="0007352C">
      <w:r>
        <w:t>The</w:t>
      </w:r>
      <w:r w:rsidR="002B45FD">
        <w:t xml:space="preserve"> TCP</w:t>
      </w:r>
      <w:r>
        <w:t xml:space="preserve"> server</w:t>
      </w:r>
      <w:r w:rsidR="004269A3">
        <w:t xml:space="preserve"> </w:t>
      </w:r>
      <w:r w:rsidR="00D94796">
        <w:t xml:space="preserve">has had </w:t>
      </w:r>
      <w:r w:rsidR="004269A3">
        <w:t xml:space="preserve">multithreading capabilities </w:t>
      </w:r>
      <w:r w:rsidR="00342BA1">
        <w:t>added;</w:t>
      </w:r>
      <w:r w:rsidR="004269A3">
        <w:t xml:space="preserve"> the TCP server</w:t>
      </w:r>
      <w:r>
        <w:t xml:space="preserve"> </w:t>
      </w:r>
      <w:r w:rsidR="00D94796">
        <w:t>can</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605597"/>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605598"/>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0688E20" w:rsidR="00C12C1A" w:rsidRDefault="00507CEE" w:rsidP="0007352C">
      <w:r>
        <w:t xml:space="preserve">A Watchdog or Heart Beat application </w:t>
      </w:r>
      <w:r w:rsidR="00D94796">
        <w:t>was</w:t>
      </w:r>
      <w:r>
        <w:t xml:space="preserve"> </w:t>
      </w:r>
      <w:r w:rsidR="005545EA">
        <w:t>created; this applica</w:t>
      </w:r>
      <w:r w:rsidR="00D94796">
        <w:t>tion</w:t>
      </w:r>
      <w:r w:rsidR="005545EA">
        <w:t xml:space="preserve"> check</w:t>
      </w:r>
      <w:r w:rsidR="00D94796">
        <w:t>s</w:t>
      </w:r>
      <w:r w:rsidR="005545EA">
        <w:t xml:space="preserve"> to see if the game has crashed and clean</w:t>
      </w:r>
      <w:r w:rsidR="00D94796">
        <w:t>s</w:t>
      </w:r>
      <w:r w:rsidR="005545EA">
        <w:t xml:space="preserve">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14034C4D" w:rsidR="005545EA" w:rsidRPr="007E0A58" w:rsidRDefault="005545EA" w:rsidP="005545EA">
      <w:r>
        <w:t xml:space="preserve">A wrapper for the Watchdog or Heart Beat application </w:t>
      </w:r>
      <w:r w:rsidR="00D94796">
        <w:t>was</w:t>
      </w:r>
      <w:r>
        <w:t xml:space="preserv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605599"/>
      <w:r>
        <w:rPr>
          <w:rStyle w:val="Emphasis"/>
          <w:i w:val="0"/>
          <w:iCs w:val="0"/>
        </w:rPr>
        <w:t>Objective 7 - Create a mobile application with a main menu</w:t>
      </w:r>
      <w:bookmarkEnd w:id="12"/>
    </w:p>
    <w:p w14:paraId="13ADE512" w14:textId="2AEE0AEF" w:rsidR="005545EA" w:rsidRDefault="005545EA" w:rsidP="00C12C1A">
      <w:pPr>
        <w:rPr>
          <w:rStyle w:val="Emphasis"/>
          <w:i w:val="0"/>
          <w:iCs w:val="0"/>
        </w:rPr>
      </w:pPr>
      <w:r>
        <w:rPr>
          <w:rStyle w:val="Emphasis"/>
          <w:i w:val="0"/>
          <w:iCs w:val="0"/>
        </w:rPr>
        <w:t xml:space="preserve">An initial application </w:t>
      </w:r>
      <w:r w:rsidR="00D94796">
        <w:rPr>
          <w:rStyle w:val="Emphasis"/>
          <w:i w:val="0"/>
          <w:iCs w:val="0"/>
        </w:rPr>
        <w:t>was</w:t>
      </w:r>
      <w:r>
        <w:rPr>
          <w:rStyle w:val="Emphasis"/>
          <w:i w:val="0"/>
          <w:iCs w:val="0"/>
        </w:rPr>
        <w:t xml:space="preserve"> created to build the games functionality upon.</w:t>
      </w:r>
    </w:p>
    <w:p w14:paraId="3ABB384B" w14:textId="2B2A7C2D"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w:t>
      </w:r>
      <w:r w:rsidR="00D94796">
        <w:rPr>
          <w:rStyle w:val="Emphasis"/>
          <w:i w:val="0"/>
          <w:iCs w:val="0"/>
        </w:rPr>
        <w:t>are</w:t>
      </w:r>
      <w:r>
        <w:rPr>
          <w:rStyle w:val="Emphasis"/>
          <w:i w:val="0"/>
          <w:iCs w:val="0"/>
        </w:rPr>
        <w:t xml:space="preserve"> checked and the application </w:t>
      </w:r>
      <w:r w:rsidR="00D94796">
        <w:rPr>
          <w:rStyle w:val="Emphasis"/>
          <w:i w:val="0"/>
          <w:iCs w:val="0"/>
        </w:rPr>
        <w:t>does</w:t>
      </w:r>
      <w:r>
        <w:rPr>
          <w:rStyle w:val="Emphasis"/>
          <w:i w:val="0"/>
          <w:iCs w:val="0"/>
        </w:rPr>
        <w:t xml:space="preserve"> not run if a dependency is found to be missing.</w:t>
      </w:r>
    </w:p>
    <w:p w14:paraId="57F491DB" w14:textId="580F4D74" w:rsidR="005545EA" w:rsidRDefault="005545EA" w:rsidP="0007352C">
      <w:pPr>
        <w:rPr>
          <w:rStyle w:val="Emphasis"/>
          <w:i w:val="0"/>
          <w:iCs w:val="0"/>
        </w:rPr>
      </w:pPr>
      <w:r>
        <w:rPr>
          <w:rStyle w:val="Emphasis"/>
          <w:i w:val="0"/>
          <w:iCs w:val="0"/>
        </w:rPr>
        <w:t xml:space="preserve">The main menu </w:t>
      </w:r>
      <w:r w:rsidR="00D94796">
        <w:rPr>
          <w:rStyle w:val="Emphasis"/>
          <w:i w:val="0"/>
          <w:iCs w:val="0"/>
        </w:rPr>
        <w:t>has</w:t>
      </w:r>
      <w:r>
        <w:rPr>
          <w:rStyle w:val="Emphasis"/>
          <w:i w:val="0"/>
          <w:iCs w:val="0"/>
        </w:rPr>
        <w:t xml:space="preser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605600"/>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0BA7B1ED" w:rsidR="00FC0EEB" w:rsidRDefault="00FC0EEB" w:rsidP="0007352C">
      <w:r>
        <w:t>Before the game</w:t>
      </w:r>
      <w:r w:rsidR="00D94796">
        <w:t xml:space="preserve"> logic was</w:t>
      </w:r>
      <w:r w:rsidR="0007352C">
        <w:t xml:space="preserve"> added to the application</w:t>
      </w:r>
      <w:r>
        <w:t xml:space="preserve"> a simple map based GPS locator application </w:t>
      </w:r>
      <w:r w:rsidR="00D94796">
        <w:t>was developed, this</w:t>
      </w:r>
      <w:r>
        <w:t xml:space="preserve"> display</w:t>
      </w:r>
      <w:r w:rsidR="00D94796">
        <w:t>s</w:t>
      </w:r>
      <w:r>
        <w:t xml:space="preserve"> the </w:t>
      </w:r>
      <w:r w:rsidR="0007352C">
        <w:t>device’s</w:t>
      </w:r>
      <w:r w:rsidR="00D94796">
        <w:t xml:space="preserve"> location on a map. The map</w:t>
      </w:r>
      <w:r>
        <w:t xml:space="preserve"> translate</w:t>
      </w:r>
      <w:r w:rsidR="00D94796">
        <w:t>s</w:t>
      </w:r>
      <w:r>
        <w:t xml:space="preserve"> with the </w:t>
      </w:r>
      <w:r w:rsidR="0007352C">
        <w:t>device’s</w:t>
      </w:r>
      <w:r>
        <w:t xml:space="preserve"> movement.</w:t>
      </w:r>
    </w:p>
    <w:p w14:paraId="6A53B44A" w14:textId="3926522A" w:rsidR="00FC0EEB" w:rsidRDefault="00FC0EEB" w:rsidP="00FC0EEB">
      <w:r>
        <w:lastRenderedPageBreak/>
        <w:t xml:space="preserve">This application </w:t>
      </w:r>
      <w:r w:rsidR="00D94796">
        <w:t>was then</w:t>
      </w:r>
      <w:r>
        <w:t xml:space="preserv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605601"/>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1A638FC1" w:rsidR="005545EA" w:rsidRDefault="005545EA" w:rsidP="0007352C">
      <w:pPr>
        <w:rPr>
          <w:rStyle w:val="Emphasis"/>
          <w:i w:val="0"/>
          <w:iCs w:val="0"/>
        </w:rPr>
      </w:pPr>
      <w:r>
        <w:rPr>
          <w:rStyle w:val="Emphasis"/>
          <w:i w:val="0"/>
          <w:iCs w:val="0"/>
        </w:rPr>
        <w:t xml:space="preserve">A method </w:t>
      </w:r>
      <w:r w:rsidR="00D94796">
        <w:rPr>
          <w:rStyle w:val="Emphasis"/>
          <w:i w:val="0"/>
          <w:iCs w:val="0"/>
        </w:rPr>
        <w:t>was</w:t>
      </w:r>
      <w:r>
        <w:rPr>
          <w:rStyle w:val="Emphasis"/>
          <w:i w:val="0"/>
          <w:iCs w:val="0"/>
        </w:rPr>
        <w:t xml:space="preserve"> </w:t>
      </w:r>
      <w:r w:rsidR="00FC0EEB">
        <w:rPr>
          <w:rStyle w:val="Emphasis"/>
          <w:i w:val="0"/>
          <w:iCs w:val="0"/>
        </w:rPr>
        <w:t xml:space="preserve">created </w:t>
      </w:r>
      <w:r>
        <w:rPr>
          <w:rStyle w:val="Emphasis"/>
          <w:i w:val="0"/>
          <w:iCs w:val="0"/>
        </w:rPr>
        <w:t xml:space="preserve">which </w:t>
      </w:r>
      <w:r w:rsidR="00D94796">
        <w:rPr>
          <w:rStyle w:val="Emphasis"/>
          <w:i w:val="0"/>
          <w:iCs w:val="0"/>
        </w:rPr>
        <w:t>is</w:t>
      </w:r>
      <w:r>
        <w:rPr>
          <w:rStyle w:val="Emphasis"/>
          <w:i w:val="0"/>
          <w:iCs w:val="0"/>
        </w:rPr>
        <w:t xml:space="preserv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487B5B9B"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w:t>
      </w:r>
      <w:r w:rsidR="00D94796">
        <w:rPr>
          <w:rStyle w:val="Emphasis"/>
          <w:i w:val="0"/>
          <w:iCs w:val="0"/>
        </w:rPr>
        <w:t>is limited to being</w:t>
      </w:r>
      <w:r w:rsidR="005545EA">
        <w:rPr>
          <w:rStyle w:val="Emphasis"/>
          <w:i w:val="0"/>
          <w:iCs w:val="0"/>
        </w:rPr>
        <w:t xml:space="preserv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605602"/>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03E58D9" w:rsidR="00C12C1A" w:rsidRDefault="00FC0EEB" w:rsidP="00C12C1A">
      <w:pPr>
        <w:rPr>
          <w:rStyle w:val="Emphasis"/>
          <w:i w:val="0"/>
          <w:iCs w:val="0"/>
        </w:rPr>
      </w:pPr>
      <w:r>
        <w:rPr>
          <w:rStyle w:val="Emphasis"/>
          <w:i w:val="0"/>
          <w:iCs w:val="0"/>
        </w:rPr>
        <w:t xml:space="preserve">A method </w:t>
      </w:r>
      <w:r w:rsidR="007536B0">
        <w:rPr>
          <w:rStyle w:val="Emphasis"/>
          <w:i w:val="0"/>
          <w:iCs w:val="0"/>
        </w:rPr>
        <w:t>has</w:t>
      </w:r>
      <w:r>
        <w:rPr>
          <w:rStyle w:val="Emphasis"/>
          <w:i w:val="0"/>
          <w:iCs w:val="0"/>
        </w:rPr>
        <w:t xml:space="preserve"> be</w:t>
      </w:r>
      <w:r w:rsidR="007536B0">
        <w:rPr>
          <w:rStyle w:val="Emphasis"/>
          <w:i w:val="0"/>
          <w:iCs w:val="0"/>
        </w:rPr>
        <w:t>en created which is</w:t>
      </w:r>
      <w:r>
        <w:rPr>
          <w:rStyle w:val="Emphasis"/>
          <w:i w:val="0"/>
          <w:iCs w:val="0"/>
        </w:rPr>
        <w:t xml:space="preserve"> used to track a player’s path through the play area. Once the play</w:t>
      </w:r>
      <w:r w:rsidR="007536B0">
        <w:rPr>
          <w:rStyle w:val="Emphasis"/>
          <w:i w:val="0"/>
          <w:iCs w:val="0"/>
        </w:rPr>
        <w:t>er exits the play area it</w:t>
      </w:r>
      <w:r>
        <w:rPr>
          <w:rStyle w:val="Emphasis"/>
          <w:i w:val="0"/>
          <w:iCs w:val="0"/>
        </w:rPr>
        <w:t xml:space="preserve"> redefine</w:t>
      </w:r>
      <w:r w:rsidR="007536B0">
        <w:rPr>
          <w:rStyle w:val="Emphasis"/>
          <w:i w:val="0"/>
          <w:iCs w:val="0"/>
        </w:rPr>
        <w:t>s</w:t>
      </w:r>
      <w:r>
        <w:rPr>
          <w:rStyle w:val="Emphasis"/>
          <w:i w:val="0"/>
          <w:iCs w:val="0"/>
        </w:rPr>
        <w:t xml:space="preserv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07585DC5" w:rsidR="00FC0EEB" w:rsidRDefault="00FC0EEB" w:rsidP="00C12C1A">
      <w:pPr>
        <w:rPr>
          <w:rStyle w:val="Emphasis"/>
          <w:i w:val="0"/>
          <w:iCs w:val="0"/>
        </w:rPr>
      </w:pPr>
      <w:r>
        <w:rPr>
          <w:rStyle w:val="Emphasis"/>
          <w:i w:val="0"/>
          <w:iCs w:val="0"/>
        </w:rPr>
        <w:t xml:space="preserve">If a player crosses their own path the </w:t>
      </w:r>
      <w:r w:rsidR="007536B0">
        <w:rPr>
          <w:rStyle w:val="Emphasis"/>
          <w:i w:val="0"/>
          <w:iCs w:val="0"/>
        </w:rPr>
        <w:t>method</w:t>
      </w:r>
      <w:r>
        <w:rPr>
          <w:rStyle w:val="Emphasis"/>
          <w:i w:val="0"/>
          <w:iCs w:val="0"/>
        </w:rPr>
        <w:t xml:space="preserve"> remove</w:t>
      </w:r>
      <w:r w:rsidR="007536B0">
        <w:rPr>
          <w:rStyle w:val="Emphasis"/>
          <w:i w:val="0"/>
          <w:iCs w:val="0"/>
        </w:rPr>
        <w:t>s</w:t>
      </w:r>
      <w:r>
        <w:rPr>
          <w:rStyle w:val="Emphasis"/>
          <w:i w:val="0"/>
          <w:iCs w:val="0"/>
        </w:rPr>
        <w:t xml:space="preser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5EEB9AC6" w:rsidR="00FC0EEB" w:rsidRDefault="00FC0EEB" w:rsidP="00C12C1A">
      <w:pPr>
        <w:rPr>
          <w:rStyle w:val="Emphasis"/>
          <w:i w:val="0"/>
          <w:iCs w:val="0"/>
        </w:rPr>
      </w:pPr>
      <w:r>
        <w:rPr>
          <w:rStyle w:val="Emphasis"/>
          <w:i w:val="0"/>
          <w:iCs w:val="0"/>
        </w:rPr>
        <w:t xml:space="preserve">The area removed from the play area </w:t>
      </w:r>
      <w:r w:rsidR="007536B0">
        <w:rPr>
          <w:rStyle w:val="Emphasis"/>
          <w:i w:val="0"/>
          <w:iCs w:val="0"/>
        </w:rPr>
        <w:t>is</w:t>
      </w:r>
      <w:r>
        <w:rPr>
          <w:rStyle w:val="Emphasis"/>
          <w:i w:val="0"/>
          <w:iCs w:val="0"/>
        </w:rPr>
        <w:t xml:space="preserv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605603"/>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43C37BD3"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w:t>
      </w:r>
      <w:r w:rsidR="00674B0F">
        <w:rPr>
          <w:rStyle w:val="Emphasis"/>
          <w:i w:val="0"/>
          <w:iCs w:val="0"/>
        </w:rPr>
        <w:t>is</w:t>
      </w:r>
      <w:r>
        <w:rPr>
          <w:rStyle w:val="Emphasis"/>
          <w:i w:val="0"/>
          <w:iCs w:val="0"/>
        </w:rPr>
        <w:t xml:space="preserve"> increased by an amount relative to the </w:t>
      </w:r>
      <w:r w:rsidR="0007352C">
        <w:rPr>
          <w:rStyle w:val="Emphasis"/>
          <w:i w:val="0"/>
          <w:iCs w:val="0"/>
        </w:rPr>
        <w:t xml:space="preserve">polygon’s </w:t>
      </w:r>
      <w:r>
        <w:rPr>
          <w:rStyle w:val="Emphasis"/>
          <w:i w:val="0"/>
          <w:iCs w:val="0"/>
        </w:rPr>
        <w:t>size.</w:t>
      </w:r>
    </w:p>
    <w:p w14:paraId="427F4580" w14:textId="4EF449B4" w:rsidR="00FC0EEB" w:rsidRDefault="00674B0F" w:rsidP="0007352C">
      <w:pPr>
        <w:rPr>
          <w:rStyle w:val="Emphasis"/>
          <w:i w:val="0"/>
          <w:iCs w:val="0"/>
        </w:rPr>
      </w:pPr>
      <w:r>
        <w:rPr>
          <w:rStyle w:val="Emphasis"/>
          <w:i w:val="0"/>
          <w:iCs w:val="0"/>
        </w:rPr>
        <w:t>The game</w:t>
      </w:r>
      <w:r w:rsidR="00FC0EEB">
        <w:rPr>
          <w:rStyle w:val="Emphasis"/>
          <w:i w:val="0"/>
          <w:iCs w:val="0"/>
        </w:rPr>
        <w:t xml:space="preserve"> end</w:t>
      </w:r>
      <w:r>
        <w:rPr>
          <w:rStyle w:val="Emphasis"/>
          <w:i w:val="0"/>
          <w:iCs w:val="0"/>
        </w:rPr>
        <w:t>s</w:t>
      </w:r>
      <w:r w:rsidR="00FC0EEB">
        <w:rPr>
          <w:rStyle w:val="Emphasis"/>
          <w:i w:val="0"/>
          <w:iCs w:val="0"/>
        </w:rPr>
        <w:t xml:space="preserve"> once the play area</w:t>
      </w:r>
      <w:r w:rsidR="0007352C">
        <w:rPr>
          <w:rStyle w:val="Emphasis"/>
          <w:i w:val="0"/>
          <w:iCs w:val="0"/>
        </w:rPr>
        <w:t>’s size</w:t>
      </w:r>
      <w:r w:rsidR="00FC0EEB">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605604"/>
      <w:r>
        <w:rPr>
          <w:rStyle w:val="Emphasis"/>
          <w:i w:val="0"/>
          <w:iCs w:val="0"/>
        </w:rPr>
        <w:t>Objective 12 - Add a Game Over Screen</w:t>
      </w:r>
      <w:bookmarkEnd w:id="17"/>
    </w:p>
    <w:p w14:paraId="04E785E9" w14:textId="0F31E317" w:rsidR="006E64C5" w:rsidRDefault="006E64C5" w:rsidP="00C12C1A">
      <w:pPr>
        <w:rPr>
          <w:rStyle w:val="Emphasis"/>
          <w:i w:val="0"/>
          <w:iCs w:val="0"/>
        </w:rPr>
      </w:pPr>
      <w:r>
        <w:rPr>
          <w:rStyle w:val="Emphasis"/>
          <w:i w:val="0"/>
          <w:iCs w:val="0"/>
        </w:rPr>
        <w:t xml:space="preserve">A screen </w:t>
      </w:r>
      <w:r w:rsidR="00674B0F">
        <w:rPr>
          <w:rStyle w:val="Emphasis"/>
          <w:i w:val="0"/>
          <w:iCs w:val="0"/>
        </w:rPr>
        <w:t>was</w:t>
      </w:r>
      <w:r>
        <w:rPr>
          <w:rStyle w:val="Emphasis"/>
          <w:i w:val="0"/>
          <w:iCs w:val="0"/>
        </w:rPr>
        <w:t xml:space="preserve"> created that is displayed to the player once a game has ended.</w:t>
      </w:r>
    </w:p>
    <w:p w14:paraId="23D0AFE1" w14:textId="7DFFD5AB" w:rsidR="006E64C5" w:rsidRDefault="00674B0F" w:rsidP="00C12C1A">
      <w:pPr>
        <w:rPr>
          <w:rStyle w:val="Emphasis"/>
          <w:i w:val="0"/>
          <w:iCs w:val="0"/>
        </w:rPr>
      </w:pPr>
      <w:r>
        <w:rPr>
          <w:rStyle w:val="Emphasis"/>
          <w:i w:val="0"/>
          <w:iCs w:val="0"/>
        </w:rPr>
        <w:t xml:space="preserve">The game over screen </w:t>
      </w:r>
      <w:r w:rsidR="006E64C5">
        <w:rPr>
          <w:rStyle w:val="Emphasis"/>
          <w:i w:val="0"/>
          <w:iCs w:val="0"/>
        </w:rPr>
        <w:t>display</w:t>
      </w:r>
      <w:r>
        <w:rPr>
          <w:rStyle w:val="Emphasis"/>
          <w:i w:val="0"/>
          <w:iCs w:val="0"/>
        </w:rPr>
        <w:t>s</w:t>
      </w:r>
      <w:r w:rsidR="006E64C5">
        <w:rPr>
          <w:rStyle w:val="Emphasis"/>
          <w:i w:val="0"/>
          <w:iCs w:val="0"/>
        </w:rPr>
        <w:t xml:space="preserve"> the player’s score and allow</w:t>
      </w:r>
      <w:r>
        <w:rPr>
          <w:rStyle w:val="Emphasis"/>
          <w:i w:val="0"/>
          <w:iCs w:val="0"/>
        </w:rPr>
        <w:t>s</w:t>
      </w:r>
      <w:r w:rsidR="006E64C5">
        <w:rPr>
          <w:rStyle w:val="Emphasis"/>
          <w:i w:val="0"/>
          <w:iCs w:val="0"/>
        </w:rPr>
        <w:t xml:space="preserve">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605605"/>
      <w:r>
        <w:rPr>
          <w:rStyle w:val="Emphasis"/>
          <w:i w:val="0"/>
          <w:iCs w:val="0"/>
        </w:rPr>
        <w:t>Objective 13 - Add a Representation for the</w:t>
      </w:r>
      <w:r w:rsidR="00C12C1A">
        <w:rPr>
          <w:rStyle w:val="Emphasis"/>
          <w:i w:val="0"/>
          <w:iCs w:val="0"/>
        </w:rPr>
        <w:t xml:space="preserve"> Enemy to the Game</w:t>
      </w:r>
      <w:bookmarkEnd w:id="18"/>
    </w:p>
    <w:p w14:paraId="4AE3B9FE" w14:textId="0F571E9C" w:rsidR="00192317" w:rsidRDefault="006E64C5" w:rsidP="00192317">
      <w:pPr>
        <w:rPr>
          <w:rStyle w:val="Emphasis"/>
          <w:i w:val="0"/>
          <w:iCs w:val="0"/>
        </w:rPr>
      </w:pPr>
      <w:r>
        <w:rPr>
          <w:rStyle w:val="Emphasis"/>
          <w:i w:val="0"/>
          <w:iCs w:val="0"/>
        </w:rPr>
        <w:t xml:space="preserve">Something that </w:t>
      </w:r>
      <w:r w:rsidR="00674B0F">
        <w:rPr>
          <w:rStyle w:val="Emphasis"/>
          <w:i w:val="0"/>
          <w:iCs w:val="0"/>
        </w:rPr>
        <w:t>is</w:t>
      </w:r>
      <w:r>
        <w:rPr>
          <w:rStyle w:val="Emphasis"/>
          <w:i w:val="0"/>
          <w:iCs w:val="0"/>
        </w:rPr>
        <w:t xml:space="preserve"> used to represent the computer-controlled enemy</w:t>
      </w:r>
      <w:r w:rsidR="00192317">
        <w:rPr>
          <w:rStyle w:val="Emphasis"/>
          <w:i w:val="0"/>
          <w:iCs w:val="0"/>
        </w:rPr>
        <w:t xml:space="preserve"> </w:t>
      </w:r>
      <w:r w:rsidR="00674B0F">
        <w:rPr>
          <w:rStyle w:val="Emphasis"/>
          <w:i w:val="0"/>
          <w:iCs w:val="0"/>
        </w:rPr>
        <w:t>was</w:t>
      </w:r>
      <w:r w:rsidR="00192317">
        <w:rPr>
          <w:rStyle w:val="Emphasis"/>
          <w:i w:val="0"/>
          <w:iCs w:val="0"/>
        </w:rPr>
        <w:t xml:space="preserve"> added to the play area.</w:t>
      </w:r>
    </w:p>
    <w:p w14:paraId="03997B91" w14:textId="6E8313BD"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move</w:t>
      </w:r>
      <w:r w:rsidR="00674B0F">
        <w:rPr>
          <w:rStyle w:val="Emphasis"/>
          <w:i w:val="0"/>
          <w:iCs w:val="0"/>
        </w:rPr>
        <w:t>s</w:t>
      </w:r>
      <w:r w:rsidR="004045AA">
        <w:rPr>
          <w:rStyle w:val="Emphasis"/>
          <w:i w:val="0"/>
          <w:iCs w:val="0"/>
        </w:rPr>
        <w:t xml:space="preser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605606"/>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7150BAFE" w:rsidR="00C12C1A" w:rsidRDefault="006E64C5" w:rsidP="006E64C5">
      <w:pPr>
        <w:rPr>
          <w:rStyle w:val="Emphasis"/>
          <w:i w:val="0"/>
          <w:iCs w:val="0"/>
        </w:rPr>
      </w:pPr>
      <w:r>
        <w:rPr>
          <w:rStyle w:val="Emphasis"/>
          <w:i w:val="0"/>
          <w:iCs w:val="0"/>
        </w:rPr>
        <w:t xml:space="preserve">A method </w:t>
      </w:r>
      <w:r w:rsidR="00674B0F">
        <w:rPr>
          <w:rStyle w:val="Emphasis"/>
          <w:i w:val="0"/>
          <w:iCs w:val="0"/>
        </w:rPr>
        <w:t>was</w:t>
      </w:r>
      <w:r>
        <w:rPr>
          <w:rStyle w:val="Emphasis"/>
          <w:i w:val="0"/>
          <w:iCs w:val="0"/>
        </w:rPr>
        <w:t xml:space="preserv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E08E210" w:rsidR="002A5E1F" w:rsidRDefault="002A5E1F" w:rsidP="006E64C5">
      <w:pPr>
        <w:rPr>
          <w:rStyle w:val="Emphasis"/>
          <w:i w:val="0"/>
          <w:iCs w:val="0"/>
        </w:rPr>
      </w:pPr>
      <w:r>
        <w:rPr>
          <w:rStyle w:val="Emphasis"/>
          <w:i w:val="0"/>
          <w:iCs w:val="0"/>
        </w:rPr>
        <w:t xml:space="preserve">This </w:t>
      </w:r>
      <w:r w:rsidR="00674B0F">
        <w:rPr>
          <w:rStyle w:val="Emphasis"/>
          <w:i w:val="0"/>
          <w:iCs w:val="0"/>
        </w:rPr>
        <w:t>is</w:t>
      </w:r>
      <w:r>
        <w:rPr>
          <w:rStyle w:val="Emphasis"/>
          <w:i w:val="0"/>
          <w:iCs w:val="0"/>
        </w:rPr>
        <w:t xml:space="preserv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605607"/>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7B1C1753"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674B0F">
        <w:rPr>
          <w:rStyle w:val="Emphasis"/>
          <w:i w:val="0"/>
          <w:iCs w:val="0"/>
        </w:rPr>
        <w:t>controlled enemy</w:t>
      </w:r>
      <w:r w:rsidR="002A5E1F">
        <w:rPr>
          <w:rStyle w:val="Emphasis"/>
          <w:i w:val="0"/>
          <w:iCs w:val="0"/>
        </w:rPr>
        <w:t xml:space="preserve"> follow</w:t>
      </w:r>
      <w:r w:rsidR="00674B0F">
        <w:rPr>
          <w:rStyle w:val="Emphasis"/>
          <w:i w:val="0"/>
          <w:iCs w:val="0"/>
        </w:rPr>
        <w:t>s</w:t>
      </w:r>
      <w:r w:rsidR="002A5E1F">
        <w:rPr>
          <w:rStyle w:val="Emphasis"/>
          <w:i w:val="0"/>
          <w:iCs w:val="0"/>
        </w:rPr>
        <w:t xml:space="preserve"> a wandering path like the eponymous Qix</w:t>
      </w:r>
      <w:r>
        <w:rPr>
          <w:rStyle w:val="Emphasis"/>
          <w:i w:val="0"/>
          <w:iCs w:val="0"/>
        </w:rPr>
        <w:t xml:space="preserve"> enemy from Qix</w:t>
      </w:r>
      <w:r w:rsidR="002A5E1F">
        <w:rPr>
          <w:rStyle w:val="Emphasis"/>
          <w:i w:val="0"/>
          <w:iCs w:val="0"/>
        </w:rPr>
        <w:t>.</w:t>
      </w:r>
    </w:p>
    <w:p w14:paraId="63BC0058" w14:textId="52212922" w:rsidR="002A5E1F" w:rsidRDefault="00674B0F" w:rsidP="002A5E1F">
      <w:pPr>
        <w:rPr>
          <w:rStyle w:val="Emphasis"/>
          <w:i w:val="0"/>
          <w:iCs w:val="0"/>
        </w:rPr>
      </w:pPr>
      <w:r>
        <w:rPr>
          <w:rStyle w:val="Emphasis"/>
          <w:i w:val="0"/>
          <w:iCs w:val="0"/>
        </w:rPr>
        <w:t>This path</w:t>
      </w:r>
      <w:r w:rsidR="002A5E1F">
        <w:rPr>
          <w:rStyle w:val="Emphasis"/>
          <w:i w:val="0"/>
          <w:iCs w:val="0"/>
        </w:rPr>
        <w:t xml:space="preserve"> follow</w:t>
      </w:r>
      <w:r>
        <w:rPr>
          <w:rStyle w:val="Emphasis"/>
          <w:i w:val="0"/>
          <w:iCs w:val="0"/>
        </w:rPr>
        <w:t>s</w:t>
      </w:r>
      <w:r w:rsidR="002A5E1F">
        <w:rPr>
          <w:rStyle w:val="Emphasis"/>
          <w:i w:val="0"/>
          <w:iCs w:val="0"/>
        </w:rPr>
        <w:t xml:space="preserve"> a cone of possible moves relative to the normal vector of the previous move</w:t>
      </w:r>
      <w:r w:rsidR="006E64C5">
        <w:rPr>
          <w:rStyle w:val="Emphasis"/>
          <w:i w:val="0"/>
          <w:iCs w:val="0"/>
        </w:rPr>
        <w:t xml:space="preserve"> of the enemy</w:t>
      </w:r>
      <w:r w:rsidR="003B677B">
        <w:rPr>
          <w:rStyle w:val="Emphasis"/>
          <w:i w:val="0"/>
          <w:iCs w:val="0"/>
        </w:rPr>
        <w:t>, this</w:t>
      </w:r>
      <w:r w:rsidR="002A5E1F">
        <w:rPr>
          <w:rStyle w:val="Emphasis"/>
          <w:i w:val="0"/>
          <w:iCs w:val="0"/>
        </w:rPr>
        <w:t xml:space="preserve"> force</w:t>
      </w:r>
      <w:r w:rsidR="003B677B">
        <w:rPr>
          <w:rStyle w:val="Emphasis"/>
          <w:i w:val="0"/>
          <w:iCs w:val="0"/>
        </w:rPr>
        <w:t>s</w:t>
      </w:r>
      <w:r w:rsidR="002A5E1F">
        <w:rPr>
          <w:rStyle w:val="Emphasis"/>
          <w:i w:val="0"/>
          <w:iCs w:val="0"/>
        </w:rPr>
        <w:t xml:space="preserve"> the enemy to move around the play area rather than, as would be possible otherwise, vibrating back and forth</w:t>
      </w:r>
      <w:r w:rsidR="006E64C5">
        <w:rPr>
          <w:rStyle w:val="Emphasis"/>
          <w:i w:val="0"/>
          <w:iCs w:val="0"/>
        </w:rPr>
        <w:t xml:space="preserve"> eternally</w:t>
      </w:r>
      <w:r w:rsidR="002A5E1F">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605608"/>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66DF56B0" w:rsidR="009C2091" w:rsidRDefault="002A5E1F" w:rsidP="009C2091">
      <w:pPr>
        <w:rPr>
          <w:rStyle w:val="Emphasis"/>
          <w:i w:val="0"/>
          <w:iCs w:val="0"/>
        </w:rPr>
      </w:pPr>
      <w:r>
        <w:rPr>
          <w:rStyle w:val="Emphasis"/>
          <w:i w:val="0"/>
          <w:iCs w:val="0"/>
        </w:rPr>
        <w:t xml:space="preserve">A method </w:t>
      </w:r>
      <w:r w:rsidR="003B677B">
        <w:rPr>
          <w:rStyle w:val="Emphasis"/>
          <w:i w:val="0"/>
          <w:iCs w:val="0"/>
        </w:rPr>
        <w:t>was</w:t>
      </w:r>
      <w:r>
        <w:rPr>
          <w:rStyle w:val="Emphasis"/>
          <w:i w:val="0"/>
          <w:iCs w:val="0"/>
        </w:rPr>
        <w:t xml:space="preserve"> added that removes the player’s path and deducts an amount from their score if the enemy intersects any point along their path.</w:t>
      </w:r>
    </w:p>
    <w:p w14:paraId="6B747EDB" w14:textId="26FDC464" w:rsidR="00F70C22" w:rsidRDefault="009C2091" w:rsidP="00F70C22">
      <w:pPr>
        <w:rPr>
          <w:rStyle w:val="Emphasis"/>
          <w:i w:val="0"/>
          <w:iCs w:val="0"/>
        </w:rPr>
      </w:pPr>
      <w:r>
        <w:rPr>
          <w:rStyle w:val="Emphasis"/>
          <w:i w:val="0"/>
          <w:iCs w:val="0"/>
        </w:rPr>
        <w:t xml:space="preserve">A lives system </w:t>
      </w:r>
      <w:r w:rsidR="003B677B">
        <w:rPr>
          <w:rStyle w:val="Emphasis"/>
          <w:i w:val="0"/>
          <w:iCs w:val="0"/>
        </w:rPr>
        <w:t>was not</w:t>
      </w:r>
      <w:r>
        <w:rPr>
          <w:rStyle w:val="Emphasis"/>
          <w:i w:val="0"/>
          <w:iCs w:val="0"/>
        </w:rPr>
        <w:t xml:space="preserv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41D63">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605609"/>
      <w:r>
        <w:rPr>
          <w:rStyle w:val="Emphasis"/>
          <w:i w:val="0"/>
          <w:iCs w:val="0"/>
        </w:rPr>
        <w:t>Objective 17</w:t>
      </w:r>
      <w:r w:rsidR="00C12C1A">
        <w:rPr>
          <w:rStyle w:val="Emphasis"/>
          <w:i w:val="0"/>
          <w:iCs w:val="0"/>
        </w:rPr>
        <w:t xml:space="preserve"> - Add a Lobby for Local Multiplayer</w:t>
      </w:r>
      <w:bookmarkEnd w:id="22"/>
    </w:p>
    <w:p w14:paraId="725746E6" w14:textId="74555251" w:rsidR="00C12C1A" w:rsidRDefault="009C2091" w:rsidP="00C12C1A">
      <w:pPr>
        <w:rPr>
          <w:rStyle w:val="Emphasis"/>
          <w:i w:val="0"/>
          <w:iCs w:val="0"/>
        </w:rPr>
      </w:pPr>
      <w:r>
        <w:rPr>
          <w:rStyle w:val="Emphasis"/>
          <w:i w:val="0"/>
          <w:iCs w:val="0"/>
        </w:rPr>
        <w:t xml:space="preserve">A lobby </w:t>
      </w:r>
      <w:r w:rsidR="003B677B">
        <w:rPr>
          <w:rStyle w:val="Emphasis"/>
          <w:i w:val="0"/>
          <w:iCs w:val="0"/>
        </w:rPr>
        <w:t>was</w:t>
      </w:r>
      <w:r>
        <w:rPr>
          <w:rStyle w:val="Emphasis"/>
          <w:i w:val="0"/>
          <w:iCs w:val="0"/>
        </w:rPr>
        <w:t xml:space="preserv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52D39CE"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 xml:space="preserve">host </w:t>
      </w:r>
      <w:r w:rsidR="003B677B">
        <w:rPr>
          <w:rStyle w:val="Emphasis"/>
          <w:i w:val="0"/>
          <w:iCs w:val="0"/>
        </w:rPr>
        <w:t>is</w:t>
      </w:r>
      <w:r w:rsidR="00A66895">
        <w:rPr>
          <w:rStyle w:val="Emphasis"/>
          <w:i w:val="0"/>
          <w:iCs w:val="0"/>
        </w:rPr>
        <w:t xml:space="preserve"> allowed, thus the IP address of the host </w:t>
      </w:r>
      <w:r w:rsidR="003B677B">
        <w:rPr>
          <w:rStyle w:val="Emphasis"/>
          <w:i w:val="0"/>
          <w:iCs w:val="0"/>
        </w:rPr>
        <w:t>is also</w:t>
      </w:r>
      <w:r w:rsidR="00A66895">
        <w:rPr>
          <w:rStyle w:val="Emphasis"/>
          <w:i w:val="0"/>
          <w:iCs w:val="0"/>
        </w:rPr>
        <w:t xml:space="preserv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605610"/>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368A6779" w:rsidR="0002174D" w:rsidRDefault="009C2091" w:rsidP="0002174D">
      <w:r>
        <w:rPr>
          <w:rStyle w:val="Emphasis"/>
          <w:i w:val="0"/>
          <w:iCs w:val="0"/>
        </w:rPr>
        <w:t xml:space="preserve">A backend method </w:t>
      </w:r>
      <w:r w:rsidR="003B677B">
        <w:rPr>
          <w:rStyle w:val="Emphasis"/>
          <w:i w:val="0"/>
          <w:iCs w:val="0"/>
        </w:rPr>
        <w:t>was</w:t>
      </w:r>
      <w:r>
        <w:rPr>
          <w:rStyle w:val="Emphasis"/>
          <w:i w:val="0"/>
          <w:iCs w:val="0"/>
        </w:rPr>
        <w:t xml:space="preserve"> created which while the players wait in the lobby synchronises their devices with </w:t>
      </w:r>
      <w:r w:rsidR="0002174D">
        <w:t xml:space="preserve">the </w:t>
      </w:r>
      <w:r w:rsidR="003B677B">
        <w:t>vertices</w:t>
      </w:r>
      <w:r w:rsidR="0002174D">
        <w:t xml:space="preserve"> of the initial play area, the position of the enemy and the current location of each player.</w:t>
      </w:r>
    </w:p>
    <w:p w14:paraId="5EB1AD86" w14:textId="4B199376" w:rsidR="00507CEE" w:rsidRDefault="003B677B" w:rsidP="0002174D">
      <w:pPr>
        <w:rPr>
          <w:rStyle w:val="Emphasis"/>
          <w:i w:val="0"/>
          <w:iCs w:val="0"/>
        </w:rPr>
      </w:pPr>
      <w:r>
        <w:t xml:space="preserve">This method </w:t>
      </w:r>
      <w:r w:rsidR="009C2091">
        <w:t>also respond</w:t>
      </w:r>
      <w:r>
        <w:t>s</w:t>
      </w:r>
      <w:r w:rsidR="009C2091">
        <w:t xml:space="preserve">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605611"/>
      <w:r>
        <w:rPr>
          <w:rStyle w:val="Emphasis"/>
          <w:i w:val="0"/>
          <w:iCs w:val="0"/>
        </w:rPr>
        <w:t>Objective 19</w:t>
      </w:r>
      <w:r w:rsidR="00C12C1A">
        <w:rPr>
          <w:rStyle w:val="Emphasis"/>
          <w:i w:val="0"/>
          <w:iCs w:val="0"/>
        </w:rPr>
        <w:t xml:space="preserve"> - Add Logic to Allow Local Multiplayer</w:t>
      </w:r>
      <w:bookmarkEnd w:id="24"/>
    </w:p>
    <w:p w14:paraId="6B253F51" w14:textId="0DCA0E5C" w:rsidR="00CF2116" w:rsidRDefault="00A66895" w:rsidP="00CF2116">
      <w:r>
        <w:t xml:space="preserve">The gameplay logic </w:t>
      </w:r>
      <w:r w:rsidR="003B677B">
        <w:t>was</w:t>
      </w:r>
      <w:r>
        <w:t xml:space="preserve"> adapted to allow and track multiple simultaneous players.</w:t>
      </w:r>
    </w:p>
    <w:p w14:paraId="5F120915" w14:textId="601E59E8" w:rsidR="00A66895" w:rsidRDefault="00A66895" w:rsidP="0002174D">
      <w:r>
        <w:t>Each instance of the</w:t>
      </w:r>
      <w:r w:rsidR="0002174D">
        <w:t xml:space="preserve"> local</w:t>
      </w:r>
      <w:r>
        <w:t xml:space="preserve"> multiplayer game </w:t>
      </w:r>
      <w:r w:rsidR="003B677B">
        <w:t>is also</w:t>
      </w:r>
      <w:r>
        <w:t xml:space="preserve"> synchronised </w:t>
      </w:r>
      <w:r>
        <w:rPr>
          <w:rStyle w:val="Emphasis"/>
          <w:i w:val="0"/>
          <w:iCs w:val="0"/>
        </w:rPr>
        <w:t xml:space="preserve">with </w:t>
      </w:r>
      <w:r w:rsidR="0002174D">
        <w:t xml:space="preserve">the </w:t>
      </w:r>
      <w:r w:rsidR="003B677B">
        <w:t>vertices</w:t>
      </w:r>
      <w:r w:rsidR="0002174D">
        <w:t xml:space="preserve"> of the initial play area, the position of the enemy and the current location of each player.</w:t>
      </w:r>
    </w:p>
    <w:p w14:paraId="20496D19" w14:textId="5BE26EC1" w:rsidR="00A66895" w:rsidRDefault="003B677B" w:rsidP="00A66895">
      <w:pPr>
        <w:rPr>
          <w:rStyle w:val="Emphasis"/>
          <w:i w:val="0"/>
          <w:iCs w:val="0"/>
        </w:rPr>
      </w:pPr>
      <w:r>
        <w:t>The game</w:t>
      </w:r>
      <w:r w:rsidR="00A66895">
        <w:t xml:space="preserve"> also respond</w:t>
      </w:r>
      <w:r>
        <w:t>s</w:t>
      </w:r>
      <w:r w:rsidR="00A66895">
        <w:t xml:space="preserve">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605612"/>
      <w:r>
        <w:lastRenderedPageBreak/>
        <w:t>Background</w:t>
      </w:r>
      <w:bookmarkEnd w:id="25"/>
    </w:p>
    <w:p w14:paraId="1D25E9DA" w14:textId="575E786B" w:rsidR="00D5194C" w:rsidRDefault="00D5194C" w:rsidP="009A0F1A">
      <w:pPr>
        <w:pStyle w:val="Heading2"/>
        <w:numPr>
          <w:ilvl w:val="1"/>
          <w:numId w:val="6"/>
        </w:numPr>
      </w:pPr>
      <w:bookmarkStart w:id="26" w:name="_Toc481605613"/>
      <w:r>
        <w:t>Problem Context</w:t>
      </w:r>
      <w:bookmarkEnd w:id="26"/>
    </w:p>
    <w:p w14:paraId="50340F6D" w14:textId="1FEC3245" w:rsidR="0003678B" w:rsidRDefault="00D5194C" w:rsidP="009A0F1A">
      <w:pPr>
        <w:pStyle w:val="Heading2"/>
      </w:pPr>
      <w:bookmarkStart w:id="27" w:name="_Toc481605614"/>
      <w:r>
        <w:t>Alternative Solutions</w:t>
      </w:r>
      <w:bookmarkEnd w:id="27"/>
    </w:p>
    <w:p w14:paraId="154D8D2E" w14:textId="3DE61951"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41D63">
            <w:rPr>
              <w:noProof/>
            </w:rPr>
            <w:t>(Niantic, 2016)</w:t>
          </w:r>
          <w:r w:rsidRPr="007E0A58">
            <w:fldChar w:fldCharType="end"/>
          </w:r>
        </w:sdtContent>
      </w:sdt>
      <w:r>
        <w:t>.</w:t>
      </w:r>
    </w:p>
    <w:p w14:paraId="084911FD" w14:textId="620C6CAB"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41D63">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41D63">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2B9C0420"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CF4330">
        <w:t>can</w:t>
      </w:r>
      <w:r w:rsidR="003B0C47">
        <w:t xml:space="preserve"> be interacted with </w:t>
      </w:r>
      <w:r w:rsidR="00726AEB">
        <w:t>when a player comes within a set distance or radius of them</w:t>
      </w:r>
      <w:r w:rsidR="003B0C47">
        <w:t>.</w:t>
      </w:r>
    </w:p>
    <w:p w14:paraId="3295642D" w14:textId="5E5FA604"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41D63">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41D63">
            <w:rPr>
              <w:noProof/>
            </w:rPr>
            <w:t>(Niantic, 2016)</w:t>
          </w:r>
          <w:r w:rsidR="00E1643D" w:rsidRPr="007E0A58">
            <w:fldChar w:fldCharType="end"/>
          </w:r>
        </w:sdtContent>
      </w:sdt>
      <w:r>
        <w:t>.</w:t>
      </w:r>
    </w:p>
    <w:p w14:paraId="153ECF47" w14:textId="77777777" w:rsidR="00D17ACD" w:rsidRDefault="00D17ACD" w:rsidP="00D17ACD"/>
    <w:p w14:paraId="435141A8" w14:textId="02A3063B"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40648D">
        <w:t xml:space="preserve">Figure </w:t>
      </w:r>
      <w:r w:rsidR="0040648D">
        <w:rPr>
          <w:noProof/>
        </w:rPr>
        <w:t>2</w:t>
      </w:r>
      <w:r w:rsidR="003B0C47">
        <w:fldChar w:fldCharType="end"/>
      </w:r>
      <w:r w:rsidR="003B0C47">
        <w:t>).</w:t>
      </w:r>
    </w:p>
    <w:p w14:paraId="2AA06693" w14:textId="148C9929" w:rsidR="0009064B" w:rsidRPr="007E0A58" w:rsidRDefault="0009064B" w:rsidP="005E61D7"/>
    <w:p w14:paraId="4C164CDF" w14:textId="0391FEE8" w:rsidR="004104CA" w:rsidRDefault="00055C75"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1497F2">
                <wp:simplePos x="0" y="0"/>
                <wp:positionH relativeFrom="margin">
                  <wp:align>center</wp:align>
                </wp:positionH>
                <wp:positionV relativeFrom="paragraph">
                  <wp:posOffset>4569460</wp:posOffset>
                </wp:positionV>
                <wp:extent cx="3160395" cy="635"/>
                <wp:effectExtent l="0" t="0" r="1905"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2495C804" w:rsidR="00141D63" w:rsidRPr="00A44BCD" w:rsidRDefault="00141D63" w:rsidP="003865BF">
                            <w:pPr>
                              <w:pStyle w:val="Caption"/>
                              <w:jc w:val="center"/>
                              <w:rPr>
                                <w:noProof/>
                              </w:rPr>
                            </w:pPr>
                            <w:bookmarkStart w:id="28" w:name="_Ref471942345"/>
                            <w:bookmarkStart w:id="29" w:name="_Toc481605667"/>
                            <w:r>
                              <w:t xml:space="preserve">Figure </w:t>
                            </w:r>
                            <w:fldSimple w:instr=" SEQ Figure \* ARABIC ">
                              <w:r w:rsidR="0040648D">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0;margin-top:359.8pt;width:248.8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" stroked="f">
                <v:textbox style="mso-fit-shape-to-text:t" inset="0,0,0,0">
                  <w:txbxContent>
                    <w:p w14:paraId="6BD540AE" w14:textId="2495C804" w:rsidR="00141D63" w:rsidRPr="00A44BCD" w:rsidRDefault="00141D63" w:rsidP="003865BF">
                      <w:pPr>
                        <w:pStyle w:val="Caption"/>
                        <w:jc w:val="center"/>
                        <w:rPr>
                          <w:noProof/>
                        </w:rPr>
                      </w:pPr>
                      <w:bookmarkStart w:id="30" w:name="_Ref471942345"/>
                      <w:bookmarkStart w:id="31" w:name="_Toc481605667"/>
                      <w:r>
                        <w:t xml:space="preserve">Figure </w:t>
                      </w:r>
                      <w:fldSimple w:instr=" SEQ Figure \* ARABIC ">
                        <w:r w:rsidR="0040648D">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anchorx="margin"/>
              </v:shape>
            </w:pict>
          </mc:Fallback>
        </mc:AlternateContent>
      </w:r>
      <w:r w:rsidR="005E61D7">
        <w:rPr>
          <w:noProof/>
          <w:lang w:eastAsia="en-GB"/>
        </w:rPr>
        <w:drawing>
          <wp:anchor distT="0" distB="0" distL="114300" distR="114300" simplePos="0" relativeHeight="251668480" behindDoc="0" locked="0" layoutInCell="1" allowOverlap="1" wp14:anchorId="4D9E8AF7" wp14:editId="5CDA9FE2">
            <wp:simplePos x="914400" y="2867025"/>
            <wp:positionH relativeFrom="page">
              <wp:align>center</wp:align>
            </wp:positionH>
            <wp:positionV relativeFrom="paragraph">
              <wp:posOffset>0</wp:posOffset>
            </wp:positionV>
            <wp:extent cx="2844000" cy="4557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2844000" cy="45576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04852967"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EEF9EAB"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41D63">
            <w:rPr>
              <w:noProof/>
            </w:rPr>
            <w:t>(Niantic, 2016)</w:t>
          </w:r>
          <w:r>
            <w:fldChar w:fldCharType="end"/>
          </w:r>
        </w:sdtContent>
      </w:sdt>
      <w:r w:rsidR="00726AEB">
        <w:t>.</w:t>
      </w:r>
    </w:p>
    <w:p w14:paraId="3C8083D4" w14:textId="3C6FAE48"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41D63">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30BB4395"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40648D">
        <w:t xml:space="preserve">Figure </w:t>
      </w:r>
      <w:r w:rsidR="0040648D">
        <w:rPr>
          <w:noProof/>
        </w:rPr>
        <w:t>4</w:t>
      </w:r>
      <w:r w:rsidR="00DE004A">
        <w:fldChar w:fldCharType="end"/>
      </w:r>
      <w:r w:rsidR="00DE004A">
        <w:t>)</w:t>
      </w:r>
      <w:r w:rsidR="001B4098">
        <w:t xml:space="preserve"> (</w:t>
      </w:r>
      <w:r>
        <w:fldChar w:fldCharType="begin"/>
      </w:r>
      <w:r>
        <w:instrText xml:space="preserve"> REF _Ref471942355 \h </w:instrText>
      </w:r>
      <w:r>
        <w:fldChar w:fldCharType="separate"/>
      </w:r>
      <w:r w:rsidR="0040648D">
        <w:t xml:space="preserve">Figure </w:t>
      </w:r>
      <w:r w:rsidR="0040648D">
        <w:rPr>
          <w:noProof/>
        </w:rPr>
        <w:t>3</w:t>
      </w:r>
      <w:r>
        <w:fldChar w:fldCharType="end"/>
      </w:r>
      <w:r>
        <w:t>).</w:t>
      </w:r>
    </w:p>
    <w:p w14:paraId="7E10C7F6" w14:textId="568DD58E" w:rsidR="00DE004A" w:rsidRDefault="00DE004A" w:rsidP="00002F1A"/>
    <w:p w14:paraId="1A467F95" w14:textId="7CBB8FB5" w:rsidR="00DE004A" w:rsidRDefault="00055C75"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3E837723">
                <wp:simplePos x="0" y="0"/>
                <wp:positionH relativeFrom="margin">
                  <wp:posOffset>-1270</wp:posOffset>
                </wp:positionH>
                <wp:positionV relativeFrom="paragraph">
                  <wp:posOffset>5955030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13786D0B" w:rsidR="00141D63" w:rsidRPr="000D5E54" w:rsidRDefault="00141D63" w:rsidP="003865BF">
                            <w:pPr>
                              <w:pStyle w:val="Caption"/>
                              <w:jc w:val="center"/>
                              <w:rPr>
                                <w:noProof/>
                              </w:rPr>
                            </w:pPr>
                            <w:bookmarkStart w:id="32" w:name="_Ref471942355"/>
                            <w:bookmarkStart w:id="33" w:name="_Toc481605668"/>
                            <w:r>
                              <w:t xml:space="preserve">Figure </w:t>
                            </w:r>
                            <w:fldSimple w:instr=" SEQ Figure \* ARABIC ">
                              <w:r w:rsidR="0040648D">
                                <w:rPr>
                                  <w:noProof/>
                                </w:rPr>
                                <w:t>3</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468.9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" stroked="f">
                <v:textbox style="mso-fit-shape-to-text:t" inset="0,0,0,0">
                  <w:txbxContent>
                    <w:p w14:paraId="17216595" w14:textId="13786D0B" w:rsidR="00141D63" w:rsidRPr="000D5E54" w:rsidRDefault="00141D63" w:rsidP="003865BF">
                      <w:pPr>
                        <w:pStyle w:val="Caption"/>
                        <w:jc w:val="center"/>
                        <w:rPr>
                          <w:noProof/>
                        </w:rPr>
                      </w:pPr>
                      <w:bookmarkStart w:id="34" w:name="_Ref471942355"/>
                      <w:bookmarkStart w:id="35" w:name="_Toc481605668"/>
                      <w:r>
                        <w:t xml:space="preserve">Figure </w:t>
                      </w:r>
                      <w:fldSimple w:instr=" SEQ Figure \* ARABIC ">
                        <w:r w:rsidR="0040648D">
                          <w:rPr>
                            <w:noProof/>
                          </w:rPr>
                          <w:t>3</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235F2057" wp14:editId="199876E2">
                <wp:simplePos x="0" y="0"/>
                <wp:positionH relativeFrom="margin">
                  <wp:align>center</wp:align>
                </wp:positionH>
                <wp:positionV relativeFrom="paragraph">
                  <wp:posOffset>3163570</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6FB33652" w:rsidR="00141D63" w:rsidRPr="009A7567" w:rsidRDefault="00141D63" w:rsidP="00DE004A">
                            <w:pPr>
                              <w:pStyle w:val="Caption"/>
                              <w:jc w:val="center"/>
                              <w:rPr>
                                <w:noProof/>
                              </w:rPr>
                            </w:pPr>
                            <w:bookmarkStart w:id="36" w:name="_Ref480857243"/>
                            <w:bookmarkStart w:id="37" w:name="_Toc481605669"/>
                            <w:r>
                              <w:t xml:space="preserve">Figure </w:t>
                            </w:r>
                            <w:fldSimple w:instr=" SEQ Figure \* ARABIC ">
                              <w:r w:rsidR="0040648D">
                                <w:rPr>
                                  <w:noProof/>
                                </w:rPr>
                                <w:t>4</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249.1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" stroked="f">
                <v:textbox style="mso-fit-shape-to-text:t" inset="0,0,0,0">
                  <w:txbxContent>
                    <w:p w14:paraId="02338804" w14:textId="6FB33652" w:rsidR="00141D63" w:rsidRPr="009A7567" w:rsidRDefault="00141D63" w:rsidP="00DE004A">
                      <w:pPr>
                        <w:pStyle w:val="Caption"/>
                        <w:jc w:val="center"/>
                        <w:rPr>
                          <w:noProof/>
                        </w:rPr>
                      </w:pPr>
                      <w:bookmarkStart w:id="38" w:name="_Ref480857243"/>
                      <w:bookmarkStart w:id="39" w:name="_Toc481605669"/>
                      <w:r>
                        <w:t xml:space="preserve">Figure </w:t>
                      </w:r>
                      <w:fldSimple w:instr=" SEQ Figure \* ARABIC ">
                        <w:r w:rsidR="0040648D">
                          <w:rPr>
                            <w:noProof/>
                          </w:rPr>
                          <w:t>4</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4B4711">
            <wp:simplePos x="914400" y="914400"/>
            <wp:positionH relativeFrom="page">
              <wp:align>center</wp:align>
            </wp:positionH>
            <wp:positionV relativeFrom="paragraph">
              <wp:posOffset>0</wp:posOffset>
            </wp:positionV>
            <wp:extent cx="1962000" cy="3139200"/>
            <wp:effectExtent l="0" t="0" r="63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1962000" cy="31392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26352EA9" w:rsidR="0009064B" w:rsidRDefault="0009064B" w:rsidP="00B00920">
      <w:r>
        <w:rPr>
          <w:noProof/>
          <w:lang w:eastAsia="en-GB"/>
        </w:rPr>
        <w:drawing>
          <wp:anchor distT="0" distB="0" distL="114300" distR="114300" simplePos="0" relativeHeight="251679744" behindDoc="0" locked="0" layoutInCell="1" allowOverlap="1" wp14:anchorId="6AFC6248" wp14:editId="40EE85F9">
            <wp:simplePos x="0" y="0"/>
            <wp:positionH relativeFrom="page">
              <wp:align>center</wp:align>
            </wp:positionH>
            <wp:positionV relativeFrom="paragraph">
              <wp:posOffset>0</wp:posOffset>
            </wp:positionV>
            <wp:extent cx="3229200" cy="2163600"/>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3229200" cy="216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0ED44D1A"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41D63">
            <w:rPr>
              <w:noProof/>
            </w:rPr>
            <w:t>(Credits, Extra, 2016)</w:t>
          </w:r>
          <w:r w:rsidR="00B00920" w:rsidRPr="007E0A58">
            <w:fldChar w:fldCharType="end"/>
          </w:r>
        </w:sdtContent>
      </w:sdt>
      <w:r w:rsidR="00B00920" w:rsidRPr="007E0A58">
        <w:t>.</w:t>
      </w:r>
      <w:r w:rsidR="00507CEE">
        <w:t xml:space="preserve"> However, this kind of gameplay </w:t>
      </w:r>
      <w:r w:rsidR="00055C75">
        <w:t>is</w:t>
      </w:r>
      <w:r w:rsidR="00507CEE">
        <w:t xml:space="preserve"> beyond the scope of this project.</w:t>
      </w:r>
    </w:p>
    <w:p w14:paraId="55C16125" w14:textId="54493BDD"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41D63">
            <w:rPr>
              <w:noProof/>
            </w:rPr>
            <w:t>(Madhavan, 2016)</w:t>
          </w:r>
          <w:r>
            <w:fldChar w:fldCharType="end"/>
          </w:r>
        </w:sdtContent>
      </w:sdt>
      <w:r>
        <w:t>.</w:t>
      </w:r>
    </w:p>
    <w:p w14:paraId="4BC12D92" w14:textId="44C8EAD8" w:rsidR="001B4098" w:rsidRDefault="001B4098" w:rsidP="001B4098"/>
    <w:p w14:paraId="748DFF5E" w14:textId="75FB2C78" w:rsidR="001B4098" w:rsidRDefault="001B4098" w:rsidP="001B4098">
      <w:r>
        <w:t xml:space="preserve">Ideas and themes that </w:t>
      </w:r>
      <w:r w:rsidR="00055C75">
        <w:t>were</w:t>
      </w:r>
      <w:r>
        <w:t xml:space="preserv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605615"/>
      <w:r>
        <w:lastRenderedPageBreak/>
        <w:t>Tracking</w:t>
      </w:r>
      <w:bookmarkEnd w:id="40"/>
      <w:bookmarkEnd w:id="41"/>
      <w:bookmarkEnd w:id="42"/>
    </w:p>
    <w:p w14:paraId="5BDE8BD3" w14:textId="6FAB8E82" w:rsidR="00C33226" w:rsidRDefault="00C33226" w:rsidP="00506AB2">
      <w:r>
        <w:t xml:space="preserve">Imperative to the implementation of this project </w:t>
      </w:r>
      <w:r w:rsidR="00055C75">
        <w:t>was</w:t>
      </w:r>
      <w:r w:rsidR="003119F2">
        <w:t xml:space="preserve"> for the mobile device, on which Capture the Campus! </w:t>
      </w:r>
      <w:r w:rsidR="00055C75">
        <w:t>runs</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41D63">
            <w:rPr>
              <w:noProof/>
            </w:rPr>
            <w:t>(Brown &amp; Sturza, 1995)</w:t>
          </w:r>
          <w:r>
            <w:fldChar w:fldCharType="end"/>
          </w:r>
        </w:sdtContent>
      </w:sdt>
      <w:r>
        <w:t xml:space="preserve"> </w:t>
      </w:r>
      <w:r w:rsidR="00055C75">
        <w:t>was</w:t>
      </w:r>
      <w:r>
        <w:t xml:space="preserv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41D63">
            <w:rPr>
              <w:noProof/>
            </w:rPr>
            <w:t>(Zhao, 2002)</w:t>
          </w:r>
          <w:r>
            <w:fldChar w:fldCharType="end"/>
          </w:r>
        </w:sdtContent>
      </w:sdt>
      <w:r>
        <w:t>.</w:t>
      </w:r>
    </w:p>
    <w:p w14:paraId="7EE32D71" w14:textId="0E33E69C" w:rsidR="00506AB2" w:rsidRDefault="00506AB2" w:rsidP="00506AB2"/>
    <w:p w14:paraId="2C0C26C7" w14:textId="323767C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41D63">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9021794"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41D63">
            <w:rPr>
              <w:noProof/>
            </w:rPr>
            <w:t>(Crato, 2010)</w:t>
          </w:r>
          <w:r>
            <w:fldChar w:fldCharType="end"/>
          </w:r>
        </w:sdtContent>
      </w:sdt>
      <w:r>
        <w:t>.</w:t>
      </w:r>
    </w:p>
    <w:p w14:paraId="37590FC3" w14:textId="29600A61"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41D63">
            <w:rPr>
              <w:noProof/>
            </w:rPr>
            <w:t>(Kaplan &amp; Hegarty, 2006)</w:t>
          </w:r>
          <w:r>
            <w:fldChar w:fldCharType="end"/>
          </w:r>
        </w:sdtContent>
      </w:sdt>
      <w:r>
        <w:t>.</w:t>
      </w:r>
    </w:p>
    <w:p w14:paraId="48FA5DC2" w14:textId="49280B86"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40648D">
        <w:t xml:space="preserve">Figure </w:t>
      </w:r>
      <w:r w:rsidR="0040648D">
        <w:rPr>
          <w:noProof/>
        </w:rPr>
        <w:t>5</w:t>
      </w:r>
      <w:r w:rsidR="00506AB2">
        <w:fldChar w:fldCharType="end"/>
      </w:r>
      <w:r w:rsidR="00506AB2">
        <w:t>)</w:t>
      </w:r>
    </w:p>
    <w:p w14:paraId="58813AE6" w14:textId="17E9631F" w:rsidR="00C33226" w:rsidRDefault="00055C75" w:rsidP="00C33226">
      <w:r>
        <w:rPr>
          <w:noProof/>
          <w:lang w:eastAsia="en-GB"/>
        </w:rPr>
        <mc:AlternateContent>
          <mc:Choice Requires="wps">
            <w:drawing>
              <wp:anchor distT="0" distB="0" distL="114300" distR="114300" simplePos="0" relativeHeight="251724800" behindDoc="0" locked="0" layoutInCell="1" allowOverlap="1" wp14:anchorId="56F079D9" wp14:editId="4D828C90">
                <wp:simplePos x="0" y="0"/>
                <wp:positionH relativeFrom="margin">
                  <wp:align>center</wp:align>
                </wp:positionH>
                <wp:positionV relativeFrom="paragraph">
                  <wp:posOffset>3896995</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77BAA094" w:rsidR="00141D63" w:rsidRPr="00C84B73" w:rsidRDefault="00141D63" w:rsidP="00C33226">
                            <w:pPr>
                              <w:pStyle w:val="Caption"/>
                              <w:jc w:val="center"/>
                              <w:rPr>
                                <w:noProof/>
                              </w:rPr>
                            </w:pPr>
                            <w:bookmarkStart w:id="43" w:name="_Ref472558653"/>
                            <w:bookmarkStart w:id="44" w:name="_Toc481605670"/>
                            <w:r>
                              <w:t xml:space="preserve">Figure </w:t>
                            </w:r>
                            <w:fldSimple w:instr=" SEQ Figure \* ARABIC ">
                              <w:r w:rsidR="0040648D">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0;margin-top:306.85pt;width:392.3pt;height:20.3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" stroked="f">
                <v:textbox style="mso-fit-shape-to-text:t" inset="0,0,0,0">
                  <w:txbxContent>
                    <w:p w14:paraId="35FCF7AA" w14:textId="77BAA094" w:rsidR="00141D63" w:rsidRPr="00C84B73" w:rsidRDefault="00141D63" w:rsidP="00C33226">
                      <w:pPr>
                        <w:pStyle w:val="Caption"/>
                        <w:jc w:val="center"/>
                        <w:rPr>
                          <w:noProof/>
                        </w:rPr>
                      </w:pPr>
                      <w:bookmarkStart w:id="45" w:name="_Ref472558653"/>
                      <w:bookmarkStart w:id="46" w:name="_Toc481605670"/>
                      <w:r>
                        <w:t xml:space="preserve">Figure </w:t>
                      </w:r>
                      <w:fldSimple w:instr=" SEQ Figure \* ARABIC ">
                        <w:r w:rsidR="0040648D">
                          <w:rPr>
                            <w:noProof/>
                          </w:rPr>
                          <w:t>5</w:t>
                        </w:r>
                      </w:fldSimple>
                      <w:bookmarkEnd w:id="45"/>
                      <w:r>
                        <w:t>: This image shows the orbits of some GPS satellites</w:t>
                      </w:r>
                      <w:bookmarkEnd w:id="46"/>
                    </w:p>
                  </w:txbxContent>
                </v:textbox>
                <w10:wrap type="topAndBottom" anchorx="margin"/>
              </v:shape>
            </w:pict>
          </mc:Fallback>
        </mc:AlternateContent>
      </w:r>
    </w:p>
    <w:p w14:paraId="70BD6C02" w14:textId="397350A4" w:rsidR="00C33226" w:rsidRDefault="00C33226" w:rsidP="00C33226">
      <w:r>
        <w:rPr>
          <w:noProof/>
          <w:lang w:eastAsia="en-GB"/>
        </w:rPr>
        <w:drawing>
          <wp:anchor distT="0" distB="0" distL="114300" distR="114300" simplePos="0" relativeHeight="251723776" behindDoc="0" locked="0" layoutInCell="1" allowOverlap="1" wp14:anchorId="4B12AFA3" wp14:editId="15B0FA17">
            <wp:simplePos x="0" y="0"/>
            <wp:positionH relativeFrom="page">
              <wp:align>center</wp:align>
            </wp:positionH>
            <wp:positionV relativeFrom="paragraph">
              <wp:posOffset>0</wp:posOffset>
            </wp:positionV>
            <wp:extent cx="4482000" cy="3718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482000" cy="3718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5422230D" w:rsidR="0066113E" w:rsidRDefault="0066113E" w:rsidP="0066113E">
      <w:r>
        <w:t>The Global Positioning System works using modulated electromagnetic signals. These signals are first sent from the sensor in the host device to the Global Positioning System satellites orbiting the earth; this initial signal carries a pseudorandom code that verifies the identity of the sender.</w:t>
      </w:r>
    </w:p>
    <w:p w14:paraId="3459034F" w14:textId="2B3496B4" w:rsidR="0066113E" w:rsidRDefault="0066113E" w:rsidP="006F6E0B">
      <w:r>
        <w:t xml:space="preserve">After an initial connection is established an additional signal is sent which </w:t>
      </w:r>
      <w:r w:rsidR="006F6E0B">
        <w:t xml:space="preserve">requests the time as stated by the atomic clocks contained within the orbiting Global Positioning System </w:t>
      </w:r>
      <w:r w:rsidR="006F6E0B">
        <w:lastRenderedPageBreak/>
        <w:t>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41D63">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3A93B5D8"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w:t>
      </w:r>
      <w:r w:rsidR="00055C75">
        <w:t>ing System satellites intersect</w:t>
      </w:r>
      <w:r>
        <w:t xml:space="preserve">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41D63">
            <w:rPr>
              <w:noProof/>
            </w:rPr>
            <w:t>(Ackermann, 1994)</w:t>
          </w:r>
          <w:r w:rsidR="00506AB2">
            <w:fldChar w:fldCharType="end"/>
          </w:r>
        </w:sdtContent>
      </w:sdt>
      <w:r>
        <w:t>.</w:t>
      </w:r>
    </w:p>
    <w:p w14:paraId="413F4AFF" w14:textId="3F21A2EA"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41D63">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40648D">
        <w:t xml:space="preserve">Figure </w:t>
      </w:r>
      <w:r w:rsidR="0040648D">
        <w:rPr>
          <w:noProof/>
        </w:rPr>
        <w:t>6</w:t>
      </w:r>
      <w:r>
        <w:fldChar w:fldCharType="end"/>
      </w:r>
      <w:r>
        <w:t>).</w:t>
      </w:r>
    </w:p>
    <w:p w14:paraId="7A77C137" w14:textId="1BCE0324" w:rsidR="00506AB2" w:rsidRDefault="00055C75" w:rsidP="00506AB2">
      <w:r>
        <w:rPr>
          <w:noProof/>
          <w:lang w:eastAsia="en-GB"/>
        </w:rPr>
        <mc:AlternateContent>
          <mc:Choice Requires="wps">
            <w:drawing>
              <wp:anchor distT="0" distB="0" distL="114300" distR="114300" simplePos="0" relativeHeight="251725824" behindDoc="0" locked="0" layoutInCell="1" allowOverlap="1" wp14:anchorId="4E91D64A" wp14:editId="43902627">
                <wp:simplePos x="0" y="0"/>
                <wp:positionH relativeFrom="margin">
                  <wp:align>right</wp:align>
                </wp:positionH>
                <wp:positionV relativeFrom="paragraph">
                  <wp:posOffset>3594735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C302C13" w:rsidR="00141D63" w:rsidRPr="000D52BB" w:rsidRDefault="00141D63" w:rsidP="00C33226">
                            <w:pPr>
                              <w:pStyle w:val="Caption"/>
                              <w:jc w:val="center"/>
                              <w:rPr>
                                <w:noProof/>
                              </w:rPr>
                            </w:pPr>
                            <w:bookmarkStart w:id="47" w:name="_Ref472558672"/>
                            <w:bookmarkStart w:id="48" w:name="_Toc481605671"/>
                            <w:r>
                              <w:t xml:space="preserve">Figure </w:t>
                            </w:r>
                            <w:fldSimple w:instr=" SEQ Figure \* ARABIC ">
                              <w:r w:rsidR="0040648D">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400.05pt;margin-top:283.05pt;width:451.25pt;height:20.3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" stroked="f">
                <v:textbox style="mso-fit-shape-to-text:t" inset="0,0,0,0">
                  <w:txbxContent>
                    <w:p w14:paraId="44B60262" w14:textId="1C302C13" w:rsidR="00141D63" w:rsidRPr="000D52BB" w:rsidRDefault="00141D63" w:rsidP="00C33226">
                      <w:pPr>
                        <w:pStyle w:val="Caption"/>
                        <w:jc w:val="center"/>
                        <w:rPr>
                          <w:noProof/>
                        </w:rPr>
                      </w:pPr>
                      <w:bookmarkStart w:id="49" w:name="_Ref472558672"/>
                      <w:bookmarkStart w:id="50" w:name="_Toc481605671"/>
                      <w:r>
                        <w:t xml:space="preserve">Figure </w:t>
                      </w:r>
                      <w:fldSimple w:instr=" SEQ Figure \* ARABIC ">
                        <w:r w:rsidR="0040648D">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anchorx="margin"/>
              </v:shape>
            </w:pict>
          </mc:Fallback>
        </mc:AlternateContent>
      </w:r>
    </w:p>
    <w:p w14:paraId="5D97407B" w14:textId="7A1F3F58" w:rsidR="00C33226" w:rsidRDefault="00C33226" w:rsidP="00C33226">
      <w:r>
        <w:rPr>
          <w:noProof/>
          <w:lang w:eastAsia="en-GB"/>
        </w:rPr>
        <w:drawing>
          <wp:anchor distT="0" distB="0" distL="114300" distR="114300" simplePos="0" relativeHeight="251722752" behindDoc="0" locked="0" layoutInCell="1" allowOverlap="1" wp14:anchorId="09861804" wp14:editId="7EEC929E">
            <wp:simplePos x="0" y="0"/>
            <wp:positionH relativeFrom="page">
              <wp:align>center</wp:align>
            </wp:positionH>
            <wp:positionV relativeFrom="paragraph">
              <wp:posOffset>0</wp:posOffset>
            </wp:positionV>
            <wp:extent cx="5155200" cy="35460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55200" cy="3546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6D2B5A1E"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41D63">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41D63">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6832CDCC" w:rsidR="00C82938" w:rsidRDefault="00506AB2" w:rsidP="00C82938">
      <w:r>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41D63">
            <w:rPr>
              <w:noProof/>
            </w:rPr>
            <w:t>(Google, 2017)</w:t>
          </w:r>
          <w:r>
            <w:fldChar w:fldCharType="end"/>
          </w:r>
        </w:sdtContent>
      </w:sdt>
      <w:r w:rsidR="00C82938">
        <w:t>.</w:t>
      </w:r>
    </w:p>
    <w:p w14:paraId="3E0403D6" w14:textId="7B5C139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41D63">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605616"/>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605617"/>
      <w:r>
        <w:t>Platform</w:t>
      </w:r>
      <w:bookmarkEnd w:id="52"/>
      <w:bookmarkEnd w:id="53"/>
    </w:p>
    <w:p w14:paraId="1DECA6EC" w14:textId="10581B99" w:rsidR="005421B9" w:rsidRDefault="00342BA1" w:rsidP="0084710E">
      <w:r>
        <w:t>Before development be</w:t>
      </w:r>
      <w:r w:rsidR="004D1622">
        <w:t>gan</w:t>
      </w:r>
      <w:r>
        <w:t xml:space="preserve"> with aplomb, a target platform </w:t>
      </w:r>
      <w:r w:rsidR="004D1622">
        <w:t>needed to be</w:t>
      </w:r>
      <w:r>
        <w:t xml:space="preserv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w:t>
      </w:r>
      <w:r w:rsidR="004D1622">
        <w:t>was that</w:t>
      </w:r>
      <w:r>
        <w:t xml:space="preserve"> the target platform </w:t>
      </w:r>
      <w:r w:rsidR="004D1622">
        <w:t>needed to be</w:t>
      </w:r>
      <w:r w:rsidR="00C15EF4" w:rsidRPr="007E0A58">
        <w:t xml:space="preserve"> a mobile platform</w:t>
      </w:r>
      <w:r>
        <w:t>. Thus, a desktop</w:t>
      </w:r>
      <w:r w:rsidR="004D1622">
        <w:t xml:space="preserve"> or laptop computer platform was almost immediately</w:t>
      </w:r>
      <w:r>
        <w:t xml:space="preserv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6DB79E4C" w:rsidR="005421B9" w:rsidRDefault="0084710E" w:rsidP="0084710E">
      <w:r>
        <w:t>Therefore, t</w:t>
      </w:r>
      <w:r w:rsidR="00A85BC0" w:rsidRPr="007E0A58">
        <w:t xml:space="preserve">he </w:t>
      </w:r>
      <w:r>
        <w:t xml:space="preserve">choice of target platform </w:t>
      </w:r>
      <w:r w:rsidR="004D1622">
        <w:t xml:space="preserve">was </w:t>
      </w:r>
      <w:r>
        <w:t>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46EB0966"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4D1622">
        <w:t xml:space="preserve"> were</w:t>
      </w:r>
      <w:r>
        <w:t xml:space="preserve"> safely</w:t>
      </w:r>
      <w:r w:rsidR="00892BE9" w:rsidRPr="007E0A58">
        <w:t xml:space="preserve"> disregarded as</w:t>
      </w:r>
      <w:r>
        <w:t xml:space="preserve"> it </w:t>
      </w:r>
      <w:r w:rsidR="00B01DA4">
        <w:t>was</w:t>
      </w:r>
      <w:r>
        <w:t xml:space="preserve"> assumed that the project</w:t>
      </w:r>
      <w:r w:rsidR="00892BE9" w:rsidRPr="007E0A58">
        <w:t xml:space="preserve"> should </w:t>
      </w:r>
      <w:r>
        <w:t xml:space="preserve">be easily distributed. </w:t>
      </w:r>
      <w:r w:rsidR="00211679">
        <w:t>For</w:t>
      </w:r>
      <w:r w:rsidR="00C57F79">
        <w:t xml:space="preserve"> the project to</w:t>
      </w:r>
      <w:r w:rsidR="001F791B">
        <w:t xml:space="preserve"> be</w:t>
      </w:r>
      <w:r w:rsidR="00C57F79">
        <w:t xml:space="preserve"> run on a GPS handheld a specific handheld would have </w:t>
      </w:r>
      <w:r w:rsidR="00B01DA4">
        <w:t xml:space="preserve">had </w:t>
      </w:r>
      <w:r w:rsidR="00C57F79">
        <w:t>to</w:t>
      </w:r>
      <w:r w:rsidR="00B01DA4">
        <w:t xml:space="preserve"> be</w:t>
      </w:r>
      <w:r w:rsidR="00C57F79">
        <w:t xml:space="preserve"> </w:t>
      </w:r>
      <w:r w:rsidR="001F791B">
        <w:t>selected and the project would</w:t>
      </w:r>
      <w:r w:rsidR="00B01DA4">
        <w:t xml:space="preserve"> have</w:t>
      </w:r>
      <w:r w:rsidR="001F791B">
        <w:t xml:space="preserve"> need</w:t>
      </w:r>
      <w:r w:rsidR="00B01DA4">
        <w:t>ed</w:t>
      </w:r>
      <w:r w:rsidR="001F791B">
        <w:t xml:space="preserve"> to be developed using the manufacturers APIs and SDKs to run solely on that device which </w:t>
      </w:r>
      <w:r w:rsidR="00B01DA4">
        <w:t>would have not met</w:t>
      </w:r>
      <w:r w:rsidR="001F791B">
        <w:t xml:space="preserve">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41D63">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1342E8E0" w:rsidR="001F791B" w:rsidRDefault="00892BE9" w:rsidP="00D644B2">
      <w:r w:rsidRPr="007E0A58">
        <w:t>This le</w:t>
      </w:r>
      <w:r w:rsidR="00B01DA4">
        <w:t>ft</w:t>
      </w:r>
      <w:r w:rsidRPr="007E0A58">
        <w:t xml:space="preserve">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49F7F8B1"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w:t>
      </w:r>
      <w:r w:rsidR="00B01DA4">
        <w:t>was also</w:t>
      </w:r>
      <w:r w:rsidR="00B634F3" w:rsidRPr="007E0A58">
        <w:t xml:space="preserve"> eliminated </w:t>
      </w:r>
      <w:r w:rsidR="008631C2">
        <w:t>a</w:t>
      </w:r>
      <w:r w:rsidR="00B01DA4">
        <w:t>s documentation and support would have</w:t>
      </w:r>
      <w:r w:rsidR="008631C2">
        <w:t xml:space="preserve"> be</w:t>
      </w:r>
      <w:r w:rsidR="00B01DA4">
        <w:t>en</w:t>
      </w:r>
      <w:r w:rsidR="008631C2">
        <w:t xml:space="preserv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41D63">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40648D">
        <w:t xml:space="preserve">Figure </w:t>
      </w:r>
      <w:r w:rsidR="0040648D">
        <w:rPr>
          <w:noProof/>
        </w:rPr>
        <w:t>7</w:t>
      </w:r>
      <w:r w:rsidR="00D644B2">
        <w:fldChar w:fldCharType="end"/>
      </w:r>
      <w:r w:rsidR="00712A56">
        <w:t>)</w:t>
      </w:r>
      <w:r w:rsidR="00CA1B7E">
        <w:t>.</w:t>
      </w:r>
    </w:p>
    <w:p w14:paraId="150334CA" w14:textId="20B48A04" w:rsidR="0009064B" w:rsidRDefault="00B01DA4" w:rsidP="00CA1B7E">
      <w:r>
        <w:rPr>
          <w:noProof/>
          <w:lang w:eastAsia="en-GB"/>
        </w:rPr>
        <mc:AlternateContent>
          <mc:Choice Requires="wps">
            <w:drawing>
              <wp:anchor distT="0" distB="0" distL="114300" distR="114300" simplePos="0" relativeHeight="251667456" behindDoc="0" locked="0" layoutInCell="1" allowOverlap="1" wp14:anchorId="5CFF9CDA" wp14:editId="462224AC">
                <wp:simplePos x="0" y="0"/>
                <wp:positionH relativeFrom="margin">
                  <wp:posOffset>-1270</wp:posOffset>
                </wp:positionH>
                <wp:positionV relativeFrom="paragraph">
                  <wp:posOffset>3375660</wp:posOffset>
                </wp:positionV>
                <wp:extent cx="5730875" cy="258445"/>
                <wp:effectExtent l="0" t="0" r="3175" b="8255"/>
                <wp:wrapTopAndBottom/>
                <wp:docPr id="1" name="Text Box 1"/>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0CF87575" w14:textId="065DFAC5" w:rsidR="00141D63" w:rsidRPr="003B0553" w:rsidRDefault="00141D63" w:rsidP="003865BF">
                            <w:pPr>
                              <w:pStyle w:val="Caption"/>
                              <w:jc w:val="center"/>
                              <w:rPr>
                                <w:noProof/>
                              </w:rPr>
                            </w:pPr>
                            <w:bookmarkStart w:id="54" w:name="_Ref471937242"/>
                            <w:bookmarkStart w:id="55" w:name="_Toc481605672"/>
                            <w:r>
                              <w:t xml:space="preserve">Figure </w:t>
                            </w:r>
                            <w:fldSimple w:instr=" SEQ Figure \* ARABIC ">
                              <w:r w:rsidR="0040648D">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265.8pt;width:451.25pt;height:20.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khMAIAAGcEAAAOAAAAZHJzL2Uyb0RvYy54bWysVFFv2yAQfp+0/4B4X5xkT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" stroked="f">
                <v:textbox style="mso-fit-shape-to-text:t" inset="0,0,0,0">
                  <w:txbxContent>
                    <w:p w14:paraId="0CF87575" w14:textId="065DFAC5" w:rsidR="00141D63" w:rsidRPr="003B0553" w:rsidRDefault="00141D63" w:rsidP="003865BF">
                      <w:pPr>
                        <w:pStyle w:val="Caption"/>
                        <w:jc w:val="center"/>
                        <w:rPr>
                          <w:noProof/>
                        </w:rPr>
                      </w:pPr>
                      <w:bookmarkStart w:id="56" w:name="_Ref471937242"/>
                      <w:bookmarkStart w:id="57" w:name="_Toc481605672"/>
                      <w:r>
                        <w:t xml:space="preserve">Figure </w:t>
                      </w:r>
                      <w:fldSimple w:instr=" SEQ Figure \* ARABIC ">
                        <w:r w:rsidR="0040648D">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anchorx="margin"/>
              </v:shape>
            </w:pict>
          </mc:Fallback>
        </mc:AlternateContent>
      </w:r>
    </w:p>
    <w:p w14:paraId="4B858D35" w14:textId="5BD8A165" w:rsidR="0009064B" w:rsidRDefault="0087518C" w:rsidP="0087518C">
      <w:r>
        <w:rPr>
          <w:noProof/>
          <w:lang w:eastAsia="en-GB"/>
        </w:rPr>
        <w:drawing>
          <wp:anchor distT="0" distB="0" distL="114300" distR="114300" simplePos="0" relativeHeight="251665408" behindDoc="0" locked="0" layoutInCell="1" allowOverlap="1" wp14:anchorId="00E757B1" wp14:editId="55EB0FBD">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7245A4B9" w:rsidR="0003678B" w:rsidRDefault="008631C2" w:rsidP="008631C2">
      <w:r>
        <w:lastRenderedPageBreak/>
        <w:t xml:space="preserve">After the elimination of Windows phone, only </w:t>
      </w:r>
      <w:r w:rsidR="0003678B" w:rsidRPr="007E0A58">
        <w:t>Android and iOS</w:t>
      </w:r>
      <w:r>
        <w:t xml:space="preserve"> remain</w:t>
      </w:r>
      <w:r w:rsidR="00B01DA4">
        <w:t>ed</w:t>
      </w:r>
      <w:r>
        <w:t xml:space="preserve"> as contenders for the target platform for the project</w:t>
      </w:r>
      <w:r w:rsidR="0003678B" w:rsidRPr="007E0A58">
        <w:t>.</w:t>
      </w:r>
    </w:p>
    <w:p w14:paraId="2C739A3F" w14:textId="77777777" w:rsidR="00305F95" w:rsidRPr="007E0A58" w:rsidRDefault="00305F95" w:rsidP="008631C2"/>
    <w:p w14:paraId="34473EA6" w14:textId="0F39EEB5"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w:t>
      </w:r>
      <w:r w:rsidR="00B01DA4">
        <w:t xml:space="preserve"> have</w:t>
      </w:r>
      <w:r>
        <w:t xml:space="preserve"> be</w:t>
      </w:r>
      <w:r w:rsidR="00B01DA4">
        <w:t>en</w:t>
      </w:r>
      <w:r>
        <w:t xml:space="preserve"> the obvious choice over iOS as it has a far greater market share.</w:t>
      </w:r>
      <w:r w:rsidR="00F56F87">
        <w:t xml:space="preserve"> However,</w:t>
      </w:r>
      <w:r w:rsidR="00B01DA4">
        <w:t xml:space="preserve"> it had</w:t>
      </w:r>
      <w:r>
        <w:t xml:space="preserve">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41D63">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41D63">
            <w:rPr>
              <w:noProof/>
            </w:rPr>
            <w:t>(Sinicki, 2016)</w:t>
          </w:r>
          <w:r w:rsidR="00712432" w:rsidRPr="007E0A58">
            <w:fldChar w:fldCharType="end"/>
          </w:r>
        </w:sdtContent>
      </w:sdt>
      <w:r w:rsidR="00712432" w:rsidRPr="007E0A58">
        <w:t>.</w:t>
      </w:r>
    </w:p>
    <w:p w14:paraId="65A7DA7F" w14:textId="498CB818" w:rsidR="00F56F87" w:rsidRDefault="00305F95" w:rsidP="008631C2">
      <w:r>
        <w:t>Therefore, it matter</w:t>
      </w:r>
      <w:r w:rsidR="00B01DA4">
        <w:t>ed</w:t>
      </w:r>
      <w:r>
        <w:t xml:space="preserve"> more what t</w:t>
      </w:r>
      <w:r w:rsidR="00B01DA4">
        <w:t>he exact goal of this project was</w:t>
      </w:r>
      <w:r>
        <w:t xml:space="preserve"> </w:t>
      </w:r>
      <w:r w:rsidR="00B01DA4">
        <w:t>regarding</w:t>
      </w:r>
      <w:r>
        <w:t xml:space="preserve"> distribution and profitability. I</w:t>
      </w:r>
      <w:r w:rsidR="00F56F87">
        <w:t xml:space="preserve">f the goal of this project </w:t>
      </w:r>
      <w:r>
        <w:t>were</w:t>
      </w:r>
      <w:r w:rsidR="00F56F87">
        <w:t xml:space="preserve"> mass distribution, then Android would</w:t>
      </w:r>
      <w:r w:rsidR="00B01DA4">
        <w:t xml:space="preserve"> have been</w:t>
      </w:r>
      <w:r>
        <w:t xml:space="preserve"> far</w:t>
      </w:r>
      <w:r w:rsidR="00B01DA4">
        <w:t xml:space="preserve"> the be</w:t>
      </w:r>
      <w:r w:rsidR="00F56F87">
        <w:t>t</w:t>
      </w:r>
      <w:r w:rsidR="00B01DA4">
        <w:t>ter</w:t>
      </w:r>
      <w:r w:rsidR="00F56F87">
        <w:t xml:space="preserve"> choice. However, if the goal </w:t>
      </w:r>
      <w:r>
        <w:t>were to be profitable</w:t>
      </w:r>
      <w:r w:rsidR="00F56F87">
        <w:t>, t</w:t>
      </w:r>
      <w:r>
        <w:t xml:space="preserve">hen iOS would </w:t>
      </w:r>
      <w:r w:rsidR="00B01DA4">
        <w:t xml:space="preserve">have </w:t>
      </w:r>
      <w:r>
        <w:t>be</w:t>
      </w:r>
      <w:r w:rsidR="00B01DA4">
        <w:t>en</w:t>
      </w:r>
      <w:r>
        <w:t xml:space="preserve"> a better target platform </w:t>
      </w:r>
      <w:sdt>
        <w:sdtPr>
          <w:id w:val="-241024737"/>
          <w:citation/>
        </w:sdtPr>
        <w:sdtContent>
          <w:r>
            <w:fldChar w:fldCharType="begin"/>
          </w:r>
          <w:r>
            <w:instrText xml:space="preserve"> CITATION Kir16 \l 2057 </w:instrText>
          </w:r>
          <w:r>
            <w:fldChar w:fldCharType="separate"/>
          </w:r>
          <w:r w:rsidR="00141D63">
            <w:rPr>
              <w:noProof/>
            </w:rPr>
            <w:t>(Sunny, 2016)</w:t>
          </w:r>
          <w:r>
            <w:fldChar w:fldCharType="end"/>
          </w:r>
        </w:sdtContent>
      </w:sdt>
      <w:r w:rsidR="00F56F87">
        <w:t>.</w:t>
      </w:r>
    </w:p>
    <w:p w14:paraId="79FFF056" w14:textId="77777777" w:rsidR="00305F95" w:rsidRDefault="00305F95" w:rsidP="008631C2"/>
    <w:p w14:paraId="74DFAD08" w14:textId="4ECF59F9" w:rsidR="00A06BBC" w:rsidRDefault="00A06BBC" w:rsidP="004435B7">
      <w:r>
        <w:t xml:space="preserve">Rather than attempting to separate the candidates on business </w:t>
      </w:r>
      <w:r w:rsidR="004435B7">
        <w:t>ventures</w:t>
      </w:r>
      <w:r>
        <w:t xml:space="preserve"> </w:t>
      </w:r>
      <w:r w:rsidR="009F59EE">
        <w:t>alone</w:t>
      </w:r>
      <w:r>
        <w:t xml:space="preserve"> it would </w:t>
      </w:r>
      <w:r w:rsidR="00B01DA4">
        <w:t xml:space="preserve">have </w:t>
      </w:r>
      <w:r>
        <w:t>be</w:t>
      </w:r>
      <w:r w:rsidR="00B01DA4">
        <w:t>en</w:t>
      </w:r>
      <w:r>
        <w:t xml:space="preserv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358B6BA3"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41D63">
            <w:rPr>
              <w:noProof/>
            </w:rPr>
            <w:t>(O’Sullivan, 2015)</w:t>
          </w:r>
          <w:r>
            <w:fldChar w:fldCharType="end"/>
          </w:r>
        </w:sdtContent>
      </w:sdt>
      <w:r>
        <w:t>.</w:t>
      </w:r>
    </w:p>
    <w:p w14:paraId="70FD7565" w14:textId="79DE3AE7"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41D63">
            <w:rPr>
              <w:noProof/>
            </w:rPr>
            <w:t>(Sinicki, 2016)</w:t>
          </w:r>
          <w:r w:rsidR="00887025">
            <w:fldChar w:fldCharType="end"/>
          </w:r>
        </w:sdtContent>
      </w:sdt>
      <w:r w:rsidR="00887025">
        <w:t>.</w:t>
      </w:r>
    </w:p>
    <w:p w14:paraId="714D45C0" w14:textId="525A807D" w:rsidR="00856C7B" w:rsidRPr="007E0A58" w:rsidRDefault="005C2254" w:rsidP="002F7371">
      <w:r>
        <w:t>Obviously both platforms have their merit</w:t>
      </w:r>
      <w:r w:rsidR="00443027">
        <w:t xml:space="preserve">s, given the </w:t>
      </w:r>
      <w:r w:rsidR="00856C7B">
        <w:t xml:space="preserve">features of both operating systems </w:t>
      </w:r>
      <w:r w:rsidR="00443027">
        <w:t xml:space="preserve">it was </w:t>
      </w:r>
      <w:r w:rsidR="00856C7B">
        <w:t>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605618"/>
      <w:r>
        <w:lastRenderedPageBreak/>
        <w:t>Languag</w:t>
      </w:r>
      <w:r w:rsidR="00887025">
        <w:t>e</w:t>
      </w:r>
      <w:bookmarkEnd w:id="58"/>
      <w:bookmarkEnd w:id="59"/>
    </w:p>
    <w:p w14:paraId="5D30A98D" w14:textId="6B7C402B" w:rsidR="007D6893" w:rsidRDefault="00211679" w:rsidP="007D6893">
      <w:r w:rsidRPr="007E0A58">
        <w:t>For</w:t>
      </w:r>
      <w:r w:rsidR="00114F1D">
        <w:t xml:space="preserve"> development to</w:t>
      </w:r>
      <w:r w:rsidR="007D6893">
        <w:t xml:space="preserve"> finally</w:t>
      </w:r>
      <w:r w:rsidR="00114F1D">
        <w:t xml:space="preserve"> begin</w:t>
      </w:r>
      <w:r w:rsidR="007D6893">
        <w:t xml:space="preserve"> on the project a programming language </w:t>
      </w:r>
      <w:r w:rsidR="00114F1D">
        <w:t>needed to be</w:t>
      </w:r>
      <w:r w:rsidR="007D6893">
        <w:t xml:space="preserve"> chosen for the project to be written in.</w:t>
      </w:r>
    </w:p>
    <w:p w14:paraId="44F1144D" w14:textId="0F1A6435"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40648D">
        <w:t>3.2.1</w:t>
      </w:r>
      <w:r w:rsidR="00DF1750">
        <w:fldChar w:fldCharType="end"/>
      </w:r>
      <w:r w:rsidR="00DF1750">
        <w:t xml:space="preserve">) </w:t>
      </w:r>
      <w:r>
        <w:t>previously the platfor</w:t>
      </w:r>
      <w:r w:rsidR="00114F1D">
        <w:t>m to develop the project for had</w:t>
      </w:r>
      <w:r>
        <w:t xml:space="preserve"> been narrowed down to either Android or iOS.</w:t>
      </w:r>
    </w:p>
    <w:p w14:paraId="6D553FD2" w14:textId="77777777" w:rsidR="00F357E5" w:rsidRDefault="00F357E5" w:rsidP="007D6893"/>
    <w:p w14:paraId="722AA39E" w14:textId="7466E3D4" w:rsidR="007D6893" w:rsidRDefault="00114F1D" w:rsidP="007D6893">
      <w:r>
        <w:t>If the decision was</w:t>
      </w:r>
      <w:r w:rsidR="007D6893">
        <w:t xml:space="preserve"> made to develop</w:t>
      </w:r>
      <w:r w:rsidR="00D07BE3" w:rsidRPr="007E0A58">
        <w:t xml:space="preserve"> for Android </w:t>
      </w:r>
      <w:r w:rsidR="007D6893">
        <w:t>the languages avail</w:t>
      </w:r>
      <w:r>
        <w:t>able to write the project in would have been</w:t>
      </w:r>
      <w:r w:rsidR="00D07BE3" w:rsidRPr="007E0A58">
        <w:t xml:space="preserve"> Java using</w:t>
      </w:r>
      <w:r w:rsidR="007D6893">
        <w:t xml:space="preserve"> the</w:t>
      </w:r>
      <w:r w:rsidR="00D07BE3" w:rsidRPr="007E0A58">
        <w:t xml:space="preserve"> Android S</w:t>
      </w:r>
      <w:r w:rsidR="00533444" w:rsidRPr="007E0A58">
        <w:t>tudio</w:t>
      </w:r>
      <w:r w:rsidR="007D6893">
        <w:t xml:space="preserve"> integrated development environment or</w:t>
      </w:r>
      <w:r w:rsidR="00533444" w:rsidRPr="007E0A58">
        <w:t xml:space="preserve"> </w:t>
      </w:r>
      <w:r w:rsidR="00D07BE3" w:rsidRPr="007E0A58">
        <w:t xml:space="preserve">in C# </w:t>
      </w:r>
      <w:r w:rsidR="00CA1B7E">
        <w:t>via</w:t>
      </w:r>
      <w:r w:rsidR="007D6893">
        <w:t xml:space="preserve"> the</w:t>
      </w:r>
      <w:r w:rsidR="00CA1B7E">
        <w:t xml:space="preserve"> Xamarin </w:t>
      </w:r>
      <w:r w:rsidR="007D6893">
        <w:t>for</w:t>
      </w:r>
      <w:r w:rsidR="00D07BE3" w:rsidRPr="007E0A58">
        <w:t xml:space="preserve"> Visual Studio</w:t>
      </w:r>
      <w:r w:rsidR="007D6893">
        <w:t xml:space="preserve"> integrated development environment</w:t>
      </w:r>
      <w:r w:rsidR="00533444" w:rsidRPr="007E0A58">
        <w:t>.</w:t>
      </w:r>
    </w:p>
    <w:p w14:paraId="416E63E5" w14:textId="65535540"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40648D">
        <w:t xml:space="preserve">Figure </w:t>
      </w:r>
      <w:r w:rsidR="0040648D">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40648D">
        <w:t xml:space="preserve">Figure </w:t>
      </w:r>
      <w:r w:rsidR="0040648D">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0FBB811F" w:rsidR="00141D63" w:rsidRPr="00646506" w:rsidRDefault="00141D63" w:rsidP="003865BF">
                            <w:pPr>
                              <w:pStyle w:val="Caption"/>
                              <w:jc w:val="center"/>
                              <w:rPr>
                                <w:noProof/>
                              </w:rPr>
                            </w:pPr>
                            <w:bookmarkStart w:id="60" w:name="_Ref471939068"/>
                            <w:bookmarkStart w:id="61" w:name="_Toc481605673"/>
                            <w:r>
                              <w:t xml:space="preserve">Figure </w:t>
                            </w:r>
                            <w:fldSimple w:instr=" SEQ Figure \* ARABIC ">
                              <w:r w:rsidR="0040648D">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0FBB811F" w:rsidR="00141D63" w:rsidRPr="00646506" w:rsidRDefault="00141D63" w:rsidP="003865BF">
                      <w:pPr>
                        <w:pStyle w:val="Caption"/>
                        <w:jc w:val="center"/>
                        <w:rPr>
                          <w:noProof/>
                        </w:rPr>
                      </w:pPr>
                      <w:bookmarkStart w:id="62" w:name="_Ref471939068"/>
                      <w:bookmarkStart w:id="63" w:name="_Toc481605673"/>
                      <w:r>
                        <w:t xml:space="preserve">Figure </w:t>
                      </w:r>
                      <w:fldSimple w:instr=" SEQ Figure \* ARABIC ">
                        <w:r w:rsidR="0040648D">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5B47C7D9" w:rsidR="00141D63" w:rsidRPr="00A51FB7" w:rsidRDefault="00141D63" w:rsidP="003865BF">
                            <w:pPr>
                              <w:pStyle w:val="Caption"/>
                              <w:jc w:val="center"/>
                              <w:rPr>
                                <w:noProof/>
                              </w:rPr>
                            </w:pPr>
                            <w:bookmarkStart w:id="64" w:name="_Ref471939072"/>
                            <w:bookmarkStart w:id="65" w:name="_Toc481605674"/>
                            <w:r>
                              <w:t xml:space="preserve">Figure </w:t>
                            </w:r>
                            <w:fldSimple w:instr=" SEQ Figure \* ARABIC ">
                              <w:r w:rsidR="0040648D">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5B47C7D9" w:rsidR="00141D63" w:rsidRPr="00A51FB7" w:rsidRDefault="00141D63" w:rsidP="003865BF">
                      <w:pPr>
                        <w:pStyle w:val="Caption"/>
                        <w:jc w:val="center"/>
                        <w:rPr>
                          <w:noProof/>
                        </w:rPr>
                      </w:pPr>
                      <w:bookmarkStart w:id="66" w:name="_Ref471939072"/>
                      <w:bookmarkStart w:id="67" w:name="_Toc481605674"/>
                      <w:r>
                        <w:t xml:space="preserve">Figure </w:t>
                      </w:r>
                      <w:fldSimple w:instr=" SEQ Figure \* ARABIC ">
                        <w:r w:rsidR="0040648D">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0DADB9AF"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41D63">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2F4598D4" w14:textId="2B4CB994" w:rsidR="00B13CA6" w:rsidRDefault="00B13CA6" w:rsidP="00B13CA6">
      <w:r>
        <w:lastRenderedPageBreak/>
        <w:t>An emulation layer would</w:t>
      </w:r>
      <w:r w:rsidR="00407D52">
        <w:t xml:space="preserve"> have</w:t>
      </w:r>
      <w:r>
        <w:t xml:space="preserve"> slow</w:t>
      </w:r>
      <w:r w:rsidR="00407D52">
        <w:t>ed</w:t>
      </w:r>
      <w:r>
        <w:t xml:space="preserve">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41D63">
            <w:rPr>
              <w:noProof/>
            </w:rPr>
            <w:t>(Rouse, 2006)</w:t>
          </w:r>
          <w:r>
            <w:fldChar w:fldCharType="end"/>
          </w:r>
        </w:sdtContent>
      </w:sdt>
      <w:r>
        <w:t>.</w:t>
      </w:r>
    </w:p>
    <w:p w14:paraId="6E3A516A" w14:textId="26202281"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41D63">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282F5E">
        <w:t xml:space="preserve"> a solution would have been able</w:t>
      </w:r>
      <w:r w:rsidR="00CA15F4">
        <w:t xml:space="preserv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41D63">
            <w:rPr>
              <w:noProof/>
            </w:rPr>
            <w:t>(Scholtz, 1992)</w:t>
          </w:r>
          <w:r w:rsidR="002827AB">
            <w:fldChar w:fldCharType="end"/>
          </w:r>
        </w:sdtContent>
      </w:sdt>
      <w:r w:rsidR="00CA15F4">
        <w:t>.</w:t>
      </w:r>
    </w:p>
    <w:p w14:paraId="1B3BE0C0" w14:textId="6A3AB9BB" w:rsidR="007D6893" w:rsidRDefault="007D6893" w:rsidP="007D6893"/>
    <w:p w14:paraId="7701954E" w14:textId="3CD0EAF3" w:rsidR="00F357E5" w:rsidRDefault="00F357E5" w:rsidP="00F357E5">
      <w:r>
        <w:t xml:space="preserve">However, if the decision </w:t>
      </w:r>
      <w:r w:rsidR="00282F5E">
        <w:t>was</w:t>
      </w:r>
      <w:r>
        <w:t xml:space="preserve"> to develop</w:t>
      </w:r>
      <w:r w:rsidRPr="007E0A58">
        <w:t xml:space="preserve"> for </w:t>
      </w:r>
      <w:r>
        <w:t>iOS instead,</w:t>
      </w:r>
      <w:r w:rsidRPr="007E0A58">
        <w:t xml:space="preserve"> </w:t>
      </w:r>
      <w:r>
        <w:t xml:space="preserve">the languages available to write the project in </w:t>
      </w:r>
      <w:r w:rsidR="00282F5E">
        <w:t>were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10857BD1"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40648D">
        <w:t xml:space="preserve">Figure </w:t>
      </w:r>
      <w:r w:rsidR="0040648D">
        <w:rPr>
          <w:noProof/>
        </w:rPr>
        <w:t>10</w:t>
      </w:r>
      <w:r>
        <w:fldChar w:fldCharType="end"/>
      </w:r>
      <w:r>
        <w:t>) (</w:t>
      </w:r>
      <w:r>
        <w:fldChar w:fldCharType="begin"/>
      </w:r>
      <w:r>
        <w:instrText xml:space="preserve"> REF _Ref471939072 \h </w:instrText>
      </w:r>
      <w:r>
        <w:fldChar w:fldCharType="separate"/>
      </w:r>
      <w:r w:rsidR="0040648D">
        <w:t xml:space="preserve">Figure </w:t>
      </w:r>
      <w:r w:rsidR="0040648D">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60685DFC" w:rsidR="00141D63" w:rsidRPr="005E35ED" w:rsidRDefault="00141D63" w:rsidP="003865BF">
                            <w:pPr>
                              <w:pStyle w:val="Caption"/>
                              <w:jc w:val="center"/>
                              <w:rPr>
                                <w:noProof/>
                              </w:rPr>
                            </w:pPr>
                            <w:bookmarkStart w:id="68" w:name="_Ref471942693"/>
                            <w:bookmarkStart w:id="69" w:name="_Toc481605675"/>
                            <w:r>
                              <w:t xml:space="preserve">Figure </w:t>
                            </w:r>
                            <w:fldSimple w:instr=" SEQ Figure \* ARABIC ">
                              <w:r w:rsidR="0040648D">
                                <w:rPr>
                                  <w:noProof/>
                                </w:rPr>
                                <w:t>10</w:t>
                              </w:r>
                            </w:fldSimple>
                            <w:bookmarkEnd w:id="68"/>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60685DFC" w:rsidR="00141D63" w:rsidRPr="005E35ED" w:rsidRDefault="00141D63" w:rsidP="003865BF">
                      <w:pPr>
                        <w:pStyle w:val="Caption"/>
                        <w:jc w:val="center"/>
                        <w:rPr>
                          <w:noProof/>
                        </w:rPr>
                      </w:pPr>
                      <w:bookmarkStart w:id="70" w:name="_Ref471942693"/>
                      <w:bookmarkStart w:id="71" w:name="_Toc481605675"/>
                      <w:r>
                        <w:t xml:space="preserve">Figure </w:t>
                      </w:r>
                      <w:fldSimple w:instr=" SEQ Figure \* ARABIC ">
                        <w:r w:rsidR="0040648D">
                          <w:rPr>
                            <w:noProof/>
                          </w:rPr>
                          <w:t>10</w:t>
                        </w:r>
                      </w:fldSimple>
                      <w:bookmarkEnd w:id="70"/>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7C883FC3"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w:t>
      </w:r>
      <w:r w:rsidR="00282F5E">
        <w:t>iOS</w:t>
      </w:r>
      <w:r>
        <w:t xml:space="preserve"> devices </w:t>
      </w:r>
      <w:sdt>
        <w:sdtPr>
          <w:id w:val="335743140"/>
          <w:citation/>
        </w:sdtPr>
        <w:sdtContent>
          <w:r>
            <w:fldChar w:fldCharType="begin"/>
          </w:r>
          <w:r>
            <w:instrText xml:space="preserve"> CITATION App16 \l 2057 </w:instrText>
          </w:r>
          <w:r>
            <w:fldChar w:fldCharType="separate"/>
          </w:r>
          <w:r w:rsidR="00141D63">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41D63">
            <w:rPr>
              <w:noProof/>
            </w:rPr>
            <w:t>(Xamarin Inc., 2016)</w:t>
          </w:r>
          <w:r w:rsidRPr="007E0A58">
            <w:fldChar w:fldCharType="end"/>
          </w:r>
        </w:sdtContent>
      </w:sdt>
      <w:r>
        <w:t>.</w:t>
      </w:r>
    </w:p>
    <w:p w14:paraId="68D938E7" w14:textId="00E74803"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w:t>
      </w:r>
      <w:r w:rsidR="00282F5E">
        <w:t>solutions, they would have</w:t>
      </w:r>
      <w:r>
        <w:t xml:space="preserve"> bot</w:t>
      </w:r>
      <w:r w:rsidR="00282F5E">
        <w:t>h produce applications which ran</w:t>
      </w:r>
      <w:r>
        <w:t xml:space="preserve"> at similar speeds</w:t>
      </w:r>
      <w:r w:rsidRPr="007E0A58">
        <w:t>.</w:t>
      </w:r>
      <w:r>
        <w:t xml:space="preserve"> However, Xamarin </w:t>
      </w:r>
      <w:r w:rsidR="00282F5E">
        <w:t>would also allow</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41D63">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w:t>
      </w:r>
      <w:r w:rsidR="00282F5E">
        <w:t xml:space="preserve">a solution would have been able to be created </w:t>
      </w:r>
      <w:r>
        <w:t xml:space="preserve">in Xamarin at a greater speed and to a higher quality standard than in </w:t>
      </w:r>
      <w:r w:rsidR="006F2A3A">
        <w:t>Swift.</w:t>
      </w:r>
    </w:p>
    <w:p w14:paraId="2D0A9DAB" w14:textId="77777777" w:rsidR="00856C7B" w:rsidRDefault="00856C7B" w:rsidP="00825978"/>
    <w:p w14:paraId="54DF6531" w14:textId="0FA08D94"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w:t>
      </w:r>
      <w:r w:rsidR="00282F5E">
        <w:t>was</w:t>
      </w:r>
      <w:r w:rsidR="00EC138E">
        <w:t xml:space="preserve"> unnecessary to choose between both Android and iOS as the target platform.</w:t>
      </w:r>
    </w:p>
    <w:p w14:paraId="171D6EEE" w14:textId="68CD6CD6" w:rsidR="00EC138E" w:rsidRDefault="00282F5E" w:rsidP="00EC138E">
      <w:r>
        <w:t>This meant</w:t>
      </w:r>
      <w:r w:rsidR="00EC138E">
        <w:t xml:space="preserve"> that the </w:t>
      </w:r>
      <w:r w:rsidR="00A66F6F" w:rsidRPr="007E0A58">
        <w:t>theore</w:t>
      </w:r>
      <w:r w:rsidR="00EC138E">
        <w:t xml:space="preserve">tical user base for the project </w:t>
      </w:r>
      <w:r>
        <w:t>rose</w:t>
      </w:r>
      <w:r w:rsidR="005C1439">
        <w:t xml:space="preserve"> from 86.2%</w:t>
      </w:r>
      <w:r w:rsidR="00EC138E">
        <w:t xml:space="preserve"> or 12.9% alone targe</w:t>
      </w:r>
      <w:r>
        <w:t>ting either Android or iOS</w:t>
      </w:r>
      <w:r w:rsidR="00EC138E">
        <w:t xml:space="preserve"> respectively</w:t>
      </w:r>
      <w:r w:rsidR="005C1439">
        <w:t xml:space="preserve"> to</w:t>
      </w:r>
      <w:r w:rsidR="00EC138E">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41D63">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41D63">
            <w:rPr>
              <w:noProof/>
            </w:rPr>
            <w:t>(Statista, 2016)</w:t>
          </w:r>
          <w:r w:rsidR="00A66F6F" w:rsidRPr="007E0A58">
            <w:fldChar w:fldCharType="end"/>
          </w:r>
        </w:sdtContent>
      </w:sdt>
      <w:r w:rsidR="00EC138E">
        <w:t>.</w:t>
      </w:r>
    </w:p>
    <w:p w14:paraId="7BEC2DD5" w14:textId="6E8F2746"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82F5E">
        <w:t>was</w:t>
      </w:r>
      <w:r w:rsidR="00233D76">
        <w:t xml:space="preserv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605619"/>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605620"/>
      <w:r>
        <w:t>Architecture</w:t>
      </w:r>
      <w:bookmarkEnd w:id="82"/>
    </w:p>
    <w:p w14:paraId="78F4F923" w14:textId="609D2658" w:rsidR="00DF1750" w:rsidRDefault="00282F5E" w:rsidP="00DF1750">
      <w:r>
        <w:t>For the implementation of</w:t>
      </w:r>
      <w:r w:rsidR="00440DCE">
        <w:t xml:space="preserve"> a</w:t>
      </w:r>
      <w:r w:rsidR="00DF1750">
        <w:t xml:space="preserve"> multiplayer version of the project some form of</w:t>
      </w:r>
      <w:r w:rsidR="005C1439" w:rsidRPr="005C1439">
        <w:t xml:space="preserve"> </w:t>
      </w:r>
      <w:r w:rsidR="00F56F87">
        <w:t>networking component</w:t>
      </w:r>
      <w:r>
        <w:t xml:space="preserve"> was</w:t>
      </w:r>
      <w:r w:rsidR="00F56F87">
        <w:t xml:space="preserve"> </w:t>
      </w:r>
      <w:r>
        <w:t>required</w:t>
      </w:r>
      <w:r w:rsidR="00440DCE">
        <w:t xml:space="preserve"> to synchronise all current players</w:t>
      </w:r>
      <w:r w:rsidR="00DF1750">
        <w:t>.</w:t>
      </w:r>
    </w:p>
    <w:p w14:paraId="69655DCA" w14:textId="55585828"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40648D">
        <w:t>3.2.2</w:t>
      </w:r>
      <w:r w:rsidR="00DF1750">
        <w:fldChar w:fldCharType="end"/>
      </w:r>
      <w:r w:rsidR="00DF1750">
        <w:t>)</w:t>
      </w:r>
      <w:r w:rsidR="00D46A92">
        <w:t>,</w:t>
      </w:r>
      <w:r w:rsidR="00F02F6E">
        <w:t xml:space="preserve"> </w:t>
      </w:r>
      <w:r w:rsidR="00282F5E">
        <w:t>was</w:t>
      </w:r>
      <w:r w:rsidR="00DF1750">
        <w:t xml:space="preserve"> written in the</w:t>
      </w:r>
      <w:r w:rsidRPr="005C1439">
        <w:t xml:space="preserve"> Xamarin</w:t>
      </w:r>
      <w:r w:rsidR="00D46A92">
        <w:t xml:space="preserve"> programming language</w:t>
      </w:r>
      <w:r w:rsidR="00282F5E">
        <w:t xml:space="preserve"> as it allowed</w:t>
      </w:r>
      <w:r w:rsidRPr="005C1439">
        <w:t xml:space="preserve">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41D63">
            <w:rPr>
              <w:noProof/>
            </w:rPr>
            <w:t>(Xamarin Inc., 2016)</w:t>
          </w:r>
          <w:r w:rsidR="00D94F9B">
            <w:fldChar w:fldCharType="end"/>
          </w:r>
        </w:sdtContent>
      </w:sdt>
      <w:r w:rsidR="00D46A92">
        <w:t>.</w:t>
      </w:r>
    </w:p>
    <w:p w14:paraId="349F483F" w14:textId="5682538B" w:rsidR="00D94F9B" w:rsidRDefault="00F02F6E" w:rsidP="00D94F9B">
      <w:r>
        <w:t>Xamarin</w:t>
      </w:r>
      <w:r w:rsidR="005C1439" w:rsidRPr="005C1439">
        <w:t xml:space="preserve"> </w:t>
      </w:r>
      <w:r w:rsidR="00282F5E">
        <w:t>would</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41D63">
            <w:rPr>
              <w:noProof/>
            </w:rPr>
            <w:t>(Xamarin Inc., 2016)</w:t>
          </w:r>
          <w:r w:rsidR="00440DCE">
            <w:fldChar w:fldCharType="end"/>
          </w:r>
        </w:sdtContent>
      </w:sdt>
      <w:r w:rsidR="00D94F9B">
        <w:t>.</w:t>
      </w:r>
    </w:p>
    <w:p w14:paraId="621EA233" w14:textId="77507E0B" w:rsidR="005C1439" w:rsidRDefault="00D94F9B" w:rsidP="00440DCE">
      <w:r>
        <w:t xml:space="preserve">The ability for the networking component to be able to be run from either </w:t>
      </w:r>
      <w:r w:rsidRPr="005C1439">
        <w:t>a desktop or a mobile device</w:t>
      </w:r>
      <w:r w:rsidR="00E209C4">
        <w:t xml:space="preserve"> was desirable as it allowed</w:t>
      </w:r>
      <w:r w:rsidR="005C1439" w:rsidRPr="005C1439">
        <w:t xml:space="preserve">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rsidR="00E35572">
        <w:t>s that could</w:t>
      </w:r>
      <w:r>
        <w:t xml:space="preserve">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1072EC10" w:rsidR="00440DCE" w:rsidRDefault="00B00920" w:rsidP="00440DCE">
      <w:pPr>
        <w:keepNext/>
      </w:pPr>
      <w:r>
        <w:t>T</w:t>
      </w:r>
      <w:r w:rsidR="00E35572">
        <w:t xml:space="preserve">here were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w:t>
      </w:r>
      <w:r w:rsidR="00E35572">
        <w:t>could</w:t>
      </w:r>
      <w:r w:rsidR="00440DCE">
        <w:t xml:space="preserve"> be implemented and the </w:t>
      </w:r>
      <w:r w:rsidR="00E24717">
        <w:t>way</w:t>
      </w:r>
      <w:r w:rsidR="00440DCE">
        <w:t xml:space="preserve"> they go about synchronising data between themselves.</w:t>
      </w:r>
    </w:p>
    <w:p w14:paraId="5ED7C640" w14:textId="04B6C076"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t>.</w:t>
      </w:r>
    </w:p>
    <w:p w14:paraId="2A1CBB0E" w14:textId="1F407736"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41D63">
            <w:rPr>
              <w:noProof/>
            </w:rPr>
            <w:t>(Posey, 2000)</w:t>
          </w:r>
          <w:r w:rsidR="00B00920" w:rsidRPr="007E0A58">
            <w:fldChar w:fldCharType="end"/>
          </w:r>
        </w:sdtContent>
      </w:sdt>
      <w:r w:rsidR="00B00920" w:rsidRPr="007E0A58">
        <w:t>.</w:t>
      </w:r>
    </w:p>
    <w:p w14:paraId="531FB206" w14:textId="5B938893"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40648D">
        <w:t xml:space="preserve">Figure </w:t>
      </w:r>
      <w:r w:rsidR="0040648D">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65E83741" w:rsidR="00141D63" w:rsidRPr="00F43824" w:rsidRDefault="00141D63" w:rsidP="003865BF">
                            <w:pPr>
                              <w:pStyle w:val="Caption"/>
                              <w:jc w:val="center"/>
                              <w:rPr>
                                <w:noProof/>
                              </w:rPr>
                            </w:pPr>
                            <w:bookmarkStart w:id="83" w:name="_Ref471937887"/>
                            <w:bookmarkStart w:id="84" w:name="_Toc481605676"/>
                            <w:r>
                              <w:t xml:space="preserve">Figure </w:t>
                            </w:r>
                            <w:fldSimple w:instr=" SEQ Figure \* ARABIC ">
                              <w:r w:rsidR="0040648D">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65E83741" w:rsidR="00141D63" w:rsidRPr="00F43824" w:rsidRDefault="00141D63" w:rsidP="003865BF">
                      <w:pPr>
                        <w:pStyle w:val="Caption"/>
                        <w:jc w:val="center"/>
                        <w:rPr>
                          <w:noProof/>
                        </w:rPr>
                      </w:pPr>
                      <w:bookmarkStart w:id="85" w:name="_Ref471937887"/>
                      <w:bookmarkStart w:id="86" w:name="_Toc481605676"/>
                      <w:r>
                        <w:t xml:space="preserve">Figure </w:t>
                      </w:r>
                      <w:fldSimple w:instr=" SEQ Figure \* ARABIC ">
                        <w:r w:rsidR="0040648D">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8AFA041"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41D63">
            <w:rPr>
              <w:noProof/>
            </w:rPr>
            <w:t>(Baccelli, et al., 2013)</w:t>
          </w:r>
          <w:r w:rsidR="00E1274B">
            <w:fldChar w:fldCharType="end"/>
          </w:r>
        </w:sdtContent>
      </w:sdt>
      <w:r w:rsidR="00E1274B">
        <w:t>.</w:t>
      </w:r>
    </w:p>
    <w:p w14:paraId="61856FA4" w14:textId="5547D3A1"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41D63">
            <w:rPr>
              <w:noProof/>
            </w:rPr>
            <w:t>(Baccelli, et al., 2013)</w:t>
          </w:r>
          <w:r>
            <w:fldChar w:fldCharType="end"/>
          </w:r>
        </w:sdtContent>
      </w:sdt>
      <w:r>
        <w:t>.</w:t>
      </w:r>
    </w:p>
    <w:p w14:paraId="45A1AD14" w14:textId="427D0725"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3B35FD">
        <w:t>.</w:t>
      </w:r>
    </w:p>
    <w:p w14:paraId="7A726BAB" w14:textId="1629E5B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41D63">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2D8F657" w:rsidR="00E85807" w:rsidRDefault="004F5184" w:rsidP="00E85807">
      <w:pPr>
        <w:keepNext/>
      </w:pPr>
      <w:r>
        <w:t xml:space="preserve">For this </w:t>
      </w:r>
      <w:r w:rsidR="00211679">
        <w:t>project,</w:t>
      </w:r>
      <w:r w:rsidR="001838D6" w:rsidRPr="007E0A58">
        <w:t xml:space="preserve"> a client/</w:t>
      </w:r>
      <w:r w:rsidR="00375E92" w:rsidRPr="007E0A58">
        <w:t>serv</w:t>
      </w:r>
      <w:r w:rsidR="00E35572">
        <w:t>er model was</w:t>
      </w:r>
      <w:r>
        <w:t xml:space="preserve"> most effective</w:t>
      </w:r>
      <w:r w:rsidR="00E35572">
        <w:t>, this was</w:t>
      </w:r>
      <w:r w:rsidR="00375E92" w:rsidRPr="007E0A58">
        <w:t xml:space="preserve"> </w:t>
      </w:r>
      <w:r>
        <w:t>because the player’s</w:t>
      </w:r>
      <w:r w:rsidR="004C03D0">
        <w:t xml:space="preserve"> mobile de</w:t>
      </w:r>
      <w:r w:rsidR="00E35572">
        <w:t>vice on which the application would be running would</w:t>
      </w:r>
      <w:r w:rsidR="004C03D0">
        <w:t xml:space="preserve">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41D63">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41D63">
            <w:rPr>
              <w:noProof/>
            </w:rPr>
            <w:t>(Ali, et al., n.d.)</w:t>
          </w:r>
          <w:r w:rsidR="004C03D0">
            <w:fldChar w:fldCharType="end"/>
          </w:r>
        </w:sdtContent>
      </w:sdt>
      <w:r w:rsidR="004C03D0">
        <w:t>.</w:t>
      </w:r>
    </w:p>
    <w:p w14:paraId="5BDDEADD" w14:textId="31184AC9" w:rsidR="00322E41" w:rsidRDefault="00E85807" w:rsidP="00E85807">
      <w:pPr>
        <w:keepNext/>
      </w:pPr>
      <w:r>
        <w:t>Therefore,</w:t>
      </w:r>
      <w:r w:rsidR="00A15424">
        <w:t xml:space="preserve"> if a peer-to-peer architecture </w:t>
      </w:r>
      <w:r w:rsidR="00E35572">
        <w:t>was</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15CFA225" w:rsidR="00DB5525" w:rsidRDefault="00E85807" w:rsidP="00DB5525">
      <w:pPr>
        <w:keepNext/>
      </w:pPr>
      <w:r>
        <w:t>In addi</w:t>
      </w:r>
      <w:r w:rsidR="00E35572">
        <w:t>tion, because the application was</w:t>
      </w:r>
      <w:r>
        <w:t xml:space="preserve"> de</w:t>
      </w:r>
      <w:r w:rsidR="00E35572">
        <w:t>signed for mobile devices it could be assumed that the players would be</w:t>
      </w:r>
      <w:r>
        <w:t xml:space="preserve"> on a rated connection</w:t>
      </w:r>
      <w:r w:rsidR="006F063A">
        <w:t>,</w:t>
      </w:r>
      <w:r>
        <w:t xml:space="preserve"> where every piece of data could cost the player</w:t>
      </w:r>
      <w:r w:rsidR="00DB5525">
        <w:t>s</w:t>
      </w:r>
      <w:r>
        <w:t xml:space="preserve"> money to send</w:t>
      </w:r>
      <w:r w:rsidR="006F063A">
        <w:t>, it would</w:t>
      </w:r>
      <w:r w:rsidR="00E35572">
        <w:t xml:space="preserve"> have</w:t>
      </w:r>
      <w:r w:rsidR="006F063A">
        <w:t xml:space="preserve"> be</w:t>
      </w:r>
      <w:r w:rsidR="00E35572">
        <w:t>en</w:t>
      </w:r>
      <w:r w:rsidR="006F063A">
        <w:t xml:space="preserve"> unnecessary to cause the player</w:t>
      </w:r>
      <w:r w:rsidR="00DB5525">
        <w:t>s</w:t>
      </w:r>
      <w:r w:rsidR="006F063A">
        <w:t xml:space="preserve"> avoidable cost</w:t>
      </w:r>
      <w:r w:rsidR="00DB5525">
        <w:t>.</w:t>
      </w:r>
    </w:p>
    <w:p w14:paraId="45C54241" w14:textId="3CE7F4E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 xml:space="preserve">the players to send and receive only one message to synchronise </w:t>
      </w:r>
      <w:r w:rsidR="00E35572">
        <w:t>data across all devices, this was</w:t>
      </w:r>
      <w:r>
        <w:t xml:space="preserve"> because all players</w:t>
      </w:r>
      <w:r w:rsidR="00E35572">
        <w:t xml:space="preserve"> would</w:t>
      </w:r>
      <w:r>
        <w:t xml:space="preserve"> communicate with one </w:t>
      </w:r>
      <w:r w:rsidR="00E35572">
        <w:t>central server where all data would be</w:t>
      </w:r>
      <w:r>
        <w:t xml:space="preserve">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41D63">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605621"/>
      <w:r>
        <w:lastRenderedPageBreak/>
        <w:t>Protocol</w:t>
      </w:r>
      <w:bookmarkEnd w:id="87"/>
    </w:p>
    <w:p w14:paraId="44BF9A72" w14:textId="2B8EC810" w:rsidR="003C7DC1" w:rsidRDefault="00DB5525" w:rsidP="003C7DC1">
      <w:r>
        <w:t>To create a network connection between client and server a tr</w:t>
      </w:r>
      <w:r w:rsidR="00E35572">
        <w:t>ansport layer protocol was</w:t>
      </w:r>
      <w:r>
        <w:t xml:space="preserve"> required to carry each message. </w:t>
      </w:r>
      <w:r w:rsidR="00E35572">
        <w:t>There were</w:t>
      </w:r>
      <w:r w:rsidR="004F477F" w:rsidRPr="007E0A58">
        <w:t xml:space="preserve"> </w:t>
      </w:r>
      <w:r w:rsidR="0058475A" w:rsidRPr="007E0A58">
        <w:t>several</w:t>
      </w:r>
      <w:r w:rsidR="004F477F" w:rsidRPr="007E0A58">
        <w:t xml:space="preserve"> protocols that the </w:t>
      </w:r>
      <w:r w:rsidR="004F477F">
        <w:t xml:space="preserve">client and server </w:t>
      </w:r>
      <w:r w:rsidR="004F477F" w:rsidRPr="007E0A58">
        <w:t>could</w:t>
      </w:r>
      <w:r w:rsidR="00E35572">
        <w:t xml:space="preserve"> have</w:t>
      </w:r>
      <w:r w:rsidR="004F477F" w:rsidRPr="007E0A58">
        <w:t xml:space="preserve">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52A12B89" w:rsidR="00292C77" w:rsidRDefault="003C7DC1" w:rsidP="00292C77">
      <w:r>
        <w:t xml:space="preserve">The </w:t>
      </w:r>
      <w:r w:rsidR="007C0793">
        <w:t>p</w:t>
      </w:r>
      <w:r w:rsidR="007C0793" w:rsidRPr="007E0A58">
        <w:t>rotocols</w:t>
      </w:r>
      <w:r w:rsidR="007C0793">
        <w:t xml:space="preserve"> that the client and server could </w:t>
      </w:r>
      <w:r w:rsidR="00E35572">
        <w:t xml:space="preserve">have </w:t>
      </w:r>
      <w:r w:rsidR="007C0793">
        <w:t>be</w:t>
      </w:r>
      <w:r w:rsidR="00E35572">
        <w:t>en</w:t>
      </w:r>
      <w:r>
        <w:t xml:space="preserve"> written to send and receive</w:t>
      </w:r>
      <w:r w:rsidR="00292C77">
        <w:t xml:space="preserve"> include:</w:t>
      </w:r>
    </w:p>
    <w:p w14:paraId="79B324CD" w14:textId="0E8B2FA4"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41D63">
            <w:rPr>
              <w:noProof/>
            </w:rPr>
            <w:t>(Taing, 2011)</w:t>
          </w:r>
          <w:r>
            <w:fldChar w:fldCharType="end"/>
          </w:r>
        </w:sdtContent>
      </w:sdt>
      <w:r>
        <w:t>.</w:t>
      </w:r>
    </w:p>
    <w:p w14:paraId="6A47FC8C" w14:textId="4A82A64A" w:rsidR="00292C77" w:rsidRDefault="00292C77" w:rsidP="00292C77">
      <w:r>
        <w:t>The User Datagram Protocol</w:t>
      </w:r>
      <w:r w:rsidR="007C0793">
        <w:t>,</w:t>
      </w:r>
      <w:r w:rsidR="004F477F" w:rsidRPr="007E0A58">
        <w:t xml:space="preserve"> a low latency, low</w:t>
      </w:r>
      <w:r>
        <w:t>er</w:t>
      </w:r>
      <w:r w:rsidR="00E35572">
        <w:t xml:space="preserve"> reliability</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41D63">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41D63">
            <w:rPr>
              <w:noProof/>
            </w:rPr>
            <w:t>(Seguin, 2014)</w:t>
          </w:r>
          <w:r w:rsidR="004F477F">
            <w:fldChar w:fldCharType="end"/>
          </w:r>
        </w:sdtContent>
      </w:sdt>
      <w:r>
        <w:t>.</w:t>
      </w:r>
    </w:p>
    <w:p w14:paraId="23FF99BE" w14:textId="378557B0"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E35572">
        <w:t xml:space="preserve"> there were</w:t>
      </w:r>
      <w:r w:rsidR="007C0793">
        <w:t xml:space="preserve"> a network connection between two devices any message sent </w:t>
      </w:r>
      <w:r w:rsidR="00E35572">
        <w:t>using it would be</w:t>
      </w:r>
      <w:r w:rsidR="008C3395">
        <w:t xml:space="preserve">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41D63">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41D63">
            <w:rPr>
              <w:noProof/>
            </w:rPr>
            <w:t>(Diffen, n.d.)</w:t>
          </w:r>
          <w:r w:rsidR="004F477F">
            <w:fldChar w:fldCharType="end"/>
          </w:r>
        </w:sdtContent>
      </w:sdt>
      <w:r w:rsidR="004F477F" w:rsidRPr="007E0A58">
        <w:t>.</w:t>
      </w:r>
    </w:p>
    <w:p w14:paraId="733AF0B6" w14:textId="64241796"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40648D">
        <w:t xml:space="preserve">Figure </w:t>
      </w:r>
      <w:r w:rsidR="0040648D">
        <w:rPr>
          <w:noProof/>
        </w:rPr>
        <w:t>12</w:t>
      </w:r>
      <w:r>
        <w:fldChar w:fldCharType="end"/>
      </w:r>
      <w:r>
        <w:t>) (</w:t>
      </w:r>
      <w:r>
        <w:fldChar w:fldCharType="begin"/>
      </w:r>
      <w:r>
        <w:instrText xml:space="preserve"> REF _Ref480898157 \h </w:instrText>
      </w:r>
      <w:r>
        <w:fldChar w:fldCharType="separate"/>
      </w:r>
      <w:r w:rsidR="0040648D">
        <w:t xml:space="preserve">Figure </w:t>
      </w:r>
      <w:r w:rsidR="0040648D">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33B6BCD8" w:rsidR="00141D63" w:rsidRPr="00901C30" w:rsidRDefault="00141D63" w:rsidP="00261462">
                            <w:pPr>
                              <w:pStyle w:val="Caption"/>
                              <w:jc w:val="center"/>
                              <w:rPr>
                                <w:noProof/>
                              </w:rPr>
                            </w:pPr>
                            <w:bookmarkStart w:id="88" w:name="_Ref480898147"/>
                            <w:bookmarkStart w:id="89" w:name="_Toc481605677"/>
                            <w:r>
                              <w:t xml:space="preserve">Figure </w:t>
                            </w:r>
                            <w:fldSimple w:instr=" SEQ Figure \* ARABIC ">
                              <w:r w:rsidR="0040648D">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33B6BCD8" w:rsidR="00141D63" w:rsidRPr="00901C30" w:rsidRDefault="00141D63" w:rsidP="00261462">
                      <w:pPr>
                        <w:pStyle w:val="Caption"/>
                        <w:jc w:val="center"/>
                        <w:rPr>
                          <w:noProof/>
                        </w:rPr>
                      </w:pPr>
                      <w:bookmarkStart w:id="90" w:name="_Ref480898147"/>
                      <w:bookmarkStart w:id="91" w:name="_Toc481605677"/>
                      <w:r>
                        <w:t xml:space="preserve">Figure </w:t>
                      </w:r>
                      <w:fldSimple w:instr=" SEQ Figure \* ARABIC ">
                        <w:r w:rsidR="0040648D">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B31B2B2">
                <wp:simplePos x="0" y="0"/>
                <wp:positionH relativeFrom="margin">
                  <wp:align>center</wp:align>
                </wp:positionH>
                <wp:positionV relativeFrom="paragraph">
                  <wp:posOffset>1972310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027860B5" w:rsidR="00141D63" w:rsidRPr="005607E5" w:rsidRDefault="00141D63" w:rsidP="00261462">
                            <w:pPr>
                              <w:pStyle w:val="Caption"/>
                              <w:jc w:val="center"/>
                              <w:rPr>
                                <w:noProof/>
                              </w:rPr>
                            </w:pPr>
                            <w:bookmarkStart w:id="92" w:name="_Ref480898157"/>
                            <w:bookmarkStart w:id="93" w:name="_Toc481605678"/>
                            <w:r>
                              <w:t xml:space="preserve">Figure </w:t>
                            </w:r>
                            <w:fldSimple w:instr=" SEQ Figure \* ARABIC ">
                              <w:r w:rsidR="0040648D">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0;margin-top:155.3pt;width:322.5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" stroked="f">
                <v:textbox style="mso-fit-shape-to-text:t" inset="0,0,0,0">
                  <w:txbxContent>
                    <w:p w14:paraId="6B7E2FE8" w14:textId="027860B5" w:rsidR="00141D63" w:rsidRPr="005607E5" w:rsidRDefault="00141D63" w:rsidP="00261462">
                      <w:pPr>
                        <w:pStyle w:val="Caption"/>
                        <w:jc w:val="center"/>
                        <w:rPr>
                          <w:noProof/>
                        </w:rPr>
                      </w:pPr>
                      <w:bookmarkStart w:id="94" w:name="_Ref480898157"/>
                      <w:bookmarkStart w:id="95" w:name="_Toc481605678"/>
                      <w:r>
                        <w:t xml:space="preserve">Figure </w:t>
                      </w:r>
                      <w:fldSimple w:instr=" SEQ Figure \* ARABIC ">
                        <w:r w:rsidR="0040648D">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anchorx="margin"/>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4853ABC0" w:rsidR="00EB2D8F" w:rsidRDefault="00E35572" w:rsidP="004F477F">
      <w:r>
        <w:t>This project required</w:t>
      </w:r>
      <w:r w:rsidR="00EB2D8F">
        <w:t xml:space="preserve"> a method by which to establish a</w:t>
      </w:r>
      <w:r w:rsidR="007C0793">
        <w:t>n initial</w:t>
      </w:r>
      <w:r w:rsidR="00EB2D8F">
        <w:t xml:space="preserve"> connection</w:t>
      </w:r>
      <w:r w:rsidR="007C0793">
        <w:t xml:space="preserve"> between the clients and server, </w:t>
      </w:r>
      <w:r>
        <w:t>then once a connection had</w:t>
      </w:r>
      <w:r w:rsidR="00EB2D8F">
        <w:t xml:space="preserve"> been </w:t>
      </w:r>
      <w:r w:rsidR="007C0793">
        <w:t>e</w:t>
      </w:r>
      <w:r>
        <w:t>stablished this project required</w:t>
      </w:r>
      <w:r w:rsidR="007C0793">
        <w:t xml:space="preserve"> a method by which</w:t>
      </w:r>
      <w:r w:rsidR="00EB2D8F">
        <w:t xml:space="preserve"> to synchronise data between the clients and server.</w:t>
      </w:r>
    </w:p>
    <w:p w14:paraId="7C4E5CBF" w14:textId="3CDCE958" w:rsidR="007C0793" w:rsidRDefault="00EB2D8F" w:rsidP="007C0793">
      <w:r>
        <w:t>The User Datagram Protocol</w:t>
      </w:r>
      <w:r w:rsidRPr="007E0A58">
        <w:t xml:space="preserve"> </w:t>
      </w:r>
      <w:r w:rsidR="00E35572">
        <w:t>was</w:t>
      </w:r>
      <w:r>
        <w:t xml:space="preserve">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41D63">
            <w:rPr>
              <w:noProof/>
            </w:rPr>
            <w:t>(Mey, n.d.)</w:t>
          </w:r>
          <w:r w:rsidR="004F477F" w:rsidRPr="007E0A58">
            <w:fldChar w:fldCharType="end"/>
          </w:r>
        </w:sdtContent>
      </w:sdt>
      <w:r w:rsidR="007C0793">
        <w:t>.</w:t>
      </w:r>
    </w:p>
    <w:p w14:paraId="1FB9CCD1" w14:textId="0B129359" w:rsidR="004F477F" w:rsidRDefault="007C0793" w:rsidP="00D63895">
      <w:r>
        <w:t>The Transmission Control Protocol</w:t>
      </w:r>
      <w:r w:rsidRPr="007E0A58">
        <w:t xml:space="preserve"> </w:t>
      </w:r>
      <w:r w:rsidR="00E35572">
        <w:t>was</w:t>
      </w:r>
      <w:r w:rsidR="004F477F" w:rsidRPr="007E0A58">
        <w:t xml:space="preserve"> then useful</w:t>
      </w:r>
      <w:r w:rsidR="00E35572">
        <w:t xml:space="preserve"> once the initial connection had</w:t>
      </w:r>
      <w:r w:rsidR="004F477F" w:rsidRPr="007E0A58">
        <w:t xml:space="preserve"> been </w:t>
      </w:r>
      <w:r w:rsidR="00D63895">
        <w:t>established</w:t>
      </w:r>
      <w:r w:rsidR="004F477F" w:rsidRPr="007E0A58">
        <w:t xml:space="preserve"> to </w:t>
      </w:r>
      <w:r w:rsidR="00D63895">
        <w:t>synchronise data between</w:t>
      </w:r>
      <w:r w:rsidR="00E35572">
        <w:t xml:space="preserve"> the clients and server, this was</w:t>
      </w:r>
      <w:r w:rsidR="00D63895">
        <w:t xml:space="preserve"> because the Tr</w:t>
      </w:r>
      <w:r w:rsidR="00E35572">
        <w:t>ansmission Control Protocol</w:t>
      </w:r>
      <w:r w:rsidR="00D63895">
        <w:t xml:space="preserve"> guarantees that </w:t>
      </w:r>
      <w:r w:rsidR="00211679">
        <w:t>if</w:t>
      </w:r>
      <w:r w:rsidR="00E35572">
        <w:t xml:space="preserve"> there was</w:t>
      </w:r>
      <w:r w:rsidR="00D63895">
        <w:t xml:space="preserve"> a network connection between two devices any message sent using it </w:t>
      </w:r>
      <w:r w:rsidR="00E35572">
        <w:t xml:space="preserve">would </w:t>
      </w:r>
      <w:r w:rsidR="00D63895">
        <w:t xml:space="preserve">arrive </w:t>
      </w:r>
      <w:sdt>
        <w:sdtPr>
          <w:id w:val="260734352"/>
          <w:citation/>
        </w:sdtPr>
        <w:sdtContent>
          <w:r w:rsidR="00D63895">
            <w:fldChar w:fldCharType="begin"/>
          </w:r>
          <w:r w:rsidR="00D63895">
            <w:instrText xml:space="preserve"> CITATION Jon \l 2057 </w:instrText>
          </w:r>
          <w:r w:rsidR="00D63895">
            <w:fldChar w:fldCharType="separate"/>
          </w:r>
          <w:r w:rsidR="00141D63">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605622"/>
      <w:r>
        <w:lastRenderedPageBreak/>
        <w:t>Technical Development</w:t>
      </w:r>
      <w:bookmarkEnd w:id="96"/>
    </w:p>
    <w:p w14:paraId="7BAB9D1D" w14:textId="0713924F" w:rsidR="000E1050" w:rsidRDefault="0097449E" w:rsidP="000E1050">
      <w:pPr>
        <w:pStyle w:val="Heading2"/>
        <w:numPr>
          <w:ilvl w:val="1"/>
          <w:numId w:val="6"/>
        </w:numPr>
      </w:pPr>
      <w:bookmarkStart w:id="97" w:name="_Toc481605623"/>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219359C9" w:rsidR="00141D63" w:rsidRPr="0059031D" w:rsidRDefault="00141D63" w:rsidP="00C91575">
                            <w:pPr>
                              <w:pStyle w:val="Caption"/>
                              <w:jc w:val="center"/>
                              <w:rPr>
                                <w:noProof/>
                              </w:rPr>
                            </w:pPr>
                            <w:bookmarkStart w:id="98" w:name="_Ref481418674"/>
                            <w:bookmarkStart w:id="99" w:name="_Toc481605679"/>
                            <w:r>
                              <w:t xml:space="preserve">Figure </w:t>
                            </w:r>
                            <w:fldSimple w:instr=" SEQ Figure \* ARABIC ">
                              <w:r w:rsidR="0040648D">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219359C9" w:rsidR="00141D63" w:rsidRPr="0059031D" w:rsidRDefault="00141D63" w:rsidP="00C91575">
                      <w:pPr>
                        <w:pStyle w:val="Caption"/>
                        <w:jc w:val="center"/>
                        <w:rPr>
                          <w:noProof/>
                        </w:rPr>
                      </w:pPr>
                      <w:bookmarkStart w:id="100" w:name="_Ref481418674"/>
                      <w:bookmarkStart w:id="101" w:name="_Toc481605679"/>
                      <w:r>
                        <w:t xml:space="preserve">Figure </w:t>
                      </w:r>
                      <w:fldSimple w:instr=" SEQ Figure \* ARABIC ">
                        <w:r w:rsidR="0040648D">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3E81BF58"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40648D">
        <w:t xml:space="preserve">Figure </w:t>
      </w:r>
      <w:r w:rsidR="0040648D">
        <w:rPr>
          <w:noProof/>
        </w:rPr>
        <w:t>14</w:t>
      </w:r>
      <w:r w:rsidR="00DE7975">
        <w:fldChar w:fldCharType="end"/>
      </w:r>
      <w:r w:rsidR="00DE7975">
        <w:t>)</w:t>
      </w:r>
      <w:r>
        <w:t xml:space="preserve"> is a UML activity diagram for the </w:t>
      </w:r>
      <w:r w:rsidR="00646930">
        <w:t>actions that could</w:t>
      </w:r>
      <w:r w:rsidR="002D295A">
        <w:t xml:space="preserve">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33569EEF"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w:t>
      </w:r>
      <w:r w:rsidR="00646930">
        <w:t>s converge</w:t>
      </w:r>
      <w:r w:rsidR="00AD262B">
        <w:t>.</w:t>
      </w:r>
      <w:r w:rsidR="004E3CC5">
        <w:t xml:space="preserve"> This shows the flow of logic from cause to effect.</w:t>
      </w:r>
    </w:p>
    <w:p w14:paraId="7CFEA5E9" w14:textId="3FD5CCFA" w:rsidR="00BA23BC" w:rsidRDefault="00BA23BC" w:rsidP="00CF7F1B"/>
    <w:p w14:paraId="082557AF" w14:textId="022CB981"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w:t>
      </w:r>
      <w:r w:rsidR="00646930">
        <w:t>,</w:t>
      </w:r>
      <w:r>
        <w:t xml:space="preserve"> hoping to join a multiplayer game are accepted, this is represented on the diagram by the start game diamond</w:t>
      </w:r>
      <w:r w:rsidR="00646930">
        <w:t>.</w:t>
      </w:r>
      <w:r w:rsidR="009218CF">
        <w:t xml:space="preserve"> </w:t>
      </w:r>
      <w:r w:rsidR="00646930">
        <w:t>T</w:t>
      </w:r>
      <w:r>
        <w:t xml:space="preserve">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4AD19348" w:rsidR="009218CF" w:rsidRDefault="009218CF" w:rsidP="00CF7F1B">
      <w:r>
        <w:t>Once in the set activity state two oppo</w:t>
      </w:r>
      <w:r w:rsidR="00844C4E">
        <w:t>sing corners of the play area also called</w:t>
      </w:r>
      <w:r>
        <w:t xml:space="preserve"> flags are required to be selected to form the bounds of a square or rectangular initial play area, this is performed by first selecting one corner and then selecting the other before clicking the start game button. As can be seen on the diagram above</w:t>
      </w:r>
      <w:r w:rsidR="00844C4E">
        <w:t>,</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71111881" w:rsidR="00B56D93" w:rsidRDefault="00B56D93" w:rsidP="00CF7F1B">
      <w:r>
        <w:t>Once the join multiplayer device has received the host m</w:t>
      </w:r>
      <w:r w:rsidR="00844C4E">
        <w:t>ultiplayer device’s IP address</w:t>
      </w:r>
      <w:r>
        <w:t>,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39143D6C" w:rsidR="00B56D93" w:rsidRDefault="00E078C4" w:rsidP="00CF7F1B">
      <w:r>
        <w:t xml:space="preserve">The game section has two threads of logic, this is represented by the </w:t>
      </w:r>
      <w:r w:rsidR="00CF5794">
        <w:t xml:space="preserve">vertical bar coming from the game rectangle that has two arrows </w:t>
      </w:r>
      <w:r w:rsidR="00844C4E">
        <w:t xml:space="preserve">exiting </w:t>
      </w:r>
      <w:r w:rsidR="00CF5794">
        <w:t>it, the top shorter path represents the logic for the enemy while the bottom longer path represents the logic for the player.</w:t>
      </w:r>
    </w:p>
    <w:p w14:paraId="1F50B83C" w14:textId="77777777" w:rsidR="00CF5794" w:rsidRDefault="00CF5794" w:rsidP="00CF7F1B"/>
    <w:p w14:paraId="3155D525" w14:textId="6A8A201D" w:rsidR="00CF5794" w:rsidRDefault="00CF5794" w:rsidP="00CF7F1B">
      <w:r>
        <w:t xml:space="preserve">For the enemy, first the </w:t>
      </w:r>
      <w:r w:rsidR="00AC3990">
        <w:t>enemy’s</w:t>
      </w:r>
      <w:r>
        <w:t xml:space="preserve"> current position is saved befor</w:t>
      </w:r>
      <w:r w:rsidR="00844C4E">
        <w:t>e a new position is found</w:t>
      </w:r>
      <w:r>
        <w:t xml:space="preserve">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w:t>
      </w:r>
      <w:r w:rsidR="00844C4E">
        <w:t>d back to its previous position. T</w:t>
      </w:r>
      <w:r>
        <w:t>he enemy is moved back because otherwise there is a possibility that the enemy could become stuck on the object that it has collided with.</w:t>
      </w:r>
    </w:p>
    <w:p w14:paraId="293695A5" w14:textId="04FCD119" w:rsidR="00CF5794" w:rsidRDefault="00CF5794" w:rsidP="00CF7F1B">
      <w:r>
        <w:t xml:space="preserve">If the enemy did collide then the diagram goes on to show that the object that was collided with is tested to see if it is a player, if it isn’t a player then </w:t>
      </w:r>
      <w:r w:rsidR="00CD3A35">
        <w:t>again,</w:t>
      </w:r>
      <w:r>
        <w:t xml:space="preserve"> t</w:t>
      </w:r>
      <w:r w:rsidR="00CD3A35">
        <w:t xml:space="preserve">he enemy is moved and the </w:t>
      </w:r>
      <w:r w:rsidR="00CD3A35">
        <w:lastRenderedPageBreak/>
        <w:t>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084C4A1E" w:rsidR="00CD3A35" w:rsidRDefault="00CD3A35" w:rsidP="00CF7F1B">
      <w:r>
        <w:t>On the other thread of logic, first the game state is checked to see if the requirement</w:t>
      </w:r>
      <w:r w:rsidR="00844C4E">
        <w:t>s to end the game have been met</w:t>
      </w:r>
      <w:r>
        <w:t>. The end conditions for the game are that at least</w:t>
      </w:r>
      <w:r w:rsidR="00844C4E">
        <w:t xml:space="preserve"> 75% of the initial play area has been</w:t>
      </w:r>
      <w:r>
        <w:t xml:space="preserve"> captured</w:t>
      </w:r>
      <w:r w:rsidR="00844C4E">
        <w:t xml:space="preserve"> when the area taken by all players is added</w:t>
      </w:r>
      <w:r>
        <w:t xml:space="preserve"> together.</w:t>
      </w:r>
    </w:p>
    <w:p w14:paraId="2A8F5960" w14:textId="15900DC1" w:rsidR="009F55FC" w:rsidRDefault="008F3A0D" w:rsidP="00CF7F1B">
      <w:r>
        <w:t>If the g</w:t>
      </w:r>
      <w:r w:rsidR="00844C4E">
        <w:t>ame did not end then the</w:t>
      </w:r>
      <w:r>
        <w:t xml:space="preserve">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6B5D509F"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w:t>
      </w:r>
      <w:r w:rsidR="00844C4E">
        <w:t>continues</w:t>
      </w:r>
      <w:r w:rsidR="009F55FC">
        <w:t xml:space="preserve">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26197457" w:rsidR="008F3A0D" w:rsidRDefault="00FA7DE4" w:rsidP="00CF7F1B">
      <w:r>
        <w:t xml:space="preserve">After adding that point to the player’s path the program, using the polygon clipping algorithm, finds the smallest of the </w:t>
      </w:r>
      <w:r w:rsidR="00844C4E">
        <w:t xml:space="preserve">two polygons that are created when the play area is bisected </w:t>
      </w:r>
      <w:r>
        <w:t>by the player’s path and removes this polygon from the play area.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2BD1E65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2DD3AA27" w:rsidR="00731B6E" w:rsidRDefault="00731B6E" w:rsidP="00CF7F1B">
      <w:r>
        <w:t>A full graphical overview of the entire system can be seen below (</w:t>
      </w:r>
      <w:r>
        <w:fldChar w:fldCharType="begin"/>
      </w:r>
      <w:r>
        <w:instrText xml:space="preserve"> REF _Ref481472362 \n \h </w:instrText>
      </w:r>
      <w:r>
        <w:fldChar w:fldCharType="separate"/>
      </w:r>
      <w:r w:rsidR="0040648D">
        <w:t>Appendix C:</w:t>
      </w:r>
      <w:r>
        <w:fldChar w:fldCharType="end"/>
      </w:r>
      <w:r>
        <w:t>).</w:t>
      </w:r>
    </w:p>
    <w:p w14:paraId="20E1E1D6" w14:textId="77777777" w:rsidR="0027399C" w:rsidRDefault="0027399C" w:rsidP="00CF7F1B"/>
    <w:p w14:paraId="01C46376" w14:textId="4913AF25" w:rsidR="007E0A64" w:rsidRDefault="007E0A64" w:rsidP="00CF7F1B">
      <w:r>
        <w:t>A full breakdown on how the user can interact with the system including images and diagrams showing the user interface</w:t>
      </w:r>
      <w:r w:rsidR="00844C4E">
        <w:t xml:space="preserve"> can be</w:t>
      </w:r>
      <w:r>
        <w:t xml:space="preserve"> see below (</w:t>
      </w:r>
      <w:r>
        <w:fldChar w:fldCharType="begin"/>
      </w:r>
      <w:r>
        <w:instrText xml:space="preserve"> REF _Ref481502640 \n \h </w:instrText>
      </w:r>
      <w:r>
        <w:fldChar w:fldCharType="separate"/>
      </w:r>
      <w:r w:rsidR="0040648D">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3BDF9896" w:rsidR="0063573B" w:rsidRDefault="0063573B" w:rsidP="0063573B">
      <w:pPr>
        <w:pStyle w:val="Heading2"/>
      </w:pPr>
      <w:bookmarkStart w:id="102" w:name="_Toc481605624"/>
      <w:r>
        <w:lastRenderedPageBreak/>
        <w:t>Networking Design</w:t>
      </w:r>
      <w:bookmarkEnd w:id="102"/>
    </w:p>
    <w:p w14:paraId="09747BE8" w14:textId="2651A97C" w:rsidR="001377F5" w:rsidRDefault="001377F5" w:rsidP="001377F5">
      <w:r>
        <w:t>The diagram below (</w:t>
      </w:r>
      <w:r>
        <w:fldChar w:fldCharType="begin"/>
      </w:r>
      <w:r>
        <w:instrText xml:space="preserve"> REF _Ref472374207 \n \h </w:instrText>
      </w:r>
      <w:r>
        <w:fldChar w:fldCharType="separate"/>
      </w:r>
      <w:r w:rsidR="0040648D">
        <w:t>Appendix D:</w:t>
      </w:r>
      <w:r>
        <w:fldChar w:fldCharType="end"/>
      </w:r>
      <w:r>
        <w:t>) shows a graphical representation of the soluti</w:t>
      </w:r>
      <w:r w:rsidR="006F5102">
        <w:t>on for the networking component</w:t>
      </w:r>
      <w:r>
        <w:t xml:space="preserve"> of the application, this diagram is called a code map.</w:t>
      </w:r>
    </w:p>
    <w:p w14:paraId="54C23AFD" w14:textId="2EE914C1" w:rsidR="001377F5" w:rsidRDefault="001377F5" w:rsidP="001377F5">
      <w:r>
        <w:t xml:space="preserve">This code map shows both the projects of the solution and classes contained within these projects which when compiled create the </w:t>
      </w:r>
      <w:r w:rsidR="006F5102">
        <w:t>networking component of the application</w:t>
      </w:r>
      <w:r>
        <w:t>.</w:t>
      </w:r>
    </w:p>
    <w:p w14:paraId="3A5DCF3B" w14:textId="77777777" w:rsidR="001377F5" w:rsidRDefault="001377F5" w:rsidP="001377F5">
      <w:r>
        <w:t>Included in the code map are arrows that depict inheritance between classes, objects being called, fields that are read from and written to and references from one class to another. In this instance, green arrows represent inheritance, purple arrows represent object calls, blue arrows represent field reads or writes and grey arrows represent references.</w:t>
      </w:r>
    </w:p>
    <w:p w14:paraId="3BE3E3AC" w14:textId="1355653B" w:rsidR="001377F5" w:rsidRDefault="001377F5" w:rsidP="001377F5">
      <w:r>
        <w:t>The full legend for the code map can be seen below (</w:t>
      </w:r>
      <w:r>
        <w:fldChar w:fldCharType="begin"/>
      </w:r>
      <w:r>
        <w:instrText xml:space="preserve"> REF _Ref481108462 \n \h </w:instrText>
      </w:r>
      <w:r>
        <w:fldChar w:fldCharType="separate"/>
      </w:r>
      <w:r w:rsidR="0040648D">
        <w:t>Appendix B:</w:t>
      </w:r>
      <w:r>
        <w:fldChar w:fldCharType="end"/>
      </w:r>
      <w:r>
        <w:t>).</w:t>
      </w:r>
    </w:p>
    <w:p w14:paraId="0BED95ED" w14:textId="5FEDFF8C" w:rsidR="001377F5" w:rsidRDefault="001377F5" w:rsidP="001377F5"/>
    <w:p w14:paraId="48718CFA" w14:textId="3AC5982D" w:rsidR="006F5102" w:rsidRDefault="006F5102" w:rsidP="001377F5">
      <w:r>
        <w:t>As can be seen in the code map below (</w:t>
      </w:r>
      <w:r>
        <w:fldChar w:fldCharType="begin"/>
      </w:r>
      <w:r>
        <w:instrText xml:space="preserve"> REF _Ref472374207 \n \h </w:instrText>
      </w:r>
      <w:r>
        <w:fldChar w:fldCharType="separate"/>
      </w:r>
      <w:r w:rsidR="0040648D">
        <w:t>Appendix D:</w:t>
      </w:r>
      <w:r>
        <w:fldChar w:fldCharType="end"/>
      </w:r>
      <w:r>
        <w:t>) in the solution for the Networking component of the application there are nine projects, these will be discussed in the sections below.</w:t>
      </w:r>
    </w:p>
    <w:p w14:paraId="2A5F9D24" w14:textId="77777777" w:rsidR="006F5102" w:rsidRDefault="006F5102" w:rsidP="001377F5"/>
    <w:p w14:paraId="7251E7BA" w14:textId="77777777" w:rsidR="006F5102" w:rsidRDefault="006F5102" w:rsidP="006F5102">
      <w:r>
        <w:t>Most of the classes contained within the projects of this solution and their contents are private.</w:t>
      </w:r>
    </w:p>
    <w:p w14:paraId="4B33CFDE" w14:textId="77777777" w:rsidR="006F5102" w:rsidRDefault="006F5102" w:rsidP="006F5102">
      <w:r>
        <w:t>This means that the contents of the solution’s classes are only accessible from within the classes of the solution, this is because the contents of these classes have no need to be edited from anywhere but from within themselves.</w:t>
      </w:r>
    </w:p>
    <w:p w14:paraId="1DBA56E2" w14:textId="77777777" w:rsidR="006F5102" w:rsidRDefault="006F5102" w:rsidP="006F5102">
      <w:r>
        <w:t>Being private allows for the application of encapsulation meaning that the value or state of structured data within the class is hidden from the user when they are outside of the class.</w:t>
      </w:r>
    </w:p>
    <w:p w14:paraId="10A3F0C6" w14:textId="048DDE01" w:rsidR="006F5102" w:rsidRDefault="006F5102" w:rsidP="006F5102">
      <w:r>
        <w:t xml:space="preserve">This is useful as it blocks unauthorised access to sensitive information held within the class, information such as a user’s location </w:t>
      </w:r>
      <w:sdt>
        <w:sdtPr>
          <w:id w:val="-2146268477"/>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7C589925" w14:textId="06F0AAA8" w:rsidR="006F5102" w:rsidRDefault="006F5102" w:rsidP="006F5102">
      <w:r>
        <w:t xml:space="preserve">Encapsulation also stops fellow developers, who may not fully comprehend an implementation, from breaking fundamental aspects of the underlying system </w:t>
      </w:r>
      <w:sdt>
        <w:sdtPr>
          <w:id w:val="-1365744116"/>
          <w:citation/>
        </w:sdtPr>
        <w:sdtContent>
          <w:r>
            <w:fldChar w:fldCharType="begin"/>
          </w:r>
          <w:r>
            <w:instrText xml:space="preserve"> CITATION Edw15 \l 2057 </w:instrText>
          </w:r>
          <w:r>
            <w:fldChar w:fldCharType="separate"/>
          </w:r>
          <w:r w:rsidR="00141D63">
            <w:rPr>
              <w:noProof/>
            </w:rPr>
            <w:t>(Berard, 2015)</w:t>
          </w:r>
          <w:r>
            <w:fldChar w:fldCharType="end"/>
          </w:r>
        </w:sdtContent>
      </w:sdt>
      <w:r>
        <w:t>.</w:t>
      </w:r>
    </w:p>
    <w:p w14:paraId="676F98A6" w14:textId="77777777" w:rsidR="006F5102" w:rsidRPr="001377F5" w:rsidRDefault="006F5102" w:rsidP="001377F5"/>
    <w:p w14:paraId="38454E4F" w14:textId="6BC7B7F0" w:rsidR="009A0F1A" w:rsidRDefault="009A0F1A" w:rsidP="0063573B">
      <w:pPr>
        <w:pStyle w:val="Heading2"/>
        <w:numPr>
          <w:ilvl w:val="3"/>
          <w:numId w:val="6"/>
        </w:numPr>
      </w:pPr>
      <w:bookmarkStart w:id="103" w:name="_Toc481605625"/>
      <w:r>
        <w:lastRenderedPageBreak/>
        <w:t>Client Design</w:t>
      </w:r>
      <w:bookmarkEnd w:id="103"/>
    </w:p>
    <w:p w14:paraId="5342C2BD" w14:textId="171A0636" w:rsidR="00620CC0" w:rsidRDefault="0048043F" w:rsidP="00D86659">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32E12A85" w:rsidR="00141D63" w:rsidRPr="00473A0B" w:rsidRDefault="00141D63" w:rsidP="00A15CE8">
                            <w:pPr>
                              <w:pStyle w:val="Caption"/>
                              <w:jc w:val="center"/>
                              <w:rPr>
                                <w:noProof/>
                              </w:rPr>
                            </w:pPr>
                            <w:bookmarkStart w:id="104" w:name="_Ref481098379"/>
                            <w:bookmarkStart w:id="105" w:name="_Toc481605680"/>
                            <w:r>
                              <w:t xml:space="preserve">Figure </w:t>
                            </w:r>
                            <w:fldSimple w:instr=" SEQ Figure \* ARABIC ">
                              <w:r w:rsidR="0040648D">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32E12A85" w:rsidR="00141D63" w:rsidRPr="00473A0B" w:rsidRDefault="00141D63" w:rsidP="00A15CE8">
                      <w:pPr>
                        <w:pStyle w:val="Caption"/>
                        <w:jc w:val="center"/>
                        <w:rPr>
                          <w:noProof/>
                        </w:rPr>
                      </w:pPr>
                      <w:bookmarkStart w:id="106" w:name="_Ref481098379"/>
                      <w:bookmarkStart w:id="107" w:name="_Toc481605680"/>
                      <w:r>
                        <w:t xml:space="preserve">Figure </w:t>
                      </w:r>
                      <w:fldSimple w:instr=" SEQ Figure \* ARABIC ">
                        <w:r w:rsidR="0040648D">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55DA06E9" w14:textId="6F11A73D"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40648D">
        <w:t xml:space="preserve">Figure </w:t>
      </w:r>
      <w:r w:rsidR="0040648D">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ToClient contained within a folder named Wrapper and a </w:t>
      </w:r>
      <w:r w:rsidR="00620CC0">
        <w:lastRenderedPageBreak/>
        <w:t xml:space="preserve">library called Client, </w:t>
      </w:r>
      <w:r w:rsidR="00211679">
        <w:t>both</w:t>
      </w:r>
      <w:r w:rsidR="00620CC0">
        <w:t xml:space="preserve"> projects are themselves contained within a folder called Input which itself is contained within a folder named Networking.</w:t>
      </w:r>
    </w:p>
    <w:p w14:paraId="7831380D" w14:textId="0E0D1DEB"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40648D">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“-i”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r w:rsidR="007B2374">
        <w:t>ToTCPServer</w:t>
      </w:r>
      <w:r>
        <w:t xml:space="preserve"> class.</w:t>
      </w:r>
    </w:p>
    <w:p w14:paraId="1EDD8FE8" w14:textId="16BDEBA6" w:rsidR="00211679" w:rsidRDefault="00204C55" w:rsidP="009A0F1A">
      <w:r>
        <w:t>If the argument string from the Input class contains both an identifier and a piece of information the ToTCPServer class will immediately return</w:t>
      </w:r>
      <w:r w:rsidR="006767C6">
        <w:t xml:space="preserve"> with an acknowledgement that the message has been sent</w:t>
      </w:r>
      <w:r>
        <w:t xml:space="preserve"> after sending its message. However, if the argument string from the Input class contains only an identifier the ToTCPServer class will wait for a response and then return that, if the ToTCPServer class does not receive a response after three seconds an appropriate error message is returned instead.</w:t>
      </w:r>
    </w:p>
    <w:p w14:paraId="7E22FC14" w14:textId="633D4CBA" w:rsidR="00204C55" w:rsidRDefault="00204C55" w:rsidP="009A0F1A"/>
    <w:p w14:paraId="5142B09F" w14:textId="37EFF6DB" w:rsidR="00204C55" w:rsidRDefault="00204C55" w:rsidP="009A0F1A">
      <w:r>
        <w:t xml:space="preserve">The third class receives a message broadcasted via the UDP protocol on the port specified by the input string on the local network. </w:t>
      </w:r>
      <w:r w:rsidR="001377F5">
        <w:t xml:space="preserve">The </w:t>
      </w:r>
      <w:r>
        <w:t xml:space="preserve">third class waits a suitable amount of time for a relevant </w:t>
      </w:r>
      <w:r w:rsidR="001D1177">
        <w:t>message, if the third class does not receive a response after three seconds an appropriate error message is returned. T</w:t>
      </w:r>
      <w:r>
        <w:t>his class is called the To</w:t>
      </w:r>
      <w:r w:rsidR="001D1177">
        <w:t>UDP</w:t>
      </w:r>
      <w:r>
        <w:t>Server class.</w:t>
      </w:r>
    </w:p>
    <w:p w14:paraId="6D4EDF7C" w14:textId="107FBDEC" w:rsidR="00780EE4" w:rsidRDefault="00780EE4" w:rsidP="009A0F1A"/>
    <w:p w14:paraId="3003AD19" w14:textId="69A712FA" w:rsidR="00780EE4" w:rsidRDefault="00780EE4" w:rsidP="00780EE4">
      <w:r>
        <w:t>The ToClient application is a test wrapper for the Client library. The ToClient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The ToClient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ToClient class.</w:t>
      </w:r>
    </w:p>
    <w:p w14:paraId="268491B1" w14:textId="57B200AA" w:rsidR="00780EE4" w:rsidRDefault="00780EE4" w:rsidP="00780EE4">
      <w:r>
        <w:lastRenderedPageBreak/>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26F7350D" w:rsidR="00581811" w:rsidRDefault="00581811" w:rsidP="00780EE4">
      <w:r>
        <w:t xml:space="preserve">A useful advantage of the ToClient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41D63">
            <w:rPr>
              <w:noProof/>
            </w:rPr>
            <w:t>(Jeremy, 2014)</w:t>
          </w:r>
          <w:r>
            <w:fldChar w:fldCharType="end"/>
          </w:r>
        </w:sdtContent>
      </w:sdt>
      <w:r>
        <w:t>.</w:t>
      </w:r>
    </w:p>
    <w:p w14:paraId="3E8DCEEC" w14:textId="0AA494B2"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605626"/>
      <w:r>
        <w:lastRenderedPageBreak/>
        <w:t>Watchdog Design</w:t>
      </w:r>
      <w:bookmarkEnd w:id="108"/>
    </w:p>
    <w:p w14:paraId="0AF43264" w14:textId="699B57BB" w:rsidR="00581811" w:rsidRDefault="0048043F" w:rsidP="00581811">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1886AA0" w:rsidR="00141D63" w:rsidRPr="002745B1" w:rsidRDefault="00141D63" w:rsidP="0048043F">
                            <w:pPr>
                              <w:pStyle w:val="Caption"/>
                              <w:jc w:val="center"/>
                              <w:rPr>
                                <w:noProof/>
                              </w:rPr>
                            </w:pPr>
                            <w:bookmarkStart w:id="109" w:name="_Ref481197873"/>
                            <w:bookmarkStart w:id="110" w:name="_Toc481605681"/>
                            <w:r>
                              <w:t xml:space="preserve">Figure </w:t>
                            </w:r>
                            <w:fldSimple w:instr=" SEQ Figure \* ARABIC ">
                              <w:r w:rsidR="0040648D">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1886AA0" w:rsidR="00141D63" w:rsidRPr="002745B1" w:rsidRDefault="00141D63" w:rsidP="0048043F">
                      <w:pPr>
                        <w:pStyle w:val="Caption"/>
                        <w:jc w:val="center"/>
                        <w:rPr>
                          <w:noProof/>
                        </w:rPr>
                      </w:pPr>
                      <w:bookmarkStart w:id="111" w:name="_Ref481197873"/>
                      <w:bookmarkStart w:id="112" w:name="_Toc481605681"/>
                      <w:r>
                        <w:t xml:space="preserve">Figure </w:t>
                      </w:r>
                      <w:fldSimple w:instr=" SEQ Figure \* ARABIC ">
                        <w:r w:rsidR="0040648D">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553DE3FE" w14:textId="58462E69" w:rsidR="00581811" w:rsidRDefault="00581811" w:rsidP="00581811">
      <w:r>
        <w:lastRenderedPageBreak/>
        <w:t>As can be seen in the code map above (</w:t>
      </w:r>
      <w:r>
        <w:fldChar w:fldCharType="begin"/>
      </w:r>
      <w:r>
        <w:instrText xml:space="preserve"> REF _Ref481197873 \h </w:instrText>
      </w:r>
      <w:r>
        <w:fldChar w:fldCharType="separate"/>
      </w:r>
      <w:r w:rsidR="0040648D">
        <w:t xml:space="preserve">Figure </w:t>
      </w:r>
      <w:r w:rsidR="0040648D">
        <w:rPr>
          <w:noProof/>
        </w:rPr>
        <w:t>16</w:t>
      </w:r>
      <w:r>
        <w:fldChar w:fldCharType="end"/>
      </w:r>
      <w:r>
        <w:t xml:space="preserve">) in the solution for the Watchdog there are two projects; an application called ToWatchdog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6EA8FE1"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40648D">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TCPServer project. The class then polls the instance of the TCPServer repeatedly for the time of the last communication from </w:t>
      </w:r>
      <w:r w:rsidR="004B1DC5">
        <w:t>the application that is using the instance of the TCPServer,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If the time of the last communication from the application using the instance of the TCPServer is beyond a certain threshold the class cancels the task on which the instance of the TCPServer is running using a cancellation token.</w:t>
      </w:r>
    </w:p>
    <w:p w14:paraId="5B4069E5" w14:textId="6E913E1D" w:rsidR="004B1DC5" w:rsidRDefault="004909ED" w:rsidP="004B1DC5">
      <w:r>
        <w:t xml:space="preserve">The class cancels the task because if the application hasn’t updated the timer within the </w:t>
      </w:r>
      <w:r w:rsidR="00FF7A75">
        <w:t>threshold it can be assumed that the application has crashed or ended and thus the task on which the TCPServer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7AB5D832"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41D63">
            <w:rPr>
              <w:noProof/>
            </w:rPr>
            <w:t>(IBM, n.d.)</w:t>
          </w:r>
          <w:r w:rsidR="00FF7A75">
            <w:fldChar w:fldCharType="end"/>
          </w:r>
        </w:sdtContent>
      </w:sdt>
      <w:r>
        <w:t>.</w:t>
      </w:r>
    </w:p>
    <w:p w14:paraId="26A772A2" w14:textId="6883D046"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41D63">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r w:rsidR="0079148F">
        <w:t>ToWatchdog</w:t>
      </w:r>
      <w:r>
        <w:t xml:space="preserve"> application is a test wrapper for the </w:t>
      </w:r>
      <w:r w:rsidR="0079148F">
        <w:t>Watchdog</w:t>
      </w:r>
      <w:r>
        <w:t xml:space="preserve"> library. The </w:t>
      </w:r>
      <w:r w:rsidR="0079148F">
        <w:t>ToWatchdog</w:t>
      </w:r>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605627"/>
      <w:r>
        <w:lastRenderedPageBreak/>
        <w:t>TCPServer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02F54356" w:rsidR="00141D63" w:rsidRPr="00465163" w:rsidRDefault="00141D63" w:rsidP="001E083A">
                            <w:pPr>
                              <w:pStyle w:val="Caption"/>
                              <w:rPr>
                                <w:noProof/>
                              </w:rPr>
                            </w:pPr>
                            <w:bookmarkStart w:id="114" w:name="_Ref481394727"/>
                            <w:bookmarkStart w:id="115" w:name="_Toc481605682"/>
                            <w:r>
                              <w:t xml:space="preserve">Figure </w:t>
                            </w:r>
                            <w:fldSimple w:instr=" SEQ Figure \* ARABIC ">
                              <w:r w:rsidR="0040648D">
                                <w:rPr>
                                  <w:noProof/>
                                </w:rPr>
                                <w:t>17</w:t>
                              </w:r>
                            </w:fldSimple>
                            <w:bookmarkEnd w:id="114"/>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02F54356" w:rsidR="00141D63" w:rsidRPr="00465163" w:rsidRDefault="00141D63" w:rsidP="001E083A">
                      <w:pPr>
                        <w:pStyle w:val="Caption"/>
                        <w:rPr>
                          <w:noProof/>
                        </w:rPr>
                      </w:pPr>
                      <w:bookmarkStart w:id="116" w:name="_Ref481394727"/>
                      <w:bookmarkStart w:id="117" w:name="_Toc481605682"/>
                      <w:r>
                        <w:t xml:space="preserve">Figure </w:t>
                      </w:r>
                      <w:fldSimple w:instr=" SEQ Figure \* ARABIC ">
                        <w:r w:rsidR="0040648D">
                          <w:rPr>
                            <w:noProof/>
                          </w:rPr>
                          <w:t>17</w:t>
                        </w:r>
                      </w:fldSimple>
                      <w:bookmarkEnd w:id="116"/>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7AE8C4B5" w14:textId="59C85A61" w:rsidR="00581811" w:rsidRDefault="00581811" w:rsidP="00581811">
      <w:r>
        <w:lastRenderedPageBreak/>
        <w:t>As can be seen in the code map above (</w:t>
      </w:r>
      <w:r w:rsidR="004B6924">
        <w:fldChar w:fldCharType="begin"/>
      </w:r>
      <w:r w:rsidR="004B6924">
        <w:instrText xml:space="preserve"> REF _Ref481394727 \h </w:instrText>
      </w:r>
      <w:r w:rsidR="004B6924">
        <w:fldChar w:fldCharType="separate"/>
      </w:r>
      <w:r w:rsidR="0040648D">
        <w:t xml:space="preserve">Figure </w:t>
      </w:r>
      <w:r w:rsidR="0040648D">
        <w:rPr>
          <w:noProof/>
        </w:rPr>
        <w:t>17</w:t>
      </w:r>
      <w:r w:rsidR="004B6924">
        <w:fldChar w:fldCharType="end"/>
      </w:r>
      <w:r>
        <w:t xml:space="preserve">) in the solution for the </w:t>
      </w:r>
      <w:r w:rsidR="004B6924">
        <w:t>TCP server</w:t>
      </w:r>
      <w:r>
        <w:t xml:space="preserve"> there are two projects; an application called </w:t>
      </w:r>
      <w:r w:rsidR="004B6924">
        <w:t>ToTCPServer</w:t>
      </w:r>
      <w:r>
        <w:t xml:space="preserve"> contained within a folder named Wrapper and a library called </w:t>
      </w:r>
      <w:r w:rsidR="004B6924">
        <w:t>TCPServer</w:t>
      </w:r>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ECF5FDF" w14:textId="77777777" w:rsidR="00581811" w:rsidRDefault="00581811" w:rsidP="00581811"/>
    <w:p w14:paraId="593E53D0" w14:textId="00F3D35E" w:rsidR="004B6924" w:rsidRDefault="004B6924" w:rsidP="004B6924">
      <w:r>
        <w:t>The TCPServer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TCPServer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r w:rsidR="0092269A">
        <w:t xml:space="preserve">TCPServer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TCPServer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28B96D7C" w14:textId="012CDA5C" w:rsidR="004B6924" w:rsidRDefault="004B6924" w:rsidP="00581811"/>
    <w:p w14:paraId="2702476B" w14:textId="0D6A293F" w:rsidR="004B6924" w:rsidRDefault="004B6924" w:rsidP="004B6924">
      <w:r>
        <w:t>The ToTCPServer application is a test wrapper for the TCPServer library. The ToTCPServer application has been designed to allow the TCPServer library to be started from the command prompt for rapid testing and prototyping.</w:t>
      </w:r>
    </w:p>
    <w:p w14:paraId="21A968C0" w14:textId="4542CB33"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605628"/>
      <w:r>
        <w:lastRenderedPageBreak/>
        <w:t>UDPServer Design</w:t>
      </w:r>
      <w:bookmarkEnd w:id="118"/>
    </w:p>
    <w:p w14:paraId="3A0DC217" w14:textId="4F17E392" w:rsidR="004B6924" w:rsidRDefault="001E083A" w:rsidP="004B6924">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0D10DE2C" w:rsidR="00141D63" w:rsidRPr="00D743F0" w:rsidRDefault="00141D63" w:rsidP="001E083A">
                            <w:pPr>
                              <w:pStyle w:val="Caption"/>
                              <w:jc w:val="center"/>
                              <w:rPr>
                                <w:noProof/>
                              </w:rPr>
                            </w:pPr>
                            <w:bookmarkStart w:id="119" w:name="_Ref481394779"/>
                            <w:bookmarkStart w:id="120" w:name="_Toc481605683"/>
                            <w:r>
                              <w:t xml:space="preserve">Figure </w:t>
                            </w:r>
                            <w:fldSimple w:instr=" SEQ Figure \* ARABIC ">
                              <w:r w:rsidR="0040648D">
                                <w:rPr>
                                  <w:noProof/>
                                </w:rPr>
                                <w:t>18</w:t>
                              </w:r>
                            </w:fldSimple>
                            <w:bookmarkEnd w:id="119"/>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0D10DE2C" w:rsidR="00141D63" w:rsidRPr="00D743F0" w:rsidRDefault="00141D63" w:rsidP="001E083A">
                      <w:pPr>
                        <w:pStyle w:val="Caption"/>
                        <w:jc w:val="center"/>
                        <w:rPr>
                          <w:noProof/>
                        </w:rPr>
                      </w:pPr>
                      <w:bookmarkStart w:id="121" w:name="_Ref481394779"/>
                      <w:bookmarkStart w:id="122" w:name="_Toc481605683"/>
                      <w:r>
                        <w:t xml:space="preserve">Figure </w:t>
                      </w:r>
                      <w:fldSimple w:instr=" SEQ Figure \* ARABIC ">
                        <w:r w:rsidR="0040648D">
                          <w:rPr>
                            <w:noProof/>
                          </w:rPr>
                          <w:t>18</w:t>
                        </w:r>
                      </w:fldSimple>
                      <w:bookmarkEnd w:id="121"/>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3CDBBBC8" w14:textId="099EE685" w:rsidR="004B6924" w:rsidRDefault="004B6924" w:rsidP="004B6924">
      <w:r>
        <w:lastRenderedPageBreak/>
        <w:t>As can be seen in the code map above (</w:t>
      </w:r>
      <w:r>
        <w:fldChar w:fldCharType="begin"/>
      </w:r>
      <w:r>
        <w:instrText xml:space="preserve"> REF _Ref481394779 \h </w:instrText>
      </w:r>
      <w:r>
        <w:fldChar w:fldCharType="separate"/>
      </w:r>
      <w:r w:rsidR="0040648D">
        <w:t xml:space="preserve">Figure </w:t>
      </w:r>
      <w:r w:rsidR="0040648D">
        <w:rPr>
          <w:noProof/>
        </w:rPr>
        <w:t>18</w:t>
      </w:r>
      <w:r>
        <w:fldChar w:fldCharType="end"/>
      </w:r>
      <w:r>
        <w:t>) in the solution for the UDP server there are two projects; an application called ToUDPServer contained within a folder named Wrapper and a library called UDPServer, both projects are themselves contained within a folder called UDP which itself is contained within a folder named Servers all of which are contained within a folder called Networking.</w:t>
      </w:r>
    </w:p>
    <w:p w14:paraId="54BFAFD0" w14:textId="77777777" w:rsidR="004B6924" w:rsidRDefault="004B6924" w:rsidP="004B6924"/>
    <w:p w14:paraId="6F5D3AB9" w14:textId="04C0CF1C" w:rsidR="004B6924" w:rsidRDefault="004B6924" w:rsidP="004B6924">
      <w:r>
        <w:t>The UDPServer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The UDPServer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UDPServer class.</w:t>
      </w:r>
    </w:p>
    <w:p w14:paraId="2D07277A" w14:textId="77777777" w:rsidR="004B6924" w:rsidRDefault="004B6924" w:rsidP="004B6924"/>
    <w:p w14:paraId="068250D6" w14:textId="2D322727" w:rsidR="004B6924" w:rsidRDefault="004B6924" w:rsidP="004B6924">
      <w:r>
        <w:t>The ToUDPServer application is a test wrapper for the UDPServer library. The ToUDPServer application has been designed to allow the UDPServer library to be started from the command prompt for rapid testing and prototyping.</w:t>
      </w:r>
    </w:p>
    <w:p w14:paraId="059045EF" w14:textId="234BF88B"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605629"/>
      <w:r>
        <w:lastRenderedPageBreak/>
        <w:t>CaptureThe</w:t>
      </w:r>
      <w:r w:rsidR="00CA6FA0">
        <w:t>Campus Design</w:t>
      </w:r>
      <w:bookmarkEnd w:id="123"/>
    </w:p>
    <w:p w14:paraId="1EE5DC1D" w14:textId="482871A3" w:rsidR="001A4C9B" w:rsidRDefault="001A4C9B" w:rsidP="001A4C9B">
      <w:r>
        <w:t>The diagram</w:t>
      </w:r>
      <w:r w:rsidR="00F86E5B">
        <w:t xml:space="preserve"> for the CaptureTheCampus application as seen below (</w:t>
      </w:r>
      <w:r w:rsidR="00F86E5B">
        <w:fldChar w:fldCharType="begin"/>
      </w:r>
      <w:r w:rsidR="00F86E5B">
        <w:instrText xml:space="preserve"> REF _Ref481415388 \n \h </w:instrText>
      </w:r>
      <w:r w:rsidR="00F86E5B">
        <w:fldChar w:fldCharType="separate"/>
      </w:r>
      <w:r w:rsidR="0040648D">
        <w:t>Appendix E:</w:t>
      </w:r>
      <w:r w:rsidR="00F86E5B">
        <w:fldChar w:fldCharType="end"/>
      </w:r>
      <w:r>
        <w:t xml:space="preserve">) shows a graphical representation of the solution for the </w:t>
      </w:r>
      <w:r w:rsidR="00F86E5B">
        <w:t>CaptureTheCampus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54BE52D3"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40648D">
        <w:t>Appendix B:</w:t>
      </w:r>
      <w:r w:rsidR="001A4C9B">
        <w:fldChar w:fldCharType="end"/>
      </w:r>
      <w:r w:rsidR="001A4C9B">
        <w:t>).</w:t>
      </w:r>
    </w:p>
    <w:p w14:paraId="17B8C53D" w14:textId="77777777" w:rsidR="001A4C9B" w:rsidRDefault="001A4C9B" w:rsidP="001A4C9B"/>
    <w:p w14:paraId="26736651" w14:textId="4CD37BAC"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40648D">
        <w:t>Appendix E:</w:t>
      </w:r>
      <w:r w:rsidR="00F86E5B">
        <w:fldChar w:fldCharType="end"/>
      </w:r>
      <w:r>
        <w:t xml:space="preserve">) in the solution for the </w:t>
      </w:r>
      <w:r w:rsidR="00F86E5B">
        <w:t xml:space="preserve">CaptureTheCampus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852FF1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41D63">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605630"/>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13B22572" w:rsidR="00141D63" w:rsidRPr="008C210F" w:rsidRDefault="00141D63" w:rsidP="00190BC2">
                            <w:pPr>
                              <w:pStyle w:val="Caption"/>
                              <w:jc w:val="center"/>
                              <w:rPr>
                                <w:noProof/>
                              </w:rPr>
                            </w:pPr>
                            <w:bookmarkStart w:id="125" w:name="_Ref481442948"/>
                            <w:bookmarkStart w:id="126" w:name="_Toc481605684"/>
                            <w:r>
                              <w:t xml:space="preserve">Figure </w:t>
                            </w:r>
                            <w:fldSimple w:instr=" SEQ Figure \* ARABIC ">
                              <w:r w:rsidR="0040648D">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13B22572" w:rsidR="00141D63" w:rsidRPr="008C210F" w:rsidRDefault="00141D63" w:rsidP="00190BC2">
                      <w:pPr>
                        <w:pStyle w:val="Caption"/>
                        <w:jc w:val="center"/>
                        <w:rPr>
                          <w:noProof/>
                        </w:rPr>
                      </w:pPr>
                      <w:bookmarkStart w:id="127" w:name="_Ref481442948"/>
                      <w:bookmarkStart w:id="128" w:name="_Toc481605684"/>
                      <w:r>
                        <w:t xml:space="preserve">Figure </w:t>
                      </w:r>
                      <w:fldSimple w:instr=" SEQ Figure \* ARABIC ">
                        <w:r w:rsidR="0040648D">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CBB5318" w:rsidR="0063573B" w:rsidRDefault="00324E2D" w:rsidP="009C1594">
      <w:r>
        <w:t>The diagram for the Game namespace as seen above (</w:t>
      </w:r>
      <w:r>
        <w:fldChar w:fldCharType="begin"/>
      </w:r>
      <w:r>
        <w:instrText xml:space="preserve"> REF _Ref481442948 \h </w:instrText>
      </w:r>
      <w:r>
        <w:fldChar w:fldCharType="separate"/>
      </w:r>
      <w:r w:rsidR="0040648D">
        <w:t xml:space="preserve">Figure </w:t>
      </w:r>
      <w:r w:rsidR="0040648D">
        <w:rPr>
          <w:noProof/>
        </w:rPr>
        <w:t>19</w:t>
      </w:r>
      <w:r>
        <w:fldChar w:fldCharType="end"/>
      </w:r>
      <w:r>
        <w:t>) shows a graphical representation of the namespace for the gameplay functionality of the CaptureTheCampus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The GameActivity class is called to start the game, the specific behaviour of the GameActivity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Shortly after the game begins it initialises instances of both the Player class and the GamePlayArea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GamePlayArea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GameMap class </w:t>
      </w:r>
      <w:r w:rsidR="0072383C">
        <w:t>is an interface for the OnMapReadyCallback view, this class is called after the GameActivity has been initialised. This class is used to start an instance of a map object inside a fragment on the GameActivity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GamePosition class is an interface for the ConnectionCallbacks, the OnConnectionFailedListener and LocationListener views, this class is called after the GameActivity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Roughly once every second the OnLocationChanged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684E3BE3" w:rsidR="005606E1" w:rsidRDefault="00BC7B96" w:rsidP="00CA6FA0">
      <w:r>
        <w:t xml:space="preserve">The Hazards class </w:t>
      </w:r>
      <w:r w:rsidR="005606E1">
        <w:t>contains the logic related to the operation of the autonomous enemy, this code is ran on a separate thread to the rest of the game logic and is update</w:t>
      </w:r>
      <w:r w:rsidR="00C346F7">
        <w:t>d</w:t>
      </w:r>
      <w:r w:rsidR="005606E1">
        <w:t xml:space="preserv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605631"/>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69639E53" w:rsidR="00141D63" w:rsidRPr="002A04CC" w:rsidRDefault="00141D63" w:rsidP="00190BC2">
                            <w:pPr>
                              <w:pStyle w:val="Caption"/>
                              <w:jc w:val="center"/>
                              <w:rPr>
                                <w:noProof/>
                              </w:rPr>
                            </w:pPr>
                            <w:bookmarkStart w:id="130" w:name="_Ref481471558"/>
                            <w:bookmarkStart w:id="131" w:name="_Toc481605685"/>
                            <w:r>
                              <w:t xml:space="preserve">Figure </w:t>
                            </w:r>
                            <w:fldSimple w:instr=" SEQ Figure \* ARABIC ">
                              <w:r w:rsidR="0040648D">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69639E53" w:rsidR="00141D63" w:rsidRPr="002A04CC" w:rsidRDefault="00141D63" w:rsidP="00190BC2">
                      <w:pPr>
                        <w:pStyle w:val="Caption"/>
                        <w:jc w:val="center"/>
                        <w:rPr>
                          <w:noProof/>
                        </w:rPr>
                      </w:pPr>
                      <w:bookmarkStart w:id="132" w:name="_Ref481471558"/>
                      <w:bookmarkStart w:id="133" w:name="_Toc481605685"/>
                      <w:r>
                        <w:t xml:space="preserve">Figure </w:t>
                      </w:r>
                      <w:fldSimple w:instr=" SEQ Figure \* ARABIC ">
                        <w:r w:rsidR="0040648D">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094A1546" w:rsidR="00247F59" w:rsidRDefault="00247F59" w:rsidP="009C1594">
      <w:r>
        <w:t>The diagram for the Menu namespace as seen above (</w:t>
      </w:r>
      <w:r>
        <w:fldChar w:fldCharType="begin"/>
      </w:r>
      <w:r>
        <w:instrText xml:space="preserve"> REF _Ref481471558 \h </w:instrText>
      </w:r>
      <w:r>
        <w:fldChar w:fldCharType="separate"/>
      </w:r>
      <w:r w:rsidR="0040648D">
        <w:t xml:space="preserve">Figure </w:t>
      </w:r>
      <w:r w:rsidR="0040648D">
        <w:rPr>
          <w:noProof/>
        </w:rPr>
        <w:t>20</w:t>
      </w:r>
      <w:r>
        <w:fldChar w:fldCharType="end"/>
      </w:r>
      <w:r>
        <w:t>) shows a graphical representation of the namespace for the menu of the CaptureTheCampus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The MenuActivity class is called once the MainActivity class has verified that the device has the required libraries installed.</w:t>
      </w:r>
    </w:p>
    <w:p w14:paraId="72D66048" w14:textId="009904D2" w:rsidR="003F4BCB" w:rsidRDefault="003F4BCB" w:rsidP="00247F59">
      <w:r>
        <w:t>The MenuActivity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605632"/>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09826D6D" w:rsidR="00141D63" w:rsidRPr="00EA218D" w:rsidRDefault="00141D63" w:rsidP="00190BC2">
                            <w:pPr>
                              <w:pStyle w:val="Caption"/>
                              <w:jc w:val="center"/>
                              <w:rPr>
                                <w:noProof/>
                              </w:rPr>
                            </w:pPr>
                            <w:bookmarkStart w:id="135" w:name="_Ref481471559"/>
                            <w:bookmarkStart w:id="136" w:name="_Toc481605686"/>
                            <w:r>
                              <w:t xml:space="preserve">Figure </w:t>
                            </w:r>
                            <w:fldSimple w:instr=" SEQ Figure \* ARABIC ">
                              <w:r w:rsidR="0040648D">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09826D6D" w:rsidR="00141D63" w:rsidRPr="00EA218D" w:rsidRDefault="00141D63" w:rsidP="00190BC2">
                      <w:pPr>
                        <w:pStyle w:val="Caption"/>
                        <w:jc w:val="center"/>
                        <w:rPr>
                          <w:noProof/>
                        </w:rPr>
                      </w:pPr>
                      <w:bookmarkStart w:id="137" w:name="_Ref481471559"/>
                      <w:bookmarkStart w:id="138" w:name="_Toc481605686"/>
                      <w:r>
                        <w:t xml:space="preserve">Figure </w:t>
                      </w:r>
                      <w:fldSimple w:instr=" SEQ Figure \* ARABIC ">
                        <w:r w:rsidR="0040648D">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5405125E" w:rsidR="00247F59" w:rsidRDefault="00247F59" w:rsidP="009C1594">
      <w:r>
        <w:t>The diagram for the Score namespace as seen above (</w:t>
      </w:r>
      <w:r>
        <w:fldChar w:fldCharType="begin"/>
      </w:r>
      <w:r>
        <w:instrText xml:space="preserve"> REF _Ref481471559 \h </w:instrText>
      </w:r>
      <w:r>
        <w:fldChar w:fldCharType="separate"/>
      </w:r>
      <w:r w:rsidR="0040648D">
        <w:t xml:space="preserve">Figure </w:t>
      </w:r>
      <w:r w:rsidR="0040648D">
        <w:rPr>
          <w:noProof/>
        </w:rPr>
        <w:t>21</w:t>
      </w:r>
      <w:r>
        <w:fldChar w:fldCharType="end"/>
      </w:r>
      <w:r>
        <w:t>) shows a graphical representation of the namespace for the score functionality of the CaptureTheCampus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ScoreActivity class is called immediately when the end conditions of a game are reached. The score from the game </w:t>
      </w:r>
      <w:r w:rsidR="003F4BCB">
        <w:t>is</w:t>
      </w:r>
      <w:r>
        <w:t xml:space="preserve"> passed into the ScoreActivity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605633"/>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4B5ADD58" w:rsidR="00141D63" w:rsidRPr="003F4FB5" w:rsidRDefault="00141D63" w:rsidP="00190BC2">
                            <w:pPr>
                              <w:pStyle w:val="Caption"/>
                              <w:jc w:val="center"/>
                              <w:rPr>
                                <w:noProof/>
                              </w:rPr>
                            </w:pPr>
                            <w:bookmarkStart w:id="140" w:name="_Ref481471560"/>
                            <w:bookmarkStart w:id="141" w:name="_Toc481605687"/>
                            <w:r>
                              <w:t xml:space="preserve">Figure </w:t>
                            </w:r>
                            <w:fldSimple w:instr=" SEQ Figure \* ARABIC ">
                              <w:r w:rsidR="0040648D">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4B5ADD58" w:rsidR="00141D63" w:rsidRPr="003F4FB5" w:rsidRDefault="00141D63" w:rsidP="00190BC2">
                      <w:pPr>
                        <w:pStyle w:val="Caption"/>
                        <w:jc w:val="center"/>
                        <w:rPr>
                          <w:noProof/>
                        </w:rPr>
                      </w:pPr>
                      <w:bookmarkStart w:id="142" w:name="_Ref481471560"/>
                      <w:bookmarkStart w:id="143" w:name="_Toc481605687"/>
                      <w:r>
                        <w:t xml:space="preserve">Figure </w:t>
                      </w:r>
                      <w:fldSimple w:instr=" SEQ Figure \* ARABIC ">
                        <w:r w:rsidR="0040648D">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66ACD229"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40648D">
        <w:t xml:space="preserve">Figure </w:t>
      </w:r>
      <w:r w:rsidR="0040648D">
        <w:rPr>
          <w:noProof/>
        </w:rPr>
        <w:t>22</w:t>
      </w:r>
      <w:r w:rsidR="008A30AB">
        <w:fldChar w:fldCharType="end"/>
      </w:r>
      <w:r>
        <w:t>) shows a graphical representation of the namespace for the search functionality of the CaptureTheCampus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SearchActivity is called whenever either of the multiplayer buttons are pressed in the menu activity. The exact behavious of the SearchActivity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01AA8FCA" w:rsidR="00B56B8D" w:rsidRDefault="00B56B8D" w:rsidP="00247F59">
      <w:r>
        <w:t>The activity itself contains three objects, a textview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w:t>
      </w:r>
      <w:r w:rsidR="00AF5F87">
        <w:t>n</w:t>
      </w:r>
      <w:r>
        <w:t xml:space="preserve">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07A10917" w:rsidR="00B56B8D" w:rsidRDefault="00281361" w:rsidP="00247F59">
      <w:r>
        <w:t xml:space="preserve">The host initially enters a </w:t>
      </w:r>
      <w:r w:rsidR="00AF5F87">
        <w:t>variable</w:t>
      </w:r>
      <w:r>
        <w:t xml:space="preserve"> into the TCP server which contai</w:t>
      </w:r>
      <w:r w:rsidR="003F4BCB">
        <w:t>ns the current number of player</w:t>
      </w:r>
      <w:r w:rsidR="00AF5F87">
        <w:t>s</w:t>
      </w:r>
      <w:r w:rsidR="003F4BCB">
        <w:t>, it then goes on to</w:t>
      </w:r>
      <w:r w:rsidR="00AF5F87">
        <w:t xml:space="preserve"> continually poll</w:t>
      </w:r>
      <w:r>
        <w:t xml:space="preserve">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605634"/>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57F73BDB" w:rsidR="00141D63" w:rsidRPr="00161672" w:rsidRDefault="00141D63" w:rsidP="00190BC2">
                            <w:pPr>
                              <w:pStyle w:val="Caption"/>
                              <w:jc w:val="center"/>
                              <w:rPr>
                                <w:noProof/>
                              </w:rPr>
                            </w:pPr>
                            <w:bookmarkStart w:id="145" w:name="_Ref481471561"/>
                            <w:bookmarkStart w:id="146" w:name="_Toc481605688"/>
                            <w:r>
                              <w:t xml:space="preserve">Figure </w:t>
                            </w:r>
                            <w:fldSimple w:instr=" SEQ Figure \* ARABIC ">
                              <w:r w:rsidR="0040648D">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57F73BDB" w:rsidR="00141D63" w:rsidRPr="00161672" w:rsidRDefault="00141D63" w:rsidP="00190BC2">
                      <w:pPr>
                        <w:pStyle w:val="Caption"/>
                        <w:jc w:val="center"/>
                        <w:rPr>
                          <w:noProof/>
                        </w:rPr>
                      </w:pPr>
                      <w:bookmarkStart w:id="147" w:name="_Ref481471561"/>
                      <w:bookmarkStart w:id="148" w:name="_Toc481605688"/>
                      <w:r>
                        <w:t xml:space="preserve">Figure </w:t>
                      </w:r>
                      <w:fldSimple w:instr=" SEQ Figure \* ARABIC ">
                        <w:r w:rsidR="0040648D">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5D2F7A22"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40648D">
        <w:t xml:space="preserve">Figure </w:t>
      </w:r>
      <w:r w:rsidR="0040648D">
        <w:rPr>
          <w:noProof/>
        </w:rPr>
        <w:t>23</w:t>
      </w:r>
      <w:r w:rsidR="008A30AB">
        <w:fldChar w:fldCharType="end"/>
      </w:r>
      <w:r>
        <w:t>) shows a graphical representation of the namespace for the set functionality of the CaptureTheCampus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The SetActivity is basically a stripped-down version of the GameActivity which contains just enough functionality to operate to place marker</w:t>
      </w:r>
      <w:r w:rsidR="00ED4368">
        <w:t>s</w:t>
      </w:r>
      <w:r>
        <w:t xml:space="preserve"> on the map to represent the corners of an initial play area.</w:t>
      </w:r>
    </w:p>
    <w:p w14:paraId="518E59F5" w14:textId="04FF1069" w:rsidR="00177352" w:rsidRDefault="00177352" w:rsidP="00247F59">
      <w:r>
        <w:t>Like the GamePlayArea the SetPlayArea contains the information related to the play area polygon. However, unlike the GamePlayArea the SetPlayArea only contains an array of vertices and one polygon, this is because when the markers are placed upon the map to create the initial play area</w:t>
      </w:r>
      <w:r w:rsidR="0027573C">
        <w:t xml:space="preserve"> by sel</w:t>
      </w:r>
      <w:r w:rsidR="00AF5F87">
        <w:t>ecting two opposing corners</w:t>
      </w:r>
      <w:r>
        <w:t xml:space="preserve"> there will only ever be one polygon with four vertices, if a marker is moved </w:t>
      </w:r>
      <w:r w:rsidR="0027573C">
        <w:t>the polygon is redrawn.</w:t>
      </w:r>
    </w:p>
    <w:p w14:paraId="6409001D" w14:textId="1CB6048A" w:rsidR="0027573C" w:rsidRDefault="0027573C" w:rsidP="00247F59">
      <w:r>
        <w:t>The SetPosition class contains the same logic as the GamePosition class but with fewer checks on the location that is returned, this is because the SetPosition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605635"/>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3DE776E9" w:rsidR="00141D63" w:rsidRPr="006252F3" w:rsidRDefault="00141D63" w:rsidP="00190BC2">
                            <w:pPr>
                              <w:pStyle w:val="Caption"/>
                              <w:jc w:val="center"/>
                              <w:rPr>
                                <w:noProof/>
                              </w:rPr>
                            </w:pPr>
                            <w:bookmarkStart w:id="150" w:name="_Ref481471562"/>
                            <w:bookmarkStart w:id="151" w:name="_Toc481605689"/>
                            <w:r>
                              <w:t xml:space="preserve">Figure </w:t>
                            </w:r>
                            <w:fldSimple w:instr=" SEQ Figure \* ARABIC ">
                              <w:r w:rsidR="0040648D">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3DE776E9" w:rsidR="00141D63" w:rsidRPr="006252F3" w:rsidRDefault="00141D63" w:rsidP="00190BC2">
                      <w:pPr>
                        <w:pStyle w:val="Caption"/>
                        <w:jc w:val="center"/>
                        <w:rPr>
                          <w:noProof/>
                        </w:rPr>
                      </w:pPr>
                      <w:bookmarkStart w:id="152" w:name="_Ref481471562"/>
                      <w:bookmarkStart w:id="153" w:name="_Toc481605689"/>
                      <w:r>
                        <w:t xml:space="preserve">Figure </w:t>
                      </w:r>
                      <w:fldSimple w:instr=" SEQ Figure \* ARABIC ">
                        <w:r w:rsidR="0040648D">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553D5E8D"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40648D">
        <w:t xml:space="preserve">Figure </w:t>
      </w:r>
      <w:r w:rsidR="0040648D">
        <w:rPr>
          <w:noProof/>
        </w:rPr>
        <w:t>24</w:t>
      </w:r>
      <w:r w:rsidR="008A30AB">
        <w:fldChar w:fldCharType="end"/>
      </w:r>
      <w:r>
        <w:t>) shows a graphical representation of the namespace for the utilities of the CaptureTheCampus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4" w:name="OLE_LINK1"/>
      <w:r>
        <w:t xml:space="preserve">of latitude and longitude objects of any </w:t>
      </w:r>
      <w:bookmarkEnd w:id="154"/>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605636"/>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5CE55FCD" w:rsidR="00141D63" w:rsidRPr="00F753D5" w:rsidRDefault="00141D63" w:rsidP="00012593">
                            <w:pPr>
                              <w:pStyle w:val="Caption"/>
                              <w:jc w:val="center"/>
                              <w:rPr>
                                <w:noProof/>
                              </w:rPr>
                            </w:pPr>
                            <w:bookmarkStart w:id="157" w:name="_Ref481501607"/>
                            <w:bookmarkStart w:id="158" w:name="_Toc481605690"/>
                            <w:r>
                              <w:t xml:space="preserve">Figure </w:t>
                            </w:r>
                            <w:fldSimple w:instr=" SEQ Figure \* ARABIC ">
                              <w:r w:rsidR="0040648D">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5CE55FCD" w:rsidR="00141D63" w:rsidRPr="00F753D5" w:rsidRDefault="00141D63" w:rsidP="00012593">
                      <w:pPr>
                        <w:pStyle w:val="Caption"/>
                        <w:jc w:val="center"/>
                        <w:rPr>
                          <w:noProof/>
                        </w:rPr>
                      </w:pPr>
                      <w:bookmarkStart w:id="159" w:name="_Ref481501607"/>
                      <w:bookmarkStart w:id="160" w:name="_Toc481605690"/>
                      <w:r>
                        <w:t xml:space="preserve">Figure </w:t>
                      </w:r>
                      <w:fldSimple w:instr=" SEQ Figure \* ARABIC ">
                        <w:r w:rsidR="0040648D">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07322216" w:rsidR="00211938" w:rsidRDefault="00211938" w:rsidP="00211938">
      <w:r>
        <w:t>The diagram above (</w:t>
      </w:r>
      <w:r>
        <w:fldChar w:fldCharType="begin"/>
      </w:r>
      <w:r>
        <w:instrText xml:space="preserve"> REF _Ref481501607 \h </w:instrText>
      </w:r>
      <w:r>
        <w:fldChar w:fldCharType="separate"/>
      </w:r>
      <w:r w:rsidR="0040648D">
        <w:t xml:space="preserve">Figure </w:t>
      </w:r>
      <w:r w:rsidR="0040648D">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22C8EE72" w:rsidR="007E0A64" w:rsidRDefault="00211938" w:rsidP="007E0A64">
      <w:r>
        <w:t xml:space="preserve">The top most user is the standard single player user, this user only has need to play a single </w:t>
      </w:r>
      <w:r w:rsidR="008B7B91">
        <w:t>player game and as such required</w:t>
      </w:r>
      <w:r>
        <w:t xml:space="preserve"> a</w:t>
      </w:r>
      <w:r w:rsidR="007E0A64">
        <w:t>ccess to the single player game, this</w:t>
      </w:r>
      <w:r w:rsidR="008B7B91">
        <w:t xml:space="preserve"> </w:t>
      </w:r>
      <w:r>
        <w:t>require</w:t>
      </w:r>
      <w:r w:rsidR="008B7B91">
        <w:t>d</w:t>
      </w:r>
      <w:r>
        <w:t xml:space="preserve"> an option on the main menu to select this game mode.</w:t>
      </w:r>
    </w:p>
    <w:p w14:paraId="2844082E" w14:textId="477FB18B" w:rsidR="007E0A64" w:rsidRDefault="007E0A64" w:rsidP="007E0A64">
      <w:r>
        <w:t>Ea</w:t>
      </w:r>
      <w:r w:rsidR="008B7B91">
        <w:t>ch instance of the game required</w:t>
      </w:r>
      <w:r>
        <w:t xml:space="preserve"> an instance of the Score activity to display once the game has ended, this is represented by the inheritance arrow from the score rectangle to the single player game rectan</w:t>
      </w:r>
      <w:r w:rsidR="008B7B91">
        <w:t>gle. The Score activity required</w:t>
      </w:r>
      <w:r>
        <w:t xml:space="preserve"> its </w:t>
      </w:r>
      <w:r w:rsidR="008B7B91">
        <w:t>own option to return to the</w:t>
      </w:r>
      <w:r>
        <w:t xml:space="preserve"> menu after the user has finished with that game instance.</w:t>
      </w:r>
    </w:p>
    <w:p w14:paraId="6F1FF3DE" w14:textId="2455583E" w:rsidR="007E0A64" w:rsidRDefault="007E0A64" w:rsidP="007E0A64">
      <w:r>
        <w:t xml:space="preserve">For the single player game to operate a separate instance of the Set activity </w:t>
      </w:r>
      <w:r w:rsidR="008B7B91">
        <w:t>was</w:t>
      </w:r>
      <w:r>
        <w:t xml:space="preserve"> required, this can be seen by the separate arrow coming from the player rectangle to the set rectangle. Obvio</w:t>
      </w:r>
      <w:r w:rsidR="008B7B91">
        <w:t>usly again the Set activity</w:t>
      </w:r>
      <w:r>
        <w:t xml:space="preserve"> require</w:t>
      </w:r>
      <w:r w:rsidR="008B7B91">
        <w:t>d</w:t>
      </w:r>
      <w:r>
        <w:t xml:space="preserve"> its own user interface with a multitude of options to select </w:t>
      </w:r>
      <w:r w:rsidR="004A0025">
        <w:t>flags to define the play area.</w:t>
      </w:r>
    </w:p>
    <w:p w14:paraId="369CB448" w14:textId="572A6150" w:rsidR="004A0025" w:rsidRDefault="004A0025" w:rsidP="007E0A64"/>
    <w:p w14:paraId="0FE41EB2" w14:textId="600C4CB8" w:rsidR="004A0025" w:rsidRDefault="004A0025" w:rsidP="007E0A64">
      <w:r>
        <w:lastRenderedPageBreak/>
        <w:t>The second user is the host in a multiplayer ga</w:t>
      </w:r>
      <w:r w:rsidR="008B7B91">
        <w:t>me situation, this user required</w:t>
      </w:r>
      <w:r>
        <w:t xml:space="preserve"> most of the same functionality and user interface options as the single player user, hence the inheritance arrow</w:t>
      </w:r>
      <w:r w:rsidR="008B7B91">
        <w:t xml:space="preserve"> to this user, but also required</w:t>
      </w:r>
      <w:r>
        <w:t xml:space="preserve"> another activity called the Host activity to start the servers associated with a multiplayer game and to connect to and synchronise the client users.</w:t>
      </w:r>
    </w:p>
    <w:p w14:paraId="79D9BFC9" w14:textId="79FCA691" w:rsidR="004A0025" w:rsidRDefault="008B7B91" w:rsidP="007E0A64">
      <w:r>
        <w:t>This activity</w:t>
      </w:r>
      <w:r w:rsidR="004A0025">
        <w:t xml:space="preserve"> require</w:t>
      </w:r>
      <w:r>
        <w:t>d</w:t>
      </w:r>
      <w:r w:rsidR="004A0025">
        <w:t xml:space="preserv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6A93EC8" w:rsidR="004A0025" w:rsidRDefault="004A0025" w:rsidP="004A0025">
      <w:r>
        <w:t>The final user is the client in a multiplayer ga</w:t>
      </w:r>
      <w:r w:rsidR="008B7B91">
        <w:t>me situation, this user required</w:t>
      </w:r>
      <w:r>
        <w:t xml:space="preserve"> comparatively less functionality to the single player user and t</w:t>
      </w:r>
      <w:r w:rsidR="008B7B91">
        <w:t>he host user, this user required</w:t>
      </w:r>
      <w:r>
        <w:t xml:space="preserve"> an activity called the Join activity to connect to and synchronise their device with the host user.</w:t>
      </w:r>
    </w:p>
    <w:p w14:paraId="0163E508" w14:textId="677D871E" w:rsidR="004A0025" w:rsidRDefault="008B7B91" w:rsidP="004A0025">
      <w:r>
        <w:t>Once synchronised this user did</w:t>
      </w:r>
      <w:r w:rsidR="004A0025">
        <w:t xml:space="preserve"> not require the same functionality as the host user because a lot of the processes which would normally be performed by a single player user in a single pla</w:t>
      </w:r>
      <w:r>
        <w:t>yer game could be</w:t>
      </w:r>
      <w:r w:rsidR="004A0025">
        <w:t xml:space="preserve"> performed by the host multiplayer user for the clients.</w:t>
      </w:r>
    </w:p>
    <w:p w14:paraId="1B47DE3D" w14:textId="3EB63F44" w:rsidR="004A0025" w:rsidRDefault="004A0025" w:rsidP="004A0025">
      <w:r>
        <w:t>Thus</w:t>
      </w:r>
      <w:r w:rsidR="008B7B91">
        <w:t>, the client user did</w:t>
      </w:r>
      <w:r>
        <w:t xml:space="preserve"> not require any further user interfaces. However, for the sake of redundancy in case the UDP client or server fails to acquire the IP address of t</w:t>
      </w:r>
      <w:r w:rsidR="008B7B91">
        <w:t>he host device the</w:t>
      </w:r>
      <w:r>
        <w:t xml:space="preserve"> option to manually enter the IP address of the host device </w:t>
      </w:r>
      <w:r w:rsidR="008B7B91">
        <w:t>was</w:t>
      </w:r>
      <w:r>
        <w:t xml:space="preserv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6468607C" w:rsidR="00141D63" w:rsidRPr="00C932D5" w:rsidRDefault="00141D63" w:rsidP="0016632C">
                            <w:pPr>
                              <w:pStyle w:val="Caption"/>
                              <w:jc w:val="center"/>
                              <w:rPr>
                                <w:noProof/>
                              </w:rPr>
                            </w:pPr>
                            <w:bookmarkStart w:id="161" w:name="_Ref472511442"/>
                            <w:bookmarkStart w:id="162" w:name="_Toc481605691"/>
                            <w:r>
                              <w:t xml:space="preserve">Figure </w:t>
                            </w:r>
                            <w:fldSimple w:instr=" SEQ Figure \* ARABIC ">
                              <w:r w:rsidR="0040648D">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6468607C" w:rsidR="00141D63" w:rsidRPr="00C932D5" w:rsidRDefault="00141D63" w:rsidP="0016632C">
                      <w:pPr>
                        <w:pStyle w:val="Caption"/>
                        <w:jc w:val="center"/>
                        <w:rPr>
                          <w:noProof/>
                        </w:rPr>
                      </w:pPr>
                      <w:bookmarkStart w:id="163" w:name="_Ref472511442"/>
                      <w:bookmarkStart w:id="164" w:name="_Toc481605691"/>
                      <w:r>
                        <w:t xml:space="preserve">Figure </w:t>
                      </w:r>
                      <w:fldSimple w:instr=" SEQ Figure \* ARABIC ">
                        <w:r w:rsidR="0040648D">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73DF8617"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40648D">
        <w:t xml:space="preserve">Figure </w:t>
      </w:r>
      <w:r w:rsidR="0040648D">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w:t>
      </w:r>
      <w:r w:rsidR="008B7B91">
        <w:t>were</w:t>
      </w:r>
      <w:r w:rsidRPr="00F17C9B">
        <w:t xml:space="preserv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FD6026F" w:rsidR="008857FE" w:rsidRPr="00F17C9B" w:rsidRDefault="008857FE" w:rsidP="004A0025">
      <w:r w:rsidRPr="00F17C9B">
        <w:t xml:space="preserve">For this project a </w:t>
      </w:r>
      <w:r w:rsidR="008B7B91">
        <w:t>main menu was</w:t>
      </w:r>
      <w:r w:rsidR="00AD7CA1" w:rsidRPr="00F17C9B">
        <w:t xml:space="preserve">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5C7C0E18"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ListFragment</w:t>
      </w:r>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141D63">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41D63">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445BB31F" w:rsidR="00141D63" w:rsidRPr="00171923" w:rsidRDefault="00141D63" w:rsidP="00916780">
                            <w:pPr>
                              <w:pStyle w:val="Caption"/>
                              <w:jc w:val="center"/>
                              <w:rPr>
                                <w:noProof/>
                              </w:rPr>
                            </w:pPr>
                            <w:bookmarkStart w:id="165" w:name="_Ref472532509"/>
                            <w:bookmarkStart w:id="166" w:name="_Toc481605692"/>
                            <w:r>
                              <w:t xml:space="preserve">Figure </w:t>
                            </w:r>
                            <w:fldSimple w:instr=" SEQ Figure \* ARABIC ">
                              <w:r w:rsidR="0040648D">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445BB31F" w:rsidR="00141D63" w:rsidRPr="00171923" w:rsidRDefault="00141D63" w:rsidP="00916780">
                      <w:pPr>
                        <w:pStyle w:val="Caption"/>
                        <w:jc w:val="center"/>
                        <w:rPr>
                          <w:noProof/>
                        </w:rPr>
                      </w:pPr>
                      <w:bookmarkStart w:id="167" w:name="_Ref472532509"/>
                      <w:bookmarkStart w:id="168" w:name="_Toc481605692"/>
                      <w:r>
                        <w:t xml:space="preserve">Figure </w:t>
                      </w:r>
                      <w:fldSimple w:instr=" SEQ Figure \* ARABIC ">
                        <w:r w:rsidR="0040648D">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2250517" w:rsidR="00916780" w:rsidRDefault="00916780" w:rsidP="00D42B5C">
      <w:r>
        <w:t>The image above (</w:t>
      </w:r>
      <w:r w:rsidR="00D42B5C">
        <w:fldChar w:fldCharType="begin"/>
      </w:r>
      <w:r w:rsidR="00D42B5C">
        <w:instrText xml:space="preserve"> REF _Ref472532509 \h </w:instrText>
      </w:r>
      <w:r w:rsidR="00D42B5C">
        <w:fldChar w:fldCharType="separate"/>
      </w:r>
      <w:r w:rsidR="0040648D">
        <w:t xml:space="preserve">Figure </w:t>
      </w:r>
      <w:r w:rsidR="0040648D">
        <w:rPr>
          <w:noProof/>
        </w:rPr>
        <w:t>27</w:t>
      </w:r>
      <w:r w:rsidR="00D42B5C">
        <w:fldChar w:fldCharType="end"/>
      </w:r>
      <w:r>
        <w:t>) shows an example of both types of menu user interface</w:t>
      </w:r>
      <w:r w:rsidR="00536316">
        <w:t xml:space="preserve"> being used for different reasons in the same application. O</w:t>
      </w:r>
      <w:r>
        <w:t xml:space="preserve">n the </w:t>
      </w:r>
      <w:r w:rsidR="008B7B91">
        <w:t>left,</w:t>
      </w:r>
      <w:r>
        <w:t xml:space="preserve"> there is an example of a DetailsFragment menu with boxes representing objects within the menu and in the centre and on the left there are ListFragm</w:t>
      </w:r>
      <w:r w:rsidR="008B2BD7">
        <w:t>ent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283EF31B" w:rsidR="00141D63" w:rsidRPr="002F1715" w:rsidRDefault="00141D63" w:rsidP="001504A2">
                            <w:pPr>
                              <w:pStyle w:val="Caption"/>
                              <w:jc w:val="center"/>
                              <w:rPr>
                                <w:noProof/>
                              </w:rPr>
                            </w:pPr>
                            <w:bookmarkStart w:id="169" w:name="_Ref472535513"/>
                            <w:bookmarkStart w:id="170" w:name="_Toc481605693"/>
                            <w:r>
                              <w:t xml:space="preserve">Figure </w:t>
                            </w:r>
                            <w:fldSimple w:instr=" SEQ Figure \* ARABIC ">
                              <w:r w:rsidR="0040648D">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283EF31B" w:rsidR="00141D63" w:rsidRPr="002F1715" w:rsidRDefault="00141D63" w:rsidP="001504A2">
                      <w:pPr>
                        <w:pStyle w:val="Caption"/>
                        <w:jc w:val="center"/>
                        <w:rPr>
                          <w:noProof/>
                        </w:rPr>
                      </w:pPr>
                      <w:bookmarkStart w:id="171" w:name="_Ref472535513"/>
                      <w:bookmarkStart w:id="172" w:name="_Toc481605693"/>
                      <w:r>
                        <w:t xml:space="preserve">Figure </w:t>
                      </w:r>
                      <w:fldSimple w:instr=" SEQ Figure \* ARABIC ">
                        <w:r w:rsidR="0040648D">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AF54156" w:rsidR="008B2BD7" w:rsidRDefault="008B7B91" w:rsidP="00D42B5C">
      <w:r>
        <w:lastRenderedPageBreak/>
        <w:t>To further the emulation of</w:t>
      </w:r>
      <w:r w:rsidR="008B2BD7">
        <w:t xml:space="preserve"> Qix and other retro </w:t>
      </w:r>
      <w:r w:rsidR="00536316">
        <w:t xml:space="preserve">style </w:t>
      </w:r>
      <w:r w:rsidR="008B2BD7">
        <w:t>arcade games</w:t>
      </w:r>
      <w:r>
        <w:t xml:space="preserve"> in this project</w:t>
      </w:r>
      <w:r w:rsidR="008B2BD7">
        <w:t xml:space="preserve"> a ListFragment s</w:t>
      </w:r>
      <w:r>
        <w:t>tyle ordered list menu was</w:t>
      </w:r>
      <w:r w:rsidR="008B2BD7">
        <w:t xml:space="preserv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40648D">
        <w:t xml:space="preserve">Figure </w:t>
      </w:r>
      <w:r w:rsidR="0040648D">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349EC386" w:rsidR="00141D63" w:rsidRPr="00C4285E" w:rsidRDefault="00141D63" w:rsidP="003865BF">
                            <w:pPr>
                              <w:pStyle w:val="Caption"/>
                              <w:jc w:val="center"/>
                              <w:rPr>
                                <w:noProof/>
                              </w:rPr>
                            </w:pPr>
                            <w:bookmarkStart w:id="173" w:name="_Ref472453494"/>
                            <w:bookmarkStart w:id="174" w:name="_Toc481605694"/>
                            <w:r>
                              <w:t xml:space="preserve">Figure </w:t>
                            </w:r>
                            <w:fldSimple w:instr=" SEQ Figure \* ARABIC ">
                              <w:r w:rsidR="0040648D">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349EC386" w:rsidR="00141D63" w:rsidRPr="00C4285E" w:rsidRDefault="00141D63" w:rsidP="003865BF">
                      <w:pPr>
                        <w:pStyle w:val="Caption"/>
                        <w:jc w:val="center"/>
                        <w:rPr>
                          <w:noProof/>
                        </w:rPr>
                      </w:pPr>
                      <w:bookmarkStart w:id="175" w:name="_Ref472453494"/>
                      <w:bookmarkStart w:id="176" w:name="_Toc481605694"/>
                      <w:r>
                        <w:t xml:space="preserve">Figure </w:t>
                      </w:r>
                      <w:fldSimple w:instr=" SEQ Figure \* ARABIC ">
                        <w:r w:rsidR="0040648D">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39A16656" w:rsidR="00675794" w:rsidRPr="00F17C9B" w:rsidRDefault="00916780" w:rsidP="00BE338B">
      <w:r>
        <w:t>The image above (</w:t>
      </w:r>
      <w:r>
        <w:fldChar w:fldCharType="begin"/>
      </w:r>
      <w:r>
        <w:instrText xml:space="preserve"> REF _Ref472453494 \h </w:instrText>
      </w:r>
      <w:r>
        <w:fldChar w:fldCharType="separate"/>
      </w:r>
      <w:r w:rsidR="0040648D">
        <w:t xml:space="preserve">Figure </w:t>
      </w:r>
      <w:r w:rsidR="0040648D">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w:t>
      </w:r>
      <w:r w:rsidR="008B7B91">
        <w:t>were</w:t>
      </w:r>
      <w:r w:rsidR="009B6286" w:rsidRPr="00F17C9B">
        <w:t xml:space="preserv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411BA8F"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8B7B91">
        <w:t>this showed that the Google Maps API offered</w:t>
      </w:r>
      <w:r w:rsidR="005F1ED5" w:rsidRPr="00F17C9B">
        <w:t xml:space="preserve">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w:t>
      </w:r>
      <w:r w:rsidR="008B7B91">
        <w:t>was</w:t>
      </w:r>
      <w:r w:rsidR="00672D37" w:rsidRPr="00F17C9B">
        <w:t xml:space="preserve"> used in t</w:t>
      </w:r>
      <w:r w:rsidR="008B7B91">
        <w:t>his project to represent player characters and</w:t>
      </w:r>
      <w:r w:rsidR="005F1ED5" w:rsidRPr="00F17C9B">
        <w:t xml:space="preserve"> non-player entities.</w:t>
      </w:r>
    </w:p>
    <w:p w14:paraId="049CA3C8" w14:textId="0D415CEF" w:rsidR="009B6286" w:rsidRPr="00F17C9B" w:rsidRDefault="009B6286" w:rsidP="00675794"/>
    <w:p w14:paraId="223CFEA3" w14:textId="0BB48BE2" w:rsidR="005F1ED5" w:rsidRPr="00F17C9B" w:rsidRDefault="005F1ED5" w:rsidP="005F1ED5">
      <w:r w:rsidRPr="00F17C9B">
        <w:t>Secondly, a large gre</w:t>
      </w:r>
      <w:r w:rsidR="008B7B91">
        <w:t>en shape can be seen, this showed that the Google Maps API offered</w:t>
      </w:r>
      <w:r w:rsidRPr="00F17C9B">
        <w:t xml:space="preserve"> the function to </w:t>
      </w:r>
      <w:r w:rsidR="00DC186E">
        <w:t>draw polygons upon the map. The ability to draw polygons over the map</w:t>
      </w:r>
      <w:r w:rsidRPr="00F17C9B">
        <w:t xml:space="preserve"> </w:t>
      </w:r>
      <w:r w:rsidR="008B7B91">
        <w:t>was used</w:t>
      </w:r>
      <w:r w:rsidRPr="00F17C9B">
        <w:t xml:space="preserve"> in </w:t>
      </w:r>
      <w:r w:rsidR="008B7B91">
        <w:t>this project to represent</w:t>
      </w:r>
      <w:r w:rsidRPr="00F17C9B">
        <w:t xml:space="preserve"> the play area </w:t>
      </w:r>
      <w:r w:rsidR="008B7B91">
        <w:t>and</w:t>
      </w:r>
      <w:r w:rsidRPr="00F17C9B">
        <w:t xml:space="preserve"> to represent </w:t>
      </w:r>
      <w:r w:rsidR="00B4411F" w:rsidRPr="00F17C9B">
        <w:t>the areas of the play area controlled by a player.</w:t>
      </w:r>
    </w:p>
    <w:p w14:paraId="3EEEA2D3" w14:textId="77777777" w:rsidR="005F1ED5" w:rsidRPr="00F17C9B" w:rsidRDefault="005F1ED5" w:rsidP="00675794"/>
    <w:p w14:paraId="567CAE5E" w14:textId="43CEB262"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8B7B91">
        <w:t>this showed</w:t>
      </w:r>
      <w:r w:rsidR="008164D1">
        <w:t xml:space="preserve"> that the Google Maps API offered</w:t>
      </w:r>
      <w:r w:rsidR="00DC186E" w:rsidRPr="00F17C9B">
        <w:t xml:space="preserve">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w:t>
      </w:r>
      <w:r w:rsidR="008164D1">
        <w:t>was</w:t>
      </w:r>
      <w:r>
        <w:t xml:space="preserv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0F988B1A" w:rsidR="00F70B2C" w:rsidRDefault="00E86A45" w:rsidP="00675794">
      <w:r>
        <w:t xml:space="preserve">Finally, it </w:t>
      </w:r>
      <w:r w:rsidR="008164D1">
        <w:t>was assumed that the map retained</w:t>
      </w:r>
      <w:r>
        <w:t xml:space="preserve"> its panning and scaling features</w:t>
      </w:r>
      <w:r w:rsidR="00F70B2C">
        <w:t>.</w:t>
      </w:r>
    </w:p>
    <w:p w14:paraId="78A82408" w14:textId="6ABA5D7D" w:rsidR="00F70B2C" w:rsidRDefault="00F70B2C" w:rsidP="00675794"/>
    <w:p w14:paraId="0AA18058" w14:textId="3AD7BE9D"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40648D">
        <w:t xml:space="preserve">Figure </w:t>
      </w:r>
      <w:r w:rsidR="0040648D">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40648D">
        <w:t xml:space="preserve">Figure </w:t>
      </w:r>
      <w:r w:rsidR="0040648D">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40648D">
        <w:t xml:space="preserve">Figure </w:t>
      </w:r>
      <w:r w:rsidR="0040648D">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40648D">
        <w:t xml:space="preserve">Figure </w:t>
      </w:r>
      <w:r w:rsidR="0040648D">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40648D">
        <w:t xml:space="preserve">Figure </w:t>
      </w:r>
      <w:r w:rsidR="0040648D">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40648D">
        <w:t xml:space="preserve">Figure </w:t>
      </w:r>
      <w:r w:rsidR="0040648D">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40648D">
        <w:t xml:space="preserve">Figure </w:t>
      </w:r>
      <w:r w:rsidR="0040648D">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40648D">
        <w:t xml:space="preserve">Figure </w:t>
      </w:r>
      <w:r w:rsidR="0040648D">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40648D">
        <w:t xml:space="preserve">Figure </w:t>
      </w:r>
      <w:r w:rsidR="0040648D">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61C562DD" w:rsidR="00141D63" w:rsidRPr="008C7284" w:rsidRDefault="00141D63" w:rsidP="003816B6">
                            <w:pPr>
                              <w:pStyle w:val="Caption"/>
                              <w:jc w:val="center"/>
                              <w:rPr>
                                <w:noProof/>
                              </w:rPr>
                            </w:pPr>
                            <w:bookmarkStart w:id="177" w:name="_Ref481505041"/>
                            <w:bookmarkStart w:id="178" w:name="_Toc481605695"/>
                            <w:r>
                              <w:t xml:space="preserve">Figure </w:t>
                            </w:r>
                            <w:fldSimple w:instr=" SEQ Figure \* ARABIC ">
                              <w:r w:rsidR="0040648D">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61C562DD" w:rsidR="00141D63" w:rsidRPr="008C7284" w:rsidRDefault="00141D63" w:rsidP="003816B6">
                      <w:pPr>
                        <w:pStyle w:val="Caption"/>
                        <w:jc w:val="center"/>
                        <w:rPr>
                          <w:noProof/>
                        </w:rPr>
                      </w:pPr>
                      <w:bookmarkStart w:id="179" w:name="_Ref481505041"/>
                      <w:bookmarkStart w:id="180" w:name="_Toc481605695"/>
                      <w:r>
                        <w:t xml:space="preserve">Figure </w:t>
                      </w:r>
                      <w:fldSimple w:instr=" SEQ Figure \* ARABIC ">
                        <w:r w:rsidR="0040648D">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42979219" w:rsidR="006E3C74" w:rsidRDefault="006E3C74" w:rsidP="00675794">
      <w:r>
        <w:t>The image above (</w:t>
      </w:r>
      <w:r>
        <w:fldChar w:fldCharType="begin"/>
      </w:r>
      <w:r>
        <w:instrText xml:space="preserve"> REF _Ref481505041 \h </w:instrText>
      </w:r>
      <w:r>
        <w:fldChar w:fldCharType="separate"/>
      </w:r>
      <w:r w:rsidR="0040648D">
        <w:t xml:space="preserve">Figure </w:t>
      </w:r>
      <w:r w:rsidR="0040648D">
        <w:rPr>
          <w:noProof/>
        </w:rPr>
        <w:t>30</w:t>
      </w:r>
      <w:r>
        <w:fldChar w:fldCharType="end"/>
      </w:r>
      <w:r>
        <w:t>) shows the final user interface for the Menu activity.</w:t>
      </w:r>
    </w:p>
    <w:p w14:paraId="54B381D5" w14:textId="3CAF3369" w:rsidR="006E3C74" w:rsidRDefault="006E3C74" w:rsidP="00675794">
      <w:r>
        <w:t>As can be seen the final user interface in this instance made use of the ListFragment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1512D1CE" w:rsidR="00141D63" w:rsidRPr="006A0667" w:rsidRDefault="00141D63" w:rsidP="003816B6">
                            <w:pPr>
                              <w:pStyle w:val="Caption"/>
                              <w:jc w:val="center"/>
                              <w:rPr>
                                <w:noProof/>
                              </w:rPr>
                            </w:pPr>
                            <w:bookmarkStart w:id="181" w:name="_Ref481505050"/>
                            <w:bookmarkStart w:id="182" w:name="_Toc481605696"/>
                            <w:r>
                              <w:t xml:space="preserve">Figure </w:t>
                            </w:r>
                            <w:fldSimple w:instr=" SEQ Figure \* ARABIC ">
                              <w:r w:rsidR="0040648D">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1512D1CE" w:rsidR="00141D63" w:rsidRPr="006A0667" w:rsidRDefault="00141D63" w:rsidP="003816B6">
                      <w:pPr>
                        <w:pStyle w:val="Caption"/>
                        <w:jc w:val="center"/>
                        <w:rPr>
                          <w:noProof/>
                        </w:rPr>
                      </w:pPr>
                      <w:bookmarkStart w:id="183" w:name="_Ref481505050"/>
                      <w:bookmarkStart w:id="184" w:name="_Toc481605696"/>
                      <w:r>
                        <w:t xml:space="preserve">Figure </w:t>
                      </w:r>
                      <w:fldSimple w:instr=" SEQ Figure \* ARABIC ">
                        <w:r w:rsidR="0040648D">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64974A9B" w:rsidR="006E3C74" w:rsidRDefault="006E3C74" w:rsidP="00780294">
      <w:r>
        <w:t>The image above (</w:t>
      </w:r>
      <w:r w:rsidR="00780294">
        <w:fldChar w:fldCharType="begin"/>
      </w:r>
      <w:r w:rsidR="00780294">
        <w:instrText xml:space="preserve"> REF _Ref481505050 \h </w:instrText>
      </w:r>
      <w:r w:rsidR="00780294">
        <w:fldChar w:fldCharType="separate"/>
      </w:r>
      <w:r w:rsidR="0040648D">
        <w:t xml:space="preserve">Figure </w:t>
      </w:r>
      <w:r w:rsidR="0040648D">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r w:rsidR="00780294">
        <w:t>Details</w:t>
      </w:r>
      <w:r>
        <w:t>Fragment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3E4468D4" w:rsidR="00141D63" w:rsidRPr="00C12414" w:rsidRDefault="00141D63" w:rsidP="003816B6">
                            <w:pPr>
                              <w:pStyle w:val="Caption"/>
                              <w:jc w:val="center"/>
                              <w:rPr>
                                <w:noProof/>
                              </w:rPr>
                            </w:pPr>
                            <w:bookmarkStart w:id="185" w:name="_Ref481505058"/>
                            <w:bookmarkStart w:id="186" w:name="_Toc481605697"/>
                            <w:r>
                              <w:t xml:space="preserve">Figure </w:t>
                            </w:r>
                            <w:fldSimple w:instr=" SEQ Figure \* ARABIC ">
                              <w:r w:rsidR="0040648D">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3E4468D4" w:rsidR="00141D63" w:rsidRPr="00C12414" w:rsidRDefault="00141D63" w:rsidP="003816B6">
                      <w:pPr>
                        <w:pStyle w:val="Caption"/>
                        <w:jc w:val="center"/>
                        <w:rPr>
                          <w:noProof/>
                        </w:rPr>
                      </w:pPr>
                      <w:bookmarkStart w:id="187" w:name="_Ref481505058"/>
                      <w:bookmarkStart w:id="188" w:name="_Toc481605697"/>
                      <w:r>
                        <w:t xml:space="preserve">Figure </w:t>
                      </w:r>
                      <w:fldSimple w:instr=" SEQ Figure \* ARABIC ">
                        <w:r w:rsidR="0040648D">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3BFA3AC1" w:rsidR="00780294" w:rsidRDefault="00780294" w:rsidP="00780294">
      <w:r>
        <w:t>The image above (</w:t>
      </w:r>
      <w:r>
        <w:fldChar w:fldCharType="begin"/>
      </w:r>
      <w:r>
        <w:instrText xml:space="preserve"> REF _Ref481505058 \h </w:instrText>
      </w:r>
      <w:r>
        <w:fldChar w:fldCharType="separate"/>
      </w:r>
      <w:r w:rsidR="0040648D">
        <w:t xml:space="preserve">Figure </w:t>
      </w:r>
      <w:r w:rsidR="0040648D">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27896C84" w:rsidR="00141D63" w:rsidRPr="00807B2F" w:rsidRDefault="00141D63" w:rsidP="003816B6">
                            <w:pPr>
                              <w:pStyle w:val="Caption"/>
                              <w:jc w:val="center"/>
                              <w:rPr>
                                <w:noProof/>
                              </w:rPr>
                            </w:pPr>
                            <w:bookmarkStart w:id="189" w:name="_Ref481505064"/>
                            <w:bookmarkStart w:id="190" w:name="_Toc481605698"/>
                            <w:r>
                              <w:t xml:space="preserve">Figure </w:t>
                            </w:r>
                            <w:fldSimple w:instr=" SEQ Figure \* ARABIC ">
                              <w:r w:rsidR="0040648D">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27896C84" w:rsidR="00141D63" w:rsidRPr="00807B2F" w:rsidRDefault="00141D63" w:rsidP="003816B6">
                      <w:pPr>
                        <w:pStyle w:val="Caption"/>
                        <w:jc w:val="center"/>
                        <w:rPr>
                          <w:noProof/>
                        </w:rPr>
                      </w:pPr>
                      <w:bookmarkStart w:id="191" w:name="_Ref481505064"/>
                      <w:bookmarkStart w:id="192" w:name="_Toc481605698"/>
                      <w:r>
                        <w:t xml:space="preserve">Figure </w:t>
                      </w:r>
                      <w:fldSimple w:instr=" SEQ Figure \* ARABIC ">
                        <w:r w:rsidR="0040648D">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6C798C37" w:rsidR="00780294" w:rsidRDefault="00780294" w:rsidP="00780294">
      <w:r>
        <w:t>The image above (</w:t>
      </w:r>
      <w:r>
        <w:fldChar w:fldCharType="begin"/>
      </w:r>
      <w:r>
        <w:instrText xml:space="preserve"> REF _Ref481505064 \h </w:instrText>
      </w:r>
      <w:r>
        <w:fldChar w:fldCharType="separate"/>
      </w:r>
      <w:r w:rsidR="0040648D">
        <w:t xml:space="preserve">Figure </w:t>
      </w:r>
      <w:r w:rsidR="0040648D">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12666610" w:rsidR="00141D63" w:rsidRPr="00274BF3" w:rsidRDefault="00141D63" w:rsidP="003816B6">
                            <w:pPr>
                              <w:pStyle w:val="Caption"/>
                              <w:jc w:val="center"/>
                              <w:rPr>
                                <w:noProof/>
                              </w:rPr>
                            </w:pPr>
                            <w:bookmarkStart w:id="193" w:name="_Ref481505070"/>
                            <w:bookmarkStart w:id="194" w:name="_Toc481605699"/>
                            <w:r>
                              <w:t xml:space="preserve">Figure </w:t>
                            </w:r>
                            <w:fldSimple w:instr=" SEQ Figure \* ARABIC ">
                              <w:r w:rsidR="0040648D">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12666610" w:rsidR="00141D63" w:rsidRPr="00274BF3" w:rsidRDefault="00141D63" w:rsidP="003816B6">
                      <w:pPr>
                        <w:pStyle w:val="Caption"/>
                        <w:jc w:val="center"/>
                        <w:rPr>
                          <w:noProof/>
                        </w:rPr>
                      </w:pPr>
                      <w:bookmarkStart w:id="195" w:name="_Ref481505070"/>
                      <w:bookmarkStart w:id="196" w:name="_Toc481605699"/>
                      <w:r>
                        <w:t xml:space="preserve">Figure </w:t>
                      </w:r>
                      <w:fldSimple w:instr=" SEQ Figure \* ARABIC ">
                        <w:r w:rsidR="0040648D">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79EC14DC" w:rsidR="00780294" w:rsidRDefault="00780294" w:rsidP="00780294">
      <w:r>
        <w:t>The image above (</w:t>
      </w:r>
      <w:r>
        <w:fldChar w:fldCharType="begin"/>
      </w:r>
      <w:r>
        <w:instrText xml:space="preserve"> REF _Ref481505070 \h </w:instrText>
      </w:r>
      <w:r>
        <w:fldChar w:fldCharType="separate"/>
      </w:r>
      <w:r w:rsidR="0040648D">
        <w:t xml:space="preserve">Figure </w:t>
      </w:r>
      <w:r w:rsidR="0040648D">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3E883506" w:rsidR="00141D63" w:rsidRPr="006D44D0" w:rsidRDefault="00141D63" w:rsidP="003816B6">
                            <w:pPr>
                              <w:pStyle w:val="Caption"/>
                              <w:jc w:val="center"/>
                              <w:rPr>
                                <w:noProof/>
                              </w:rPr>
                            </w:pPr>
                            <w:bookmarkStart w:id="197" w:name="_Ref481505076"/>
                            <w:bookmarkStart w:id="198" w:name="_Toc481605700"/>
                            <w:r>
                              <w:t xml:space="preserve">Figure </w:t>
                            </w:r>
                            <w:fldSimple w:instr=" SEQ Figure \* ARABIC ">
                              <w:r w:rsidR="0040648D">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3E883506" w:rsidR="00141D63" w:rsidRPr="006D44D0" w:rsidRDefault="00141D63" w:rsidP="003816B6">
                      <w:pPr>
                        <w:pStyle w:val="Caption"/>
                        <w:jc w:val="center"/>
                        <w:rPr>
                          <w:noProof/>
                        </w:rPr>
                      </w:pPr>
                      <w:bookmarkStart w:id="199" w:name="_Ref481505076"/>
                      <w:bookmarkStart w:id="200" w:name="_Toc481605700"/>
                      <w:r>
                        <w:t xml:space="preserve">Figure </w:t>
                      </w:r>
                      <w:fldSimple w:instr=" SEQ Figure \* ARABIC ">
                        <w:r w:rsidR="0040648D">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4BA2F121" w:rsidR="00780294" w:rsidRDefault="00780294" w:rsidP="00BB78CB">
      <w:r>
        <w:t>The image above (</w:t>
      </w:r>
      <w:r w:rsidR="00BB78CB">
        <w:fldChar w:fldCharType="begin"/>
      </w:r>
      <w:r w:rsidR="00BB78CB">
        <w:instrText xml:space="preserve"> REF _Ref481505076 \h </w:instrText>
      </w:r>
      <w:r w:rsidR="00BB78CB">
        <w:fldChar w:fldCharType="separate"/>
      </w:r>
      <w:r w:rsidR="0040648D">
        <w:t xml:space="preserve">Figure </w:t>
      </w:r>
      <w:r w:rsidR="0040648D">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5289871" w:rsidR="00141D63" w:rsidRPr="003126A5" w:rsidRDefault="00141D63" w:rsidP="00213310">
                            <w:pPr>
                              <w:pStyle w:val="Caption"/>
                              <w:jc w:val="center"/>
                              <w:rPr>
                                <w:noProof/>
                              </w:rPr>
                            </w:pPr>
                            <w:bookmarkStart w:id="201" w:name="_Ref481505082"/>
                            <w:bookmarkStart w:id="202" w:name="_Toc481605701"/>
                            <w:r>
                              <w:t xml:space="preserve">Figure </w:t>
                            </w:r>
                            <w:fldSimple w:instr=" SEQ Figure \* ARABIC ">
                              <w:r w:rsidR="0040648D">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5289871" w:rsidR="00141D63" w:rsidRPr="003126A5" w:rsidRDefault="00141D63" w:rsidP="00213310">
                      <w:pPr>
                        <w:pStyle w:val="Caption"/>
                        <w:jc w:val="center"/>
                        <w:rPr>
                          <w:noProof/>
                        </w:rPr>
                      </w:pPr>
                      <w:bookmarkStart w:id="203" w:name="_Ref481505082"/>
                      <w:bookmarkStart w:id="204" w:name="_Toc481605701"/>
                      <w:r>
                        <w:t xml:space="preserve">Figure </w:t>
                      </w:r>
                      <w:fldSimple w:instr=" SEQ Figure \* ARABIC ">
                        <w:r w:rsidR="0040648D">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143C897F" w:rsidR="00BB78CB" w:rsidRDefault="00BB78CB" w:rsidP="00BB78CB">
      <w:r>
        <w:t>The image above (</w:t>
      </w:r>
      <w:r>
        <w:fldChar w:fldCharType="begin"/>
      </w:r>
      <w:r>
        <w:instrText xml:space="preserve"> REF _Ref481505082 \h </w:instrText>
      </w:r>
      <w:r>
        <w:fldChar w:fldCharType="separate"/>
      </w:r>
      <w:r w:rsidR="0040648D">
        <w:t xml:space="preserve">Figure </w:t>
      </w:r>
      <w:r w:rsidR="0040648D">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04A11596" w:rsidR="00141D63" w:rsidRPr="00952641" w:rsidRDefault="00141D63" w:rsidP="00213310">
                            <w:pPr>
                              <w:pStyle w:val="Caption"/>
                              <w:jc w:val="center"/>
                              <w:rPr>
                                <w:noProof/>
                              </w:rPr>
                            </w:pPr>
                            <w:bookmarkStart w:id="205" w:name="_Ref481505087"/>
                            <w:bookmarkStart w:id="206" w:name="_Toc481605702"/>
                            <w:r>
                              <w:t xml:space="preserve">Figure </w:t>
                            </w:r>
                            <w:fldSimple w:instr=" SEQ Figure \* ARABIC ">
                              <w:r w:rsidR="0040648D">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04A11596" w:rsidR="00141D63" w:rsidRPr="00952641" w:rsidRDefault="00141D63" w:rsidP="00213310">
                      <w:pPr>
                        <w:pStyle w:val="Caption"/>
                        <w:jc w:val="center"/>
                        <w:rPr>
                          <w:noProof/>
                        </w:rPr>
                      </w:pPr>
                      <w:bookmarkStart w:id="207" w:name="_Ref481505087"/>
                      <w:bookmarkStart w:id="208" w:name="_Toc481605702"/>
                      <w:r>
                        <w:t xml:space="preserve">Figure </w:t>
                      </w:r>
                      <w:fldSimple w:instr=" SEQ Figure \* ARABIC ">
                        <w:r w:rsidR="0040648D">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32980A92" w:rsidR="00BB78CB" w:rsidRDefault="00BB78CB" w:rsidP="00BB78CB">
      <w:r>
        <w:t>The image above (</w:t>
      </w:r>
      <w:r>
        <w:fldChar w:fldCharType="begin"/>
      </w:r>
      <w:r>
        <w:instrText xml:space="preserve"> REF _Ref481505087 \h </w:instrText>
      </w:r>
      <w:r>
        <w:fldChar w:fldCharType="separate"/>
      </w:r>
      <w:r w:rsidR="0040648D">
        <w:t xml:space="preserve">Figure </w:t>
      </w:r>
      <w:r w:rsidR="0040648D">
        <w:rPr>
          <w:noProof/>
        </w:rPr>
        <w:t>37</w:t>
      </w:r>
      <w:r>
        <w:fldChar w:fldCharType="end"/>
      </w:r>
      <w:r>
        <w:t>) shows the final user interface for the Host activity.</w:t>
      </w:r>
    </w:p>
    <w:p w14:paraId="46B3E260" w14:textId="1AA73417" w:rsidR="00BB78CB" w:rsidRDefault="00BB78CB" w:rsidP="00BB78CB">
      <w:r>
        <w:t>As can be seen in this instance the IP address of the host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0C4AF63A" w:rsidR="00141D63" w:rsidRPr="00302D6B" w:rsidRDefault="00141D63" w:rsidP="00213310">
                            <w:pPr>
                              <w:pStyle w:val="Caption"/>
                              <w:jc w:val="center"/>
                              <w:rPr>
                                <w:noProof/>
                              </w:rPr>
                            </w:pPr>
                            <w:bookmarkStart w:id="209" w:name="_Ref481505094"/>
                            <w:bookmarkStart w:id="210" w:name="_Toc481605703"/>
                            <w:r>
                              <w:t xml:space="preserve">Figure </w:t>
                            </w:r>
                            <w:fldSimple w:instr=" SEQ Figure \* ARABIC ">
                              <w:r w:rsidR="0040648D">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0C4AF63A" w:rsidR="00141D63" w:rsidRPr="00302D6B" w:rsidRDefault="00141D63" w:rsidP="00213310">
                      <w:pPr>
                        <w:pStyle w:val="Caption"/>
                        <w:jc w:val="center"/>
                        <w:rPr>
                          <w:noProof/>
                        </w:rPr>
                      </w:pPr>
                      <w:bookmarkStart w:id="211" w:name="_Ref481505094"/>
                      <w:bookmarkStart w:id="212" w:name="_Toc481605703"/>
                      <w:r>
                        <w:t xml:space="preserve">Figure </w:t>
                      </w:r>
                      <w:fldSimple w:instr=" SEQ Figure \* ARABIC ">
                        <w:r w:rsidR="0040648D">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72EB6AB" w:rsidR="00BB78CB" w:rsidRDefault="00BB78CB" w:rsidP="00BB78CB">
      <w:r>
        <w:t>The image above (</w:t>
      </w:r>
      <w:r>
        <w:fldChar w:fldCharType="begin"/>
      </w:r>
      <w:r>
        <w:instrText xml:space="preserve"> REF _Ref481505094 \h </w:instrText>
      </w:r>
      <w:r>
        <w:fldChar w:fldCharType="separate"/>
      </w:r>
      <w:r w:rsidR="0040648D">
        <w:t xml:space="preserve">Figure </w:t>
      </w:r>
      <w:r w:rsidR="0040648D">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605637"/>
      <w:r>
        <w:lastRenderedPageBreak/>
        <w:t>System Implementation</w:t>
      </w:r>
      <w:bookmarkEnd w:id="213"/>
    </w:p>
    <w:p w14:paraId="4FDBD1DE" w14:textId="6EE54CA4" w:rsidR="00E85807" w:rsidRDefault="00E85807" w:rsidP="00E85807">
      <w:pPr>
        <w:pStyle w:val="Heading2"/>
      </w:pPr>
      <w:bookmarkStart w:id="214" w:name="_Toc481605638"/>
      <w:r>
        <w:t>Processes and Methodology</w:t>
      </w:r>
      <w:bookmarkEnd w:id="214"/>
    </w:p>
    <w:p w14:paraId="00F960DD" w14:textId="42CA9D36" w:rsidR="008A30AB" w:rsidRDefault="008A30AB" w:rsidP="00E85807">
      <w:pPr>
        <w:keepNext/>
      </w:pPr>
      <w:r>
        <w:t xml:space="preserve">Software development methodologies are frameworks which are used to help to control the process of developing a large software development project </w:t>
      </w:r>
      <w:r w:rsidR="008164D1">
        <w:t>using</w:t>
      </w:r>
      <w:r>
        <w:t xml:space="preserve"> structure and planning.</w:t>
      </w:r>
    </w:p>
    <w:p w14:paraId="4D4FB92C" w14:textId="77777777" w:rsidR="008A30AB" w:rsidRDefault="008A30AB" w:rsidP="00E85807">
      <w:pPr>
        <w:keepNext/>
      </w:pPr>
    </w:p>
    <w:p w14:paraId="49D4693C" w14:textId="5C498717" w:rsidR="00DB693D" w:rsidRDefault="00BF2BAF" w:rsidP="00E85807">
      <w:pPr>
        <w:keepNext/>
      </w:pPr>
      <w:r>
        <w:t xml:space="preserve">When undertaking a large software development </w:t>
      </w:r>
      <w:r w:rsidR="008164D1">
        <w:t>project,</w:t>
      </w:r>
      <w:r>
        <w:t xml:space="preserve">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41D63">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366C5CBC" w:rsidR="008A30AB" w:rsidRDefault="008A30AB" w:rsidP="00E85807">
      <w:pPr>
        <w:keepNext/>
      </w:pPr>
      <w:r>
        <w:t>The image below (</w:t>
      </w:r>
      <w:r>
        <w:fldChar w:fldCharType="begin"/>
      </w:r>
      <w:r>
        <w:instrText xml:space="preserve"> REF _Ref481472025 \h </w:instrText>
      </w:r>
      <w:r>
        <w:fldChar w:fldCharType="separate"/>
      </w:r>
      <w:r w:rsidR="0040648D">
        <w:t xml:space="preserve">Figure </w:t>
      </w:r>
      <w:r w:rsidR="0040648D">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4E22A5E7" w:rsidR="00141D63" w:rsidRPr="001D0E6B" w:rsidRDefault="00141D63" w:rsidP="00B533B8">
                            <w:pPr>
                              <w:pStyle w:val="Caption"/>
                              <w:jc w:val="center"/>
                              <w:rPr>
                                <w:noProof/>
                              </w:rPr>
                            </w:pPr>
                            <w:bookmarkStart w:id="215" w:name="_Ref481472025"/>
                            <w:bookmarkStart w:id="216" w:name="_Toc481605704"/>
                            <w:r>
                              <w:t xml:space="preserve">Figure </w:t>
                            </w:r>
                            <w:fldSimple w:instr=" SEQ Figure \* ARABIC ">
                              <w:r w:rsidR="0040648D">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4E22A5E7" w:rsidR="00141D63" w:rsidRPr="001D0E6B" w:rsidRDefault="00141D63" w:rsidP="00B533B8">
                      <w:pPr>
                        <w:pStyle w:val="Caption"/>
                        <w:jc w:val="center"/>
                        <w:rPr>
                          <w:noProof/>
                        </w:rPr>
                      </w:pPr>
                      <w:bookmarkStart w:id="217" w:name="_Ref481472025"/>
                      <w:bookmarkStart w:id="218" w:name="_Toc481605704"/>
                      <w:r>
                        <w:t xml:space="preserve">Figure </w:t>
                      </w:r>
                      <w:fldSimple w:instr=" SEQ Figure \* ARABIC ">
                        <w:r w:rsidR="0040648D">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4650A5AF"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41D63">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40648D">
        <w:t xml:space="preserve">Figure </w:t>
      </w:r>
      <w:r w:rsidR="0040648D">
        <w:rPr>
          <w:noProof/>
        </w:rPr>
        <w:t>39</w:t>
      </w:r>
      <w:r>
        <w:fldChar w:fldCharType="end"/>
      </w:r>
      <w:r>
        <w:t>).</w:t>
      </w:r>
    </w:p>
    <w:p w14:paraId="1B323749" w14:textId="7669FBCB"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w:t>
      </w:r>
      <w:r w:rsidR="008164D1">
        <w:t>are development project, thus it</w:t>
      </w:r>
      <w:r>
        <w:t xml:space="preserve"> </w:t>
      </w:r>
      <w:r w:rsidR="008164D1">
        <w:lastRenderedPageBreak/>
        <w:t>is</w:t>
      </w:r>
      <w:r>
        <w:t xml:space="preserve">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41D63">
            <w:rPr>
              <w:noProof/>
            </w:rPr>
            <w:t>(Schwaber, 1997)</w:t>
          </w:r>
          <w:r w:rsidR="001504A2">
            <w:fldChar w:fldCharType="end"/>
          </w:r>
        </w:sdtContent>
      </w:sdt>
      <w:r>
        <w:t>.</w:t>
      </w:r>
    </w:p>
    <w:p w14:paraId="76981D3B" w14:textId="270A435A"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 xml:space="preserve">or plan for changes to be made that were not thought of during the initial planning stage projects managed using the Waterfall methodology </w:t>
      </w:r>
      <w:r w:rsidR="008164D1">
        <w:t>projects usually</w:t>
      </w:r>
      <w:r w:rsidR="001504A2">
        <w:t xml:space="preserve">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41D63">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A03AADD" w:rsidR="00502EE0" w:rsidRDefault="00502EE0" w:rsidP="00E85807">
      <w:pPr>
        <w:keepNext/>
      </w:pPr>
      <w:r>
        <w:t>In this instance</w:t>
      </w:r>
      <w:r w:rsidR="00D82474">
        <w:t>,</w:t>
      </w:r>
      <w:r>
        <w:t xml:space="preserve"> </w:t>
      </w:r>
      <w:r w:rsidR="00D82474">
        <w:t>a software development methodology based loosely on both the Prototyping and Spiral methodologies w</w:t>
      </w:r>
      <w:r w:rsidR="008164D1">
        <w:t xml:space="preserve">as </w:t>
      </w:r>
      <w:r w:rsidR="00D82474">
        <w:t>used called the Iterative and Incremental D</w:t>
      </w:r>
      <w:r w:rsidR="00D82474" w:rsidRPr="00D82474">
        <w:t>evelopment</w:t>
      </w:r>
      <w:r w:rsidR="00D82474">
        <w:t xml:space="preserve"> methodology.</w:t>
      </w:r>
    </w:p>
    <w:p w14:paraId="7EDE5B2F" w14:textId="27A92FCD"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40648D">
        <w:t xml:space="preserve">Figure </w:t>
      </w:r>
      <w:r w:rsidR="0040648D">
        <w:rPr>
          <w:noProof/>
        </w:rPr>
        <w:t>40</w:t>
      </w:r>
      <w:r>
        <w:fldChar w:fldCharType="end"/>
      </w:r>
      <w:r>
        <w:t>) fixes some of the issues experienc</w:t>
      </w:r>
      <w:r w:rsidR="008164D1">
        <w:t>ed in the Waterfall methodology. R</w:t>
      </w:r>
      <w:r>
        <w:t>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88798D9"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w:t>
      </w:r>
      <w:r w:rsidR="008164D1">
        <w:t>features</w:t>
      </w:r>
      <w:r w:rsidR="00BA7DE2">
        <w:t xml:space="preserve">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41D63">
            <w:rPr>
              <w:noProof/>
            </w:rPr>
            <w:t>(Larman &amp; Basili, 2003)</w:t>
          </w:r>
          <w:r w:rsidR="00BA7DE2">
            <w:fldChar w:fldCharType="end"/>
          </w:r>
        </w:sdtContent>
      </w:sdt>
      <w:r w:rsidR="00BA7DE2">
        <w:t>.</w:t>
      </w:r>
    </w:p>
    <w:p w14:paraId="63E468D9" w14:textId="57B90794"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r w:rsidR="008164D1">
        <w:t xml:space="preserve">process </w:t>
      </w:r>
      <w:sdt>
        <w:sdtPr>
          <w:id w:val="-548225694"/>
          <w:citation/>
        </w:sdtPr>
        <w:sdtContent>
          <w:r>
            <w:fldChar w:fldCharType="begin"/>
          </w:r>
          <w:r>
            <w:instrText xml:space="preserve"> CITATION Vik14 \l 2057 </w:instrText>
          </w:r>
          <w:r>
            <w:fldChar w:fldCharType="separate"/>
          </w:r>
          <w:r w:rsidR="00141D63">
            <w:rPr>
              <w:noProof/>
            </w:rPr>
            <w:t>(Farcic, 2014)</w:t>
          </w:r>
          <w:r>
            <w:fldChar w:fldCharType="end"/>
          </w:r>
        </w:sdtContent>
      </w:sdt>
      <w:r>
        <w:t xml:space="preserve">. However, because this project </w:t>
      </w:r>
      <w:r w:rsidR="008164D1">
        <w:t>was</w:t>
      </w:r>
      <w:r>
        <w:t xml:space="preserve">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5AB13BD0" w:rsidR="00141D63" w:rsidRPr="00A710E2" w:rsidRDefault="00141D63" w:rsidP="00B533B8">
                            <w:pPr>
                              <w:pStyle w:val="Caption"/>
                              <w:jc w:val="center"/>
                              <w:rPr>
                                <w:noProof/>
                              </w:rPr>
                            </w:pPr>
                            <w:bookmarkStart w:id="219" w:name="_Ref481477129"/>
                            <w:bookmarkStart w:id="220" w:name="_Toc481605705"/>
                            <w:r>
                              <w:t xml:space="preserve">Figure </w:t>
                            </w:r>
                            <w:fldSimple w:instr=" SEQ Figure \* ARABIC ">
                              <w:r w:rsidR="0040648D">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5AB13BD0" w:rsidR="00141D63" w:rsidRPr="00A710E2" w:rsidRDefault="00141D63" w:rsidP="00B533B8">
                      <w:pPr>
                        <w:pStyle w:val="Caption"/>
                        <w:jc w:val="center"/>
                        <w:rPr>
                          <w:noProof/>
                        </w:rPr>
                      </w:pPr>
                      <w:bookmarkStart w:id="221" w:name="_Ref481477129"/>
                      <w:bookmarkStart w:id="222" w:name="_Toc481605705"/>
                      <w:r>
                        <w:t xml:space="preserve">Figure </w:t>
                      </w:r>
                      <w:fldSimple w:instr=" SEQ Figure \* ARABIC ">
                        <w:r w:rsidR="0040648D">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15569632" w:rsidR="00DB693D" w:rsidRDefault="00BC7B96" w:rsidP="00E85807">
      <w:pPr>
        <w:keepNext/>
      </w:pPr>
      <w:r>
        <w:t xml:space="preserve">To save time and resources as well as to make the program more accessible and understandable the standard of self-documenting code </w:t>
      </w:r>
      <w:r w:rsidR="008164D1">
        <w:t>was</w:t>
      </w:r>
      <w:r>
        <w:t xml:space="preserve"> followed throughout this project </w:t>
      </w:r>
      <w:sdt>
        <w:sdtPr>
          <w:id w:val="1400475814"/>
          <w:citation/>
        </w:sdtPr>
        <w:sdtContent>
          <w:r>
            <w:fldChar w:fldCharType="begin"/>
          </w:r>
          <w:r>
            <w:instrText xml:space="preserve"> CITATION Sch07 \l 2057 </w:instrText>
          </w:r>
          <w:r>
            <w:fldChar w:fldCharType="separate"/>
          </w:r>
          <w:r w:rsidR="00141D63">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605639"/>
      <w:r>
        <w:lastRenderedPageBreak/>
        <w:t>Version Control</w:t>
      </w:r>
      <w:bookmarkEnd w:id="223"/>
    </w:p>
    <w:p w14:paraId="2BD8593C" w14:textId="14F5D484" w:rsidR="003F2E16" w:rsidRDefault="0027399C" w:rsidP="00805530">
      <w:pPr>
        <w:keepNext/>
      </w:pPr>
      <w:r>
        <w:t xml:space="preserve">When undertaking a large software development </w:t>
      </w:r>
      <w:r w:rsidR="008164D1">
        <w:t>project,</w:t>
      </w:r>
      <w:r>
        <w:t xml:space="preserve"> it is usually advantageous </w:t>
      </w:r>
      <w:r w:rsidR="003F2E16">
        <w:t>to use a form of version control.</w:t>
      </w:r>
    </w:p>
    <w:p w14:paraId="3BD80489" w14:textId="63E192CC"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1F37CE5D" w14:textId="77777777" w:rsidR="003F2E16" w:rsidRDefault="003F2E16" w:rsidP="0027399C">
      <w:pPr>
        <w:keepNext/>
      </w:pPr>
    </w:p>
    <w:p w14:paraId="4007414C" w14:textId="11F95E2E" w:rsidR="0027399C" w:rsidRDefault="003F2E16" w:rsidP="003F2E16">
      <w:pPr>
        <w:keepNext/>
      </w:pPr>
      <w:r>
        <w:t>Version control also allows for the branching of a project if two different development teams</w:t>
      </w:r>
      <w:r w:rsidR="008164D1">
        <w:t xml:space="preserve"> want to take the project in</w:t>
      </w:r>
      <w:r>
        <w:t xml:space="preserve">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54F5C13C" w14:textId="77777777" w:rsidR="003F2E16" w:rsidRDefault="003F2E16" w:rsidP="003F2E16">
      <w:pPr>
        <w:keepNext/>
      </w:pPr>
    </w:p>
    <w:p w14:paraId="39F48022" w14:textId="3BBB7C45"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41D63">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7B1B38B9" w:rsidR="003F2E16" w:rsidRDefault="003F2E16" w:rsidP="003F2E16">
      <w:pPr>
        <w:keepNext/>
      </w:pPr>
      <w:r>
        <w:t>The image below (</w:t>
      </w:r>
      <w:r>
        <w:fldChar w:fldCharType="begin"/>
      </w:r>
      <w:r>
        <w:instrText xml:space="preserve"> REF _Ref481507433 \h </w:instrText>
      </w:r>
      <w:r>
        <w:fldChar w:fldCharType="separate"/>
      </w:r>
      <w:r w:rsidR="0040648D">
        <w:t xml:space="preserve">Figure </w:t>
      </w:r>
      <w:r w:rsidR="0040648D">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66CF3DEE" w:rsidR="003816B6" w:rsidRDefault="00213310" w:rsidP="00213310">
      <w:pPr>
        <w:pStyle w:val="Caption"/>
        <w:jc w:val="center"/>
      </w:pPr>
      <w:bookmarkStart w:id="224" w:name="_Ref481507433"/>
      <w:bookmarkStart w:id="225" w:name="_Toc481605706"/>
      <w:r>
        <w:t xml:space="preserve">Figure </w:t>
      </w:r>
      <w:fldSimple w:instr=" SEQ Figure \* ARABIC ">
        <w:r w:rsidR="0040648D">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6" w:name="_Toc481605640"/>
      <w:r>
        <w:lastRenderedPageBreak/>
        <w:t>Polygon Clipping</w:t>
      </w:r>
      <w:r w:rsidR="006F063A">
        <w:t xml:space="preserve"> Algorithm</w:t>
      </w:r>
      <w:bookmarkEnd w:id="226"/>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6546B0F3" w:rsidR="00FF744D" w:rsidRDefault="00FF744D" w:rsidP="00791D58">
      <w:r>
        <w:t>The full code for this algorithm can be seen below (</w:t>
      </w:r>
      <w:r>
        <w:fldChar w:fldCharType="begin"/>
      </w:r>
      <w:r>
        <w:instrText xml:space="preserve"> REF _Ref481568063 \n \h </w:instrText>
      </w:r>
      <w:r>
        <w:fldChar w:fldCharType="separate"/>
      </w:r>
      <w:r w:rsidR="0040648D">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605641"/>
      <w:r>
        <w:lastRenderedPageBreak/>
        <w:t>Polygon Tessellation</w:t>
      </w:r>
      <w:r w:rsidR="006F063A">
        <w:t xml:space="preserve"> Algorithm</w:t>
      </w:r>
      <w:bookmarkEnd w:id="227"/>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52ACDB7B" w:rsidR="009C11D4" w:rsidRDefault="009C11D4" w:rsidP="009C11D4">
      <w:r>
        <w:t>The full code for this algorithm can be seen below (</w:t>
      </w:r>
      <w:r>
        <w:fldChar w:fldCharType="begin"/>
      </w:r>
      <w:r>
        <w:instrText xml:space="preserve"> REF _Ref481573451 \n \h </w:instrText>
      </w:r>
      <w:r>
        <w:fldChar w:fldCharType="separate"/>
      </w:r>
      <w:r w:rsidR="0040648D">
        <w:t>Appendix G:</w:t>
      </w:r>
      <w:r>
        <w:fldChar w:fldCharType="end"/>
      </w:r>
      <w:r>
        <w:t>).</w:t>
      </w:r>
    </w:p>
    <w:p w14:paraId="54C1C3F7" w14:textId="33F9551D" w:rsidR="009C11D4" w:rsidRDefault="009C11D4" w:rsidP="009C11D4"/>
    <w:p w14:paraId="7F4313F8" w14:textId="386E066D" w:rsidR="009C11D4" w:rsidRDefault="00C41793" w:rsidP="009C11D4">
      <w:r>
        <w:t>To find a random point within the play area first the play area must be tessellated into regular triangles.</w:t>
      </w:r>
    </w:p>
    <w:p w14:paraId="6FF94A41" w14:textId="77777777" w:rsidR="00814FAD" w:rsidRDefault="00814FAD" w:rsidP="009C11D4"/>
    <w:p w14:paraId="4B6A7293" w14:textId="48EA19E9" w:rsidR="00C41793" w:rsidRDefault="00B161B5" w:rsidP="009C11D4">
      <w:r>
        <w:t>This algorithm functions almost entirely withi</w:t>
      </w:r>
      <w:r w:rsidR="00814FAD">
        <w:t>n a single while loop which exits when the number of vertices in the temporary list of vertices in the algorithm drops to three or below. The while loop contains a for loop which iterates over the contents of the list of vertices seeking three sequential vertices which form a triangle, which in the terms of a tessellation algorithm is usually called an ear.</w:t>
      </w:r>
    </w:p>
    <w:p w14:paraId="7F86D32F" w14:textId="141BE651" w:rsidR="00814FAD" w:rsidRDefault="00814FAD" w:rsidP="009C11D4">
      <w:r>
        <w:t>An ear is defined as a triangle that is not concave, its line segments do not intersect with the line segments of any other triangle and it does not contain any other points of the larger polygon with itself.</w:t>
      </w:r>
    </w:p>
    <w:p w14:paraId="69F33EEE" w14:textId="24C49BDD" w:rsidR="00814FAD" w:rsidRDefault="00814FAD" w:rsidP="009C11D4">
      <w:r>
        <w:t>When an ear is found that meets these requirements it is added to a list of triangles and its middle vertex is removed from the list of vertices</w:t>
      </w:r>
      <w:r w:rsidR="00530AE5">
        <w:t xml:space="preserve"> this is because the middle vertex can be assumed to be part of no other triangle.</w:t>
      </w:r>
    </w:p>
    <w:p w14:paraId="259C21A9" w14:textId="6D16759C" w:rsidR="00530AE5" w:rsidRDefault="00530AE5" w:rsidP="009C11D4">
      <w:r>
        <w:t>Once the number of vertices in the temporary list of vertices in the algorithm drips to three these three final vertices are added to the list of triangles as the final triangle, this list of triangles is then returned from the algorithm.</w:t>
      </w:r>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8" w:name="_Toc481605642"/>
      <w:r>
        <w:lastRenderedPageBreak/>
        <w:t>Wandering</w:t>
      </w:r>
      <w:r w:rsidR="006F063A">
        <w:t xml:space="preserve"> Algorithm</w:t>
      </w:r>
      <w:bookmarkEnd w:id="228"/>
    </w:p>
    <w:p w14:paraId="11DCEE4D" w14:textId="7FFC2F7A" w:rsidR="00C01E76" w:rsidRPr="004E46C3" w:rsidRDefault="00AC4D38" w:rsidP="004E46C3">
      <w:pPr>
        <w:pStyle w:val="Quote"/>
        <w:jc w:val="left"/>
        <w:rPr>
          <w:sz w:val="16"/>
          <w:szCs w:val="16"/>
        </w:rPr>
      </w:pPr>
      <w:r w:rsidRPr="004E46C3">
        <w:rPr>
          <w:sz w:val="16"/>
          <w:szCs w:val="16"/>
        </w:rPr>
        <w:t>Do While (true)</w:t>
      </w:r>
    </w:p>
    <w:p w14:paraId="08B653A9" w14:textId="456F254E" w:rsidR="00AC4D38" w:rsidRPr="004E46C3" w:rsidRDefault="00AC4D38" w:rsidP="004E46C3">
      <w:pPr>
        <w:pStyle w:val="Quote"/>
        <w:jc w:val="left"/>
        <w:rPr>
          <w:sz w:val="16"/>
          <w:szCs w:val="16"/>
        </w:rPr>
      </w:pPr>
      <w:r w:rsidRPr="004E46C3">
        <w:rPr>
          <w:sz w:val="16"/>
          <w:szCs w:val="16"/>
        </w:rPr>
        <w:tab/>
        <w:t>If (</w:t>
      </w:r>
      <w:r w:rsidR="001B7D29" w:rsidRPr="004E46C3">
        <w:rPr>
          <w:sz w:val="16"/>
          <w:szCs w:val="16"/>
        </w:rPr>
        <w:t>Position is not inside Play area</w:t>
      </w:r>
      <w:r w:rsidRPr="004E46C3">
        <w:rPr>
          <w:sz w:val="16"/>
          <w:szCs w:val="16"/>
        </w:rPr>
        <w:t>)</w:t>
      </w:r>
    </w:p>
    <w:p w14:paraId="53F70D4F" w14:textId="3E2AB68C" w:rsidR="001B7D29" w:rsidRPr="004E46C3" w:rsidRDefault="001B7D29" w:rsidP="004E46C3">
      <w:pPr>
        <w:pStyle w:val="Quote"/>
        <w:jc w:val="left"/>
        <w:rPr>
          <w:sz w:val="16"/>
          <w:szCs w:val="16"/>
        </w:rPr>
      </w:pPr>
      <w:r w:rsidRPr="004E46C3">
        <w:rPr>
          <w:sz w:val="16"/>
          <w:szCs w:val="16"/>
        </w:rPr>
        <w:tab/>
      </w:r>
      <w:r w:rsidRPr="004E46C3">
        <w:rPr>
          <w:sz w:val="16"/>
          <w:szCs w:val="16"/>
        </w:rPr>
        <w:tab/>
        <w:t>Position = random position inside Play area</w:t>
      </w:r>
    </w:p>
    <w:p w14:paraId="07A9DF25" w14:textId="10E49DCB" w:rsidR="001B7D29" w:rsidRPr="004E46C3" w:rsidRDefault="001B7D29" w:rsidP="004E46C3">
      <w:pPr>
        <w:pStyle w:val="Quote"/>
        <w:jc w:val="left"/>
        <w:rPr>
          <w:sz w:val="16"/>
          <w:szCs w:val="16"/>
        </w:rPr>
      </w:pPr>
      <w:r w:rsidRPr="004E46C3">
        <w:rPr>
          <w:sz w:val="16"/>
          <w:szCs w:val="16"/>
        </w:rPr>
        <w:tab/>
      </w:r>
      <w:r w:rsidRPr="004E46C3">
        <w:rPr>
          <w:sz w:val="16"/>
          <w:szCs w:val="16"/>
        </w:rPr>
        <w:tab/>
        <w:t>Degrees = random number between 0 and 360</w:t>
      </w:r>
    </w:p>
    <w:p w14:paraId="061CB993" w14:textId="28860BDA" w:rsidR="001B7D29" w:rsidRPr="004E46C3" w:rsidRDefault="001B7D29" w:rsidP="004E46C3">
      <w:pPr>
        <w:pStyle w:val="Quote"/>
        <w:jc w:val="left"/>
        <w:rPr>
          <w:sz w:val="16"/>
          <w:szCs w:val="16"/>
        </w:rPr>
      </w:pPr>
      <w:r w:rsidRPr="004E46C3">
        <w:rPr>
          <w:sz w:val="16"/>
          <w:szCs w:val="16"/>
        </w:rPr>
        <w:tab/>
        <w:t>Else</w:t>
      </w:r>
    </w:p>
    <w:p w14:paraId="31BD010C" w14:textId="3E66049E" w:rsidR="001B7D29" w:rsidRPr="004E46C3" w:rsidRDefault="001B7D29" w:rsidP="004E46C3">
      <w:pPr>
        <w:pStyle w:val="Quote"/>
        <w:jc w:val="left"/>
        <w:rPr>
          <w:sz w:val="16"/>
          <w:szCs w:val="16"/>
        </w:rPr>
      </w:pPr>
      <w:r w:rsidRPr="004E46C3">
        <w:rPr>
          <w:sz w:val="16"/>
          <w:szCs w:val="16"/>
        </w:rPr>
        <w:tab/>
      </w:r>
      <w:r w:rsidRPr="004E46C3">
        <w:rPr>
          <w:sz w:val="16"/>
          <w:szCs w:val="16"/>
        </w:rPr>
        <w:tab/>
        <w:t>Previous position = Position</w:t>
      </w:r>
    </w:p>
    <w:p w14:paraId="6ACBF4F1" w14:textId="7A545F05" w:rsidR="001B7D29" w:rsidRPr="004E46C3" w:rsidRDefault="001B7D29" w:rsidP="004E46C3">
      <w:pPr>
        <w:pStyle w:val="Quote"/>
        <w:jc w:val="left"/>
        <w:rPr>
          <w:sz w:val="16"/>
          <w:szCs w:val="16"/>
        </w:rPr>
      </w:pPr>
      <w:r w:rsidRPr="004E46C3">
        <w:rPr>
          <w:sz w:val="16"/>
          <w:szCs w:val="16"/>
        </w:rPr>
        <w:tab/>
      </w:r>
      <w:r w:rsidRPr="004E46C3">
        <w:rPr>
          <w:sz w:val="16"/>
          <w:szCs w:val="16"/>
        </w:rPr>
        <w:tab/>
        <w:t>Unit vector = Degrees to unit vector</w:t>
      </w:r>
    </w:p>
    <w:p w14:paraId="11CE366F" w14:textId="4B2DB3D9" w:rsidR="001B7D29" w:rsidRPr="004E46C3" w:rsidRDefault="001B7D29" w:rsidP="004E46C3">
      <w:pPr>
        <w:pStyle w:val="Quote"/>
        <w:jc w:val="left"/>
        <w:rPr>
          <w:sz w:val="16"/>
          <w:szCs w:val="16"/>
        </w:rPr>
      </w:pPr>
      <w:r w:rsidRPr="004E46C3">
        <w:rPr>
          <w:sz w:val="16"/>
          <w:szCs w:val="16"/>
        </w:rPr>
        <w:tab/>
      </w:r>
      <w:r w:rsidRPr="004E46C3">
        <w:rPr>
          <w:sz w:val="16"/>
          <w:szCs w:val="16"/>
        </w:rPr>
        <w:tab/>
        <w:t>Position = Unit vector * Velocity of object</w:t>
      </w:r>
    </w:p>
    <w:p w14:paraId="33596AC4" w14:textId="73FAEC2D" w:rsidR="001B7D29" w:rsidRPr="004E46C3" w:rsidRDefault="001B7D29" w:rsidP="004E46C3">
      <w:pPr>
        <w:pStyle w:val="Quote"/>
        <w:jc w:val="left"/>
        <w:rPr>
          <w:sz w:val="16"/>
          <w:szCs w:val="16"/>
        </w:rPr>
      </w:pPr>
      <w:r w:rsidRPr="004E46C3">
        <w:rPr>
          <w:sz w:val="16"/>
          <w:szCs w:val="16"/>
        </w:rPr>
        <w:tab/>
      </w:r>
      <w:r w:rsidRPr="004E46C3">
        <w:rPr>
          <w:sz w:val="16"/>
          <w:szCs w:val="16"/>
        </w:rPr>
        <w:tab/>
        <w:t>Acceleration = random number between -45 and 45</w:t>
      </w:r>
    </w:p>
    <w:p w14:paraId="7C436F02" w14:textId="321790D8" w:rsidR="004E46C3" w:rsidRPr="004E46C3" w:rsidRDefault="004E46C3" w:rsidP="004E46C3">
      <w:pPr>
        <w:pStyle w:val="Quote"/>
        <w:jc w:val="left"/>
        <w:rPr>
          <w:sz w:val="16"/>
          <w:szCs w:val="16"/>
        </w:rPr>
      </w:pPr>
      <w:r w:rsidRPr="004E46C3">
        <w:rPr>
          <w:sz w:val="16"/>
          <w:szCs w:val="16"/>
        </w:rPr>
        <w:tab/>
      </w:r>
      <w:r w:rsidRPr="004E46C3">
        <w:rPr>
          <w:sz w:val="16"/>
          <w:szCs w:val="16"/>
        </w:rPr>
        <w:tab/>
        <w:t>Degrees += Acceleration</w:t>
      </w:r>
    </w:p>
    <w:p w14:paraId="4D1C7859" w14:textId="7CAD0505" w:rsidR="004E46C3" w:rsidRPr="004E46C3" w:rsidRDefault="004E46C3" w:rsidP="004E46C3">
      <w:pPr>
        <w:pStyle w:val="Quote"/>
        <w:jc w:val="left"/>
        <w:rPr>
          <w:sz w:val="16"/>
          <w:szCs w:val="16"/>
        </w:rPr>
      </w:pPr>
      <w:r w:rsidRPr="004E46C3">
        <w:rPr>
          <w:sz w:val="16"/>
          <w:szCs w:val="16"/>
        </w:rPr>
        <w:tab/>
      </w:r>
      <w:r w:rsidRPr="004E46C3">
        <w:rPr>
          <w:sz w:val="16"/>
          <w:szCs w:val="16"/>
        </w:rPr>
        <w:tab/>
        <w:t>If (Degrees &gt; 360)</w:t>
      </w:r>
    </w:p>
    <w:p w14:paraId="14A68D5A" w14:textId="3E79D101"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Acceleration - (360 - Degrees)</w:t>
      </w:r>
    </w:p>
    <w:p w14:paraId="6253DD17" w14:textId="22CE0800" w:rsidR="004E46C3" w:rsidRPr="004E46C3" w:rsidRDefault="004E46C3" w:rsidP="004E46C3">
      <w:pPr>
        <w:pStyle w:val="Quote"/>
        <w:jc w:val="left"/>
        <w:rPr>
          <w:sz w:val="16"/>
          <w:szCs w:val="16"/>
        </w:rPr>
      </w:pPr>
      <w:r w:rsidRPr="004E46C3">
        <w:rPr>
          <w:sz w:val="16"/>
          <w:szCs w:val="16"/>
        </w:rPr>
        <w:tab/>
      </w:r>
      <w:r w:rsidRPr="004E46C3">
        <w:rPr>
          <w:sz w:val="16"/>
          <w:szCs w:val="16"/>
        </w:rPr>
        <w:tab/>
        <w:t>Else</w:t>
      </w:r>
    </w:p>
    <w:p w14:paraId="55159F12" w14:textId="2561CF7E"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If (Degrees &lt; 0)</w:t>
      </w:r>
    </w:p>
    <w:p w14:paraId="3461E818" w14:textId="657955B6"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r>
      <w:r w:rsidRPr="004E46C3">
        <w:rPr>
          <w:sz w:val="16"/>
          <w:szCs w:val="16"/>
        </w:rPr>
        <w:tab/>
        <w:t>Degrees = 360 – (Acceleration - Degrees)</w:t>
      </w:r>
    </w:p>
    <w:p w14:paraId="7ADA1E06" w14:textId="45E90F12" w:rsidR="004E46C3" w:rsidRPr="004E46C3" w:rsidRDefault="004E46C3" w:rsidP="004E46C3">
      <w:pPr>
        <w:pStyle w:val="Quote"/>
        <w:jc w:val="left"/>
        <w:rPr>
          <w:sz w:val="16"/>
          <w:szCs w:val="16"/>
        </w:rPr>
      </w:pPr>
      <w:r w:rsidRPr="004E46C3">
        <w:rPr>
          <w:sz w:val="16"/>
          <w:szCs w:val="16"/>
        </w:rPr>
        <w:tab/>
      </w:r>
      <w:r w:rsidRPr="004E46C3">
        <w:rPr>
          <w:sz w:val="16"/>
          <w:szCs w:val="16"/>
        </w:rPr>
        <w:tab/>
        <w:t>If (Position collides with object)</w:t>
      </w:r>
    </w:p>
    <w:p w14:paraId="18F41197" w14:textId="606482D7"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Position = Previous position</w:t>
      </w:r>
    </w:p>
    <w:p w14:paraId="0AFC6E0A" w14:textId="619F24FD"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reflected Degrees</w:t>
      </w:r>
    </w:p>
    <w:p w14:paraId="315AE9F5" w14:textId="37557ED5" w:rsidR="004E46C3" w:rsidRPr="004E46C3" w:rsidRDefault="004E46C3" w:rsidP="004E46C3">
      <w:pPr>
        <w:pStyle w:val="Quote"/>
        <w:jc w:val="left"/>
        <w:rPr>
          <w:sz w:val="16"/>
          <w:szCs w:val="16"/>
        </w:rPr>
      </w:pPr>
      <w:r w:rsidRPr="004E46C3">
        <w:rPr>
          <w:sz w:val="16"/>
          <w:szCs w:val="16"/>
        </w:rPr>
        <w:tab/>
        <w:t>Wait 1 second</w:t>
      </w:r>
    </w:p>
    <w:p w14:paraId="65EF8273" w14:textId="342E3551" w:rsidR="004E46C3" w:rsidRPr="004E46C3" w:rsidRDefault="004E46C3" w:rsidP="004E46C3">
      <w:pPr>
        <w:pStyle w:val="Quote"/>
        <w:jc w:val="left"/>
        <w:rPr>
          <w:sz w:val="16"/>
          <w:szCs w:val="16"/>
        </w:rPr>
      </w:pPr>
      <w:r w:rsidRPr="004E46C3">
        <w:rPr>
          <w:sz w:val="16"/>
          <w:szCs w:val="16"/>
        </w:rPr>
        <w:t>Loop</w:t>
      </w:r>
    </w:p>
    <w:p w14:paraId="1C7740D6" w14:textId="0EF3D853" w:rsidR="00C01E76" w:rsidRDefault="00C01E76" w:rsidP="00791D58"/>
    <w:p w14:paraId="6EBFF068" w14:textId="272C8854" w:rsidR="004E46C3" w:rsidRDefault="004E46C3" w:rsidP="004E46C3">
      <w:r>
        <w:t>The above pseudo code shows an easily readable high level description of the general functionality of the algorithm to calculate the enemies wandering behaviour.</w:t>
      </w:r>
    </w:p>
    <w:p w14:paraId="5476C349" w14:textId="076F7787" w:rsidR="004E46C3" w:rsidRDefault="004E46C3" w:rsidP="004E46C3">
      <w:r>
        <w:t>The full code for this algorithm can be seen below (</w:t>
      </w:r>
      <w:r>
        <w:fldChar w:fldCharType="begin"/>
      </w:r>
      <w:r>
        <w:instrText xml:space="preserve"> REF _Ref481580077 \n \h </w:instrText>
      </w:r>
      <w:r>
        <w:fldChar w:fldCharType="separate"/>
      </w:r>
      <w:r w:rsidR="0040648D">
        <w:t>Appendix H:</w:t>
      </w:r>
      <w:r>
        <w:fldChar w:fldCharType="end"/>
      </w:r>
      <w:r>
        <w:t>).</w:t>
      </w:r>
    </w:p>
    <w:p w14:paraId="43C3CA4B" w14:textId="6CAA3644" w:rsidR="00703BC2" w:rsidRDefault="00703BC2" w:rsidP="004E46C3"/>
    <w:p w14:paraId="58F0CA8F" w14:textId="5FBE97A2" w:rsidR="00703BC2" w:rsidRDefault="00773F72" w:rsidP="004E46C3">
      <w:r>
        <w:t>The enemy is represented by a circle that changes size depending on the area of the init</w:t>
      </w:r>
      <w:r w:rsidR="00B41F98">
        <w:t xml:space="preserve">ial play area, its behaviour </w:t>
      </w:r>
      <w:r>
        <w:t>run</w:t>
      </w:r>
      <w:r w:rsidR="00FC485F">
        <w:t>s on a separate thread to the rest of the game logic</w:t>
      </w:r>
      <w:r>
        <w:t>, this is because the enemy is required to move at set intervals consistently and as such its logic is contained within a while true loop.</w:t>
      </w:r>
    </w:p>
    <w:p w14:paraId="5C9C2F22" w14:textId="7FE2326C" w:rsidR="00773F72" w:rsidRDefault="00773F72" w:rsidP="004E46C3"/>
    <w:p w14:paraId="23B55CF6" w14:textId="1E2D832A" w:rsidR="00773F72" w:rsidRDefault="00773F72" w:rsidP="004E46C3">
      <w:r>
        <w:t xml:space="preserve">Firstly, the location of the enemy is checked to see if it is inside the play area, if it is not then a new random location is acquired using the polygon tessellation algorithm above, then a new trajectory is gotten by using the inbuilt random method. This trajectory is represented using degrees between zero and three hundred and sixty, this is because it is a lot easier to work on a scale based on whole numbers which is linear and contains only one value, radians on the other had would not have </w:t>
      </w:r>
      <w:r w:rsidR="00BD5EB9">
        <w:t>the granularity required and a unit vector would be much harder to keep consistent because of its two axis.</w:t>
      </w:r>
    </w:p>
    <w:p w14:paraId="530D92CF" w14:textId="68179894" w:rsidR="00F21939" w:rsidRDefault="00F21939" w:rsidP="004E46C3"/>
    <w:p w14:paraId="6C454D17" w14:textId="1C20488F" w:rsidR="00F21939" w:rsidRDefault="00F21939" w:rsidP="004E46C3">
      <w:r>
        <w:lastRenderedPageBreak/>
        <w:t>Next, the algorithm goes on to save the current position before it is changed, then the trajectory in degrees is converted into a unit vector as it is much easier to manipulate a position with a unit vector. The position of the enemy is then changed by the unit vector multiplied by its velocity.</w:t>
      </w:r>
    </w:p>
    <w:p w14:paraId="1D8C6813" w14:textId="0ADC22C7" w:rsidR="00F21939" w:rsidRDefault="00F21939" w:rsidP="004E46C3"/>
    <w:p w14:paraId="3A2EED55" w14:textId="606BCCB0" w:rsidR="00F21939" w:rsidRDefault="00F21939" w:rsidP="004E46C3">
      <w:r>
        <w:t>The next part is the section that makes the enemy wander, a random acceleration between minus 45 and 45 is applied to the trajectory. This acceleration represents a cone of ninety degrees in front of the enemy into which it could move, this cone changes on each iteration of the wandering algorithm.</w:t>
      </w:r>
    </w:p>
    <w:p w14:paraId="2298607E" w14:textId="61B26767" w:rsidR="00F21939" w:rsidRDefault="00F21939" w:rsidP="004E46C3"/>
    <w:p w14:paraId="1435CD23" w14:textId="2DE92974" w:rsidR="00F21939" w:rsidRDefault="00F21939" w:rsidP="004E46C3">
      <w:r>
        <w:t>The only point which could not manipulate the path of the enemy would be if it were to collide with an object, if this were to happen the enemy is moved back to its previous position, to prevent it from becoming stuck on an object and its trajectory is reflected by the normal to the object that it collided with.</w:t>
      </w:r>
    </w:p>
    <w:p w14:paraId="64E81E0E" w14:textId="42B90FD6" w:rsidR="00F21939" w:rsidRDefault="00F21939" w:rsidP="004E46C3"/>
    <w:p w14:paraId="50A1524B" w14:textId="3836744F" w:rsidR="00F21939" w:rsidRDefault="00F21939" w:rsidP="004E46C3">
      <w:r>
        <w:t>Finally, the thread waits for one second before starting again from the beginning.</w:t>
      </w:r>
    </w:p>
    <w:p w14:paraId="3BBEA8F7" w14:textId="77777777" w:rsidR="004E46C3" w:rsidRDefault="004E46C3"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29" w:name="_Toc481605643"/>
      <w:r>
        <w:t>Test Design</w:t>
      </w:r>
      <w:bookmarkEnd w:id="229"/>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0977C5C8" w:rsidR="00141D63" w:rsidRPr="00FE732A" w:rsidRDefault="00141D63" w:rsidP="00120DC0">
                            <w:pPr>
                              <w:pStyle w:val="Caption"/>
                              <w:jc w:val="center"/>
                              <w:rPr>
                                <w:noProof/>
                              </w:rPr>
                            </w:pPr>
                            <w:bookmarkStart w:id="230" w:name="_Ref481400875"/>
                            <w:bookmarkStart w:id="231" w:name="_Toc481605707"/>
                            <w:r>
                              <w:t xml:space="preserve">Figure </w:t>
                            </w:r>
                            <w:fldSimple w:instr=" SEQ Figure \* ARABIC ">
                              <w:r w:rsidR="0040648D">
                                <w:rPr>
                                  <w:noProof/>
                                </w:rPr>
                                <w:t>42</w:t>
                              </w:r>
                            </w:fldSimple>
                            <w:bookmarkEnd w:id="230"/>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0977C5C8" w:rsidR="00141D63" w:rsidRPr="00FE732A" w:rsidRDefault="00141D63" w:rsidP="00120DC0">
                      <w:pPr>
                        <w:pStyle w:val="Caption"/>
                        <w:jc w:val="center"/>
                        <w:rPr>
                          <w:noProof/>
                        </w:rPr>
                      </w:pPr>
                      <w:bookmarkStart w:id="232" w:name="_Ref481400875"/>
                      <w:bookmarkStart w:id="233" w:name="_Toc481605707"/>
                      <w:r>
                        <w:t xml:space="preserve">Figure </w:t>
                      </w:r>
                      <w:fldSimple w:instr=" SEQ Figure \* ARABIC ">
                        <w:r w:rsidR="0040648D">
                          <w:rPr>
                            <w:noProof/>
                          </w:rPr>
                          <w:t>42</w:t>
                        </w:r>
                      </w:fldSimple>
                      <w:bookmarkEnd w:id="232"/>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3"/>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37819855" w:rsidR="006E604B" w:rsidRDefault="006E604B" w:rsidP="006E604B">
      <w:r>
        <w:t>The diagram above (</w:t>
      </w:r>
      <w:r>
        <w:fldChar w:fldCharType="begin"/>
      </w:r>
      <w:r>
        <w:instrText xml:space="preserve"> REF _Ref481400875 \h </w:instrText>
      </w:r>
      <w:r>
        <w:fldChar w:fldCharType="separate"/>
      </w:r>
      <w:r w:rsidR="0040648D">
        <w:t xml:space="preserve">Figure </w:t>
      </w:r>
      <w:r w:rsidR="0040648D">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6AAA4F43"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40648D">
        <w:t>Appendix B:</w:t>
      </w:r>
      <w:r>
        <w:fldChar w:fldCharType="end"/>
      </w:r>
      <w:r>
        <w:t>).</w:t>
      </w:r>
    </w:p>
    <w:p w14:paraId="0A6A9BF9" w14:textId="77777777" w:rsidR="006E604B" w:rsidRDefault="006E604B" w:rsidP="006E604B"/>
    <w:p w14:paraId="36EE65D1" w14:textId="5A82F52A" w:rsidR="006E604B" w:rsidRDefault="006E604B" w:rsidP="006E604B">
      <w:r>
        <w:t>As can be seen from the code map above (</w:t>
      </w:r>
      <w:r>
        <w:fldChar w:fldCharType="begin"/>
      </w:r>
      <w:r>
        <w:instrText xml:space="preserve"> REF _Ref481400875 \h </w:instrText>
      </w:r>
      <w:r>
        <w:fldChar w:fldCharType="separate"/>
      </w:r>
      <w:r w:rsidR="0040648D">
        <w:t xml:space="preserve">Figure </w:t>
      </w:r>
      <w:r w:rsidR="0040648D">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1BB9700D"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rsidR="00B41F98">
        <w:t>,</w:t>
      </w:r>
      <w:r>
        <w:t xml:space="preserve"> this class is called the </w:t>
      </w:r>
      <w:r w:rsidR="001D62C5">
        <w:t>ToTests</w:t>
      </w:r>
      <w:r w:rsidR="00D61BAF">
        <w:t xml:space="preserve"> class and the</w:t>
      </w:r>
      <w:r w:rsidR="001D62C5">
        <w:t xml:space="preserve"> second class</w:t>
      </w:r>
      <w:r w:rsidR="00D61BAF">
        <w:t xml:space="preserve"> which is one of the tests which can be applied</w:t>
      </w:r>
      <w:r w:rsidR="001D62C5">
        <w:t xml:space="preserve"> this class is called the ThreadingTest class.</w:t>
      </w:r>
    </w:p>
    <w:p w14:paraId="1269215B" w14:textId="1C8E9CCF" w:rsidR="00D61BAF" w:rsidRDefault="00D61BAF" w:rsidP="006E604B">
      <w:r>
        <w:t xml:space="preserve">The ThreadingTest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16FC0B9A"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41D63">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TCP server accepts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TCP server accepts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TCP server accepts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Select select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Select select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Select select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Select select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Select select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Select select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Select select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Select select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4" w:name="_Toc481605644"/>
      <w:r>
        <w:lastRenderedPageBreak/>
        <w:t>Evaluation</w:t>
      </w:r>
      <w:bookmarkEnd w:id="234"/>
    </w:p>
    <w:p w14:paraId="58696104" w14:textId="70B95976" w:rsidR="00C57766" w:rsidRPr="00C57766" w:rsidRDefault="00C01E76" w:rsidP="009A0F1A">
      <w:pPr>
        <w:pStyle w:val="Heading2"/>
        <w:numPr>
          <w:ilvl w:val="1"/>
          <w:numId w:val="6"/>
        </w:numPr>
      </w:pPr>
      <w:bookmarkStart w:id="235" w:name="_Toc481605645"/>
      <w:r>
        <w:t>Project Achievements</w:t>
      </w:r>
      <w:bookmarkEnd w:id="235"/>
    </w:p>
    <w:p w14:paraId="57F4C1B9" w14:textId="11C216D1" w:rsidR="0002076F" w:rsidRDefault="006D0750" w:rsidP="0002076F">
      <w:r>
        <w:t>Generall</w:t>
      </w:r>
      <w:r w:rsidR="00A9475D">
        <w:t>y, progress on the project was</w:t>
      </w:r>
      <w:r w:rsidR="00B9784E">
        <w:t xml:space="preserve"> impeded</w:t>
      </w:r>
      <w:r w:rsidR="00075CCC">
        <w:t xml:space="preserve"> by multiple factors</w:t>
      </w:r>
      <w:r w:rsidR="0002076F">
        <w:t>:</w:t>
      </w:r>
    </w:p>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529D89B8"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40648D">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2DB2EA02" w14:textId="0AC614AF" w:rsidR="00A539FF" w:rsidRDefault="00B9784E" w:rsidP="006D0750">
      <w:r>
        <w:t>Thus,</w:t>
      </w:r>
      <w:r w:rsidR="006D0750">
        <w:t xml:space="preserve"> a new task list (</w:t>
      </w:r>
      <w:r w:rsidR="001E29F6">
        <w:fldChar w:fldCharType="begin"/>
      </w:r>
      <w:r w:rsidR="001E29F6">
        <w:instrText xml:space="preserve"> REF _Ref481529471 \n \h </w:instrText>
      </w:r>
      <w:r w:rsidR="001E29F6">
        <w:fldChar w:fldCharType="separate"/>
      </w:r>
      <w:r w:rsidR="0040648D">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40648D">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7F3261EB" w14:textId="0BEABDE0"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r w:rsidR="00E83280">
        <w:t xml:space="preserve">a virtual machine was acquired which could be used to </w:t>
      </w:r>
      <w:r w:rsidR="00661C81">
        <w:t>develop the project on.</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5ED863D0"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40648D">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1CEB1E05"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40648D">
        <w:t>Appendix M:</w:t>
      </w:r>
      <w:r w:rsidR="008E3285">
        <w:fldChar w:fldCharType="end"/>
      </w:r>
      <w:r>
        <w:t xml:space="preserve">) </w:t>
      </w:r>
      <w:r w:rsidR="008E3285">
        <w:t xml:space="preserve">or </w:t>
      </w:r>
      <w:r>
        <w:t>were</w:t>
      </w:r>
      <w:r w:rsidR="008E3285">
        <w:t xml:space="preserve"> beyond the scope of the project.</w:t>
      </w:r>
    </w:p>
    <w:p w14:paraId="13276C1A" w14:textId="109451B2" w:rsidR="0061346D" w:rsidRDefault="0061346D" w:rsidP="006D0750"/>
    <w:p w14:paraId="250EC340" w14:textId="200F7D4F" w:rsidR="0061346D" w:rsidRDefault="0061346D" w:rsidP="006D0750">
      <w:r>
        <w:t>A new task list (</w:t>
      </w:r>
      <w:r>
        <w:fldChar w:fldCharType="begin"/>
      </w:r>
      <w:r>
        <w:instrText xml:space="preserve"> REF _Ref472279465 \n \h </w:instrText>
      </w:r>
      <w:r>
        <w:fldChar w:fldCharType="separate"/>
      </w:r>
      <w:r w:rsidR="0040648D">
        <w:t>5.1.1</w:t>
      </w:r>
      <w:r>
        <w:fldChar w:fldCharType="end"/>
      </w:r>
      <w:r>
        <w:t>) and time plan (</w:t>
      </w:r>
      <w:r>
        <w:fldChar w:fldCharType="begin"/>
      </w:r>
      <w:r>
        <w:instrText xml:space="preserve"> REF _Ref474236312 \n \h </w:instrText>
      </w:r>
      <w:r>
        <w:fldChar w:fldCharType="separate"/>
      </w:r>
      <w:r w:rsidR="0040648D">
        <w:t>5.1.2</w:t>
      </w:r>
      <w:r>
        <w:fldChar w:fldCharType="end"/>
      </w:r>
      <w:r>
        <w:t>) was created to reflect the actual progress throughout the project.</w:t>
      </w:r>
    </w:p>
    <w:p w14:paraId="2EDCEC86" w14:textId="0BD5072A"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6" w:name="_Ref472279465"/>
      <w:bookmarkStart w:id="237" w:name="_Ref472279479"/>
      <w:bookmarkStart w:id="238" w:name="_Toc481605646"/>
      <w:r>
        <w:lastRenderedPageBreak/>
        <w:t>Final</w:t>
      </w:r>
      <w:r w:rsidR="00DE0C3E">
        <w:t xml:space="preserve"> Task List</w:t>
      </w:r>
      <w:bookmarkEnd w:id="236"/>
      <w:bookmarkEnd w:id="237"/>
      <w:bookmarkEnd w:id="238"/>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39"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0" w:name="_Ref474236312"/>
      <w:bookmarkStart w:id="241" w:name="_Toc481605647"/>
      <w:r>
        <w:lastRenderedPageBreak/>
        <w:t>Final</w:t>
      </w:r>
      <w:r w:rsidR="00AE0875">
        <w:t xml:space="preserve"> </w:t>
      </w:r>
      <w:r w:rsidR="00942459">
        <w:t>Time Plan</w:t>
      </w:r>
      <w:bookmarkEnd w:id="239"/>
      <w:bookmarkEnd w:id="240"/>
      <w:bookmarkEnd w:id="24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2" w:name="_Toc481605648"/>
      <w:r>
        <w:lastRenderedPageBreak/>
        <w:t>Test Evaluation</w:t>
      </w:r>
      <w:bookmarkEnd w:id="242"/>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Select select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Select select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Select select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Select select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Select select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Select select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Select select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Select select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3" w:name="_Toc481605649"/>
      <w:r>
        <w:lastRenderedPageBreak/>
        <w:t>Further Work</w:t>
      </w:r>
      <w:bookmarkEnd w:id="243"/>
    </w:p>
    <w:p w14:paraId="0883E1CD" w14:textId="00EC676B" w:rsidR="00200894" w:rsidRDefault="0061346D" w:rsidP="00942459">
      <w:r>
        <w:t>As can be seen from the diagrams above there are several issues with the project that could still be addressed.</w:t>
      </w:r>
    </w:p>
    <w:p w14:paraId="5A9847B8" w14:textId="0505A929" w:rsidR="0061346D" w:rsidRDefault="0061346D" w:rsidP="00942459"/>
    <w:p w14:paraId="45374CE1" w14:textId="54883CC6" w:rsidR="0061346D" w:rsidRDefault="0061346D" w:rsidP="00942459">
      <w:r>
        <w:t>For starters</w:t>
      </w:r>
      <w:r w:rsidR="00F04433">
        <w:t>,</w:t>
      </w:r>
      <w:r>
        <w:t xml:space="preserve"> t</w:t>
      </w:r>
      <w:r w:rsidR="00F04433">
        <w:t>he rotation feature of the game activity does not work, there is barebones code written into the project but more time will have to be dedicated to get the functionality to work optimally.</w:t>
      </w:r>
    </w:p>
    <w:p w14:paraId="0990500D" w14:textId="77777777" w:rsidR="00F04433" w:rsidRDefault="00F04433" w:rsidP="00942459"/>
    <w:p w14:paraId="755821C5" w14:textId="373E24FC" w:rsidR="00F04433" w:rsidRDefault="00F04433" w:rsidP="00942459">
      <w:r>
        <w:t>Secondly, a bug was discovered where when returning to the main menu via the back arrow on the bottom left of the device the event handlers for the menu items were not re-established correctly, thus when selecting a menu item for the second time two instances of the item would be created rather than one and on the third attempt three would be created. Eventually so many would be created that it would crash the device. To get around this issue after selecting a menu item the menu is destroyed like any other activity and recreated after the game has ended.</w:t>
      </w:r>
    </w:p>
    <w:p w14:paraId="661DA7F1" w14:textId="2D451E40" w:rsidR="00F04433" w:rsidRDefault="00F04433" w:rsidP="00942459">
      <w:r>
        <w:t>Ideally this bug should be fixed as otherwise to get back to the menu after selecting a menu item the application needs to be restarted.</w:t>
      </w:r>
    </w:p>
    <w:p w14:paraId="4FA64807" w14:textId="160B287B" w:rsidR="00F04433" w:rsidRDefault="00F04433" w:rsidP="00942459"/>
    <w:p w14:paraId="451CA810" w14:textId="002C3415" w:rsidR="00F04433" w:rsidRDefault="00F04433" w:rsidP="00942459">
      <w:r>
        <w:t>Also, some functionality had to be cut from the final application due to time contains, this can be seen in the scope shift from task list to task list.</w:t>
      </w:r>
    </w:p>
    <w:p w14:paraId="3AD6BA1C" w14:textId="7DDED068" w:rsidR="00F04433" w:rsidRDefault="00F04433" w:rsidP="00942459">
      <w:r>
        <w:t>It would be nice to return to the project and implement some of this functionality. Including; the different multiplayer game modes such as team based multiplayer game modes and the option to play on a central server rather than one device being the host.</w:t>
      </w:r>
    </w:p>
    <w:p w14:paraId="67EE168C" w14:textId="0259A900" w:rsidR="00F04433" w:rsidRDefault="00F04433" w:rsidP="00942459"/>
    <w:p w14:paraId="44B50931" w14:textId="4094E84A" w:rsidR="00870DD7" w:rsidRDefault="00870DD7" w:rsidP="00942459">
      <w:r>
        <w:t xml:space="preserve">Additionally, because of the way that the mobile device handles its file directories </w:t>
      </w:r>
      <w:r w:rsidR="003765C4">
        <w:t xml:space="preserve">the logging that was added to the TCP server was found to be none functional. More time </w:t>
      </w:r>
      <w:r w:rsidR="00141D63">
        <w:t>needs</w:t>
      </w:r>
      <w:r w:rsidR="003765C4">
        <w:t xml:space="preserve"> to be invested into this area of the application as logging for the TCP server could be considered an integral part of the networking features and safeguards.</w:t>
      </w:r>
    </w:p>
    <w:p w14:paraId="6C04A135" w14:textId="77777777" w:rsidR="00870DD7" w:rsidRDefault="00870DD7" w:rsidP="00942459"/>
    <w:p w14:paraId="69C83A80" w14:textId="5BD191EE" w:rsidR="00F04433" w:rsidRDefault="00F04433" w:rsidP="00942459">
      <w:r>
        <w:t>Finally, as the project stands there will be</w:t>
      </w:r>
      <w:r w:rsidR="00870DD7">
        <w:t xml:space="preserve"> some</w:t>
      </w:r>
      <w:r>
        <w:t xml:space="preserve"> issue</w:t>
      </w:r>
      <w:r w:rsidR="00870DD7">
        <w:t xml:space="preserve">s with the network connectivity when </w:t>
      </w:r>
      <w:r>
        <w:t xml:space="preserve">deployed to </w:t>
      </w:r>
      <w:r w:rsidR="00870DD7">
        <w:t>real devices rather than emulators. When a device moves from access point to access point it is given a new IP address and as it stands there is no way to inform client devices if the host device acquires a new IP address. However, the project would still work if the host device stays on the same access point.</w:t>
      </w:r>
    </w:p>
    <w:p w14:paraId="338ACEF0" w14:textId="328A4CA5" w:rsidR="00870DD7" w:rsidRDefault="00870DD7" w:rsidP="00942459">
      <w:r>
        <w:t>Some ways to fix this issue could include; using a middle man to pass the new IP address around or using a centralised server rather than a host architecture.</w:t>
      </w:r>
    </w:p>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4" w:name="_Toc481605650"/>
      <w:r>
        <w:lastRenderedPageBreak/>
        <w:t>Conclusion</w:t>
      </w:r>
      <w:bookmarkEnd w:id="244"/>
    </w:p>
    <w:p w14:paraId="7D3F70CE" w14:textId="683134CF" w:rsidR="00200894" w:rsidRDefault="00870DD7" w:rsidP="00942459">
      <w:r>
        <w:t>The project in its current state has met most if not all of the objectives that were initially set out for it. The software has had most of the functionality that it depends on implemented and it has been implemented to a decent standard with a suitable user interface</w:t>
      </w:r>
      <w:r w:rsidR="003765C4">
        <w:t>.</w:t>
      </w:r>
    </w:p>
    <w:p w14:paraId="42C3D7DE" w14:textId="47408CB7" w:rsidR="003765C4" w:rsidRDefault="003765C4" w:rsidP="00942459">
      <w:r>
        <w:t>There are some known bugs in the application, however, these bugs are not game breaking and with a short amount of additional work could be remedied.</w:t>
      </w:r>
    </w:p>
    <w:p w14:paraId="12633488" w14:textId="79D0AE8D" w:rsidR="003765C4" w:rsidRDefault="003765C4" w:rsidP="00942459"/>
    <w:p w14:paraId="55C54FDB" w14:textId="4FE411A8" w:rsidR="003765C4" w:rsidRDefault="003765C4" w:rsidP="00942459">
      <w:r>
        <w:t>If the further work stated previously was carried out this application would be a contender on the market place as it fulfils a niche that no other application currently fills.</w:t>
      </w:r>
    </w:p>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5" w:name="_Ref472373320"/>
      <w:bookmarkStart w:id="246" w:name="_Toc481605651"/>
      <w:r>
        <w:lastRenderedPageBreak/>
        <w:t>Capture the Campus!</w:t>
      </w:r>
      <w:bookmarkEnd w:id="245"/>
      <w:bookmarkEnd w:id="246"/>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1C171A7B"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7" w:name="_Ref481108462"/>
      <w:bookmarkStart w:id="248" w:name="_Toc481605652"/>
      <w:r>
        <w:lastRenderedPageBreak/>
        <w:t>Code Map</w:t>
      </w:r>
      <w:r w:rsidR="00BE0583">
        <w:t xml:space="preserve"> Legend</w:t>
      </w:r>
      <w:bookmarkEnd w:id="247"/>
      <w:bookmarkEnd w:id="248"/>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0AA20A3F" w:rsidR="00141D63" w:rsidRPr="00FD690A" w:rsidRDefault="00141D63" w:rsidP="00560F36">
                            <w:pPr>
                              <w:pStyle w:val="Caption"/>
                              <w:jc w:val="center"/>
                              <w:rPr>
                                <w:noProof/>
                              </w:rPr>
                            </w:pPr>
                            <w:bookmarkStart w:id="249" w:name="_Toc481605708"/>
                            <w:r>
                              <w:t xml:space="preserve">Figure </w:t>
                            </w:r>
                            <w:fldSimple w:instr=" SEQ Figure \* ARABIC ">
                              <w:r w:rsidR="0040648D">
                                <w:rPr>
                                  <w:noProof/>
                                </w:rPr>
                                <w:t>43</w:t>
                              </w:r>
                            </w:fldSimple>
                            <w:r>
                              <w:t>: This image shows the legend or key for the code map diagrams.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0AA20A3F" w:rsidR="00141D63" w:rsidRPr="00FD690A" w:rsidRDefault="00141D63" w:rsidP="00560F36">
                      <w:pPr>
                        <w:pStyle w:val="Caption"/>
                        <w:jc w:val="center"/>
                        <w:rPr>
                          <w:noProof/>
                        </w:rPr>
                      </w:pPr>
                      <w:bookmarkStart w:id="250" w:name="_Toc481605708"/>
                      <w:r>
                        <w:t xml:space="preserve">Figure </w:t>
                      </w:r>
                      <w:fldSimple w:instr=" SEQ Figure \* ARABIC ">
                        <w:r w:rsidR="0040648D">
                          <w:rPr>
                            <w:noProof/>
                          </w:rPr>
                          <w:t>43</w:t>
                        </w:r>
                      </w:fldSimple>
                      <w:r>
                        <w:t>: This image shows the legend or key for the code map diagrams.</w:t>
                      </w:r>
                      <w:bookmarkEnd w:id="250"/>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1" w:name="_Ref481472362"/>
      <w:bookmarkStart w:id="252" w:name="_Toc481605653"/>
      <w:r>
        <w:lastRenderedPageBreak/>
        <w:t>Code Map</w:t>
      </w:r>
      <w:bookmarkEnd w:id="251"/>
      <w:bookmarkEnd w:id="252"/>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0604EA47" w:rsidR="00141D63" w:rsidRPr="00531842" w:rsidRDefault="00141D63" w:rsidP="002315B9">
                            <w:pPr>
                              <w:pStyle w:val="Caption"/>
                              <w:jc w:val="center"/>
                              <w:rPr>
                                <w:noProof/>
                              </w:rPr>
                            </w:pPr>
                            <w:bookmarkStart w:id="253" w:name="_Toc481605709"/>
                            <w:r>
                              <w:t xml:space="preserve">Figure </w:t>
                            </w:r>
                            <w:fldSimple w:instr=" SEQ Figure \* ARABIC ">
                              <w:r w:rsidR="0040648D">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0604EA47" w:rsidR="00141D63" w:rsidRPr="00531842" w:rsidRDefault="00141D63" w:rsidP="002315B9">
                      <w:pPr>
                        <w:pStyle w:val="Caption"/>
                        <w:jc w:val="center"/>
                        <w:rPr>
                          <w:noProof/>
                        </w:rPr>
                      </w:pPr>
                      <w:bookmarkStart w:id="254" w:name="_Toc481605709"/>
                      <w:r>
                        <w:t xml:space="preserve">Figure </w:t>
                      </w:r>
                      <w:fldSimple w:instr=" SEQ Figure \* ARABIC ">
                        <w:r w:rsidR="0040648D">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5" w:name="_Ref472374207"/>
      <w:bookmarkStart w:id="256" w:name="_Toc481605654"/>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023A6393" w:rsidR="00141D63" w:rsidRPr="00B049EF" w:rsidRDefault="00141D63" w:rsidP="00C84D8E">
                            <w:pPr>
                              <w:pStyle w:val="Caption"/>
                              <w:jc w:val="center"/>
                              <w:rPr>
                                <w:noProof/>
                              </w:rPr>
                            </w:pPr>
                            <w:bookmarkStart w:id="257" w:name="_Toc481605710"/>
                            <w:r>
                              <w:t xml:space="preserve">Figure </w:t>
                            </w:r>
                            <w:fldSimple w:instr=" SEQ Figure \* ARABIC ">
                              <w:r w:rsidR="0040648D">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023A6393" w:rsidR="00141D63" w:rsidRPr="00B049EF" w:rsidRDefault="00141D63" w:rsidP="00C84D8E">
                      <w:pPr>
                        <w:pStyle w:val="Caption"/>
                        <w:jc w:val="center"/>
                        <w:rPr>
                          <w:noProof/>
                        </w:rPr>
                      </w:pPr>
                      <w:bookmarkStart w:id="258" w:name="_Toc481605710"/>
                      <w:r>
                        <w:t xml:space="preserve">Figure </w:t>
                      </w:r>
                      <w:fldSimple w:instr=" SEQ Figure \* ARABIC ">
                        <w:r w:rsidR="0040648D">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v:textbox>
                <w10:wrap type="topAndBottom" anchorx="margin"/>
              </v:shape>
            </w:pict>
          </mc:Fallback>
        </mc:AlternateContent>
      </w:r>
      <w:r w:rsidR="00EB131B">
        <w:t xml:space="preserve">Networking </w:t>
      </w:r>
      <w:r w:rsidR="00F26ECA">
        <w:t>Code Map</w:t>
      </w:r>
      <w:bookmarkEnd w:id="255"/>
      <w:bookmarkEnd w:id="256"/>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59" w:name="_Ref481415388"/>
      <w:bookmarkStart w:id="260" w:name="_Ref481415400"/>
      <w:bookmarkStart w:id="261" w:name="_Toc481605655"/>
      <w:r>
        <w:lastRenderedPageBreak/>
        <w:t>CaptureTheCampus Code Map</w:t>
      </w:r>
      <w:bookmarkEnd w:id="259"/>
      <w:bookmarkEnd w:id="260"/>
      <w:bookmarkEnd w:id="261"/>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1ABFAAC0" w:rsidR="00141D63" w:rsidRPr="002B6EBC" w:rsidRDefault="00141D63" w:rsidP="00C84D8E">
                            <w:pPr>
                              <w:pStyle w:val="Caption"/>
                              <w:jc w:val="center"/>
                              <w:rPr>
                                <w:noProof/>
                              </w:rPr>
                            </w:pPr>
                            <w:bookmarkStart w:id="262" w:name="_Toc481605711"/>
                            <w:r>
                              <w:t xml:space="preserve">Figure </w:t>
                            </w:r>
                            <w:fldSimple w:instr=" SEQ Figure \* ARABIC ">
                              <w:r w:rsidR="0040648D">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1ABFAAC0" w:rsidR="00141D63" w:rsidRPr="002B6EBC" w:rsidRDefault="00141D63" w:rsidP="00C84D8E">
                      <w:pPr>
                        <w:pStyle w:val="Caption"/>
                        <w:jc w:val="center"/>
                        <w:rPr>
                          <w:noProof/>
                        </w:rPr>
                      </w:pPr>
                      <w:bookmarkStart w:id="263" w:name="_Toc481605711"/>
                      <w:r>
                        <w:t xml:space="preserve">Figure </w:t>
                      </w:r>
                      <w:fldSimple w:instr=" SEQ Figure \* ARABIC ">
                        <w:r w:rsidR="0040648D">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4" w:name="_Ref481568063"/>
      <w:bookmarkStart w:id="265" w:name="_Toc481605656"/>
      <w:r>
        <w:lastRenderedPageBreak/>
        <w:t>Polygon Clipping Code</w:t>
      </w:r>
      <w:bookmarkEnd w:id="264"/>
      <w:bookmarkEnd w:id="265"/>
    </w:p>
    <w:bookmarkStart w:id="266" w:name="_MON_1554589747"/>
    <w:bookmarkEnd w:id="266"/>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25pt" o:ole="">
            <v:imagedata r:id="rId109" o:title=""/>
          </v:shape>
          <o:OLEObject Type="Embed" ProgID="Word.OpenDocumentText.12" ShapeID="_x0000_i1025" DrawAspect="Content" ObjectID="_1555371144" r:id="rId110"/>
        </w:object>
      </w:r>
    </w:p>
    <w:p w14:paraId="2C992A27" w14:textId="77777777" w:rsidR="0038449E" w:rsidRDefault="0038449E" w:rsidP="00796A20"/>
    <w:bookmarkStart w:id="267" w:name="_MON_1554591699"/>
    <w:bookmarkEnd w:id="267"/>
    <w:p w14:paraId="4F05DEE3" w14:textId="19232FBD" w:rsidR="00571512" w:rsidRDefault="0038449E" w:rsidP="00796A20">
      <w:r>
        <w:object w:dxaOrig="9026" w:dyaOrig="2670" w14:anchorId="156A6AB3">
          <v:shape id="_x0000_i1026" type="#_x0000_t75" style="width:451.3pt;height:133.5pt" o:ole="">
            <v:imagedata r:id="rId111" o:title=""/>
          </v:shape>
          <o:OLEObject Type="Embed" ProgID="Word.OpenDocumentText.12" ShapeID="_x0000_i1026" DrawAspect="Content" ObjectID="_1555371145" r:id="rId112"/>
        </w:object>
      </w:r>
    </w:p>
    <w:p w14:paraId="75EB1529" w14:textId="77777777" w:rsidR="0038449E" w:rsidRDefault="0038449E" w:rsidP="00796A20"/>
    <w:bookmarkStart w:id="268" w:name="_MON_1554591762"/>
    <w:bookmarkEnd w:id="268"/>
    <w:p w14:paraId="708168BF" w14:textId="28CF9179" w:rsidR="00571512" w:rsidRDefault="0038449E" w:rsidP="00796A20">
      <w:r>
        <w:object w:dxaOrig="9026" w:dyaOrig="2670" w14:anchorId="4CF76683">
          <v:shape id="_x0000_i1027" type="#_x0000_t75" style="width:451.3pt;height:133.5pt" o:ole="">
            <v:imagedata r:id="rId113" o:title=""/>
          </v:shape>
          <o:OLEObject Type="Embed" ProgID="Word.OpenDocumentText.12" ShapeID="_x0000_i1027" DrawAspect="Content" ObjectID="_1555371146" r:id="rId114"/>
        </w:object>
      </w:r>
    </w:p>
    <w:p w14:paraId="3E0CA9EC" w14:textId="2600F86A" w:rsidR="0038449E" w:rsidRDefault="0038449E" w:rsidP="00796A20"/>
    <w:bookmarkStart w:id="269" w:name="_MON_1554591844"/>
    <w:bookmarkEnd w:id="269"/>
    <w:p w14:paraId="0E46B03C" w14:textId="4F7428F1" w:rsidR="0038449E" w:rsidRDefault="0038449E" w:rsidP="00796A20">
      <w:r>
        <w:object w:dxaOrig="9026" w:dyaOrig="9344" w14:anchorId="16AB116B">
          <v:shape id="_x0000_i1028" type="#_x0000_t75" style="width:451.3pt;height:467.2pt" o:ole="">
            <v:imagedata r:id="rId115" o:title=""/>
          </v:shape>
          <o:OLEObject Type="Embed" ProgID="Word.OpenDocumentText.12" ShapeID="_x0000_i1028" DrawAspect="Content" ObjectID="_1555371147" r:id="rId116"/>
        </w:object>
      </w:r>
    </w:p>
    <w:p w14:paraId="365385E9" w14:textId="45084BB7" w:rsidR="0038449E" w:rsidRDefault="0038449E" w:rsidP="00796A20"/>
    <w:bookmarkStart w:id="270" w:name="_MON_1554591891"/>
    <w:bookmarkEnd w:id="270"/>
    <w:p w14:paraId="6A4D877D" w14:textId="6A516797" w:rsidR="0038449E" w:rsidRDefault="0038449E" w:rsidP="00796A20">
      <w:r>
        <w:object w:dxaOrig="9026" w:dyaOrig="4004" w14:anchorId="7B32625B">
          <v:shape id="_x0000_i1029" type="#_x0000_t75" style="width:451.3pt;height:200.2pt" o:ole="">
            <v:imagedata r:id="rId117" o:title=""/>
          </v:shape>
          <o:OLEObject Type="Embed" ProgID="Word.OpenDocumentText.12" ShapeID="_x0000_i1029" DrawAspect="Content" ObjectID="_1555371148" r:id="rId118"/>
        </w:object>
      </w:r>
    </w:p>
    <w:p w14:paraId="500004F0" w14:textId="3E4A742B" w:rsidR="0038449E" w:rsidRDefault="0038449E" w:rsidP="00796A20"/>
    <w:bookmarkStart w:id="271" w:name="_MON_1554591930"/>
    <w:bookmarkEnd w:id="271"/>
    <w:p w14:paraId="49575CF4" w14:textId="7B01D81E" w:rsidR="0038449E" w:rsidRDefault="0038449E" w:rsidP="00796A20">
      <w:r>
        <w:object w:dxaOrig="9026" w:dyaOrig="4004" w14:anchorId="20E5C92E">
          <v:shape id="_x0000_i1030" type="#_x0000_t75" style="width:451.3pt;height:200.2pt" o:ole="">
            <v:imagedata r:id="rId119" o:title=""/>
          </v:shape>
          <o:OLEObject Type="Embed" ProgID="Word.OpenDocumentText.12" ShapeID="_x0000_i1030" DrawAspect="Content" ObjectID="_1555371149" r:id="rId120"/>
        </w:object>
      </w:r>
    </w:p>
    <w:p w14:paraId="10CCFBAD" w14:textId="1E814F7B" w:rsidR="0038449E" w:rsidRDefault="0038449E" w:rsidP="00796A20"/>
    <w:bookmarkStart w:id="272" w:name="_MON_1554591961"/>
    <w:bookmarkEnd w:id="272"/>
    <w:p w14:paraId="61D2E079" w14:textId="7799ABC4" w:rsidR="0038449E" w:rsidRDefault="007F6B92" w:rsidP="00796A20">
      <w:r>
        <w:object w:dxaOrig="9026" w:dyaOrig="5562" w14:anchorId="77EA1A4A">
          <v:shape id="_x0000_i1031" type="#_x0000_t75" style="width:451.3pt;height:278.4pt" o:ole="">
            <v:imagedata r:id="rId121" o:title=""/>
          </v:shape>
          <o:OLEObject Type="Embed" ProgID="Word.OpenDocumentText.12" ShapeID="_x0000_i1031" DrawAspect="Content" ObjectID="_1555371150" r:id="rId122"/>
        </w:object>
      </w:r>
    </w:p>
    <w:p w14:paraId="5D5F7137" w14:textId="252D1DF2" w:rsidR="007F6B92" w:rsidRDefault="007F6B92" w:rsidP="00796A20"/>
    <w:bookmarkStart w:id="273" w:name="_MON_1554591996"/>
    <w:bookmarkEnd w:id="273"/>
    <w:p w14:paraId="4EE29033" w14:textId="7D862B70" w:rsidR="007F6B92" w:rsidRDefault="007F6B92" w:rsidP="00796A20">
      <w:r>
        <w:object w:dxaOrig="9026" w:dyaOrig="9121" w14:anchorId="3E54F505">
          <v:shape id="_x0000_i1032" type="#_x0000_t75" style="width:451.3pt;height:456.05pt" o:ole="">
            <v:imagedata r:id="rId123" o:title=""/>
          </v:shape>
          <o:OLEObject Type="Embed" ProgID="Word.OpenDocumentText.12" ShapeID="_x0000_i1032" DrawAspect="Content" ObjectID="_1555371151" r:id="rId124"/>
        </w:object>
      </w:r>
    </w:p>
    <w:p w14:paraId="1F3D523D" w14:textId="5F255A4E" w:rsidR="007F6B92" w:rsidRDefault="007F6B92" w:rsidP="00796A20"/>
    <w:bookmarkStart w:id="274" w:name="_MON_1554592053"/>
    <w:bookmarkEnd w:id="274"/>
    <w:p w14:paraId="37064F6F" w14:textId="71AC603A" w:rsidR="007F6B92" w:rsidRDefault="007F6B92" w:rsidP="00796A20">
      <w:r>
        <w:object w:dxaOrig="9026" w:dyaOrig="9121" w14:anchorId="106296CB">
          <v:shape id="_x0000_i1033" type="#_x0000_t75" style="width:451.3pt;height:456.05pt" o:ole="">
            <v:imagedata r:id="rId125" o:title=""/>
          </v:shape>
          <o:OLEObject Type="Embed" ProgID="Word.OpenDocumentText.12" ShapeID="_x0000_i1033" DrawAspect="Content" ObjectID="_1555371152" r:id="rId126"/>
        </w:object>
      </w:r>
    </w:p>
    <w:p w14:paraId="7CF4843B" w14:textId="1EF45D38" w:rsidR="007F6B92" w:rsidRDefault="007F6B92" w:rsidP="00796A20"/>
    <w:bookmarkStart w:id="275" w:name="_MON_1554592105"/>
    <w:bookmarkEnd w:id="275"/>
    <w:p w14:paraId="1FA8E22C" w14:textId="604890CB" w:rsidR="007F6B92" w:rsidRDefault="007F6B92" w:rsidP="00796A20">
      <w:r>
        <w:object w:dxaOrig="9026" w:dyaOrig="4227" w14:anchorId="3F024614">
          <v:shape id="_x0000_i1034" type="#_x0000_t75" style="width:451.3pt;height:211.55pt" o:ole="">
            <v:imagedata r:id="rId127" o:title=""/>
          </v:shape>
          <o:OLEObject Type="Embed" ProgID="Word.OpenDocumentText.12" ShapeID="_x0000_i1034" DrawAspect="Content" ObjectID="_1555371153" r:id="rId128"/>
        </w:object>
      </w:r>
    </w:p>
    <w:p w14:paraId="5AE7931C" w14:textId="79BE7824" w:rsidR="007F6B92" w:rsidRDefault="007F6B92" w:rsidP="00796A20"/>
    <w:bookmarkStart w:id="276" w:name="_MON_1554592133"/>
    <w:bookmarkEnd w:id="276"/>
    <w:p w14:paraId="1B13F2DE" w14:textId="18285C25" w:rsidR="007F6B92" w:rsidRDefault="007F6B92" w:rsidP="00796A20">
      <w:r>
        <w:object w:dxaOrig="9026" w:dyaOrig="2225" w14:anchorId="4B181791">
          <v:shape id="_x0000_i1035" type="#_x0000_t75" style="width:451.3pt;height:111.05pt" o:ole="">
            <v:imagedata r:id="rId129" o:title=""/>
          </v:shape>
          <o:OLEObject Type="Embed" ProgID="Word.OpenDocumentText.12" ShapeID="_x0000_i1035" DrawAspect="Content" ObjectID="_1555371154" r:id="rId130"/>
        </w:object>
      </w:r>
    </w:p>
    <w:p w14:paraId="5F63C524" w14:textId="4CE8145D" w:rsidR="007F6B92" w:rsidRDefault="007F6B92" w:rsidP="00796A20"/>
    <w:bookmarkStart w:id="277" w:name="_MON_1554592619"/>
    <w:bookmarkEnd w:id="277"/>
    <w:p w14:paraId="7E621244" w14:textId="43AD3C39" w:rsidR="007F6B92" w:rsidRDefault="00F26ECA" w:rsidP="00796A20">
      <w:r>
        <w:object w:dxaOrig="9026" w:dyaOrig="2225" w14:anchorId="7EE53D65">
          <v:shape id="_x0000_i1036" type="#_x0000_t75" style="width:451.3pt;height:111.05pt" o:ole="">
            <v:imagedata r:id="rId131" o:title=""/>
          </v:shape>
          <o:OLEObject Type="Embed" ProgID="Word.OpenDocumentText.12" ShapeID="_x0000_i1036" DrawAspect="Content" ObjectID="_1555371155" r:id="rId132"/>
        </w:object>
      </w:r>
    </w:p>
    <w:p w14:paraId="67EC2634" w14:textId="7ED82580" w:rsidR="00F26ECA" w:rsidRDefault="00F26ECA" w:rsidP="00796A20"/>
    <w:bookmarkStart w:id="278" w:name="_MON_1554592641"/>
    <w:bookmarkEnd w:id="278"/>
    <w:p w14:paraId="45238C5F" w14:textId="089B1432" w:rsidR="00F26ECA" w:rsidRDefault="00F26ECA" w:rsidP="00796A20">
      <w:r>
        <w:object w:dxaOrig="9026" w:dyaOrig="3337" w14:anchorId="33BA17D4">
          <v:shape id="_x0000_i1037" type="#_x0000_t75" style="width:451.3pt;height:166.5pt" o:ole="">
            <v:imagedata r:id="rId133" o:title=""/>
          </v:shape>
          <o:OLEObject Type="Embed" ProgID="Word.OpenDocumentText.12" ShapeID="_x0000_i1037" DrawAspect="Content" ObjectID="_1555371156" r:id="rId134"/>
        </w:object>
      </w:r>
    </w:p>
    <w:p w14:paraId="40627F29" w14:textId="14BB013E" w:rsidR="00F26ECA" w:rsidRDefault="00F26ECA" w:rsidP="00796A20"/>
    <w:bookmarkStart w:id="279" w:name="_MON_1554592671"/>
    <w:bookmarkEnd w:id="279"/>
    <w:p w14:paraId="652B5C92" w14:textId="3153CBB0" w:rsidR="00F26ECA" w:rsidRDefault="00F26ECA" w:rsidP="00796A20">
      <w:r>
        <w:object w:dxaOrig="9026" w:dyaOrig="2400" w14:anchorId="2E182E1A">
          <v:shape id="_x0000_i1038" type="#_x0000_t75" style="width:451.3pt;height:120pt" o:ole="">
            <v:imagedata r:id="rId135" o:title=""/>
          </v:shape>
          <o:OLEObject Type="Embed" ProgID="Word.OpenDocumentText.12" ShapeID="_x0000_i1038" DrawAspect="Content" ObjectID="_1555371157"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0" w:name="_Ref481573451"/>
      <w:bookmarkStart w:id="281" w:name="_Toc481605657"/>
      <w:r>
        <w:lastRenderedPageBreak/>
        <w:t>Polygon Tessellation Code</w:t>
      </w:r>
      <w:bookmarkEnd w:id="280"/>
      <w:bookmarkEnd w:id="281"/>
    </w:p>
    <w:bookmarkStart w:id="282" w:name="_MON_1554592832"/>
    <w:bookmarkEnd w:id="282"/>
    <w:p w14:paraId="1A8DF3EA" w14:textId="496D4EB1" w:rsidR="00571512" w:rsidRDefault="000C75D9" w:rsidP="00571512">
      <w:r>
        <w:object w:dxaOrig="9026" w:dyaOrig="7342" w14:anchorId="70715292">
          <v:shape id="_x0000_i1039" type="#_x0000_t75" style="width:451.3pt;height:366.75pt" o:ole="">
            <v:imagedata r:id="rId137" o:title=""/>
          </v:shape>
          <o:OLEObject Type="Embed" ProgID="Word.OpenDocumentText.12" ShapeID="_x0000_i1039" DrawAspect="Content" ObjectID="_1555371158" r:id="rId138"/>
        </w:object>
      </w:r>
    </w:p>
    <w:p w14:paraId="0170B937" w14:textId="7F11306C" w:rsidR="000C75D9" w:rsidRDefault="000C75D9" w:rsidP="00571512"/>
    <w:bookmarkStart w:id="283" w:name="_MON_1554594064"/>
    <w:bookmarkEnd w:id="283"/>
    <w:p w14:paraId="517BA0EF" w14:textId="5477CD52" w:rsidR="000C75D9" w:rsidRDefault="000C75D9" w:rsidP="00571512">
      <w:r>
        <w:object w:dxaOrig="9026" w:dyaOrig="3115" w14:anchorId="3BBFDB4F">
          <v:shape id="_x0000_i1040" type="#_x0000_t75" style="width:451.3pt;height:156.05pt" o:ole="">
            <v:imagedata r:id="rId139" o:title=""/>
          </v:shape>
          <o:OLEObject Type="Embed" ProgID="Word.OpenDocumentText.12" ShapeID="_x0000_i1040" DrawAspect="Content" ObjectID="_1555371159" r:id="rId140"/>
        </w:object>
      </w:r>
    </w:p>
    <w:p w14:paraId="130C9A4F" w14:textId="50EBA4DE" w:rsidR="000C75D9" w:rsidRDefault="000C75D9" w:rsidP="00571512"/>
    <w:bookmarkStart w:id="284" w:name="_MON_1554594094"/>
    <w:bookmarkEnd w:id="284"/>
    <w:p w14:paraId="7B20B3D5" w14:textId="0D1DB5BC" w:rsidR="000C75D9" w:rsidRDefault="000C75D9" w:rsidP="00571512">
      <w:r>
        <w:object w:dxaOrig="9026" w:dyaOrig="5339" w14:anchorId="25B82ABA">
          <v:shape id="_x0000_i1041" type="#_x0000_t75" style="width:451.3pt;height:266.95pt" o:ole="">
            <v:imagedata r:id="rId141" o:title=""/>
          </v:shape>
          <o:OLEObject Type="Embed" ProgID="Word.OpenDocumentText.12" ShapeID="_x0000_i1041" DrawAspect="Content" ObjectID="_1555371160" r:id="rId142"/>
        </w:object>
      </w:r>
    </w:p>
    <w:p w14:paraId="47D1A498" w14:textId="3F1BD2EF" w:rsidR="000C75D9" w:rsidRDefault="000C75D9" w:rsidP="00571512"/>
    <w:bookmarkStart w:id="285" w:name="_MON_1554594124"/>
    <w:bookmarkEnd w:id="285"/>
    <w:p w14:paraId="2977EA66" w14:textId="0F05609E" w:rsidR="000C75D9" w:rsidRDefault="000C75D9" w:rsidP="00571512">
      <w:r>
        <w:object w:dxaOrig="9026" w:dyaOrig="5784" w14:anchorId="35F4D8FC">
          <v:shape id="_x0000_i1042" type="#_x0000_t75" style="width:451.3pt;height:289.5pt" o:ole="">
            <v:imagedata r:id="rId143" o:title=""/>
          </v:shape>
          <o:OLEObject Type="Embed" ProgID="Word.OpenDocumentText.12" ShapeID="_x0000_i1042" DrawAspect="Content" ObjectID="_1555371161" r:id="rId144"/>
        </w:object>
      </w:r>
    </w:p>
    <w:p w14:paraId="5C5834F6" w14:textId="5DE8B14E" w:rsidR="000C75D9" w:rsidRDefault="000C75D9" w:rsidP="00571512"/>
    <w:bookmarkStart w:id="286" w:name="_MON_1554594152"/>
    <w:bookmarkEnd w:id="286"/>
    <w:p w14:paraId="42E6D3E1" w14:textId="7565B2B4" w:rsidR="000C75D9" w:rsidRDefault="000C75D9" w:rsidP="00571512">
      <w:r>
        <w:object w:dxaOrig="9026" w:dyaOrig="9566" w14:anchorId="1A940255">
          <v:shape id="_x0000_i1043" type="#_x0000_t75" style="width:451.3pt;height:478.3pt" o:ole="">
            <v:imagedata r:id="rId145" o:title=""/>
          </v:shape>
          <o:OLEObject Type="Embed" ProgID="Word.OpenDocumentText.12" ShapeID="_x0000_i1043" DrawAspect="Content" ObjectID="_1555371162" r:id="rId146"/>
        </w:object>
      </w:r>
    </w:p>
    <w:p w14:paraId="59858A44" w14:textId="379C8FDF" w:rsidR="000C75D9" w:rsidRDefault="000C75D9" w:rsidP="00571512"/>
    <w:bookmarkStart w:id="287" w:name="_MON_1554594182"/>
    <w:bookmarkEnd w:id="287"/>
    <w:p w14:paraId="0C482EF0" w14:textId="3A64A464" w:rsidR="000C75D9" w:rsidRDefault="000C75D9" w:rsidP="00571512">
      <w:r>
        <w:object w:dxaOrig="9026" w:dyaOrig="7342" w14:anchorId="3A4F6252">
          <v:shape id="_x0000_i1044" type="#_x0000_t75" style="width:451.3pt;height:366.75pt" o:ole="">
            <v:imagedata r:id="rId147" o:title=""/>
          </v:shape>
          <o:OLEObject Type="Embed" ProgID="Word.OpenDocumentText.12" ShapeID="_x0000_i1044" DrawAspect="Content" ObjectID="_1555371163" r:id="rId148"/>
        </w:object>
      </w:r>
    </w:p>
    <w:p w14:paraId="420373C2" w14:textId="3F84E5A6" w:rsidR="00633C3B" w:rsidRDefault="00633C3B" w:rsidP="00571512"/>
    <w:bookmarkStart w:id="288" w:name="_MON_1554594220"/>
    <w:bookmarkEnd w:id="288"/>
    <w:p w14:paraId="686AE23A" w14:textId="1FC3660E" w:rsidR="00633C3B" w:rsidRDefault="00633C3B" w:rsidP="00571512">
      <w:r>
        <w:object w:dxaOrig="9026" w:dyaOrig="2844" w14:anchorId="34136DA1">
          <v:shape id="_x0000_i1045" type="#_x0000_t75" style="width:451.3pt;height:142.5pt" o:ole="">
            <v:imagedata r:id="rId149" o:title=""/>
          </v:shape>
          <o:OLEObject Type="Embed" ProgID="Word.OpenDocumentText.12" ShapeID="_x0000_i1045" DrawAspect="Content" ObjectID="_1555371164"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89" w:name="_Ref481580077"/>
      <w:bookmarkStart w:id="290" w:name="_Toc481605658"/>
      <w:r>
        <w:lastRenderedPageBreak/>
        <w:t>Wandering Code</w:t>
      </w:r>
      <w:bookmarkEnd w:id="289"/>
      <w:bookmarkEnd w:id="290"/>
    </w:p>
    <w:bookmarkStart w:id="291" w:name="_MON_1554594319"/>
    <w:bookmarkEnd w:id="291"/>
    <w:p w14:paraId="2EABB981" w14:textId="0327B52F" w:rsidR="00571512" w:rsidRDefault="006B2E59" w:rsidP="00571512">
      <w:r>
        <w:object w:dxaOrig="9026" w:dyaOrig="3337" w14:anchorId="183A5160">
          <v:shape id="_x0000_i1046" type="#_x0000_t75" style="width:451.3pt;height:166.5pt" o:ole="">
            <v:imagedata r:id="rId151" o:title=""/>
          </v:shape>
          <o:OLEObject Type="Embed" ProgID="Word.OpenDocumentText.12" ShapeID="_x0000_i1046" DrawAspect="Content" ObjectID="_1555371165" r:id="rId152"/>
        </w:object>
      </w:r>
    </w:p>
    <w:p w14:paraId="255E8459" w14:textId="14778DDD" w:rsidR="006B2E59" w:rsidRDefault="006B2E59" w:rsidP="00571512"/>
    <w:bookmarkStart w:id="292" w:name="_MON_1554596005"/>
    <w:bookmarkEnd w:id="292"/>
    <w:p w14:paraId="498A152D" w14:textId="346E30D7" w:rsidR="006B2E59" w:rsidRDefault="006B2E59" w:rsidP="00571512">
      <w:r>
        <w:object w:dxaOrig="9026" w:dyaOrig="11124" w14:anchorId="5306F279">
          <v:shape id="_x0000_i1047" type="#_x0000_t75" style="width:451.3pt;height:556.75pt" o:ole="">
            <v:imagedata r:id="rId153" o:title=""/>
          </v:shape>
          <o:OLEObject Type="Embed" ProgID="Word.OpenDocumentText.12" ShapeID="_x0000_i1047" DrawAspect="Content" ObjectID="_1555371166" r:id="rId154"/>
        </w:object>
      </w:r>
    </w:p>
    <w:p w14:paraId="02548565" w14:textId="5F7BDCFB" w:rsidR="006B2E59" w:rsidRDefault="006B2E59" w:rsidP="00571512"/>
    <w:bookmarkStart w:id="293" w:name="_MON_1554596039"/>
    <w:bookmarkEnd w:id="293"/>
    <w:p w14:paraId="2DD96652" w14:textId="4AE78252" w:rsidR="006B2E59" w:rsidRDefault="00D220CD" w:rsidP="00571512">
      <w:r>
        <w:object w:dxaOrig="9026" w:dyaOrig="2892" w14:anchorId="5396D5F3">
          <v:shape id="_x0000_i1048" type="#_x0000_t75" style="width:451.3pt;height:144.75pt" o:ole="">
            <v:imagedata r:id="rId155" o:title=""/>
          </v:shape>
          <o:OLEObject Type="Embed" ProgID="Word.OpenDocumentText.12" ShapeID="_x0000_i1048" DrawAspect="Content" ObjectID="_1555371167" r:id="rId156"/>
        </w:object>
      </w:r>
    </w:p>
    <w:p w14:paraId="2E7F4F3E" w14:textId="5B43A211" w:rsidR="00D220CD" w:rsidRDefault="00D220CD" w:rsidP="00571512"/>
    <w:bookmarkStart w:id="294" w:name="_MON_1554596080"/>
    <w:bookmarkEnd w:id="294"/>
    <w:p w14:paraId="4CAD402A" w14:textId="0CA407D4" w:rsidR="00D220CD" w:rsidRDefault="00D220CD" w:rsidP="00571512">
      <w:r>
        <w:object w:dxaOrig="9026" w:dyaOrig="5784" w14:anchorId="0D4727D9">
          <v:shape id="_x0000_i1049" type="#_x0000_t75" style="width:451.3pt;height:289.5pt" o:ole="">
            <v:imagedata r:id="rId157" o:title=""/>
          </v:shape>
          <o:OLEObject Type="Embed" ProgID="Word.OpenDocumentText.12" ShapeID="_x0000_i1049" DrawAspect="Content" ObjectID="_1555371168" r:id="rId158"/>
        </w:object>
      </w:r>
    </w:p>
    <w:p w14:paraId="0BCCFD33" w14:textId="4D4CEE64" w:rsidR="00D220CD" w:rsidRDefault="00D220CD" w:rsidP="00571512"/>
    <w:bookmarkStart w:id="295" w:name="_MON_1554596111"/>
    <w:bookmarkEnd w:id="295"/>
    <w:p w14:paraId="41957950" w14:textId="4D38E604" w:rsidR="00D220CD" w:rsidRDefault="00D220CD" w:rsidP="00571512">
      <w:r>
        <w:object w:dxaOrig="9026" w:dyaOrig="5339" w14:anchorId="318D81B9">
          <v:shape id="_x0000_i1050" type="#_x0000_t75" style="width:451.3pt;height:266.95pt" o:ole="">
            <v:imagedata r:id="rId159" o:title=""/>
          </v:shape>
          <o:OLEObject Type="Embed" ProgID="Word.OpenDocumentText.12" ShapeID="_x0000_i1050" DrawAspect="Content" ObjectID="_1555371169" r:id="rId160"/>
        </w:object>
      </w:r>
    </w:p>
    <w:p w14:paraId="1ADCFA1A" w14:textId="4CA17764" w:rsidR="00D220CD" w:rsidRDefault="00D220CD" w:rsidP="00571512"/>
    <w:bookmarkStart w:id="296" w:name="_MON_1554596187"/>
    <w:bookmarkEnd w:id="296"/>
    <w:p w14:paraId="696E1D3A" w14:textId="2A7D8E10" w:rsidR="00D220CD" w:rsidRDefault="00D220CD" w:rsidP="00571512">
      <w:r>
        <w:object w:dxaOrig="9026" w:dyaOrig="9074" w14:anchorId="7B793DD5">
          <v:shape id="_x0000_i1051" type="#_x0000_t75" style="width:451.3pt;height:453.7pt" o:ole="">
            <v:imagedata r:id="rId161" o:title=""/>
          </v:shape>
          <o:OLEObject Type="Embed" ProgID="Word.OpenDocumentText.12" ShapeID="_x0000_i1051" DrawAspect="Content" ObjectID="_1555371170"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7" w:name="_Ref480254127"/>
      <w:bookmarkStart w:id="298" w:name="_Ref480254136"/>
      <w:bookmarkStart w:id="299" w:name="_Toc481605659"/>
      <w:r>
        <w:lastRenderedPageBreak/>
        <w:t>Initial</w:t>
      </w:r>
      <w:r w:rsidR="0027432F">
        <w:t xml:space="preserve"> </w:t>
      </w:r>
      <w:r w:rsidR="00954FD2">
        <w:t>Task List</w:t>
      </w:r>
      <w:bookmarkEnd w:id="297"/>
      <w:bookmarkEnd w:id="298"/>
      <w:bookmarkEnd w:id="299"/>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0" w:name="_Ref472279442"/>
      <w:bookmarkStart w:id="301"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2" w:name="_Ref480254189"/>
      <w:bookmarkStart w:id="303" w:name="_Toc481605660"/>
      <w:r>
        <w:lastRenderedPageBreak/>
        <w:t>Initial</w:t>
      </w:r>
      <w:r w:rsidR="00942459">
        <w:t xml:space="preserve"> </w:t>
      </w:r>
      <w:r w:rsidR="006C03B7">
        <w:t>Time Plan</w:t>
      </w:r>
      <w:bookmarkEnd w:id="300"/>
      <w:bookmarkEnd w:id="301"/>
      <w:bookmarkEnd w:id="302"/>
      <w:bookmarkEnd w:id="303"/>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4" w:name="_Ref481529471"/>
      <w:bookmarkStart w:id="305" w:name="_Toc481605661"/>
      <w:r>
        <w:lastRenderedPageBreak/>
        <w:t>Interim</w:t>
      </w:r>
      <w:r w:rsidR="00B9784E">
        <w:t xml:space="preserve"> Task List</w:t>
      </w:r>
      <w:bookmarkEnd w:id="304"/>
      <w:bookmarkEnd w:id="305"/>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6" w:name="_Ref481529480"/>
      <w:bookmarkStart w:id="307" w:name="_Toc481605662"/>
      <w:r>
        <w:lastRenderedPageBreak/>
        <w:t>Interim</w:t>
      </w:r>
      <w:r w:rsidR="00B9784E">
        <w:t xml:space="preserve"> Time Plan</w:t>
      </w:r>
      <w:bookmarkEnd w:id="306"/>
      <w:bookmarkEnd w:id="307"/>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8" w:name="_Ref472282892"/>
      <w:bookmarkStart w:id="309" w:name="_Toc481605663"/>
      <w:bookmarkStart w:id="310" w:name="_GoBack"/>
      <w:bookmarkEnd w:id="310"/>
      <w:r>
        <w:lastRenderedPageBreak/>
        <w:t>Risk Analysis</w:t>
      </w:r>
      <w:bookmarkEnd w:id="308"/>
      <w:bookmarkEnd w:id="309"/>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bookmarkStart w:id="311" w:name="_Toc481605665"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1"/>
        </w:p>
        <w:sdt>
          <w:sdtPr>
            <w:id w:val="-573587230"/>
            <w:bibliography/>
          </w:sdtPr>
          <w:sdtContent>
            <w:p w14:paraId="74912955" w14:textId="77777777" w:rsidR="00141D63" w:rsidRDefault="00012F29" w:rsidP="00141D63">
              <w:pPr>
                <w:pStyle w:val="Bibliography"/>
                <w:rPr>
                  <w:noProof/>
                  <w:sz w:val="24"/>
                  <w:szCs w:val="24"/>
                </w:rPr>
              </w:pPr>
              <w:r w:rsidRPr="00440A7F">
                <w:fldChar w:fldCharType="begin"/>
              </w:r>
              <w:r w:rsidRPr="00440A7F">
                <w:instrText xml:space="preserve"> BIBLIOGRAPHY </w:instrText>
              </w:r>
              <w:r w:rsidRPr="00440A7F">
                <w:fldChar w:fldCharType="separate"/>
              </w:r>
              <w:r w:rsidR="00141D63">
                <w:rPr>
                  <w:noProof/>
                </w:rPr>
                <w:t xml:space="preserve">Ackermann, F., 1994. PRACTICAL EXPERIENCE WITH GPS SUPPORTED AERIAL TRIANGULATION. </w:t>
              </w:r>
              <w:r w:rsidR="00141D63">
                <w:rPr>
                  <w:i/>
                  <w:iCs/>
                  <w:noProof/>
                </w:rPr>
                <w:t xml:space="preserve">The Photogrammetric Record, </w:t>
              </w:r>
              <w:r w:rsidR="00141D63">
                <w:rPr>
                  <w:noProof/>
                </w:rPr>
                <w:t>14(84), pp. 860-874.</w:t>
              </w:r>
            </w:p>
            <w:p w14:paraId="7FEB9AE2" w14:textId="77777777" w:rsidR="00141D63" w:rsidRDefault="00141D63" w:rsidP="00141D63">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CA1DDCB" w14:textId="77777777" w:rsidR="00141D63" w:rsidRDefault="00141D63" w:rsidP="00141D63">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8C67ACE" w14:textId="77777777" w:rsidR="00141D63" w:rsidRDefault="00141D63" w:rsidP="00141D63">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3162044F" w14:textId="77777777" w:rsidR="00141D63" w:rsidRDefault="00141D63" w:rsidP="00141D63">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84C0B84" w14:textId="77777777" w:rsidR="00141D63" w:rsidRDefault="00141D63" w:rsidP="00141D63">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38627F00" w14:textId="77777777" w:rsidR="00141D63" w:rsidRDefault="00141D63" w:rsidP="00141D63">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5AEF7BF" w14:textId="77777777" w:rsidR="00141D63" w:rsidRDefault="00141D63" w:rsidP="00141D63">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14631E93" w14:textId="77777777" w:rsidR="00141D63" w:rsidRDefault="00141D63" w:rsidP="00141D63">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3998AC1E" w14:textId="77777777" w:rsidR="00141D63" w:rsidRDefault="00141D63" w:rsidP="00141D63">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10FD603" w14:textId="77777777" w:rsidR="00141D63" w:rsidRDefault="00141D63" w:rsidP="00141D63">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47920622" w14:textId="77777777" w:rsidR="00141D63" w:rsidRDefault="00141D63" w:rsidP="00141D63">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48022669" w14:textId="77777777" w:rsidR="00141D63" w:rsidRDefault="00141D63" w:rsidP="00141D63">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15885EBE" w14:textId="77777777" w:rsidR="00141D63" w:rsidRDefault="00141D63" w:rsidP="00141D63">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2BA75546" w14:textId="77777777" w:rsidR="00141D63" w:rsidRDefault="00141D63" w:rsidP="00141D63">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4D7F2563" w14:textId="77777777" w:rsidR="00141D63" w:rsidRDefault="00141D63" w:rsidP="00141D63">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21CA2155" w14:textId="77777777" w:rsidR="00141D63" w:rsidRDefault="00141D63" w:rsidP="00141D63">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626D6F9A" w14:textId="77777777" w:rsidR="00141D63" w:rsidRDefault="00141D63" w:rsidP="00141D63">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1B5F49DA" w14:textId="77777777" w:rsidR="00141D63" w:rsidRDefault="00141D63" w:rsidP="00141D63">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31A1010B" w14:textId="77777777" w:rsidR="00141D63" w:rsidRDefault="00141D63" w:rsidP="00141D63">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08B1DC77" w14:textId="77777777" w:rsidR="00141D63" w:rsidRDefault="00141D63" w:rsidP="00141D63">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2A637010" w14:textId="77777777" w:rsidR="00141D63" w:rsidRDefault="00141D63" w:rsidP="00141D63">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43CEDD72" w14:textId="77777777" w:rsidR="00141D63" w:rsidRDefault="00141D63" w:rsidP="00141D63">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72122AC3" w14:textId="77777777" w:rsidR="00141D63" w:rsidRDefault="00141D63" w:rsidP="00141D63">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3DFF7E90" w14:textId="77777777" w:rsidR="00141D63" w:rsidRDefault="00141D63" w:rsidP="00141D63">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0DA740BE" w14:textId="77777777" w:rsidR="00141D63" w:rsidRDefault="00141D63" w:rsidP="00141D63">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646B781C" w14:textId="77777777" w:rsidR="00141D63" w:rsidRDefault="00141D63" w:rsidP="00141D63">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09EBC821" w14:textId="77777777" w:rsidR="00141D63" w:rsidRDefault="00141D63" w:rsidP="00141D63">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35695A6D" w14:textId="77777777" w:rsidR="00141D63" w:rsidRDefault="00141D63" w:rsidP="00141D63">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5BEE988" w14:textId="77777777" w:rsidR="00141D63" w:rsidRDefault="00141D63" w:rsidP="00141D63">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2811C965" w14:textId="77777777" w:rsidR="00141D63" w:rsidRDefault="00141D63" w:rsidP="00141D63">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4D67EA01" w14:textId="77777777" w:rsidR="00141D63" w:rsidRDefault="00141D63" w:rsidP="00141D63">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2688F8B0" w14:textId="77777777" w:rsidR="00141D63" w:rsidRDefault="00141D63" w:rsidP="00141D63">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FB946FC" w14:textId="77777777" w:rsidR="00141D63" w:rsidRDefault="00141D63" w:rsidP="00141D63">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31E52397" w14:textId="77777777" w:rsidR="00141D63" w:rsidRDefault="00141D63" w:rsidP="00141D63">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3E931D04" w14:textId="77777777" w:rsidR="00141D63" w:rsidRDefault="00141D63" w:rsidP="00141D63">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2CCCEF08" w14:textId="77777777" w:rsidR="00141D63" w:rsidRDefault="00141D63" w:rsidP="00141D63">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CFAD1CF" w14:textId="77777777" w:rsidR="00141D63" w:rsidRDefault="00141D63" w:rsidP="00141D63">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4D4FCC1D" w14:textId="77777777" w:rsidR="00141D63" w:rsidRDefault="00141D63" w:rsidP="00141D63">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09564D2E" w14:textId="77777777" w:rsidR="00141D63" w:rsidRDefault="00141D63" w:rsidP="00141D63">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4EDB8C9E" w14:textId="77777777" w:rsidR="00141D63" w:rsidRDefault="00141D63" w:rsidP="00141D63">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57AE57FF" w14:textId="77777777" w:rsidR="00141D63" w:rsidRDefault="00141D63" w:rsidP="00141D63">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5672C03B" w14:textId="77777777" w:rsidR="00141D63" w:rsidRDefault="00141D63" w:rsidP="00141D63">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B45752C" w14:textId="77777777" w:rsidR="00141D63" w:rsidRDefault="00141D63" w:rsidP="00141D63">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02ACD561" w14:textId="77777777" w:rsidR="00141D63" w:rsidRDefault="00141D63" w:rsidP="00141D63">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3B82AD26" w14:textId="77777777" w:rsidR="00141D63" w:rsidRDefault="00141D63" w:rsidP="00141D63">
              <w:pPr>
                <w:pStyle w:val="Bibliography"/>
                <w:rPr>
                  <w:noProof/>
                </w:rPr>
              </w:pPr>
              <w:r>
                <w:rPr>
                  <w:noProof/>
                </w:rPr>
                <w:t xml:space="preserve">Schach, S. R., 2007. </w:t>
              </w:r>
              <w:r>
                <w:rPr>
                  <w:i/>
                  <w:iCs/>
                  <w:noProof/>
                </w:rPr>
                <w:t xml:space="preserve">Object-Oriented and Classical Software Engineering. </w:t>
              </w:r>
              <w:r>
                <w:rPr>
                  <w:noProof/>
                </w:rPr>
                <w:t>7th ed. s.l.:The McGraw-Hill Companies.</w:t>
              </w:r>
            </w:p>
            <w:p w14:paraId="1F396C84" w14:textId="77777777" w:rsidR="00141D63" w:rsidRDefault="00141D63" w:rsidP="00141D63">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7904C909" w14:textId="77777777" w:rsidR="00141D63" w:rsidRDefault="00141D63" w:rsidP="00141D63">
              <w:pPr>
                <w:pStyle w:val="Bibliography"/>
                <w:rPr>
                  <w:noProof/>
                </w:rPr>
              </w:pPr>
              <w:r>
                <w:rPr>
                  <w:noProof/>
                </w:rPr>
                <w:t xml:space="preserve">Schwaber, K., 1997. </w:t>
              </w:r>
              <w:r>
                <w:rPr>
                  <w:i/>
                  <w:iCs/>
                  <w:noProof/>
                </w:rPr>
                <w:t xml:space="preserve">SCRUM Development Process. </w:t>
              </w:r>
              <w:r>
                <w:rPr>
                  <w:noProof/>
                </w:rPr>
                <w:t>London, s.n.</w:t>
              </w:r>
            </w:p>
            <w:p w14:paraId="47A14A3E" w14:textId="77777777" w:rsidR="00141D63" w:rsidRDefault="00141D63" w:rsidP="00141D63">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11A9FCA0" w14:textId="77777777" w:rsidR="00141D63" w:rsidRDefault="00141D63" w:rsidP="00141D63">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414D4045" w14:textId="77777777" w:rsidR="00141D63" w:rsidRDefault="00141D63" w:rsidP="00141D63">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BA76F1B" w14:textId="77777777" w:rsidR="00141D63" w:rsidRDefault="00141D63" w:rsidP="00141D63">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715E490E" w14:textId="77777777" w:rsidR="00141D63" w:rsidRDefault="00141D63" w:rsidP="00141D63">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49258DA7" w14:textId="77777777" w:rsidR="00141D63" w:rsidRDefault="00141D63" w:rsidP="00141D63">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B82B57" w14:textId="77777777" w:rsidR="00141D63" w:rsidRDefault="00141D63" w:rsidP="00141D63">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7463831E" w14:textId="77777777" w:rsidR="00141D63" w:rsidRDefault="00141D63" w:rsidP="00141D63">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8A9FFEC" w14:textId="77777777" w:rsidR="00141D63" w:rsidRDefault="00141D63" w:rsidP="00141D63">
              <w:pPr>
                <w:pStyle w:val="Bibliography"/>
                <w:rPr>
                  <w:noProof/>
                </w:rPr>
              </w:pPr>
              <w:r>
                <w:rPr>
                  <w:noProof/>
                </w:rPr>
                <w:lastRenderedPageBreak/>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CCBDB7A" w14:textId="77777777" w:rsidR="00141D63" w:rsidRDefault="00141D63" w:rsidP="00141D63">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53AF8985" w14:textId="77777777" w:rsidR="00141D63" w:rsidRDefault="00141D63" w:rsidP="00141D63">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103BA7FC" w14:textId="77777777" w:rsidR="00141D63" w:rsidRDefault="00141D63" w:rsidP="00141D63">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5BA81AE7" w14:textId="77777777" w:rsidR="00141D63" w:rsidRDefault="00141D63" w:rsidP="00141D63">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5B1CFE23" w14:textId="77777777" w:rsidR="00141D63" w:rsidRDefault="00141D63" w:rsidP="00141D63">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24E65FA" w14:textId="77777777" w:rsidR="00141D63" w:rsidRDefault="00141D63" w:rsidP="00141D63">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14AAD275" w14:textId="77777777" w:rsidR="00141D63" w:rsidRDefault="00141D63" w:rsidP="00141D63">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858938A" w14:textId="77777777" w:rsidR="00141D63" w:rsidRDefault="00141D63" w:rsidP="00141D63">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79211F73" w14:textId="77777777" w:rsidR="00141D63" w:rsidRDefault="00141D63" w:rsidP="00141D63">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06C0649C" w14:textId="77777777" w:rsidR="00141D63" w:rsidRDefault="00141D63" w:rsidP="00141D63">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1DE06275" w14:textId="77777777" w:rsidR="00141D63" w:rsidRDefault="00141D63" w:rsidP="00141D63">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442DD54E" w14:textId="77777777" w:rsidR="00141D63" w:rsidRDefault="00141D63" w:rsidP="00141D63">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2D5CF105" w14:textId="77777777" w:rsidR="00141D63" w:rsidRDefault="00141D63" w:rsidP="00141D63">
              <w:pPr>
                <w:pStyle w:val="Bibliography"/>
                <w:rPr>
                  <w:noProof/>
                </w:rPr>
              </w:pPr>
              <w:r>
                <w:rPr>
                  <w:noProof/>
                </w:rPr>
                <w:lastRenderedPageBreak/>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19724EE" w14:textId="77777777" w:rsidR="00141D63" w:rsidRDefault="00141D63" w:rsidP="00141D63">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E70AFAD" w14:textId="77777777" w:rsidR="00141D63" w:rsidRDefault="00141D63" w:rsidP="00141D63">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44106B4B" w14:textId="77777777" w:rsidR="00141D63" w:rsidRDefault="00141D63" w:rsidP="00141D63">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44F1085E" w14:textId="77777777" w:rsidR="00141D63" w:rsidRDefault="00141D63" w:rsidP="00141D63">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6DDADC1B" w14:textId="77777777" w:rsidR="00141D63" w:rsidRDefault="00141D63" w:rsidP="00141D63">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003AEF79" w14:textId="77777777" w:rsidR="00141D63" w:rsidRDefault="00141D63" w:rsidP="00141D63">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001AB94" w14:textId="77777777" w:rsidR="00141D63" w:rsidRDefault="00141D63" w:rsidP="00141D63">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41D63">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03DD2" w14:textId="77777777" w:rsidR="00592013" w:rsidRDefault="00592013" w:rsidP="009C527C">
      <w:r>
        <w:separator/>
      </w:r>
    </w:p>
  </w:endnote>
  <w:endnote w:type="continuationSeparator" w:id="0">
    <w:p w14:paraId="732756AB" w14:textId="77777777" w:rsidR="00592013" w:rsidRDefault="00592013"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5A2A9624" w:rsidR="00141D63" w:rsidRDefault="00141D63">
        <w:pPr>
          <w:pStyle w:val="Footer"/>
          <w:jc w:val="right"/>
        </w:pPr>
        <w:r>
          <w:fldChar w:fldCharType="begin"/>
        </w:r>
        <w:r>
          <w:instrText xml:space="preserve"> PAGE   \* MERGEFORMAT </w:instrText>
        </w:r>
        <w:r>
          <w:fldChar w:fldCharType="separate"/>
        </w:r>
        <w:r w:rsidR="0041151C">
          <w:rPr>
            <w:noProof/>
          </w:rPr>
          <w:t>20</w:t>
        </w:r>
        <w:r>
          <w:rPr>
            <w:noProof/>
          </w:rPr>
          <w:fldChar w:fldCharType="end"/>
        </w:r>
      </w:p>
    </w:sdtContent>
  </w:sdt>
  <w:p w14:paraId="49E37E37" w14:textId="404FE612" w:rsidR="00141D63" w:rsidRDefault="00141D63"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C935B" w14:textId="77777777" w:rsidR="00592013" w:rsidRDefault="00592013" w:rsidP="009C527C">
      <w:r>
        <w:separator/>
      </w:r>
    </w:p>
  </w:footnote>
  <w:footnote w:type="continuationSeparator" w:id="0">
    <w:p w14:paraId="2E823FA7" w14:textId="77777777" w:rsidR="00592013" w:rsidRDefault="00592013"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141D63" w:rsidRDefault="00141D63">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141D63" w:rsidRDefault="00141D63">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141D63" w:rsidRDefault="00141D63">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141D63" w:rsidRDefault="00141D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141D63" w:rsidRDefault="00141D63">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4F1825"/>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0"/>
  </w:num>
  <w:num w:numId="3">
    <w:abstractNumId w:val="0"/>
  </w:num>
  <w:num w:numId="4">
    <w:abstractNumId w:val="11"/>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9"/>
  </w:num>
  <w:num w:numId="26">
    <w:abstractNumId w:val="2"/>
  </w:num>
  <w:num w:numId="27">
    <w:abstractNumId w:val="2"/>
  </w:num>
  <w:num w:numId="28">
    <w:abstractNumId w:val="2"/>
  </w:num>
  <w:num w:numId="29">
    <w:abstractNumId w:val="4"/>
  </w:num>
  <w:num w:numId="30">
    <w:abstractNumId w:val="8"/>
  </w:num>
  <w:num w:numId="31">
    <w:abstractNumId w:val="12"/>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ctiveWritingStyle w:appName="MSWord" w:lang="fr-FR" w:vendorID="64" w:dllVersion="0" w:nlCheck="1" w:checkStyle="0"/>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5C75"/>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4F1D"/>
    <w:rsid w:val="001157B4"/>
    <w:rsid w:val="0011647E"/>
    <w:rsid w:val="00120DC0"/>
    <w:rsid w:val="00120E1A"/>
    <w:rsid w:val="00121418"/>
    <w:rsid w:val="00122EDC"/>
    <w:rsid w:val="001377F5"/>
    <w:rsid w:val="00137FF4"/>
    <w:rsid w:val="001403CA"/>
    <w:rsid w:val="00141D63"/>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B7D29"/>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2F5E"/>
    <w:rsid w:val="0028570C"/>
    <w:rsid w:val="002857CD"/>
    <w:rsid w:val="00292C77"/>
    <w:rsid w:val="002A5E1F"/>
    <w:rsid w:val="002B36BB"/>
    <w:rsid w:val="002B451E"/>
    <w:rsid w:val="002B45FD"/>
    <w:rsid w:val="002B595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63CE"/>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765C4"/>
    <w:rsid w:val="003816B6"/>
    <w:rsid w:val="003831B1"/>
    <w:rsid w:val="0038449E"/>
    <w:rsid w:val="00385045"/>
    <w:rsid w:val="003865BF"/>
    <w:rsid w:val="00392C22"/>
    <w:rsid w:val="003A202E"/>
    <w:rsid w:val="003B0C47"/>
    <w:rsid w:val="003B35FD"/>
    <w:rsid w:val="003B3D52"/>
    <w:rsid w:val="003B4809"/>
    <w:rsid w:val="003B54FE"/>
    <w:rsid w:val="003B5516"/>
    <w:rsid w:val="003B677B"/>
    <w:rsid w:val="003B78BA"/>
    <w:rsid w:val="003C4F85"/>
    <w:rsid w:val="003C7DC1"/>
    <w:rsid w:val="003D291A"/>
    <w:rsid w:val="003D5767"/>
    <w:rsid w:val="003E32AD"/>
    <w:rsid w:val="003E6A57"/>
    <w:rsid w:val="003F236A"/>
    <w:rsid w:val="003F2E16"/>
    <w:rsid w:val="003F4BCB"/>
    <w:rsid w:val="0040068E"/>
    <w:rsid w:val="004007C5"/>
    <w:rsid w:val="00401F87"/>
    <w:rsid w:val="004021F2"/>
    <w:rsid w:val="004045AA"/>
    <w:rsid w:val="00405F21"/>
    <w:rsid w:val="0040648D"/>
    <w:rsid w:val="00407D52"/>
    <w:rsid w:val="004104CA"/>
    <w:rsid w:val="00410521"/>
    <w:rsid w:val="0041151C"/>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027"/>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27D2"/>
    <w:rsid w:val="004C41F0"/>
    <w:rsid w:val="004C46D7"/>
    <w:rsid w:val="004C4855"/>
    <w:rsid w:val="004C51B1"/>
    <w:rsid w:val="004C59F5"/>
    <w:rsid w:val="004C5FF2"/>
    <w:rsid w:val="004D1303"/>
    <w:rsid w:val="004D1622"/>
    <w:rsid w:val="004D180B"/>
    <w:rsid w:val="004D4A6E"/>
    <w:rsid w:val="004D6FFE"/>
    <w:rsid w:val="004E3CC5"/>
    <w:rsid w:val="004E46C3"/>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0AE5"/>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013"/>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4674"/>
    <w:rsid w:val="005F642F"/>
    <w:rsid w:val="00601F1F"/>
    <w:rsid w:val="00605A81"/>
    <w:rsid w:val="0061346D"/>
    <w:rsid w:val="00613850"/>
    <w:rsid w:val="00620CC0"/>
    <w:rsid w:val="00624601"/>
    <w:rsid w:val="006273F4"/>
    <w:rsid w:val="0063119A"/>
    <w:rsid w:val="00633C3B"/>
    <w:rsid w:val="0063573B"/>
    <w:rsid w:val="006409FA"/>
    <w:rsid w:val="0064105F"/>
    <w:rsid w:val="00646930"/>
    <w:rsid w:val="0064695C"/>
    <w:rsid w:val="0066113E"/>
    <w:rsid w:val="00661C81"/>
    <w:rsid w:val="0066293C"/>
    <w:rsid w:val="00664A75"/>
    <w:rsid w:val="0066601C"/>
    <w:rsid w:val="006675D9"/>
    <w:rsid w:val="00672D37"/>
    <w:rsid w:val="00674B0F"/>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5102"/>
    <w:rsid w:val="006F6E0B"/>
    <w:rsid w:val="00703BC2"/>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36B0"/>
    <w:rsid w:val="007553DC"/>
    <w:rsid w:val="007571F5"/>
    <w:rsid w:val="007623C1"/>
    <w:rsid w:val="00767B61"/>
    <w:rsid w:val="00772EB8"/>
    <w:rsid w:val="00773F72"/>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4FAD"/>
    <w:rsid w:val="00815363"/>
    <w:rsid w:val="008164D1"/>
    <w:rsid w:val="00817FD4"/>
    <w:rsid w:val="00821D0A"/>
    <w:rsid w:val="00824CCF"/>
    <w:rsid w:val="00825978"/>
    <w:rsid w:val="008262E5"/>
    <w:rsid w:val="008266F8"/>
    <w:rsid w:val="0082696C"/>
    <w:rsid w:val="00842181"/>
    <w:rsid w:val="008439B5"/>
    <w:rsid w:val="00844C4E"/>
    <w:rsid w:val="00846403"/>
    <w:rsid w:val="0084710E"/>
    <w:rsid w:val="00847E11"/>
    <w:rsid w:val="008530A9"/>
    <w:rsid w:val="00853506"/>
    <w:rsid w:val="00856C7B"/>
    <w:rsid w:val="00857188"/>
    <w:rsid w:val="008606CA"/>
    <w:rsid w:val="00863145"/>
    <w:rsid w:val="008631C2"/>
    <w:rsid w:val="008642D7"/>
    <w:rsid w:val="00866219"/>
    <w:rsid w:val="00870DD7"/>
    <w:rsid w:val="008730B9"/>
    <w:rsid w:val="0087518C"/>
    <w:rsid w:val="00875DF0"/>
    <w:rsid w:val="008857FE"/>
    <w:rsid w:val="00887025"/>
    <w:rsid w:val="00890BA1"/>
    <w:rsid w:val="00892BE9"/>
    <w:rsid w:val="00894D14"/>
    <w:rsid w:val="00896CE8"/>
    <w:rsid w:val="008A1414"/>
    <w:rsid w:val="008A2440"/>
    <w:rsid w:val="008A30AB"/>
    <w:rsid w:val="008B1176"/>
    <w:rsid w:val="008B18C6"/>
    <w:rsid w:val="008B2BD7"/>
    <w:rsid w:val="008B390F"/>
    <w:rsid w:val="008B7B91"/>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0377"/>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9F7CF7"/>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4D38"/>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5F87"/>
    <w:rsid w:val="00AF64D9"/>
    <w:rsid w:val="00B00920"/>
    <w:rsid w:val="00B01DA4"/>
    <w:rsid w:val="00B04A3E"/>
    <w:rsid w:val="00B07BA4"/>
    <w:rsid w:val="00B10D1E"/>
    <w:rsid w:val="00B13CA6"/>
    <w:rsid w:val="00B15B62"/>
    <w:rsid w:val="00B161B5"/>
    <w:rsid w:val="00B20A5B"/>
    <w:rsid w:val="00B32139"/>
    <w:rsid w:val="00B32ED7"/>
    <w:rsid w:val="00B3512B"/>
    <w:rsid w:val="00B41B32"/>
    <w:rsid w:val="00B41F98"/>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5EB9"/>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46F7"/>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0C27"/>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4330"/>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79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09C4"/>
    <w:rsid w:val="00E24717"/>
    <w:rsid w:val="00E2521A"/>
    <w:rsid w:val="00E328A5"/>
    <w:rsid w:val="00E353AD"/>
    <w:rsid w:val="00E35572"/>
    <w:rsid w:val="00E400DD"/>
    <w:rsid w:val="00E42197"/>
    <w:rsid w:val="00E525DD"/>
    <w:rsid w:val="00E6266E"/>
    <w:rsid w:val="00E65296"/>
    <w:rsid w:val="00E65720"/>
    <w:rsid w:val="00E72B46"/>
    <w:rsid w:val="00E768D7"/>
    <w:rsid w:val="00E83280"/>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04433"/>
    <w:rsid w:val="00F111A1"/>
    <w:rsid w:val="00F17C9B"/>
    <w:rsid w:val="00F21939"/>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1D5E"/>
    <w:rsid w:val="00FB2C33"/>
    <w:rsid w:val="00FB39AA"/>
    <w:rsid w:val="00FB65BD"/>
    <w:rsid w:val="00FC0403"/>
    <w:rsid w:val="00FC0EEB"/>
    <w:rsid w:val="00FC38D8"/>
    <w:rsid w:val="00FC485F"/>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931084">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1054206">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387213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271477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507346">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7100065">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4769548">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3844678">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236047">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7067680">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2885958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625074">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1899481">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2811300">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4922660">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2982528">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5356704">
      <w:bodyDiv w:val="1"/>
      <w:marLeft w:val="0"/>
      <w:marRight w:val="0"/>
      <w:marTop w:val="0"/>
      <w:marBottom w:val="0"/>
      <w:divBdr>
        <w:top w:val="none" w:sz="0" w:space="0" w:color="auto"/>
        <w:left w:val="none" w:sz="0" w:space="0" w:color="auto"/>
        <w:bottom w:val="none" w:sz="0" w:space="0" w:color="auto"/>
        <w:right w:val="none" w:sz="0" w:space="0" w:color="auto"/>
      </w:divBdr>
    </w:div>
    <w:div w:id="285427987">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666326">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851063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035135">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6840933">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27285">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3973483">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719426">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49110286">
      <w:bodyDiv w:val="1"/>
      <w:marLeft w:val="0"/>
      <w:marRight w:val="0"/>
      <w:marTop w:val="0"/>
      <w:marBottom w:val="0"/>
      <w:divBdr>
        <w:top w:val="none" w:sz="0" w:space="0" w:color="auto"/>
        <w:left w:val="none" w:sz="0" w:space="0" w:color="auto"/>
        <w:bottom w:val="none" w:sz="0" w:space="0" w:color="auto"/>
        <w:right w:val="none" w:sz="0" w:space="0" w:color="auto"/>
      </w:divBdr>
    </w:div>
    <w:div w:id="349843036">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59362505">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5936292">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1661217">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01222">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3384581">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0804860">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0444037">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186588">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1768712">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234605">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046763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0707372">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2752691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056948">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2392544">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1720930">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5988336">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2349252">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237249">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4917552">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352009">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3780859">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47902077">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3340736">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8316146">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0325281">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1169914">
      <w:bodyDiv w:val="1"/>
      <w:marLeft w:val="0"/>
      <w:marRight w:val="0"/>
      <w:marTop w:val="0"/>
      <w:marBottom w:val="0"/>
      <w:divBdr>
        <w:top w:val="none" w:sz="0" w:space="0" w:color="auto"/>
        <w:left w:val="none" w:sz="0" w:space="0" w:color="auto"/>
        <w:bottom w:val="none" w:sz="0" w:space="0" w:color="auto"/>
        <w:right w:val="none" w:sz="0" w:space="0" w:color="auto"/>
      </w:divBdr>
    </w:div>
    <w:div w:id="723330543">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712335">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1319620">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5833295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6655011">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3889957">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43773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141039">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5224071">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58547747">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3269">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1644643">
      <w:bodyDiv w:val="1"/>
      <w:marLeft w:val="0"/>
      <w:marRight w:val="0"/>
      <w:marTop w:val="0"/>
      <w:marBottom w:val="0"/>
      <w:divBdr>
        <w:top w:val="none" w:sz="0" w:space="0" w:color="auto"/>
        <w:left w:val="none" w:sz="0" w:space="0" w:color="auto"/>
        <w:bottom w:val="none" w:sz="0" w:space="0" w:color="auto"/>
        <w:right w:val="none" w:sz="0" w:space="0" w:color="auto"/>
      </w:divBdr>
    </w:div>
    <w:div w:id="90256499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246794">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5110706">
      <w:bodyDiv w:val="1"/>
      <w:marLeft w:val="0"/>
      <w:marRight w:val="0"/>
      <w:marTop w:val="0"/>
      <w:marBottom w:val="0"/>
      <w:divBdr>
        <w:top w:val="none" w:sz="0" w:space="0" w:color="auto"/>
        <w:left w:val="none" w:sz="0" w:space="0" w:color="auto"/>
        <w:bottom w:val="none" w:sz="0" w:space="0" w:color="auto"/>
        <w:right w:val="none" w:sz="0" w:space="0" w:color="auto"/>
      </w:divBdr>
    </w:div>
    <w:div w:id="927930094">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7278772">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4121510">
      <w:bodyDiv w:val="1"/>
      <w:marLeft w:val="0"/>
      <w:marRight w:val="0"/>
      <w:marTop w:val="0"/>
      <w:marBottom w:val="0"/>
      <w:divBdr>
        <w:top w:val="none" w:sz="0" w:space="0" w:color="auto"/>
        <w:left w:val="none" w:sz="0" w:space="0" w:color="auto"/>
        <w:bottom w:val="none" w:sz="0" w:space="0" w:color="auto"/>
        <w:right w:val="none" w:sz="0" w:space="0" w:color="auto"/>
      </w:divBdr>
    </w:div>
    <w:div w:id="964502504">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1933569">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3802841">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6811358">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427092">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8433059">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642367">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5617591">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014557">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399474">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3602136">
      <w:bodyDiv w:val="1"/>
      <w:marLeft w:val="0"/>
      <w:marRight w:val="0"/>
      <w:marTop w:val="0"/>
      <w:marBottom w:val="0"/>
      <w:divBdr>
        <w:top w:val="none" w:sz="0" w:space="0" w:color="auto"/>
        <w:left w:val="none" w:sz="0" w:space="0" w:color="auto"/>
        <w:bottom w:val="none" w:sz="0" w:space="0" w:color="auto"/>
        <w:right w:val="none" w:sz="0" w:space="0" w:color="auto"/>
      </w:divBdr>
    </w:div>
    <w:div w:id="1066295259">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034123">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4883435">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086157">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6726660">
      <w:bodyDiv w:val="1"/>
      <w:marLeft w:val="0"/>
      <w:marRight w:val="0"/>
      <w:marTop w:val="0"/>
      <w:marBottom w:val="0"/>
      <w:divBdr>
        <w:top w:val="none" w:sz="0" w:space="0" w:color="auto"/>
        <w:left w:val="none" w:sz="0" w:space="0" w:color="auto"/>
        <w:bottom w:val="none" w:sz="0" w:space="0" w:color="auto"/>
        <w:right w:val="none" w:sz="0" w:space="0" w:color="auto"/>
      </w:divBdr>
    </w:div>
    <w:div w:id="1137989086">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656742">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4737779">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554653">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1606648">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3297763">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3230376">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09535995">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1935756">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4457387">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09286158">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5331659">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714923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0962415">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277833">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279930">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67828146">
      <w:bodyDiv w:val="1"/>
      <w:marLeft w:val="0"/>
      <w:marRight w:val="0"/>
      <w:marTop w:val="0"/>
      <w:marBottom w:val="0"/>
      <w:divBdr>
        <w:top w:val="none" w:sz="0" w:space="0" w:color="auto"/>
        <w:left w:val="none" w:sz="0" w:space="0" w:color="auto"/>
        <w:bottom w:val="none" w:sz="0" w:space="0" w:color="auto"/>
        <w:right w:val="none" w:sz="0" w:space="0" w:color="auto"/>
      </w:divBdr>
    </w:div>
    <w:div w:id="1367951134">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189752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8880179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317934">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0788604">
      <w:bodyDiv w:val="1"/>
      <w:marLeft w:val="0"/>
      <w:marRight w:val="0"/>
      <w:marTop w:val="0"/>
      <w:marBottom w:val="0"/>
      <w:divBdr>
        <w:top w:val="none" w:sz="0" w:space="0" w:color="auto"/>
        <w:left w:val="none" w:sz="0" w:space="0" w:color="auto"/>
        <w:bottom w:val="none" w:sz="0" w:space="0" w:color="auto"/>
        <w:right w:val="none" w:sz="0" w:space="0" w:color="auto"/>
      </w:divBdr>
    </w:div>
    <w:div w:id="1402826109">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0150605">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344782">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8374810">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621423">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033776">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5441734">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5579965">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1865512">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531810">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89845794">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6963741">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6713529">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1994996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3918874">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2206699">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1863544">
      <w:bodyDiv w:val="1"/>
      <w:marLeft w:val="0"/>
      <w:marRight w:val="0"/>
      <w:marTop w:val="0"/>
      <w:marBottom w:val="0"/>
      <w:divBdr>
        <w:top w:val="none" w:sz="0" w:space="0" w:color="auto"/>
        <w:left w:val="none" w:sz="0" w:space="0" w:color="auto"/>
        <w:bottom w:val="none" w:sz="0" w:space="0" w:color="auto"/>
        <w:right w:val="none" w:sz="0" w:space="0" w:color="auto"/>
      </w:divBdr>
    </w:div>
    <w:div w:id="1652757233">
      <w:bodyDiv w:val="1"/>
      <w:marLeft w:val="0"/>
      <w:marRight w:val="0"/>
      <w:marTop w:val="0"/>
      <w:marBottom w:val="0"/>
      <w:divBdr>
        <w:top w:val="none" w:sz="0" w:space="0" w:color="auto"/>
        <w:left w:val="none" w:sz="0" w:space="0" w:color="auto"/>
        <w:bottom w:val="none" w:sz="0" w:space="0" w:color="auto"/>
        <w:right w:val="none" w:sz="0" w:space="0" w:color="auto"/>
      </w:divBdr>
    </w:div>
    <w:div w:id="165487109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5476120">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3605042">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5500313">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0321013">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28263376">
      <w:bodyDiv w:val="1"/>
      <w:marLeft w:val="0"/>
      <w:marRight w:val="0"/>
      <w:marTop w:val="0"/>
      <w:marBottom w:val="0"/>
      <w:divBdr>
        <w:top w:val="none" w:sz="0" w:space="0" w:color="auto"/>
        <w:left w:val="none" w:sz="0" w:space="0" w:color="auto"/>
        <w:bottom w:val="none" w:sz="0" w:space="0" w:color="auto"/>
        <w:right w:val="none" w:sz="0" w:space="0" w:color="auto"/>
      </w:divBdr>
    </w:div>
    <w:div w:id="1729692435">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5396129">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2317384">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68311950">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1223668">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545468">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054260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291437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5286491">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5554508">
      <w:bodyDiv w:val="1"/>
      <w:marLeft w:val="0"/>
      <w:marRight w:val="0"/>
      <w:marTop w:val="0"/>
      <w:marBottom w:val="0"/>
      <w:divBdr>
        <w:top w:val="none" w:sz="0" w:space="0" w:color="auto"/>
        <w:left w:val="none" w:sz="0" w:space="0" w:color="auto"/>
        <w:bottom w:val="none" w:sz="0" w:space="0" w:color="auto"/>
        <w:right w:val="none" w:sz="0" w:space="0" w:color="auto"/>
      </w:divBdr>
    </w:div>
    <w:div w:id="1885560460">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3783406">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2689734">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068385">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5746454">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58952506">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7812665">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6518217">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1498157">
      <w:bodyDiv w:val="1"/>
      <w:marLeft w:val="0"/>
      <w:marRight w:val="0"/>
      <w:marTop w:val="0"/>
      <w:marBottom w:val="0"/>
      <w:divBdr>
        <w:top w:val="none" w:sz="0" w:space="0" w:color="auto"/>
        <w:left w:val="none" w:sz="0" w:space="0" w:color="auto"/>
        <w:bottom w:val="none" w:sz="0" w:space="0" w:color="auto"/>
        <w:right w:val="none" w:sz="0" w:space="0" w:color="auto"/>
      </w:divBdr>
    </w:div>
    <w:div w:id="1982535185">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5599515">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295107">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49644720">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4839979">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353457">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3236590">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09543072">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68638">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339943">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yperlink" Target="file:///C:\Users\Alex\Desktop\Uni\Year%203\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C:\Users\Alex\Desktop\Uni\Year%203\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yperlink" Target="file:///C:\Users\Alex\Desktop\Uni\Year%203\Development%20Project\Final%20Report\Capture%20the%20Campus.docx" TargetMode="External"/><Relationship Id="rId55" Type="http://schemas.openxmlformats.org/officeDocument/2006/relationships/hyperlink" Target="file:///C:\Users\Alex\Desktop\Uni\Year%203\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hyperlink" Target="file:///C:\Users\Alex\Desktop\Uni\Year%203\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C:\Users\Alex\Desktop\Uni\Year%203\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hyperlink" Target="file:///C:\Users\Alex\Desktop\Uni\Year%203\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yperlink" Target="file:///C:\Users\Alex\Desktop\Uni\Year%203\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hyperlink" Target="file:///C:\Users\Alex\Desktop\Uni\Year%203\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49</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48</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50</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1167FE80-B711-42D5-9CAC-94FED19D4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12656</TotalTime>
  <Pages>1</Pages>
  <Words>25665</Words>
  <Characters>146291</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171613</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88</cp:revision>
  <cp:lastPrinted>2017-05-04T01:36:00Z</cp:lastPrinted>
  <dcterms:created xsi:type="dcterms:W3CDTF">2016-10-03T15:26:00Z</dcterms:created>
  <dcterms:modified xsi:type="dcterms:W3CDTF">2017-05-04T01:37:00Z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