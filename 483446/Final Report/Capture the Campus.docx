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0FB16B4D"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2B595D">
        <w:rPr>
          <w:rFonts w:cs="Arial"/>
          <w:noProof/>
          <w:sz w:val="24"/>
          <w:szCs w:val="24"/>
        </w:rPr>
        <w:t>May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67FFD47C" w14:textId="5D9C7230" w:rsidR="002B595D" w:rsidRDefault="001157B4">
      <w:pPr>
        <w:pStyle w:val="TOC1"/>
        <w:tabs>
          <w:tab w:val="left" w:pos="440"/>
        </w:tabs>
        <w:rPr>
          <w:rFonts w:asciiTheme="minorHAnsi" w:eastAsiaTheme="minorEastAsia" w:hAnsiTheme="minorHAnsi" w:cstheme="minorBidi"/>
          <w:noProof/>
          <w:lang w:eastAsia="en-GB"/>
        </w:rPr>
      </w:pPr>
      <w:r>
        <w:fldChar w:fldCharType="begin"/>
      </w:r>
      <w:r w:rsidR="007571F5">
        <w:instrText xml:space="preserve"> TOC \o "1-3" \h \z \u </w:instrText>
      </w:r>
      <w:r>
        <w:fldChar w:fldCharType="separate"/>
      </w:r>
      <w:hyperlink w:anchor="_Toc481590171" w:history="1">
        <w:r w:rsidR="002B595D" w:rsidRPr="00ED129F">
          <w:rPr>
            <w:rStyle w:val="Hyperlink"/>
            <w:noProof/>
          </w:rPr>
          <w:t>1</w:t>
        </w:r>
        <w:r w:rsidR="002B595D">
          <w:rPr>
            <w:rFonts w:asciiTheme="minorHAnsi" w:eastAsiaTheme="minorEastAsia" w:hAnsiTheme="minorHAnsi" w:cstheme="minorBidi"/>
            <w:noProof/>
            <w:lang w:eastAsia="en-GB"/>
          </w:rPr>
          <w:tab/>
        </w:r>
        <w:r w:rsidR="002B595D" w:rsidRPr="00ED129F">
          <w:rPr>
            <w:rStyle w:val="Hyperlink"/>
            <w:noProof/>
          </w:rPr>
          <w:t>Introduction</w:t>
        </w:r>
        <w:r w:rsidR="002B595D">
          <w:rPr>
            <w:noProof/>
            <w:webHidden/>
          </w:rPr>
          <w:tab/>
        </w:r>
        <w:r w:rsidR="002B595D">
          <w:rPr>
            <w:noProof/>
            <w:webHidden/>
          </w:rPr>
          <w:fldChar w:fldCharType="begin"/>
        </w:r>
        <w:r w:rsidR="002B595D">
          <w:rPr>
            <w:noProof/>
            <w:webHidden/>
          </w:rPr>
          <w:instrText xml:space="preserve"> PAGEREF _Toc481590171 \h </w:instrText>
        </w:r>
        <w:r w:rsidR="002B595D">
          <w:rPr>
            <w:noProof/>
            <w:webHidden/>
          </w:rPr>
        </w:r>
        <w:r w:rsidR="002B595D">
          <w:rPr>
            <w:noProof/>
            <w:webHidden/>
          </w:rPr>
          <w:fldChar w:fldCharType="separate"/>
        </w:r>
        <w:r w:rsidR="002B595D">
          <w:rPr>
            <w:noProof/>
            <w:webHidden/>
          </w:rPr>
          <w:t>7</w:t>
        </w:r>
        <w:r w:rsidR="002B595D">
          <w:rPr>
            <w:noProof/>
            <w:webHidden/>
          </w:rPr>
          <w:fldChar w:fldCharType="end"/>
        </w:r>
      </w:hyperlink>
    </w:p>
    <w:p w14:paraId="5C878A90" w14:textId="3CD55F31" w:rsidR="002B595D" w:rsidRDefault="002B595D">
      <w:pPr>
        <w:pStyle w:val="TOC1"/>
        <w:tabs>
          <w:tab w:val="left" w:pos="440"/>
        </w:tabs>
        <w:rPr>
          <w:rFonts w:asciiTheme="minorHAnsi" w:eastAsiaTheme="minorEastAsia" w:hAnsiTheme="minorHAnsi" w:cstheme="minorBidi"/>
          <w:noProof/>
          <w:lang w:eastAsia="en-GB"/>
        </w:rPr>
      </w:pPr>
      <w:hyperlink w:anchor="_Toc481590172" w:history="1">
        <w:r w:rsidRPr="00ED129F">
          <w:rPr>
            <w:rStyle w:val="Hyperlink"/>
            <w:noProof/>
          </w:rPr>
          <w:t>2</w:t>
        </w:r>
        <w:r>
          <w:rPr>
            <w:rFonts w:asciiTheme="minorHAnsi" w:eastAsiaTheme="minorEastAsia" w:hAnsiTheme="minorHAnsi" w:cstheme="minorBidi"/>
            <w:noProof/>
            <w:lang w:eastAsia="en-GB"/>
          </w:rPr>
          <w:tab/>
        </w:r>
        <w:r w:rsidRPr="00ED129F">
          <w:rPr>
            <w:rStyle w:val="Hyperlink"/>
            <w:noProof/>
          </w:rPr>
          <w:t>Aim and Objectives</w:t>
        </w:r>
        <w:r>
          <w:rPr>
            <w:noProof/>
            <w:webHidden/>
          </w:rPr>
          <w:tab/>
        </w:r>
        <w:r>
          <w:rPr>
            <w:noProof/>
            <w:webHidden/>
          </w:rPr>
          <w:fldChar w:fldCharType="begin"/>
        </w:r>
        <w:r>
          <w:rPr>
            <w:noProof/>
            <w:webHidden/>
          </w:rPr>
          <w:instrText xml:space="preserve"> PAGEREF _Toc481590172 \h </w:instrText>
        </w:r>
        <w:r>
          <w:rPr>
            <w:noProof/>
            <w:webHidden/>
          </w:rPr>
        </w:r>
        <w:r>
          <w:rPr>
            <w:noProof/>
            <w:webHidden/>
          </w:rPr>
          <w:fldChar w:fldCharType="separate"/>
        </w:r>
        <w:r>
          <w:rPr>
            <w:noProof/>
            <w:webHidden/>
          </w:rPr>
          <w:t>9</w:t>
        </w:r>
        <w:r>
          <w:rPr>
            <w:noProof/>
            <w:webHidden/>
          </w:rPr>
          <w:fldChar w:fldCharType="end"/>
        </w:r>
      </w:hyperlink>
    </w:p>
    <w:p w14:paraId="56DB9745" w14:textId="5772CF91" w:rsidR="002B595D" w:rsidRDefault="002B595D">
      <w:pPr>
        <w:pStyle w:val="TOC3"/>
        <w:tabs>
          <w:tab w:val="right" w:leader="dot" w:pos="9016"/>
        </w:tabs>
        <w:rPr>
          <w:rFonts w:asciiTheme="minorHAnsi" w:eastAsiaTheme="minorEastAsia" w:hAnsiTheme="minorHAnsi" w:cstheme="minorBidi"/>
          <w:noProof/>
          <w:lang w:eastAsia="en-GB"/>
        </w:rPr>
      </w:pPr>
      <w:hyperlink w:anchor="_Toc481590173" w:history="1">
        <w:r w:rsidRPr="00ED129F">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_Toc481590173 \h </w:instrText>
        </w:r>
        <w:r>
          <w:rPr>
            <w:noProof/>
            <w:webHidden/>
          </w:rPr>
        </w:r>
        <w:r>
          <w:rPr>
            <w:noProof/>
            <w:webHidden/>
          </w:rPr>
          <w:fldChar w:fldCharType="separate"/>
        </w:r>
        <w:r>
          <w:rPr>
            <w:noProof/>
            <w:webHidden/>
          </w:rPr>
          <w:t>9</w:t>
        </w:r>
        <w:r>
          <w:rPr>
            <w:noProof/>
            <w:webHidden/>
          </w:rPr>
          <w:fldChar w:fldCharType="end"/>
        </w:r>
      </w:hyperlink>
    </w:p>
    <w:p w14:paraId="41470D8E" w14:textId="61E5F9B9" w:rsidR="002B595D" w:rsidRDefault="002B595D">
      <w:pPr>
        <w:pStyle w:val="TOC3"/>
        <w:tabs>
          <w:tab w:val="right" w:leader="dot" w:pos="9016"/>
        </w:tabs>
        <w:rPr>
          <w:rFonts w:asciiTheme="minorHAnsi" w:eastAsiaTheme="minorEastAsia" w:hAnsiTheme="minorHAnsi" w:cstheme="minorBidi"/>
          <w:noProof/>
          <w:lang w:eastAsia="en-GB"/>
        </w:rPr>
      </w:pPr>
      <w:hyperlink w:anchor="_Toc481590174" w:history="1">
        <w:r w:rsidRPr="00ED129F">
          <w:rPr>
            <w:rStyle w:val="Hyperlink"/>
            <w:noProof/>
          </w:rPr>
          <w:t>Objective 2 – Create a TCP Server and Test Wrapper</w:t>
        </w:r>
        <w:r>
          <w:rPr>
            <w:noProof/>
            <w:webHidden/>
          </w:rPr>
          <w:tab/>
        </w:r>
        <w:r>
          <w:rPr>
            <w:noProof/>
            <w:webHidden/>
          </w:rPr>
          <w:fldChar w:fldCharType="begin"/>
        </w:r>
        <w:r>
          <w:rPr>
            <w:noProof/>
            <w:webHidden/>
          </w:rPr>
          <w:instrText xml:space="preserve"> PAGEREF _Toc481590174 \h </w:instrText>
        </w:r>
        <w:r>
          <w:rPr>
            <w:noProof/>
            <w:webHidden/>
          </w:rPr>
        </w:r>
        <w:r>
          <w:rPr>
            <w:noProof/>
            <w:webHidden/>
          </w:rPr>
          <w:fldChar w:fldCharType="separate"/>
        </w:r>
        <w:r>
          <w:rPr>
            <w:noProof/>
            <w:webHidden/>
          </w:rPr>
          <w:t>9</w:t>
        </w:r>
        <w:r>
          <w:rPr>
            <w:noProof/>
            <w:webHidden/>
          </w:rPr>
          <w:fldChar w:fldCharType="end"/>
        </w:r>
      </w:hyperlink>
    </w:p>
    <w:p w14:paraId="5DDFD21B" w14:textId="53F20A45" w:rsidR="002B595D" w:rsidRDefault="002B595D">
      <w:pPr>
        <w:pStyle w:val="TOC3"/>
        <w:tabs>
          <w:tab w:val="right" w:leader="dot" w:pos="9016"/>
        </w:tabs>
        <w:rPr>
          <w:rFonts w:asciiTheme="minorHAnsi" w:eastAsiaTheme="minorEastAsia" w:hAnsiTheme="minorHAnsi" w:cstheme="minorBidi"/>
          <w:noProof/>
          <w:lang w:eastAsia="en-GB"/>
        </w:rPr>
      </w:pPr>
      <w:hyperlink w:anchor="_Toc481590175" w:history="1">
        <w:r w:rsidRPr="00ED129F">
          <w:rPr>
            <w:rStyle w:val="Hyperlink"/>
            <w:noProof/>
          </w:rPr>
          <w:t>Objective 3 – Create a UDP Server and Test Wrapper</w:t>
        </w:r>
        <w:r>
          <w:rPr>
            <w:noProof/>
            <w:webHidden/>
          </w:rPr>
          <w:tab/>
        </w:r>
        <w:r>
          <w:rPr>
            <w:noProof/>
            <w:webHidden/>
          </w:rPr>
          <w:fldChar w:fldCharType="begin"/>
        </w:r>
        <w:r>
          <w:rPr>
            <w:noProof/>
            <w:webHidden/>
          </w:rPr>
          <w:instrText xml:space="preserve"> PAGEREF _Toc481590175 \h </w:instrText>
        </w:r>
        <w:r>
          <w:rPr>
            <w:noProof/>
            <w:webHidden/>
          </w:rPr>
        </w:r>
        <w:r>
          <w:rPr>
            <w:noProof/>
            <w:webHidden/>
          </w:rPr>
          <w:fldChar w:fldCharType="separate"/>
        </w:r>
        <w:r>
          <w:rPr>
            <w:noProof/>
            <w:webHidden/>
          </w:rPr>
          <w:t>10</w:t>
        </w:r>
        <w:r>
          <w:rPr>
            <w:noProof/>
            <w:webHidden/>
          </w:rPr>
          <w:fldChar w:fldCharType="end"/>
        </w:r>
      </w:hyperlink>
    </w:p>
    <w:p w14:paraId="6E8C479F" w14:textId="5243CA3E" w:rsidR="002B595D" w:rsidRDefault="002B595D">
      <w:pPr>
        <w:pStyle w:val="TOC3"/>
        <w:tabs>
          <w:tab w:val="right" w:leader="dot" w:pos="9016"/>
        </w:tabs>
        <w:rPr>
          <w:rFonts w:asciiTheme="minorHAnsi" w:eastAsiaTheme="minorEastAsia" w:hAnsiTheme="minorHAnsi" w:cstheme="minorBidi"/>
          <w:noProof/>
          <w:lang w:eastAsia="en-GB"/>
        </w:rPr>
      </w:pPr>
      <w:hyperlink w:anchor="_Toc481590176" w:history="1">
        <w:r w:rsidRPr="00ED129F">
          <w:rPr>
            <w:rStyle w:val="Hyperlink"/>
            <w:noProof/>
          </w:rPr>
          <w:t>Objective 4 – Add Multithreading to the TCP Server</w:t>
        </w:r>
        <w:r>
          <w:rPr>
            <w:noProof/>
            <w:webHidden/>
          </w:rPr>
          <w:tab/>
        </w:r>
        <w:r>
          <w:rPr>
            <w:noProof/>
            <w:webHidden/>
          </w:rPr>
          <w:fldChar w:fldCharType="begin"/>
        </w:r>
        <w:r>
          <w:rPr>
            <w:noProof/>
            <w:webHidden/>
          </w:rPr>
          <w:instrText xml:space="preserve"> PAGEREF _Toc481590176 \h </w:instrText>
        </w:r>
        <w:r>
          <w:rPr>
            <w:noProof/>
            <w:webHidden/>
          </w:rPr>
        </w:r>
        <w:r>
          <w:rPr>
            <w:noProof/>
            <w:webHidden/>
          </w:rPr>
          <w:fldChar w:fldCharType="separate"/>
        </w:r>
        <w:r>
          <w:rPr>
            <w:noProof/>
            <w:webHidden/>
          </w:rPr>
          <w:t>10</w:t>
        </w:r>
        <w:r>
          <w:rPr>
            <w:noProof/>
            <w:webHidden/>
          </w:rPr>
          <w:fldChar w:fldCharType="end"/>
        </w:r>
      </w:hyperlink>
    </w:p>
    <w:p w14:paraId="16A49B98" w14:textId="09D95B54" w:rsidR="002B595D" w:rsidRDefault="002B595D">
      <w:pPr>
        <w:pStyle w:val="TOC3"/>
        <w:tabs>
          <w:tab w:val="right" w:leader="dot" w:pos="9016"/>
        </w:tabs>
        <w:rPr>
          <w:rFonts w:asciiTheme="minorHAnsi" w:eastAsiaTheme="minorEastAsia" w:hAnsiTheme="minorHAnsi" w:cstheme="minorBidi"/>
          <w:noProof/>
          <w:lang w:eastAsia="en-GB"/>
        </w:rPr>
      </w:pPr>
      <w:hyperlink w:anchor="_Toc481590177" w:history="1">
        <w:r w:rsidRPr="00ED129F">
          <w:rPr>
            <w:rStyle w:val="Hyperlink"/>
            <w:noProof/>
          </w:rPr>
          <w:t>Objective 5 - Add Logging to the TCP Server</w:t>
        </w:r>
        <w:r>
          <w:rPr>
            <w:noProof/>
            <w:webHidden/>
          </w:rPr>
          <w:tab/>
        </w:r>
        <w:r>
          <w:rPr>
            <w:noProof/>
            <w:webHidden/>
          </w:rPr>
          <w:fldChar w:fldCharType="begin"/>
        </w:r>
        <w:r>
          <w:rPr>
            <w:noProof/>
            <w:webHidden/>
          </w:rPr>
          <w:instrText xml:space="preserve"> PAGEREF _Toc481590177 \h </w:instrText>
        </w:r>
        <w:r>
          <w:rPr>
            <w:noProof/>
            <w:webHidden/>
          </w:rPr>
        </w:r>
        <w:r>
          <w:rPr>
            <w:noProof/>
            <w:webHidden/>
          </w:rPr>
          <w:fldChar w:fldCharType="separate"/>
        </w:r>
        <w:r>
          <w:rPr>
            <w:noProof/>
            <w:webHidden/>
          </w:rPr>
          <w:t>10</w:t>
        </w:r>
        <w:r>
          <w:rPr>
            <w:noProof/>
            <w:webHidden/>
          </w:rPr>
          <w:fldChar w:fldCharType="end"/>
        </w:r>
      </w:hyperlink>
    </w:p>
    <w:p w14:paraId="43F1E15F" w14:textId="1CF52806" w:rsidR="002B595D" w:rsidRDefault="002B595D">
      <w:pPr>
        <w:pStyle w:val="TOC3"/>
        <w:tabs>
          <w:tab w:val="right" w:leader="dot" w:pos="9016"/>
        </w:tabs>
        <w:rPr>
          <w:rFonts w:asciiTheme="minorHAnsi" w:eastAsiaTheme="minorEastAsia" w:hAnsiTheme="minorHAnsi" w:cstheme="minorBidi"/>
          <w:noProof/>
          <w:lang w:eastAsia="en-GB"/>
        </w:rPr>
      </w:pPr>
      <w:hyperlink w:anchor="_Toc481590178" w:history="1">
        <w:r w:rsidRPr="00ED129F">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_Toc481590178 \h </w:instrText>
        </w:r>
        <w:r>
          <w:rPr>
            <w:noProof/>
            <w:webHidden/>
          </w:rPr>
        </w:r>
        <w:r>
          <w:rPr>
            <w:noProof/>
            <w:webHidden/>
          </w:rPr>
          <w:fldChar w:fldCharType="separate"/>
        </w:r>
        <w:r>
          <w:rPr>
            <w:noProof/>
            <w:webHidden/>
          </w:rPr>
          <w:t>10</w:t>
        </w:r>
        <w:r>
          <w:rPr>
            <w:noProof/>
            <w:webHidden/>
          </w:rPr>
          <w:fldChar w:fldCharType="end"/>
        </w:r>
      </w:hyperlink>
    </w:p>
    <w:p w14:paraId="315FDA78" w14:textId="0F9C3D34" w:rsidR="002B595D" w:rsidRDefault="002B595D">
      <w:pPr>
        <w:pStyle w:val="TOC3"/>
        <w:tabs>
          <w:tab w:val="right" w:leader="dot" w:pos="9016"/>
        </w:tabs>
        <w:rPr>
          <w:rFonts w:asciiTheme="minorHAnsi" w:eastAsiaTheme="minorEastAsia" w:hAnsiTheme="minorHAnsi" w:cstheme="minorBidi"/>
          <w:noProof/>
          <w:lang w:eastAsia="en-GB"/>
        </w:rPr>
      </w:pPr>
      <w:hyperlink w:anchor="_Toc481590179" w:history="1">
        <w:r w:rsidRPr="00ED129F">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_Toc481590179 \h </w:instrText>
        </w:r>
        <w:r>
          <w:rPr>
            <w:noProof/>
            <w:webHidden/>
          </w:rPr>
        </w:r>
        <w:r>
          <w:rPr>
            <w:noProof/>
            <w:webHidden/>
          </w:rPr>
          <w:fldChar w:fldCharType="separate"/>
        </w:r>
        <w:r>
          <w:rPr>
            <w:noProof/>
            <w:webHidden/>
          </w:rPr>
          <w:t>10</w:t>
        </w:r>
        <w:r>
          <w:rPr>
            <w:noProof/>
            <w:webHidden/>
          </w:rPr>
          <w:fldChar w:fldCharType="end"/>
        </w:r>
      </w:hyperlink>
    </w:p>
    <w:p w14:paraId="454D0915" w14:textId="41EAD4D8" w:rsidR="002B595D" w:rsidRDefault="002B595D">
      <w:pPr>
        <w:pStyle w:val="TOC3"/>
        <w:tabs>
          <w:tab w:val="right" w:leader="dot" w:pos="9016"/>
        </w:tabs>
        <w:rPr>
          <w:rFonts w:asciiTheme="minorHAnsi" w:eastAsiaTheme="minorEastAsia" w:hAnsiTheme="minorHAnsi" w:cstheme="minorBidi"/>
          <w:noProof/>
          <w:lang w:eastAsia="en-GB"/>
        </w:rPr>
      </w:pPr>
      <w:hyperlink w:anchor="_Toc481590180" w:history="1">
        <w:r w:rsidRPr="00ED129F">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_Toc481590180 \h </w:instrText>
        </w:r>
        <w:r>
          <w:rPr>
            <w:noProof/>
            <w:webHidden/>
          </w:rPr>
        </w:r>
        <w:r>
          <w:rPr>
            <w:noProof/>
            <w:webHidden/>
          </w:rPr>
          <w:fldChar w:fldCharType="separate"/>
        </w:r>
        <w:r>
          <w:rPr>
            <w:noProof/>
            <w:webHidden/>
          </w:rPr>
          <w:t>10</w:t>
        </w:r>
        <w:r>
          <w:rPr>
            <w:noProof/>
            <w:webHidden/>
          </w:rPr>
          <w:fldChar w:fldCharType="end"/>
        </w:r>
      </w:hyperlink>
    </w:p>
    <w:p w14:paraId="37623C27" w14:textId="3403EB4E" w:rsidR="002B595D" w:rsidRDefault="002B595D">
      <w:pPr>
        <w:pStyle w:val="TOC3"/>
        <w:tabs>
          <w:tab w:val="right" w:leader="dot" w:pos="9016"/>
        </w:tabs>
        <w:rPr>
          <w:rFonts w:asciiTheme="minorHAnsi" w:eastAsiaTheme="minorEastAsia" w:hAnsiTheme="minorHAnsi" w:cstheme="minorBidi"/>
          <w:noProof/>
          <w:lang w:eastAsia="en-GB"/>
        </w:rPr>
      </w:pPr>
      <w:hyperlink w:anchor="_Toc481590181" w:history="1">
        <w:r w:rsidRPr="00ED129F">
          <w:rPr>
            <w:rStyle w:val="Hyperlink"/>
            <w:noProof/>
          </w:rPr>
          <w:t>Objective 9 - Create a Method to Set the Play Area</w:t>
        </w:r>
        <w:r>
          <w:rPr>
            <w:noProof/>
            <w:webHidden/>
          </w:rPr>
          <w:tab/>
        </w:r>
        <w:r>
          <w:rPr>
            <w:noProof/>
            <w:webHidden/>
          </w:rPr>
          <w:fldChar w:fldCharType="begin"/>
        </w:r>
        <w:r>
          <w:rPr>
            <w:noProof/>
            <w:webHidden/>
          </w:rPr>
          <w:instrText xml:space="preserve"> PAGEREF _Toc481590181 \h </w:instrText>
        </w:r>
        <w:r>
          <w:rPr>
            <w:noProof/>
            <w:webHidden/>
          </w:rPr>
        </w:r>
        <w:r>
          <w:rPr>
            <w:noProof/>
            <w:webHidden/>
          </w:rPr>
          <w:fldChar w:fldCharType="separate"/>
        </w:r>
        <w:r>
          <w:rPr>
            <w:noProof/>
            <w:webHidden/>
          </w:rPr>
          <w:t>11</w:t>
        </w:r>
        <w:r>
          <w:rPr>
            <w:noProof/>
            <w:webHidden/>
          </w:rPr>
          <w:fldChar w:fldCharType="end"/>
        </w:r>
      </w:hyperlink>
    </w:p>
    <w:p w14:paraId="4EAA6F9F" w14:textId="74D8FC2E" w:rsidR="002B595D" w:rsidRDefault="002B595D">
      <w:pPr>
        <w:pStyle w:val="TOC3"/>
        <w:tabs>
          <w:tab w:val="right" w:leader="dot" w:pos="9016"/>
        </w:tabs>
        <w:rPr>
          <w:rFonts w:asciiTheme="minorHAnsi" w:eastAsiaTheme="minorEastAsia" w:hAnsiTheme="minorHAnsi" w:cstheme="minorBidi"/>
          <w:noProof/>
          <w:lang w:eastAsia="en-GB"/>
        </w:rPr>
      </w:pPr>
      <w:hyperlink w:anchor="_Toc481590182" w:history="1">
        <w:r w:rsidRPr="00ED129F">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_Toc481590182 \h </w:instrText>
        </w:r>
        <w:r>
          <w:rPr>
            <w:noProof/>
            <w:webHidden/>
          </w:rPr>
        </w:r>
        <w:r>
          <w:rPr>
            <w:noProof/>
            <w:webHidden/>
          </w:rPr>
          <w:fldChar w:fldCharType="separate"/>
        </w:r>
        <w:r>
          <w:rPr>
            <w:noProof/>
            <w:webHidden/>
          </w:rPr>
          <w:t>11</w:t>
        </w:r>
        <w:r>
          <w:rPr>
            <w:noProof/>
            <w:webHidden/>
          </w:rPr>
          <w:fldChar w:fldCharType="end"/>
        </w:r>
      </w:hyperlink>
    </w:p>
    <w:p w14:paraId="7B88FD3A" w14:textId="1F18BA4C" w:rsidR="002B595D" w:rsidRDefault="002B595D">
      <w:pPr>
        <w:pStyle w:val="TOC3"/>
        <w:tabs>
          <w:tab w:val="right" w:leader="dot" w:pos="9016"/>
        </w:tabs>
        <w:rPr>
          <w:rFonts w:asciiTheme="minorHAnsi" w:eastAsiaTheme="minorEastAsia" w:hAnsiTheme="minorHAnsi" w:cstheme="minorBidi"/>
          <w:noProof/>
          <w:lang w:eastAsia="en-GB"/>
        </w:rPr>
      </w:pPr>
      <w:hyperlink w:anchor="_Toc481590183" w:history="1">
        <w:r w:rsidRPr="00ED129F">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_Toc481590183 \h </w:instrText>
        </w:r>
        <w:r>
          <w:rPr>
            <w:noProof/>
            <w:webHidden/>
          </w:rPr>
        </w:r>
        <w:r>
          <w:rPr>
            <w:noProof/>
            <w:webHidden/>
          </w:rPr>
          <w:fldChar w:fldCharType="separate"/>
        </w:r>
        <w:r>
          <w:rPr>
            <w:noProof/>
            <w:webHidden/>
          </w:rPr>
          <w:t>11</w:t>
        </w:r>
        <w:r>
          <w:rPr>
            <w:noProof/>
            <w:webHidden/>
          </w:rPr>
          <w:fldChar w:fldCharType="end"/>
        </w:r>
      </w:hyperlink>
    </w:p>
    <w:p w14:paraId="51678B70" w14:textId="1C122C09" w:rsidR="002B595D" w:rsidRDefault="002B595D">
      <w:pPr>
        <w:pStyle w:val="TOC3"/>
        <w:tabs>
          <w:tab w:val="right" w:leader="dot" w:pos="9016"/>
        </w:tabs>
        <w:rPr>
          <w:rFonts w:asciiTheme="minorHAnsi" w:eastAsiaTheme="minorEastAsia" w:hAnsiTheme="minorHAnsi" w:cstheme="minorBidi"/>
          <w:noProof/>
          <w:lang w:eastAsia="en-GB"/>
        </w:rPr>
      </w:pPr>
      <w:hyperlink w:anchor="_Toc481590184" w:history="1">
        <w:r w:rsidRPr="00ED129F">
          <w:rPr>
            <w:rStyle w:val="Hyperlink"/>
            <w:noProof/>
          </w:rPr>
          <w:t>Objective 12 - Add a Game Over Screen</w:t>
        </w:r>
        <w:r>
          <w:rPr>
            <w:noProof/>
            <w:webHidden/>
          </w:rPr>
          <w:tab/>
        </w:r>
        <w:r>
          <w:rPr>
            <w:noProof/>
            <w:webHidden/>
          </w:rPr>
          <w:fldChar w:fldCharType="begin"/>
        </w:r>
        <w:r>
          <w:rPr>
            <w:noProof/>
            <w:webHidden/>
          </w:rPr>
          <w:instrText xml:space="preserve"> PAGEREF _Toc481590184 \h </w:instrText>
        </w:r>
        <w:r>
          <w:rPr>
            <w:noProof/>
            <w:webHidden/>
          </w:rPr>
        </w:r>
        <w:r>
          <w:rPr>
            <w:noProof/>
            <w:webHidden/>
          </w:rPr>
          <w:fldChar w:fldCharType="separate"/>
        </w:r>
        <w:r>
          <w:rPr>
            <w:noProof/>
            <w:webHidden/>
          </w:rPr>
          <w:t>11</w:t>
        </w:r>
        <w:r>
          <w:rPr>
            <w:noProof/>
            <w:webHidden/>
          </w:rPr>
          <w:fldChar w:fldCharType="end"/>
        </w:r>
      </w:hyperlink>
    </w:p>
    <w:p w14:paraId="0C5D1AC9" w14:textId="0F4C4BBA" w:rsidR="002B595D" w:rsidRDefault="002B595D">
      <w:pPr>
        <w:pStyle w:val="TOC3"/>
        <w:tabs>
          <w:tab w:val="right" w:leader="dot" w:pos="9016"/>
        </w:tabs>
        <w:rPr>
          <w:rFonts w:asciiTheme="minorHAnsi" w:eastAsiaTheme="minorEastAsia" w:hAnsiTheme="minorHAnsi" w:cstheme="minorBidi"/>
          <w:noProof/>
          <w:lang w:eastAsia="en-GB"/>
        </w:rPr>
      </w:pPr>
      <w:hyperlink w:anchor="_Toc481590185" w:history="1">
        <w:r w:rsidRPr="00ED129F">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_Toc481590185 \h </w:instrText>
        </w:r>
        <w:r>
          <w:rPr>
            <w:noProof/>
            <w:webHidden/>
          </w:rPr>
        </w:r>
        <w:r>
          <w:rPr>
            <w:noProof/>
            <w:webHidden/>
          </w:rPr>
          <w:fldChar w:fldCharType="separate"/>
        </w:r>
        <w:r>
          <w:rPr>
            <w:noProof/>
            <w:webHidden/>
          </w:rPr>
          <w:t>11</w:t>
        </w:r>
        <w:r>
          <w:rPr>
            <w:noProof/>
            <w:webHidden/>
          </w:rPr>
          <w:fldChar w:fldCharType="end"/>
        </w:r>
      </w:hyperlink>
    </w:p>
    <w:p w14:paraId="6AD9555A" w14:textId="538BC317" w:rsidR="002B595D" w:rsidRDefault="002B595D">
      <w:pPr>
        <w:pStyle w:val="TOC3"/>
        <w:tabs>
          <w:tab w:val="right" w:leader="dot" w:pos="9016"/>
        </w:tabs>
        <w:rPr>
          <w:rFonts w:asciiTheme="minorHAnsi" w:eastAsiaTheme="minorEastAsia" w:hAnsiTheme="minorHAnsi" w:cstheme="minorBidi"/>
          <w:noProof/>
          <w:lang w:eastAsia="en-GB"/>
        </w:rPr>
      </w:pPr>
      <w:hyperlink w:anchor="_Toc481590186" w:history="1">
        <w:r w:rsidRPr="00ED129F">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_Toc481590186 \h </w:instrText>
        </w:r>
        <w:r>
          <w:rPr>
            <w:noProof/>
            <w:webHidden/>
          </w:rPr>
        </w:r>
        <w:r>
          <w:rPr>
            <w:noProof/>
            <w:webHidden/>
          </w:rPr>
          <w:fldChar w:fldCharType="separate"/>
        </w:r>
        <w:r>
          <w:rPr>
            <w:noProof/>
            <w:webHidden/>
          </w:rPr>
          <w:t>11</w:t>
        </w:r>
        <w:r>
          <w:rPr>
            <w:noProof/>
            <w:webHidden/>
          </w:rPr>
          <w:fldChar w:fldCharType="end"/>
        </w:r>
      </w:hyperlink>
    </w:p>
    <w:p w14:paraId="2EAC50B6" w14:textId="1F13C350" w:rsidR="002B595D" w:rsidRDefault="002B595D">
      <w:pPr>
        <w:pStyle w:val="TOC3"/>
        <w:tabs>
          <w:tab w:val="right" w:leader="dot" w:pos="9016"/>
        </w:tabs>
        <w:rPr>
          <w:rFonts w:asciiTheme="minorHAnsi" w:eastAsiaTheme="minorEastAsia" w:hAnsiTheme="minorHAnsi" w:cstheme="minorBidi"/>
          <w:noProof/>
          <w:lang w:eastAsia="en-GB"/>
        </w:rPr>
      </w:pPr>
      <w:hyperlink w:anchor="_Toc481590187" w:history="1">
        <w:r w:rsidRPr="00ED129F">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_Toc481590187 \h </w:instrText>
        </w:r>
        <w:r>
          <w:rPr>
            <w:noProof/>
            <w:webHidden/>
          </w:rPr>
        </w:r>
        <w:r>
          <w:rPr>
            <w:noProof/>
            <w:webHidden/>
          </w:rPr>
          <w:fldChar w:fldCharType="separate"/>
        </w:r>
        <w:r>
          <w:rPr>
            <w:noProof/>
            <w:webHidden/>
          </w:rPr>
          <w:t>12</w:t>
        </w:r>
        <w:r>
          <w:rPr>
            <w:noProof/>
            <w:webHidden/>
          </w:rPr>
          <w:fldChar w:fldCharType="end"/>
        </w:r>
      </w:hyperlink>
    </w:p>
    <w:p w14:paraId="23A12911" w14:textId="6CABAE34" w:rsidR="002B595D" w:rsidRDefault="002B595D">
      <w:pPr>
        <w:pStyle w:val="TOC3"/>
        <w:tabs>
          <w:tab w:val="right" w:leader="dot" w:pos="9016"/>
        </w:tabs>
        <w:rPr>
          <w:rFonts w:asciiTheme="minorHAnsi" w:eastAsiaTheme="minorEastAsia" w:hAnsiTheme="minorHAnsi" w:cstheme="minorBidi"/>
          <w:noProof/>
          <w:lang w:eastAsia="en-GB"/>
        </w:rPr>
      </w:pPr>
      <w:hyperlink w:anchor="_Toc481590188" w:history="1">
        <w:r w:rsidRPr="00ED129F">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_Toc481590188 \h </w:instrText>
        </w:r>
        <w:r>
          <w:rPr>
            <w:noProof/>
            <w:webHidden/>
          </w:rPr>
        </w:r>
        <w:r>
          <w:rPr>
            <w:noProof/>
            <w:webHidden/>
          </w:rPr>
          <w:fldChar w:fldCharType="separate"/>
        </w:r>
        <w:r>
          <w:rPr>
            <w:noProof/>
            <w:webHidden/>
          </w:rPr>
          <w:t>12</w:t>
        </w:r>
        <w:r>
          <w:rPr>
            <w:noProof/>
            <w:webHidden/>
          </w:rPr>
          <w:fldChar w:fldCharType="end"/>
        </w:r>
      </w:hyperlink>
    </w:p>
    <w:p w14:paraId="78B12792" w14:textId="423186AE" w:rsidR="002B595D" w:rsidRDefault="002B595D">
      <w:pPr>
        <w:pStyle w:val="TOC3"/>
        <w:tabs>
          <w:tab w:val="right" w:leader="dot" w:pos="9016"/>
        </w:tabs>
        <w:rPr>
          <w:rFonts w:asciiTheme="minorHAnsi" w:eastAsiaTheme="minorEastAsia" w:hAnsiTheme="minorHAnsi" w:cstheme="minorBidi"/>
          <w:noProof/>
          <w:lang w:eastAsia="en-GB"/>
        </w:rPr>
      </w:pPr>
      <w:hyperlink w:anchor="_Toc481590189" w:history="1">
        <w:r w:rsidRPr="00ED129F">
          <w:rPr>
            <w:rStyle w:val="Hyperlink"/>
            <w:noProof/>
          </w:rPr>
          <w:t>Objective 17 - Add a Lobby for Local Multiplayer</w:t>
        </w:r>
        <w:r>
          <w:rPr>
            <w:noProof/>
            <w:webHidden/>
          </w:rPr>
          <w:tab/>
        </w:r>
        <w:r>
          <w:rPr>
            <w:noProof/>
            <w:webHidden/>
          </w:rPr>
          <w:fldChar w:fldCharType="begin"/>
        </w:r>
        <w:r>
          <w:rPr>
            <w:noProof/>
            <w:webHidden/>
          </w:rPr>
          <w:instrText xml:space="preserve"> PAGEREF _Toc481590189 \h </w:instrText>
        </w:r>
        <w:r>
          <w:rPr>
            <w:noProof/>
            <w:webHidden/>
          </w:rPr>
        </w:r>
        <w:r>
          <w:rPr>
            <w:noProof/>
            <w:webHidden/>
          </w:rPr>
          <w:fldChar w:fldCharType="separate"/>
        </w:r>
        <w:r>
          <w:rPr>
            <w:noProof/>
            <w:webHidden/>
          </w:rPr>
          <w:t>12</w:t>
        </w:r>
        <w:r>
          <w:rPr>
            <w:noProof/>
            <w:webHidden/>
          </w:rPr>
          <w:fldChar w:fldCharType="end"/>
        </w:r>
      </w:hyperlink>
    </w:p>
    <w:p w14:paraId="3F48074C" w14:textId="3E684B5C" w:rsidR="002B595D" w:rsidRDefault="002B595D">
      <w:pPr>
        <w:pStyle w:val="TOC3"/>
        <w:tabs>
          <w:tab w:val="right" w:leader="dot" w:pos="9016"/>
        </w:tabs>
        <w:rPr>
          <w:rFonts w:asciiTheme="minorHAnsi" w:eastAsiaTheme="minorEastAsia" w:hAnsiTheme="minorHAnsi" w:cstheme="minorBidi"/>
          <w:noProof/>
          <w:lang w:eastAsia="en-GB"/>
        </w:rPr>
      </w:pPr>
      <w:hyperlink w:anchor="_Toc481590190" w:history="1">
        <w:r w:rsidRPr="00ED129F">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_Toc481590190 \h </w:instrText>
        </w:r>
        <w:r>
          <w:rPr>
            <w:noProof/>
            <w:webHidden/>
          </w:rPr>
        </w:r>
        <w:r>
          <w:rPr>
            <w:noProof/>
            <w:webHidden/>
          </w:rPr>
          <w:fldChar w:fldCharType="separate"/>
        </w:r>
        <w:r>
          <w:rPr>
            <w:noProof/>
            <w:webHidden/>
          </w:rPr>
          <w:t>12</w:t>
        </w:r>
        <w:r>
          <w:rPr>
            <w:noProof/>
            <w:webHidden/>
          </w:rPr>
          <w:fldChar w:fldCharType="end"/>
        </w:r>
      </w:hyperlink>
    </w:p>
    <w:p w14:paraId="494CC0CE" w14:textId="7EECCE8A" w:rsidR="002B595D" w:rsidRDefault="002B595D">
      <w:pPr>
        <w:pStyle w:val="TOC3"/>
        <w:tabs>
          <w:tab w:val="right" w:leader="dot" w:pos="9016"/>
        </w:tabs>
        <w:rPr>
          <w:rFonts w:asciiTheme="minorHAnsi" w:eastAsiaTheme="minorEastAsia" w:hAnsiTheme="minorHAnsi" w:cstheme="minorBidi"/>
          <w:noProof/>
          <w:lang w:eastAsia="en-GB"/>
        </w:rPr>
      </w:pPr>
      <w:hyperlink w:anchor="_Toc481590191" w:history="1">
        <w:r w:rsidRPr="00ED129F">
          <w:rPr>
            <w:rStyle w:val="Hyperlink"/>
            <w:noProof/>
          </w:rPr>
          <w:t>Objective 19 - Add Logic to Allow Local Multiplayer</w:t>
        </w:r>
        <w:r>
          <w:rPr>
            <w:noProof/>
            <w:webHidden/>
          </w:rPr>
          <w:tab/>
        </w:r>
        <w:r>
          <w:rPr>
            <w:noProof/>
            <w:webHidden/>
          </w:rPr>
          <w:fldChar w:fldCharType="begin"/>
        </w:r>
        <w:r>
          <w:rPr>
            <w:noProof/>
            <w:webHidden/>
          </w:rPr>
          <w:instrText xml:space="preserve"> PAGEREF _Toc481590191 \h </w:instrText>
        </w:r>
        <w:r>
          <w:rPr>
            <w:noProof/>
            <w:webHidden/>
          </w:rPr>
        </w:r>
        <w:r>
          <w:rPr>
            <w:noProof/>
            <w:webHidden/>
          </w:rPr>
          <w:fldChar w:fldCharType="separate"/>
        </w:r>
        <w:r>
          <w:rPr>
            <w:noProof/>
            <w:webHidden/>
          </w:rPr>
          <w:t>12</w:t>
        </w:r>
        <w:r>
          <w:rPr>
            <w:noProof/>
            <w:webHidden/>
          </w:rPr>
          <w:fldChar w:fldCharType="end"/>
        </w:r>
      </w:hyperlink>
    </w:p>
    <w:p w14:paraId="208D82A5" w14:textId="6D2C476B" w:rsidR="002B595D" w:rsidRDefault="002B595D">
      <w:pPr>
        <w:pStyle w:val="TOC1"/>
        <w:tabs>
          <w:tab w:val="left" w:pos="440"/>
        </w:tabs>
        <w:rPr>
          <w:rFonts w:asciiTheme="minorHAnsi" w:eastAsiaTheme="minorEastAsia" w:hAnsiTheme="minorHAnsi" w:cstheme="minorBidi"/>
          <w:noProof/>
          <w:lang w:eastAsia="en-GB"/>
        </w:rPr>
      </w:pPr>
      <w:hyperlink w:anchor="_Toc481590192" w:history="1">
        <w:r w:rsidRPr="00ED129F">
          <w:rPr>
            <w:rStyle w:val="Hyperlink"/>
            <w:noProof/>
          </w:rPr>
          <w:t>3</w:t>
        </w:r>
        <w:r>
          <w:rPr>
            <w:rFonts w:asciiTheme="minorHAnsi" w:eastAsiaTheme="minorEastAsia" w:hAnsiTheme="minorHAnsi" w:cstheme="minorBidi"/>
            <w:noProof/>
            <w:lang w:eastAsia="en-GB"/>
          </w:rPr>
          <w:tab/>
        </w:r>
        <w:r w:rsidRPr="00ED129F">
          <w:rPr>
            <w:rStyle w:val="Hyperlink"/>
            <w:noProof/>
          </w:rPr>
          <w:t>Background</w:t>
        </w:r>
        <w:r>
          <w:rPr>
            <w:noProof/>
            <w:webHidden/>
          </w:rPr>
          <w:tab/>
        </w:r>
        <w:r>
          <w:rPr>
            <w:noProof/>
            <w:webHidden/>
          </w:rPr>
          <w:fldChar w:fldCharType="begin"/>
        </w:r>
        <w:r>
          <w:rPr>
            <w:noProof/>
            <w:webHidden/>
          </w:rPr>
          <w:instrText xml:space="preserve"> PAGEREF _Toc481590192 \h </w:instrText>
        </w:r>
        <w:r>
          <w:rPr>
            <w:noProof/>
            <w:webHidden/>
          </w:rPr>
        </w:r>
        <w:r>
          <w:rPr>
            <w:noProof/>
            <w:webHidden/>
          </w:rPr>
          <w:fldChar w:fldCharType="separate"/>
        </w:r>
        <w:r>
          <w:rPr>
            <w:noProof/>
            <w:webHidden/>
          </w:rPr>
          <w:t>13</w:t>
        </w:r>
        <w:r>
          <w:rPr>
            <w:noProof/>
            <w:webHidden/>
          </w:rPr>
          <w:fldChar w:fldCharType="end"/>
        </w:r>
      </w:hyperlink>
    </w:p>
    <w:p w14:paraId="6FD9A551" w14:textId="027A504B" w:rsidR="002B595D" w:rsidRDefault="002B595D">
      <w:pPr>
        <w:pStyle w:val="TOC2"/>
        <w:tabs>
          <w:tab w:val="left" w:pos="880"/>
          <w:tab w:val="right" w:leader="dot" w:pos="9016"/>
        </w:tabs>
        <w:rPr>
          <w:rFonts w:asciiTheme="minorHAnsi" w:eastAsiaTheme="minorEastAsia" w:hAnsiTheme="minorHAnsi" w:cstheme="minorBidi"/>
          <w:noProof/>
          <w:lang w:eastAsia="en-GB"/>
        </w:rPr>
      </w:pPr>
      <w:hyperlink w:anchor="_Toc481590193" w:history="1">
        <w:r w:rsidRPr="00ED129F">
          <w:rPr>
            <w:rStyle w:val="Hyperlink"/>
            <w:noProof/>
          </w:rPr>
          <w:t>3.1</w:t>
        </w:r>
        <w:r>
          <w:rPr>
            <w:rFonts w:asciiTheme="minorHAnsi" w:eastAsiaTheme="minorEastAsia" w:hAnsiTheme="minorHAnsi" w:cstheme="minorBidi"/>
            <w:noProof/>
            <w:lang w:eastAsia="en-GB"/>
          </w:rPr>
          <w:tab/>
        </w:r>
        <w:r w:rsidRPr="00ED129F">
          <w:rPr>
            <w:rStyle w:val="Hyperlink"/>
            <w:noProof/>
          </w:rPr>
          <w:t>Problem Context</w:t>
        </w:r>
        <w:r>
          <w:rPr>
            <w:noProof/>
            <w:webHidden/>
          </w:rPr>
          <w:tab/>
        </w:r>
        <w:r>
          <w:rPr>
            <w:noProof/>
            <w:webHidden/>
          </w:rPr>
          <w:fldChar w:fldCharType="begin"/>
        </w:r>
        <w:r>
          <w:rPr>
            <w:noProof/>
            <w:webHidden/>
          </w:rPr>
          <w:instrText xml:space="preserve"> PAGEREF _Toc481590193 \h </w:instrText>
        </w:r>
        <w:r>
          <w:rPr>
            <w:noProof/>
            <w:webHidden/>
          </w:rPr>
        </w:r>
        <w:r>
          <w:rPr>
            <w:noProof/>
            <w:webHidden/>
          </w:rPr>
          <w:fldChar w:fldCharType="separate"/>
        </w:r>
        <w:r>
          <w:rPr>
            <w:noProof/>
            <w:webHidden/>
          </w:rPr>
          <w:t>13</w:t>
        </w:r>
        <w:r>
          <w:rPr>
            <w:noProof/>
            <w:webHidden/>
          </w:rPr>
          <w:fldChar w:fldCharType="end"/>
        </w:r>
      </w:hyperlink>
    </w:p>
    <w:p w14:paraId="0BA8092B" w14:textId="27D149AF"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194" w:history="1">
        <w:r w:rsidRPr="00ED129F">
          <w:rPr>
            <w:rStyle w:val="Hyperlink"/>
            <w:noProof/>
          </w:rPr>
          <w:t>3.1.1</w:t>
        </w:r>
        <w:r>
          <w:rPr>
            <w:rFonts w:asciiTheme="minorHAnsi" w:eastAsiaTheme="minorEastAsia" w:hAnsiTheme="minorHAnsi" w:cstheme="minorBidi"/>
            <w:noProof/>
            <w:lang w:eastAsia="en-GB"/>
          </w:rPr>
          <w:tab/>
        </w:r>
        <w:r w:rsidRPr="00ED129F">
          <w:rPr>
            <w:rStyle w:val="Hyperlink"/>
            <w:noProof/>
          </w:rPr>
          <w:t>Alternative Solutions</w:t>
        </w:r>
        <w:r>
          <w:rPr>
            <w:noProof/>
            <w:webHidden/>
          </w:rPr>
          <w:tab/>
        </w:r>
        <w:r>
          <w:rPr>
            <w:noProof/>
            <w:webHidden/>
          </w:rPr>
          <w:fldChar w:fldCharType="begin"/>
        </w:r>
        <w:r>
          <w:rPr>
            <w:noProof/>
            <w:webHidden/>
          </w:rPr>
          <w:instrText xml:space="preserve"> PAGEREF _Toc481590194 \h </w:instrText>
        </w:r>
        <w:r>
          <w:rPr>
            <w:noProof/>
            <w:webHidden/>
          </w:rPr>
        </w:r>
        <w:r>
          <w:rPr>
            <w:noProof/>
            <w:webHidden/>
          </w:rPr>
          <w:fldChar w:fldCharType="separate"/>
        </w:r>
        <w:r>
          <w:rPr>
            <w:noProof/>
            <w:webHidden/>
          </w:rPr>
          <w:t>13</w:t>
        </w:r>
        <w:r>
          <w:rPr>
            <w:noProof/>
            <w:webHidden/>
          </w:rPr>
          <w:fldChar w:fldCharType="end"/>
        </w:r>
      </w:hyperlink>
    </w:p>
    <w:p w14:paraId="48746A19" w14:textId="42AFD26F"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195" w:history="1">
        <w:r w:rsidRPr="00ED129F">
          <w:rPr>
            <w:rStyle w:val="Hyperlink"/>
            <w:noProof/>
          </w:rPr>
          <w:t>3.1.2</w:t>
        </w:r>
        <w:r>
          <w:rPr>
            <w:rFonts w:asciiTheme="minorHAnsi" w:eastAsiaTheme="minorEastAsia" w:hAnsiTheme="minorHAnsi" w:cstheme="minorBidi"/>
            <w:noProof/>
            <w:lang w:eastAsia="en-GB"/>
          </w:rPr>
          <w:tab/>
        </w:r>
        <w:r w:rsidRPr="00ED129F">
          <w:rPr>
            <w:rStyle w:val="Hyperlink"/>
            <w:noProof/>
          </w:rPr>
          <w:t>Tracking</w:t>
        </w:r>
        <w:r>
          <w:rPr>
            <w:noProof/>
            <w:webHidden/>
          </w:rPr>
          <w:tab/>
        </w:r>
        <w:r>
          <w:rPr>
            <w:noProof/>
            <w:webHidden/>
          </w:rPr>
          <w:fldChar w:fldCharType="begin"/>
        </w:r>
        <w:r>
          <w:rPr>
            <w:noProof/>
            <w:webHidden/>
          </w:rPr>
          <w:instrText xml:space="preserve"> PAGEREF _Toc481590195 \h </w:instrText>
        </w:r>
        <w:r>
          <w:rPr>
            <w:noProof/>
            <w:webHidden/>
          </w:rPr>
        </w:r>
        <w:r>
          <w:rPr>
            <w:noProof/>
            <w:webHidden/>
          </w:rPr>
          <w:fldChar w:fldCharType="separate"/>
        </w:r>
        <w:r>
          <w:rPr>
            <w:noProof/>
            <w:webHidden/>
          </w:rPr>
          <w:t>17</w:t>
        </w:r>
        <w:r>
          <w:rPr>
            <w:noProof/>
            <w:webHidden/>
          </w:rPr>
          <w:fldChar w:fldCharType="end"/>
        </w:r>
      </w:hyperlink>
    </w:p>
    <w:p w14:paraId="351712C1" w14:textId="1994FD8A" w:rsidR="002B595D" w:rsidRDefault="002B595D">
      <w:pPr>
        <w:pStyle w:val="TOC2"/>
        <w:tabs>
          <w:tab w:val="left" w:pos="880"/>
          <w:tab w:val="right" w:leader="dot" w:pos="9016"/>
        </w:tabs>
        <w:rPr>
          <w:rFonts w:asciiTheme="minorHAnsi" w:eastAsiaTheme="minorEastAsia" w:hAnsiTheme="minorHAnsi" w:cstheme="minorBidi"/>
          <w:noProof/>
          <w:lang w:eastAsia="en-GB"/>
        </w:rPr>
      </w:pPr>
      <w:hyperlink w:anchor="_Toc481590196" w:history="1">
        <w:r w:rsidRPr="00ED129F">
          <w:rPr>
            <w:rStyle w:val="Hyperlink"/>
            <w:noProof/>
          </w:rPr>
          <w:t>3.2</w:t>
        </w:r>
        <w:r>
          <w:rPr>
            <w:rFonts w:asciiTheme="minorHAnsi" w:eastAsiaTheme="minorEastAsia" w:hAnsiTheme="minorHAnsi" w:cstheme="minorBidi"/>
            <w:noProof/>
            <w:lang w:eastAsia="en-GB"/>
          </w:rPr>
          <w:tab/>
        </w:r>
        <w:r w:rsidRPr="00ED129F">
          <w:rPr>
            <w:rStyle w:val="Hyperlink"/>
            <w:noProof/>
          </w:rPr>
          <w:t>Comparison of Technologies</w:t>
        </w:r>
        <w:r>
          <w:rPr>
            <w:noProof/>
            <w:webHidden/>
          </w:rPr>
          <w:tab/>
        </w:r>
        <w:r>
          <w:rPr>
            <w:noProof/>
            <w:webHidden/>
          </w:rPr>
          <w:fldChar w:fldCharType="begin"/>
        </w:r>
        <w:r>
          <w:rPr>
            <w:noProof/>
            <w:webHidden/>
          </w:rPr>
          <w:instrText xml:space="preserve"> PAGEREF _Toc481590196 \h </w:instrText>
        </w:r>
        <w:r>
          <w:rPr>
            <w:noProof/>
            <w:webHidden/>
          </w:rPr>
        </w:r>
        <w:r>
          <w:rPr>
            <w:noProof/>
            <w:webHidden/>
          </w:rPr>
          <w:fldChar w:fldCharType="separate"/>
        </w:r>
        <w:r>
          <w:rPr>
            <w:noProof/>
            <w:webHidden/>
          </w:rPr>
          <w:t>20</w:t>
        </w:r>
        <w:r>
          <w:rPr>
            <w:noProof/>
            <w:webHidden/>
          </w:rPr>
          <w:fldChar w:fldCharType="end"/>
        </w:r>
      </w:hyperlink>
    </w:p>
    <w:p w14:paraId="51374F81" w14:textId="04BDED57"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197" w:history="1">
        <w:r w:rsidRPr="00ED129F">
          <w:rPr>
            <w:rStyle w:val="Hyperlink"/>
            <w:noProof/>
          </w:rPr>
          <w:t>3.2.1</w:t>
        </w:r>
        <w:r>
          <w:rPr>
            <w:rFonts w:asciiTheme="minorHAnsi" w:eastAsiaTheme="minorEastAsia" w:hAnsiTheme="minorHAnsi" w:cstheme="minorBidi"/>
            <w:noProof/>
            <w:lang w:eastAsia="en-GB"/>
          </w:rPr>
          <w:tab/>
        </w:r>
        <w:r w:rsidRPr="00ED129F">
          <w:rPr>
            <w:rStyle w:val="Hyperlink"/>
            <w:noProof/>
          </w:rPr>
          <w:t>Platform</w:t>
        </w:r>
        <w:r>
          <w:rPr>
            <w:noProof/>
            <w:webHidden/>
          </w:rPr>
          <w:tab/>
        </w:r>
        <w:r>
          <w:rPr>
            <w:noProof/>
            <w:webHidden/>
          </w:rPr>
          <w:fldChar w:fldCharType="begin"/>
        </w:r>
        <w:r>
          <w:rPr>
            <w:noProof/>
            <w:webHidden/>
          </w:rPr>
          <w:instrText xml:space="preserve"> PAGEREF _Toc481590197 \h </w:instrText>
        </w:r>
        <w:r>
          <w:rPr>
            <w:noProof/>
            <w:webHidden/>
          </w:rPr>
        </w:r>
        <w:r>
          <w:rPr>
            <w:noProof/>
            <w:webHidden/>
          </w:rPr>
          <w:fldChar w:fldCharType="separate"/>
        </w:r>
        <w:r>
          <w:rPr>
            <w:noProof/>
            <w:webHidden/>
          </w:rPr>
          <w:t>20</w:t>
        </w:r>
        <w:r>
          <w:rPr>
            <w:noProof/>
            <w:webHidden/>
          </w:rPr>
          <w:fldChar w:fldCharType="end"/>
        </w:r>
      </w:hyperlink>
    </w:p>
    <w:p w14:paraId="51F1D616" w14:textId="427CD3E0"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198" w:history="1">
        <w:r w:rsidRPr="00ED129F">
          <w:rPr>
            <w:rStyle w:val="Hyperlink"/>
            <w:noProof/>
          </w:rPr>
          <w:t>3.2.2</w:t>
        </w:r>
        <w:r>
          <w:rPr>
            <w:rFonts w:asciiTheme="minorHAnsi" w:eastAsiaTheme="minorEastAsia" w:hAnsiTheme="minorHAnsi" w:cstheme="minorBidi"/>
            <w:noProof/>
            <w:lang w:eastAsia="en-GB"/>
          </w:rPr>
          <w:tab/>
        </w:r>
        <w:r w:rsidRPr="00ED129F">
          <w:rPr>
            <w:rStyle w:val="Hyperlink"/>
            <w:noProof/>
          </w:rPr>
          <w:t>Language</w:t>
        </w:r>
        <w:r>
          <w:rPr>
            <w:noProof/>
            <w:webHidden/>
          </w:rPr>
          <w:tab/>
        </w:r>
        <w:r>
          <w:rPr>
            <w:noProof/>
            <w:webHidden/>
          </w:rPr>
          <w:fldChar w:fldCharType="begin"/>
        </w:r>
        <w:r>
          <w:rPr>
            <w:noProof/>
            <w:webHidden/>
          </w:rPr>
          <w:instrText xml:space="preserve"> PAGEREF _Toc481590198 \h </w:instrText>
        </w:r>
        <w:r>
          <w:rPr>
            <w:noProof/>
            <w:webHidden/>
          </w:rPr>
        </w:r>
        <w:r>
          <w:rPr>
            <w:noProof/>
            <w:webHidden/>
          </w:rPr>
          <w:fldChar w:fldCharType="separate"/>
        </w:r>
        <w:r>
          <w:rPr>
            <w:noProof/>
            <w:webHidden/>
          </w:rPr>
          <w:t>22</w:t>
        </w:r>
        <w:r>
          <w:rPr>
            <w:noProof/>
            <w:webHidden/>
          </w:rPr>
          <w:fldChar w:fldCharType="end"/>
        </w:r>
      </w:hyperlink>
    </w:p>
    <w:p w14:paraId="45AEFC1C" w14:textId="6D92F0A1"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199" w:history="1">
        <w:r w:rsidRPr="00ED129F">
          <w:rPr>
            <w:rStyle w:val="Hyperlink"/>
            <w:noProof/>
          </w:rPr>
          <w:t>3.2.3</w:t>
        </w:r>
        <w:r>
          <w:rPr>
            <w:rFonts w:asciiTheme="minorHAnsi" w:eastAsiaTheme="minorEastAsia" w:hAnsiTheme="minorHAnsi" w:cstheme="minorBidi"/>
            <w:noProof/>
            <w:lang w:eastAsia="en-GB"/>
          </w:rPr>
          <w:tab/>
        </w:r>
        <w:r w:rsidRPr="00ED129F">
          <w:rPr>
            <w:rStyle w:val="Hyperlink"/>
            <w:noProof/>
          </w:rPr>
          <w:t>Networking</w:t>
        </w:r>
        <w:r>
          <w:rPr>
            <w:noProof/>
            <w:webHidden/>
          </w:rPr>
          <w:tab/>
        </w:r>
        <w:r>
          <w:rPr>
            <w:noProof/>
            <w:webHidden/>
          </w:rPr>
          <w:fldChar w:fldCharType="begin"/>
        </w:r>
        <w:r>
          <w:rPr>
            <w:noProof/>
            <w:webHidden/>
          </w:rPr>
          <w:instrText xml:space="preserve"> PAGEREF _Toc481590199 \h </w:instrText>
        </w:r>
        <w:r>
          <w:rPr>
            <w:noProof/>
            <w:webHidden/>
          </w:rPr>
        </w:r>
        <w:r>
          <w:rPr>
            <w:noProof/>
            <w:webHidden/>
          </w:rPr>
          <w:fldChar w:fldCharType="separate"/>
        </w:r>
        <w:r>
          <w:rPr>
            <w:noProof/>
            <w:webHidden/>
          </w:rPr>
          <w:t>24</w:t>
        </w:r>
        <w:r>
          <w:rPr>
            <w:noProof/>
            <w:webHidden/>
          </w:rPr>
          <w:fldChar w:fldCharType="end"/>
        </w:r>
      </w:hyperlink>
    </w:p>
    <w:p w14:paraId="650A8A26" w14:textId="1AEC0BBB"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00" w:history="1">
        <w:r w:rsidRPr="00ED129F">
          <w:rPr>
            <w:rStyle w:val="Hyperlink"/>
            <w:noProof/>
          </w:rPr>
          <w:t>3.2.3.1</w:t>
        </w:r>
        <w:r>
          <w:rPr>
            <w:rFonts w:asciiTheme="minorHAnsi" w:eastAsiaTheme="minorEastAsia" w:hAnsiTheme="minorHAnsi" w:cstheme="minorBidi"/>
            <w:noProof/>
            <w:lang w:eastAsia="en-GB"/>
          </w:rPr>
          <w:tab/>
        </w:r>
        <w:r w:rsidRPr="00ED129F">
          <w:rPr>
            <w:rStyle w:val="Hyperlink"/>
            <w:noProof/>
          </w:rPr>
          <w:t>Architecture</w:t>
        </w:r>
        <w:r>
          <w:rPr>
            <w:noProof/>
            <w:webHidden/>
          </w:rPr>
          <w:tab/>
        </w:r>
        <w:r>
          <w:rPr>
            <w:noProof/>
            <w:webHidden/>
          </w:rPr>
          <w:fldChar w:fldCharType="begin"/>
        </w:r>
        <w:r>
          <w:rPr>
            <w:noProof/>
            <w:webHidden/>
          </w:rPr>
          <w:instrText xml:space="preserve"> PAGEREF _Toc481590200 \h </w:instrText>
        </w:r>
        <w:r>
          <w:rPr>
            <w:noProof/>
            <w:webHidden/>
          </w:rPr>
        </w:r>
        <w:r>
          <w:rPr>
            <w:noProof/>
            <w:webHidden/>
          </w:rPr>
          <w:fldChar w:fldCharType="separate"/>
        </w:r>
        <w:r>
          <w:rPr>
            <w:noProof/>
            <w:webHidden/>
          </w:rPr>
          <w:t>24</w:t>
        </w:r>
        <w:r>
          <w:rPr>
            <w:noProof/>
            <w:webHidden/>
          </w:rPr>
          <w:fldChar w:fldCharType="end"/>
        </w:r>
      </w:hyperlink>
    </w:p>
    <w:p w14:paraId="6062B4AF" w14:textId="1288004C"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01" w:history="1">
        <w:r w:rsidRPr="00ED129F">
          <w:rPr>
            <w:rStyle w:val="Hyperlink"/>
            <w:noProof/>
          </w:rPr>
          <w:t>3.2.3.2</w:t>
        </w:r>
        <w:r>
          <w:rPr>
            <w:rFonts w:asciiTheme="minorHAnsi" w:eastAsiaTheme="minorEastAsia" w:hAnsiTheme="minorHAnsi" w:cstheme="minorBidi"/>
            <w:noProof/>
            <w:lang w:eastAsia="en-GB"/>
          </w:rPr>
          <w:tab/>
        </w:r>
        <w:r w:rsidRPr="00ED129F">
          <w:rPr>
            <w:rStyle w:val="Hyperlink"/>
            <w:noProof/>
          </w:rPr>
          <w:t>Protocol</w:t>
        </w:r>
        <w:r>
          <w:rPr>
            <w:noProof/>
            <w:webHidden/>
          </w:rPr>
          <w:tab/>
        </w:r>
        <w:r>
          <w:rPr>
            <w:noProof/>
            <w:webHidden/>
          </w:rPr>
          <w:fldChar w:fldCharType="begin"/>
        </w:r>
        <w:r>
          <w:rPr>
            <w:noProof/>
            <w:webHidden/>
          </w:rPr>
          <w:instrText xml:space="preserve"> PAGEREF _Toc481590201 \h </w:instrText>
        </w:r>
        <w:r>
          <w:rPr>
            <w:noProof/>
            <w:webHidden/>
          </w:rPr>
        </w:r>
        <w:r>
          <w:rPr>
            <w:noProof/>
            <w:webHidden/>
          </w:rPr>
          <w:fldChar w:fldCharType="separate"/>
        </w:r>
        <w:r>
          <w:rPr>
            <w:noProof/>
            <w:webHidden/>
          </w:rPr>
          <w:t>26</w:t>
        </w:r>
        <w:r>
          <w:rPr>
            <w:noProof/>
            <w:webHidden/>
          </w:rPr>
          <w:fldChar w:fldCharType="end"/>
        </w:r>
      </w:hyperlink>
    </w:p>
    <w:p w14:paraId="45BA9875" w14:textId="75A42B46" w:rsidR="002B595D" w:rsidRDefault="002B595D">
      <w:pPr>
        <w:pStyle w:val="TOC1"/>
        <w:tabs>
          <w:tab w:val="left" w:pos="440"/>
        </w:tabs>
        <w:rPr>
          <w:rFonts w:asciiTheme="minorHAnsi" w:eastAsiaTheme="minorEastAsia" w:hAnsiTheme="minorHAnsi" w:cstheme="minorBidi"/>
          <w:noProof/>
          <w:lang w:eastAsia="en-GB"/>
        </w:rPr>
      </w:pPr>
      <w:hyperlink w:anchor="_Toc481590202" w:history="1">
        <w:r w:rsidRPr="00ED129F">
          <w:rPr>
            <w:rStyle w:val="Hyperlink"/>
            <w:noProof/>
          </w:rPr>
          <w:t>4</w:t>
        </w:r>
        <w:r>
          <w:rPr>
            <w:rFonts w:asciiTheme="minorHAnsi" w:eastAsiaTheme="minorEastAsia" w:hAnsiTheme="minorHAnsi" w:cstheme="minorBidi"/>
            <w:noProof/>
            <w:lang w:eastAsia="en-GB"/>
          </w:rPr>
          <w:tab/>
        </w:r>
        <w:r w:rsidRPr="00ED129F">
          <w:rPr>
            <w:rStyle w:val="Hyperlink"/>
            <w:noProof/>
          </w:rPr>
          <w:t>Technical Development</w:t>
        </w:r>
        <w:r>
          <w:rPr>
            <w:noProof/>
            <w:webHidden/>
          </w:rPr>
          <w:tab/>
        </w:r>
        <w:r>
          <w:rPr>
            <w:noProof/>
            <w:webHidden/>
          </w:rPr>
          <w:fldChar w:fldCharType="begin"/>
        </w:r>
        <w:r>
          <w:rPr>
            <w:noProof/>
            <w:webHidden/>
          </w:rPr>
          <w:instrText xml:space="preserve"> PAGEREF _Toc481590202 \h </w:instrText>
        </w:r>
        <w:r>
          <w:rPr>
            <w:noProof/>
            <w:webHidden/>
          </w:rPr>
        </w:r>
        <w:r>
          <w:rPr>
            <w:noProof/>
            <w:webHidden/>
          </w:rPr>
          <w:fldChar w:fldCharType="separate"/>
        </w:r>
        <w:r>
          <w:rPr>
            <w:noProof/>
            <w:webHidden/>
          </w:rPr>
          <w:t>28</w:t>
        </w:r>
        <w:r>
          <w:rPr>
            <w:noProof/>
            <w:webHidden/>
          </w:rPr>
          <w:fldChar w:fldCharType="end"/>
        </w:r>
      </w:hyperlink>
    </w:p>
    <w:p w14:paraId="22779626" w14:textId="489E75F3" w:rsidR="002B595D" w:rsidRDefault="002B595D">
      <w:pPr>
        <w:pStyle w:val="TOC2"/>
        <w:tabs>
          <w:tab w:val="left" w:pos="880"/>
          <w:tab w:val="right" w:leader="dot" w:pos="9016"/>
        </w:tabs>
        <w:rPr>
          <w:rFonts w:asciiTheme="minorHAnsi" w:eastAsiaTheme="minorEastAsia" w:hAnsiTheme="minorHAnsi" w:cstheme="minorBidi"/>
          <w:noProof/>
          <w:lang w:eastAsia="en-GB"/>
        </w:rPr>
      </w:pPr>
      <w:hyperlink w:anchor="_Toc481590203" w:history="1">
        <w:r w:rsidRPr="00ED129F">
          <w:rPr>
            <w:rStyle w:val="Hyperlink"/>
            <w:noProof/>
          </w:rPr>
          <w:t>4.1</w:t>
        </w:r>
        <w:r>
          <w:rPr>
            <w:rFonts w:asciiTheme="minorHAnsi" w:eastAsiaTheme="minorEastAsia" w:hAnsiTheme="minorHAnsi" w:cstheme="minorBidi"/>
            <w:noProof/>
            <w:lang w:eastAsia="en-GB"/>
          </w:rPr>
          <w:tab/>
        </w:r>
        <w:r w:rsidRPr="00ED129F">
          <w:rPr>
            <w:rStyle w:val="Hyperlink"/>
            <w:noProof/>
          </w:rPr>
          <w:t>System Design</w:t>
        </w:r>
        <w:r>
          <w:rPr>
            <w:noProof/>
            <w:webHidden/>
          </w:rPr>
          <w:tab/>
        </w:r>
        <w:r>
          <w:rPr>
            <w:noProof/>
            <w:webHidden/>
          </w:rPr>
          <w:fldChar w:fldCharType="begin"/>
        </w:r>
        <w:r>
          <w:rPr>
            <w:noProof/>
            <w:webHidden/>
          </w:rPr>
          <w:instrText xml:space="preserve"> PAGEREF _Toc481590203 \h </w:instrText>
        </w:r>
        <w:r>
          <w:rPr>
            <w:noProof/>
            <w:webHidden/>
          </w:rPr>
        </w:r>
        <w:r>
          <w:rPr>
            <w:noProof/>
            <w:webHidden/>
          </w:rPr>
          <w:fldChar w:fldCharType="separate"/>
        </w:r>
        <w:r>
          <w:rPr>
            <w:noProof/>
            <w:webHidden/>
          </w:rPr>
          <w:t>28</w:t>
        </w:r>
        <w:r>
          <w:rPr>
            <w:noProof/>
            <w:webHidden/>
          </w:rPr>
          <w:fldChar w:fldCharType="end"/>
        </w:r>
      </w:hyperlink>
    </w:p>
    <w:p w14:paraId="60C7FAE2" w14:textId="2A54FB16"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204" w:history="1">
        <w:r w:rsidRPr="00ED129F">
          <w:rPr>
            <w:rStyle w:val="Hyperlink"/>
            <w:noProof/>
          </w:rPr>
          <w:t>4.1.1</w:t>
        </w:r>
        <w:r>
          <w:rPr>
            <w:rFonts w:asciiTheme="minorHAnsi" w:eastAsiaTheme="minorEastAsia" w:hAnsiTheme="minorHAnsi" w:cstheme="minorBidi"/>
            <w:noProof/>
            <w:lang w:eastAsia="en-GB"/>
          </w:rPr>
          <w:tab/>
        </w:r>
        <w:r w:rsidRPr="00ED129F">
          <w:rPr>
            <w:rStyle w:val="Hyperlink"/>
            <w:noProof/>
          </w:rPr>
          <w:t>Networking Design</w:t>
        </w:r>
        <w:r>
          <w:rPr>
            <w:noProof/>
            <w:webHidden/>
          </w:rPr>
          <w:tab/>
        </w:r>
        <w:r>
          <w:rPr>
            <w:noProof/>
            <w:webHidden/>
          </w:rPr>
          <w:fldChar w:fldCharType="begin"/>
        </w:r>
        <w:r>
          <w:rPr>
            <w:noProof/>
            <w:webHidden/>
          </w:rPr>
          <w:instrText xml:space="preserve"> PAGEREF _Toc481590204 \h </w:instrText>
        </w:r>
        <w:r>
          <w:rPr>
            <w:noProof/>
            <w:webHidden/>
          </w:rPr>
        </w:r>
        <w:r>
          <w:rPr>
            <w:noProof/>
            <w:webHidden/>
          </w:rPr>
          <w:fldChar w:fldCharType="separate"/>
        </w:r>
        <w:r>
          <w:rPr>
            <w:noProof/>
            <w:webHidden/>
          </w:rPr>
          <w:t>31</w:t>
        </w:r>
        <w:r>
          <w:rPr>
            <w:noProof/>
            <w:webHidden/>
          </w:rPr>
          <w:fldChar w:fldCharType="end"/>
        </w:r>
      </w:hyperlink>
    </w:p>
    <w:p w14:paraId="72F08A16" w14:textId="0B8B802C"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05" w:history="1">
        <w:r w:rsidRPr="00ED129F">
          <w:rPr>
            <w:rStyle w:val="Hyperlink"/>
            <w:noProof/>
          </w:rPr>
          <w:t>4.1.1.1</w:t>
        </w:r>
        <w:r>
          <w:rPr>
            <w:rFonts w:asciiTheme="minorHAnsi" w:eastAsiaTheme="minorEastAsia" w:hAnsiTheme="minorHAnsi" w:cstheme="minorBidi"/>
            <w:noProof/>
            <w:lang w:eastAsia="en-GB"/>
          </w:rPr>
          <w:tab/>
        </w:r>
        <w:r w:rsidRPr="00ED129F">
          <w:rPr>
            <w:rStyle w:val="Hyperlink"/>
            <w:noProof/>
          </w:rPr>
          <w:t>Client Design</w:t>
        </w:r>
        <w:r>
          <w:rPr>
            <w:noProof/>
            <w:webHidden/>
          </w:rPr>
          <w:tab/>
        </w:r>
        <w:r>
          <w:rPr>
            <w:noProof/>
            <w:webHidden/>
          </w:rPr>
          <w:fldChar w:fldCharType="begin"/>
        </w:r>
        <w:r>
          <w:rPr>
            <w:noProof/>
            <w:webHidden/>
          </w:rPr>
          <w:instrText xml:space="preserve"> PAGEREF _Toc481590205 \h </w:instrText>
        </w:r>
        <w:r>
          <w:rPr>
            <w:noProof/>
            <w:webHidden/>
          </w:rPr>
        </w:r>
        <w:r>
          <w:rPr>
            <w:noProof/>
            <w:webHidden/>
          </w:rPr>
          <w:fldChar w:fldCharType="separate"/>
        </w:r>
        <w:r>
          <w:rPr>
            <w:noProof/>
            <w:webHidden/>
          </w:rPr>
          <w:t>31</w:t>
        </w:r>
        <w:r>
          <w:rPr>
            <w:noProof/>
            <w:webHidden/>
          </w:rPr>
          <w:fldChar w:fldCharType="end"/>
        </w:r>
      </w:hyperlink>
    </w:p>
    <w:p w14:paraId="10EE73F8" w14:textId="08800357"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06" w:history="1">
        <w:r w:rsidRPr="00ED129F">
          <w:rPr>
            <w:rStyle w:val="Hyperlink"/>
            <w:noProof/>
          </w:rPr>
          <w:t>4.1.1.2</w:t>
        </w:r>
        <w:r>
          <w:rPr>
            <w:rFonts w:asciiTheme="minorHAnsi" w:eastAsiaTheme="minorEastAsia" w:hAnsiTheme="minorHAnsi" w:cstheme="minorBidi"/>
            <w:noProof/>
            <w:lang w:eastAsia="en-GB"/>
          </w:rPr>
          <w:tab/>
        </w:r>
        <w:r w:rsidRPr="00ED129F">
          <w:rPr>
            <w:rStyle w:val="Hyperlink"/>
            <w:noProof/>
          </w:rPr>
          <w:t>Watchdog Design</w:t>
        </w:r>
        <w:r>
          <w:rPr>
            <w:noProof/>
            <w:webHidden/>
          </w:rPr>
          <w:tab/>
        </w:r>
        <w:r>
          <w:rPr>
            <w:noProof/>
            <w:webHidden/>
          </w:rPr>
          <w:fldChar w:fldCharType="begin"/>
        </w:r>
        <w:r>
          <w:rPr>
            <w:noProof/>
            <w:webHidden/>
          </w:rPr>
          <w:instrText xml:space="preserve"> PAGEREF _Toc481590206 \h </w:instrText>
        </w:r>
        <w:r>
          <w:rPr>
            <w:noProof/>
            <w:webHidden/>
          </w:rPr>
        </w:r>
        <w:r>
          <w:rPr>
            <w:noProof/>
            <w:webHidden/>
          </w:rPr>
          <w:fldChar w:fldCharType="separate"/>
        </w:r>
        <w:r>
          <w:rPr>
            <w:noProof/>
            <w:webHidden/>
          </w:rPr>
          <w:t>34</w:t>
        </w:r>
        <w:r>
          <w:rPr>
            <w:noProof/>
            <w:webHidden/>
          </w:rPr>
          <w:fldChar w:fldCharType="end"/>
        </w:r>
      </w:hyperlink>
    </w:p>
    <w:p w14:paraId="26E39BE1" w14:textId="25F371AE"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07" w:history="1">
        <w:r w:rsidRPr="00ED129F">
          <w:rPr>
            <w:rStyle w:val="Hyperlink"/>
            <w:noProof/>
          </w:rPr>
          <w:t>4.1.1.3</w:t>
        </w:r>
        <w:r>
          <w:rPr>
            <w:rFonts w:asciiTheme="minorHAnsi" w:eastAsiaTheme="minorEastAsia" w:hAnsiTheme="minorHAnsi" w:cstheme="minorBidi"/>
            <w:noProof/>
            <w:lang w:eastAsia="en-GB"/>
          </w:rPr>
          <w:tab/>
        </w:r>
        <w:r w:rsidRPr="00ED129F">
          <w:rPr>
            <w:rStyle w:val="Hyperlink"/>
            <w:noProof/>
          </w:rPr>
          <w:t>TCPServer Design</w:t>
        </w:r>
        <w:r>
          <w:rPr>
            <w:noProof/>
            <w:webHidden/>
          </w:rPr>
          <w:tab/>
        </w:r>
        <w:r>
          <w:rPr>
            <w:noProof/>
            <w:webHidden/>
          </w:rPr>
          <w:fldChar w:fldCharType="begin"/>
        </w:r>
        <w:r>
          <w:rPr>
            <w:noProof/>
            <w:webHidden/>
          </w:rPr>
          <w:instrText xml:space="preserve"> PAGEREF _Toc481590207 \h </w:instrText>
        </w:r>
        <w:r>
          <w:rPr>
            <w:noProof/>
            <w:webHidden/>
          </w:rPr>
        </w:r>
        <w:r>
          <w:rPr>
            <w:noProof/>
            <w:webHidden/>
          </w:rPr>
          <w:fldChar w:fldCharType="separate"/>
        </w:r>
        <w:r>
          <w:rPr>
            <w:noProof/>
            <w:webHidden/>
          </w:rPr>
          <w:t>36</w:t>
        </w:r>
        <w:r>
          <w:rPr>
            <w:noProof/>
            <w:webHidden/>
          </w:rPr>
          <w:fldChar w:fldCharType="end"/>
        </w:r>
      </w:hyperlink>
    </w:p>
    <w:p w14:paraId="04DFD5B7" w14:textId="517E892D"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08" w:history="1">
        <w:r w:rsidRPr="00ED129F">
          <w:rPr>
            <w:rStyle w:val="Hyperlink"/>
            <w:noProof/>
          </w:rPr>
          <w:t>4.1.1.4</w:t>
        </w:r>
        <w:r>
          <w:rPr>
            <w:rFonts w:asciiTheme="minorHAnsi" w:eastAsiaTheme="minorEastAsia" w:hAnsiTheme="minorHAnsi" w:cstheme="minorBidi"/>
            <w:noProof/>
            <w:lang w:eastAsia="en-GB"/>
          </w:rPr>
          <w:tab/>
        </w:r>
        <w:r w:rsidRPr="00ED129F">
          <w:rPr>
            <w:rStyle w:val="Hyperlink"/>
            <w:noProof/>
          </w:rPr>
          <w:t>UDPServer Design</w:t>
        </w:r>
        <w:r>
          <w:rPr>
            <w:noProof/>
            <w:webHidden/>
          </w:rPr>
          <w:tab/>
        </w:r>
        <w:r>
          <w:rPr>
            <w:noProof/>
            <w:webHidden/>
          </w:rPr>
          <w:fldChar w:fldCharType="begin"/>
        </w:r>
        <w:r>
          <w:rPr>
            <w:noProof/>
            <w:webHidden/>
          </w:rPr>
          <w:instrText xml:space="preserve"> PAGEREF _Toc481590208 \h </w:instrText>
        </w:r>
        <w:r>
          <w:rPr>
            <w:noProof/>
            <w:webHidden/>
          </w:rPr>
        </w:r>
        <w:r>
          <w:rPr>
            <w:noProof/>
            <w:webHidden/>
          </w:rPr>
          <w:fldChar w:fldCharType="separate"/>
        </w:r>
        <w:r>
          <w:rPr>
            <w:noProof/>
            <w:webHidden/>
          </w:rPr>
          <w:t>38</w:t>
        </w:r>
        <w:r>
          <w:rPr>
            <w:noProof/>
            <w:webHidden/>
          </w:rPr>
          <w:fldChar w:fldCharType="end"/>
        </w:r>
      </w:hyperlink>
    </w:p>
    <w:p w14:paraId="1A169231" w14:textId="5FD8ABA9"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209" w:history="1">
        <w:r w:rsidRPr="00ED129F">
          <w:rPr>
            <w:rStyle w:val="Hyperlink"/>
            <w:noProof/>
          </w:rPr>
          <w:t>4.1.2</w:t>
        </w:r>
        <w:r>
          <w:rPr>
            <w:rFonts w:asciiTheme="minorHAnsi" w:eastAsiaTheme="minorEastAsia" w:hAnsiTheme="minorHAnsi" w:cstheme="minorBidi"/>
            <w:noProof/>
            <w:lang w:eastAsia="en-GB"/>
          </w:rPr>
          <w:tab/>
        </w:r>
        <w:r w:rsidRPr="00ED129F">
          <w:rPr>
            <w:rStyle w:val="Hyperlink"/>
            <w:noProof/>
          </w:rPr>
          <w:t>CaptureTheCampus Design</w:t>
        </w:r>
        <w:r>
          <w:rPr>
            <w:noProof/>
            <w:webHidden/>
          </w:rPr>
          <w:tab/>
        </w:r>
        <w:r>
          <w:rPr>
            <w:noProof/>
            <w:webHidden/>
          </w:rPr>
          <w:fldChar w:fldCharType="begin"/>
        </w:r>
        <w:r>
          <w:rPr>
            <w:noProof/>
            <w:webHidden/>
          </w:rPr>
          <w:instrText xml:space="preserve"> PAGEREF _Toc481590209 \h </w:instrText>
        </w:r>
        <w:r>
          <w:rPr>
            <w:noProof/>
            <w:webHidden/>
          </w:rPr>
        </w:r>
        <w:r>
          <w:rPr>
            <w:noProof/>
            <w:webHidden/>
          </w:rPr>
          <w:fldChar w:fldCharType="separate"/>
        </w:r>
        <w:r>
          <w:rPr>
            <w:noProof/>
            <w:webHidden/>
          </w:rPr>
          <w:t>40</w:t>
        </w:r>
        <w:r>
          <w:rPr>
            <w:noProof/>
            <w:webHidden/>
          </w:rPr>
          <w:fldChar w:fldCharType="end"/>
        </w:r>
      </w:hyperlink>
    </w:p>
    <w:p w14:paraId="6EF32AEE" w14:textId="02C94E39"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10" w:history="1">
        <w:r w:rsidRPr="00ED129F">
          <w:rPr>
            <w:rStyle w:val="Hyperlink"/>
            <w:noProof/>
          </w:rPr>
          <w:t>4.1.2.1</w:t>
        </w:r>
        <w:r>
          <w:rPr>
            <w:rFonts w:asciiTheme="minorHAnsi" w:eastAsiaTheme="minorEastAsia" w:hAnsiTheme="minorHAnsi" w:cstheme="minorBidi"/>
            <w:noProof/>
            <w:lang w:eastAsia="en-GB"/>
          </w:rPr>
          <w:tab/>
        </w:r>
        <w:r w:rsidRPr="00ED129F">
          <w:rPr>
            <w:rStyle w:val="Hyperlink"/>
            <w:noProof/>
          </w:rPr>
          <w:t>Game Design</w:t>
        </w:r>
        <w:r>
          <w:rPr>
            <w:noProof/>
            <w:webHidden/>
          </w:rPr>
          <w:tab/>
        </w:r>
        <w:r>
          <w:rPr>
            <w:noProof/>
            <w:webHidden/>
          </w:rPr>
          <w:fldChar w:fldCharType="begin"/>
        </w:r>
        <w:r>
          <w:rPr>
            <w:noProof/>
            <w:webHidden/>
          </w:rPr>
          <w:instrText xml:space="preserve"> PAGEREF _Toc481590210 \h </w:instrText>
        </w:r>
        <w:r>
          <w:rPr>
            <w:noProof/>
            <w:webHidden/>
          </w:rPr>
        </w:r>
        <w:r>
          <w:rPr>
            <w:noProof/>
            <w:webHidden/>
          </w:rPr>
          <w:fldChar w:fldCharType="separate"/>
        </w:r>
        <w:r>
          <w:rPr>
            <w:noProof/>
            <w:webHidden/>
          </w:rPr>
          <w:t>40</w:t>
        </w:r>
        <w:r>
          <w:rPr>
            <w:noProof/>
            <w:webHidden/>
          </w:rPr>
          <w:fldChar w:fldCharType="end"/>
        </w:r>
      </w:hyperlink>
    </w:p>
    <w:p w14:paraId="01C2D118" w14:textId="1DF98F6E"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11" w:history="1">
        <w:r w:rsidRPr="00ED129F">
          <w:rPr>
            <w:rStyle w:val="Hyperlink"/>
            <w:noProof/>
          </w:rPr>
          <w:t>4.1.2.2</w:t>
        </w:r>
        <w:r>
          <w:rPr>
            <w:rFonts w:asciiTheme="minorHAnsi" w:eastAsiaTheme="minorEastAsia" w:hAnsiTheme="minorHAnsi" w:cstheme="minorBidi"/>
            <w:noProof/>
            <w:lang w:eastAsia="en-GB"/>
          </w:rPr>
          <w:tab/>
        </w:r>
        <w:r w:rsidRPr="00ED129F">
          <w:rPr>
            <w:rStyle w:val="Hyperlink"/>
            <w:noProof/>
          </w:rPr>
          <w:t>Menu Design</w:t>
        </w:r>
        <w:r>
          <w:rPr>
            <w:noProof/>
            <w:webHidden/>
          </w:rPr>
          <w:tab/>
        </w:r>
        <w:r>
          <w:rPr>
            <w:noProof/>
            <w:webHidden/>
          </w:rPr>
          <w:fldChar w:fldCharType="begin"/>
        </w:r>
        <w:r>
          <w:rPr>
            <w:noProof/>
            <w:webHidden/>
          </w:rPr>
          <w:instrText xml:space="preserve"> PAGEREF _Toc481590211 \h </w:instrText>
        </w:r>
        <w:r>
          <w:rPr>
            <w:noProof/>
            <w:webHidden/>
          </w:rPr>
        </w:r>
        <w:r>
          <w:rPr>
            <w:noProof/>
            <w:webHidden/>
          </w:rPr>
          <w:fldChar w:fldCharType="separate"/>
        </w:r>
        <w:r>
          <w:rPr>
            <w:noProof/>
            <w:webHidden/>
          </w:rPr>
          <w:t>43</w:t>
        </w:r>
        <w:r>
          <w:rPr>
            <w:noProof/>
            <w:webHidden/>
          </w:rPr>
          <w:fldChar w:fldCharType="end"/>
        </w:r>
      </w:hyperlink>
    </w:p>
    <w:p w14:paraId="29DC3719" w14:textId="2968B634"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12" w:history="1">
        <w:r w:rsidRPr="00ED129F">
          <w:rPr>
            <w:rStyle w:val="Hyperlink"/>
            <w:noProof/>
          </w:rPr>
          <w:t>4.1.2.3</w:t>
        </w:r>
        <w:r>
          <w:rPr>
            <w:rFonts w:asciiTheme="minorHAnsi" w:eastAsiaTheme="minorEastAsia" w:hAnsiTheme="minorHAnsi" w:cstheme="minorBidi"/>
            <w:noProof/>
            <w:lang w:eastAsia="en-GB"/>
          </w:rPr>
          <w:tab/>
        </w:r>
        <w:r w:rsidRPr="00ED129F">
          <w:rPr>
            <w:rStyle w:val="Hyperlink"/>
            <w:noProof/>
          </w:rPr>
          <w:t>Score Design</w:t>
        </w:r>
        <w:r>
          <w:rPr>
            <w:noProof/>
            <w:webHidden/>
          </w:rPr>
          <w:tab/>
        </w:r>
        <w:r>
          <w:rPr>
            <w:noProof/>
            <w:webHidden/>
          </w:rPr>
          <w:fldChar w:fldCharType="begin"/>
        </w:r>
        <w:r>
          <w:rPr>
            <w:noProof/>
            <w:webHidden/>
          </w:rPr>
          <w:instrText xml:space="preserve"> PAGEREF _Toc481590212 \h </w:instrText>
        </w:r>
        <w:r>
          <w:rPr>
            <w:noProof/>
            <w:webHidden/>
          </w:rPr>
        </w:r>
        <w:r>
          <w:rPr>
            <w:noProof/>
            <w:webHidden/>
          </w:rPr>
          <w:fldChar w:fldCharType="separate"/>
        </w:r>
        <w:r>
          <w:rPr>
            <w:noProof/>
            <w:webHidden/>
          </w:rPr>
          <w:t>44</w:t>
        </w:r>
        <w:r>
          <w:rPr>
            <w:noProof/>
            <w:webHidden/>
          </w:rPr>
          <w:fldChar w:fldCharType="end"/>
        </w:r>
      </w:hyperlink>
    </w:p>
    <w:p w14:paraId="003A8877" w14:textId="0CE11077"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13" w:history="1">
        <w:r w:rsidRPr="00ED129F">
          <w:rPr>
            <w:rStyle w:val="Hyperlink"/>
            <w:noProof/>
          </w:rPr>
          <w:t>4.1.2.4</w:t>
        </w:r>
        <w:r>
          <w:rPr>
            <w:rFonts w:asciiTheme="minorHAnsi" w:eastAsiaTheme="minorEastAsia" w:hAnsiTheme="minorHAnsi" w:cstheme="minorBidi"/>
            <w:noProof/>
            <w:lang w:eastAsia="en-GB"/>
          </w:rPr>
          <w:tab/>
        </w:r>
        <w:r w:rsidRPr="00ED129F">
          <w:rPr>
            <w:rStyle w:val="Hyperlink"/>
            <w:noProof/>
          </w:rPr>
          <w:t>Search Design</w:t>
        </w:r>
        <w:r>
          <w:rPr>
            <w:noProof/>
            <w:webHidden/>
          </w:rPr>
          <w:tab/>
        </w:r>
        <w:r>
          <w:rPr>
            <w:noProof/>
            <w:webHidden/>
          </w:rPr>
          <w:fldChar w:fldCharType="begin"/>
        </w:r>
        <w:r>
          <w:rPr>
            <w:noProof/>
            <w:webHidden/>
          </w:rPr>
          <w:instrText xml:space="preserve"> PAGEREF _Toc481590213 \h </w:instrText>
        </w:r>
        <w:r>
          <w:rPr>
            <w:noProof/>
            <w:webHidden/>
          </w:rPr>
        </w:r>
        <w:r>
          <w:rPr>
            <w:noProof/>
            <w:webHidden/>
          </w:rPr>
          <w:fldChar w:fldCharType="separate"/>
        </w:r>
        <w:r>
          <w:rPr>
            <w:noProof/>
            <w:webHidden/>
          </w:rPr>
          <w:t>45</w:t>
        </w:r>
        <w:r>
          <w:rPr>
            <w:noProof/>
            <w:webHidden/>
          </w:rPr>
          <w:fldChar w:fldCharType="end"/>
        </w:r>
      </w:hyperlink>
    </w:p>
    <w:p w14:paraId="6091E132" w14:textId="1F42AA61"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14" w:history="1">
        <w:r w:rsidRPr="00ED129F">
          <w:rPr>
            <w:rStyle w:val="Hyperlink"/>
            <w:noProof/>
          </w:rPr>
          <w:t>4.1.2.5</w:t>
        </w:r>
        <w:r>
          <w:rPr>
            <w:rFonts w:asciiTheme="minorHAnsi" w:eastAsiaTheme="minorEastAsia" w:hAnsiTheme="minorHAnsi" w:cstheme="minorBidi"/>
            <w:noProof/>
            <w:lang w:eastAsia="en-GB"/>
          </w:rPr>
          <w:tab/>
        </w:r>
        <w:r w:rsidRPr="00ED129F">
          <w:rPr>
            <w:rStyle w:val="Hyperlink"/>
            <w:noProof/>
          </w:rPr>
          <w:t>Set Design</w:t>
        </w:r>
        <w:r>
          <w:rPr>
            <w:noProof/>
            <w:webHidden/>
          </w:rPr>
          <w:tab/>
        </w:r>
        <w:r>
          <w:rPr>
            <w:noProof/>
            <w:webHidden/>
          </w:rPr>
          <w:fldChar w:fldCharType="begin"/>
        </w:r>
        <w:r>
          <w:rPr>
            <w:noProof/>
            <w:webHidden/>
          </w:rPr>
          <w:instrText xml:space="preserve"> PAGEREF _Toc481590214 \h </w:instrText>
        </w:r>
        <w:r>
          <w:rPr>
            <w:noProof/>
            <w:webHidden/>
          </w:rPr>
        </w:r>
        <w:r>
          <w:rPr>
            <w:noProof/>
            <w:webHidden/>
          </w:rPr>
          <w:fldChar w:fldCharType="separate"/>
        </w:r>
        <w:r>
          <w:rPr>
            <w:noProof/>
            <w:webHidden/>
          </w:rPr>
          <w:t>47</w:t>
        </w:r>
        <w:r>
          <w:rPr>
            <w:noProof/>
            <w:webHidden/>
          </w:rPr>
          <w:fldChar w:fldCharType="end"/>
        </w:r>
      </w:hyperlink>
    </w:p>
    <w:p w14:paraId="57791C32" w14:textId="64A6D85D" w:rsidR="002B595D" w:rsidRDefault="002B595D">
      <w:pPr>
        <w:pStyle w:val="TOC2"/>
        <w:tabs>
          <w:tab w:val="left" w:pos="1320"/>
          <w:tab w:val="right" w:leader="dot" w:pos="9016"/>
        </w:tabs>
        <w:rPr>
          <w:rFonts w:asciiTheme="minorHAnsi" w:eastAsiaTheme="minorEastAsia" w:hAnsiTheme="minorHAnsi" w:cstheme="minorBidi"/>
          <w:noProof/>
          <w:lang w:eastAsia="en-GB"/>
        </w:rPr>
      </w:pPr>
      <w:hyperlink w:anchor="_Toc481590215" w:history="1">
        <w:r w:rsidRPr="00ED129F">
          <w:rPr>
            <w:rStyle w:val="Hyperlink"/>
            <w:noProof/>
          </w:rPr>
          <w:t>4.1.2.6</w:t>
        </w:r>
        <w:r>
          <w:rPr>
            <w:rFonts w:asciiTheme="minorHAnsi" w:eastAsiaTheme="minorEastAsia" w:hAnsiTheme="minorHAnsi" w:cstheme="minorBidi"/>
            <w:noProof/>
            <w:lang w:eastAsia="en-GB"/>
          </w:rPr>
          <w:tab/>
        </w:r>
        <w:r w:rsidRPr="00ED129F">
          <w:rPr>
            <w:rStyle w:val="Hyperlink"/>
            <w:noProof/>
          </w:rPr>
          <w:t>Static Design</w:t>
        </w:r>
        <w:r>
          <w:rPr>
            <w:noProof/>
            <w:webHidden/>
          </w:rPr>
          <w:tab/>
        </w:r>
        <w:r>
          <w:rPr>
            <w:noProof/>
            <w:webHidden/>
          </w:rPr>
          <w:fldChar w:fldCharType="begin"/>
        </w:r>
        <w:r>
          <w:rPr>
            <w:noProof/>
            <w:webHidden/>
          </w:rPr>
          <w:instrText xml:space="preserve"> PAGEREF _Toc481590215 \h </w:instrText>
        </w:r>
        <w:r>
          <w:rPr>
            <w:noProof/>
            <w:webHidden/>
          </w:rPr>
        </w:r>
        <w:r>
          <w:rPr>
            <w:noProof/>
            <w:webHidden/>
          </w:rPr>
          <w:fldChar w:fldCharType="separate"/>
        </w:r>
        <w:r>
          <w:rPr>
            <w:noProof/>
            <w:webHidden/>
          </w:rPr>
          <w:t>48</w:t>
        </w:r>
        <w:r>
          <w:rPr>
            <w:noProof/>
            <w:webHidden/>
          </w:rPr>
          <w:fldChar w:fldCharType="end"/>
        </w:r>
      </w:hyperlink>
    </w:p>
    <w:p w14:paraId="5C3B9B01" w14:textId="0DF5E6C7" w:rsidR="002B595D" w:rsidRDefault="002B595D">
      <w:pPr>
        <w:pStyle w:val="TOC2"/>
        <w:tabs>
          <w:tab w:val="left" w:pos="880"/>
          <w:tab w:val="right" w:leader="dot" w:pos="9016"/>
        </w:tabs>
        <w:rPr>
          <w:rFonts w:asciiTheme="minorHAnsi" w:eastAsiaTheme="minorEastAsia" w:hAnsiTheme="minorHAnsi" w:cstheme="minorBidi"/>
          <w:noProof/>
          <w:lang w:eastAsia="en-GB"/>
        </w:rPr>
      </w:pPr>
      <w:hyperlink w:anchor="_Toc481590216" w:history="1">
        <w:r w:rsidRPr="00ED129F">
          <w:rPr>
            <w:rStyle w:val="Hyperlink"/>
            <w:noProof/>
          </w:rPr>
          <w:t>4.2</w:t>
        </w:r>
        <w:r>
          <w:rPr>
            <w:rFonts w:asciiTheme="minorHAnsi" w:eastAsiaTheme="minorEastAsia" w:hAnsiTheme="minorHAnsi" w:cstheme="minorBidi"/>
            <w:noProof/>
            <w:lang w:eastAsia="en-GB"/>
          </w:rPr>
          <w:tab/>
        </w:r>
        <w:r w:rsidRPr="00ED129F">
          <w:rPr>
            <w:rStyle w:val="Hyperlink"/>
            <w:noProof/>
          </w:rPr>
          <w:t>User Interface Design</w:t>
        </w:r>
        <w:r>
          <w:rPr>
            <w:noProof/>
            <w:webHidden/>
          </w:rPr>
          <w:tab/>
        </w:r>
        <w:r>
          <w:rPr>
            <w:noProof/>
            <w:webHidden/>
          </w:rPr>
          <w:fldChar w:fldCharType="begin"/>
        </w:r>
        <w:r>
          <w:rPr>
            <w:noProof/>
            <w:webHidden/>
          </w:rPr>
          <w:instrText xml:space="preserve"> PAGEREF _Toc481590216 \h </w:instrText>
        </w:r>
        <w:r>
          <w:rPr>
            <w:noProof/>
            <w:webHidden/>
          </w:rPr>
        </w:r>
        <w:r>
          <w:rPr>
            <w:noProof/>
            <w:webHidden/>
          </w:rPr>
          <w:fldChar w:fldCharType="separate"/>
        </w:r>
        <w:r>
          <w:rPr>
            <w:noProof/>
            <w:webHidden/>
          </w:rPr>
          <w:t>50</w:t>
        </w:r>
        <w:r>
          <w:rPr>
            <w:noProof/>
            <w:webHidden/>
          </w:rPr>
          <w:fldChar w:fldCharType="end"/>
        </w:r>
      </w:hyperlink>
    </w:p>
    <w:p w14:paraId="75B66454" w14:textId="55EE1BCC" w:rsidR="002B595D" w:rsidRDefault="002B595D">
      <w:pPr>
        <w:pStyle w:val="TOC2"/>
        <w:tabs>
          <w:tab w:val="left" w:pos="880"/>
          <w:tab w:val="right" w:leader="dot" w:pos="9016"/>
        </w:tabs>
        <w:rPr>
          <w:rFonts w:asciiTheme="minorHAnsi" w:eastAsiaTheme="minorEastAsia" w:hAnsiTheme="minorHAnsi" w:cstheme="minorBidi"/>
          <w:noProof/>
          <w:lang w:eastAsia="en-GB"/>
        </w:rPr>
      </w:pPr>
      <w:hyperlink w:anchor="_Toc481590217" w:history="1">
        <w:r w:rsidRPr="00ED129F">
          <w:rPr>
            <w:rStyle w:val="Hyperlink"/>
            <w:noProof/>
          </w:rPr>
          <w:t>4.3</w:t>
        </w:r>
        <w:r>
          <w:rPr>
            <w:rFonts w:asciiTheme="minorHAnsi" w:eastAsiaTheme="minorEastAsia" w:hAnsiTheme="minorHAnsi" w:cstheme="minorBidi"/>
            <w:noProof/>
            <w:lang w:eastAsia="en-GB"/>
          </w:rPr>
          <w:tab/>
        </w:r>
        <w:r w:rsidRPr="00ED129F">
          <w:rPr>
            <w:rStyle w:val="Hyperlink"/>
            <w:noProof/>
          </w:rPr>
          <w:t>System Implementation</w:t>
        </w:r>
        <w:r>
          <w:rPr>
            <w:noProof/>
            <w:webHidden/>
          </w:rPr>
          <w:tab/>
        </w:r>
        <w:r>
          <w:rPr>
            <w:noProof/>
            <w:webHidden/>
          </w:rPr>
          <w:fldChar w:fldCharType="begin"/>
        </w:r>
        <w:r>
          <w:rPr>
            <w:noProof/>
            <w:webHidden/>
          </w:rPr>
          <w:instrText xml:space="preserve"> PAGEREF _Toc481590217 \h </w:instrText>
        </w:r>
        <w:r>
          <w:rPr>
            <w:noProof/>
            <w:webHidden/>
          </w:rPr>
        </w:r>
        <w:r>
          <w:rPr>
            <w:noProof/>
            <w:webHidden/>
          </w:rPr>
          <w:fldChar w:fldCharType="separate"/>
        </w:r>
        <w:r>
          <w:rPr>
            <w:noProof/>
            <w:webHidden/>
          </w:rPr>
          <w:t>63</w:t>
        </w:r>
        <w:r>
          <w:rPr>
            <w:noProof/>
            <w:webHidden/>
          </w:rPr>
          <w:fldChar w:fldCharType="end"/>
        </w:r>
      </w:hyperlink>
    </w:p>
    <w:p w14:paraId="7133EB17" w14:textId="532E0476"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218" w:history="1">
        <w:r w:rsidRPr="00ED129F">
          <w:rPr>
            <w:rStyle w:val="Hyperlink"/>
            <w:noProof/>
          </w:rPr>
          <w:t>4.3.1</w:t>
        </w:r>
        <w:r>
          <w:rPr>
            <w:rFonts w:asciiTheme="minorHAnsi" w:eastAsiaTheme="minorEastAsia" w:hAnsiTheme="minorHAnsi" w:cstheme="minorBidi"/>
            <w:noProof/>
            <w:lang w:eastAsia="en-GB"/>
          </w:rPr>
          <w:tab/>
        </w:r>
        <w:r w:rsidRPr="00ED129F">
          <w:rPr>
            <w:rStyle w:val="Hyperlink"/>
            <w:noProof/>
          </w:rPr>
          <w:t>Processes and Methodology</w:t>
        </w:r>
        <w:r>
          <w:rPr>
            <w:noProof/>
            <w:webHidden/>
          </w:rPr>
          <w:tab/>
        </w:r>
        <w:r>
          <w:rPr>
            <w:noProof/>
            <w:webHidden/>
          </w:rPr>
          <w:fldChar w:fldCharType="begin"/>
        </w:r>
        <w:r>
          <w:rPr>
            <w:noProof/>
            <w:webHidden/>
          </w:rPr>
          <w:instrText xml:space="preserve"> PAGEREF _Toc481590218 \h </w:instrText>
        </w:r>
        <w:r>
          <w:rPr>
            <w:noProof/>
            <w:webHidden/>
          </w:rPr>
        </w:r>
        <w:r>
          <w:rPr>
            <w:noProof/>
            <w:webHidden/>
          </w:rPr>
          <w:fldChar w:fldCharType="separate"/>
        </w:r>
        <w:r>
          <w:rPr>
            <w:noProof/>
            <w:webHidden/>
          </w:rPr>
          <w:t>63</w:t>
        </w:r>
        <w:r>
          <w:rPr>
            <w:noProof/>
            <w:webHidden/>
          </w:rPr>
          <w:fldChar w:fldCharType="end"/>
        </w:r>
      </w:hyperlink>
    </w:p>
    <w:p w14:paraId="6FCEC5DE" w14:textId="7C3ED3AB"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219" w:history="1">
        <w:r w:rsidRPr="00ED129F">
          <w:rPr>
            <w:rStyle w:val="Hyperlink"/>
            <w:noProof/>
          </w:rPr>
          <w:t>4.3.2</w:t>
        </w:r>
        <w:r>
          <w:rPr>
            <w:rFonts w:asciiTheme="minorHAnsi" w:eastAsiaTheme="minorEastAsia" w:hAnsiTheme="minorHAnsi" w:cstheme="minorBidi"/>
            <w:noProof/>
            <w:lang w:eastAsia="en-GB"/>
          </w:rPr>
          <w:tab/>
        </w:r>
        <w:r w:rsidRPr="00ED129F">
          <w:rPr>
            <w:rStyle w:val="Hyperlink"/>
            <w:noProof/>
          </w:rPr>
          <w:t>Version Control</w:t>
        </w:r>
        <w:r>
          <w:rPr>
            <w:noProof/>
            <w:webHidden/>
          </w:rPr>
          <w:tab/>
        </w:r>
        <w:r>
          <w:rPr>
            <w:noProof/>
            <w:webHidden/>
          </w:rPr>
          <w:fldChar w:fldCharType="begin"/>
        </w:r>
        <w:r>
          <w:rPr>
            <w:noProof/>
            <w:webHidden/>
          </w:rPr>
          <w:instrText xml:space="preserve"> PAGEREF _Toc481590219 \h </w:instrText>
        </w:r>
        <w:r>
          <w:rPr>
            <w:noProof/>
            <w:webHidden/>
          </w:rPr>
        </w:r>
        <w:r>
          <w:rPr>
            <w:noProof/>
            <w:webHidden/>
          </w:rPr>
          <w:fldChar w:fldCharType="separate"/>
        </w:r>
        <w:r>
          <w:rPr>
            <w:noProof/>
            <w:webHidden/>
          </w:rPr>
          <w:t>65</w:t>
        </w:r>
        <w:r>
          <w:rPr>
            <w:noProof/>
            <w:webHidden/>
          </w:rPr>
          <w:fldChar w:fldCharType="end"/>
        </w:r>
      </w:hyperlink>
    </w:p>
    <w:p w14:paraId="6A89C0DE" w14:textId="4CCA2BC7"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220" w:history="1">
        <w:r w:rsidRPr="00ED129F">
          <w:rPr>
            <w:rStyle w:val="Hyperlink"/>
            <w:noProof/>
          </w:rPr>
          <w:t>4.3.3</w:t>
        </w:r>
        <w:r>
          <w:rPr>
            <w:rFonts w:asciiTheme="minorHAnsi" w:eastAsiaTheme="minorEastAsia" w:hAnsiTheme="minorHAnsi" w:cstheme="minorBidi"/>
            <w:noProof/>
            <w:lang w:eastAsia="en-GB"/>
          </w:rPr>
          <w:tab/>
        </w:r>
        <w:r w:rsidRPr="00ED129F">
          <w:rPr>
            <w:rStyle w:val="Hyperlink"/>
            <w:noProof/>
          </w:rPr>
          <w:t>Polygon Clipping Algorithm</w:t>
        </w:r>
        <w:r>
          <w:rPr>
            <w:noProof/>
            <w:webHidden/>
          </w:rPr>
          <w:tab/>
        </w:r>
        <w:r>
          <w:rPr>
            <w:noProof/>
            <w:webHidden/>
          </w:rPr>
          <w:fldChar w:fldCharType="begin"/>
        </w:r>
        <w:r>
          <w:rPr>
            <w:noProof/>
            <w:webHidden/>
          </w:rPr>
          <w:instrText xml:space="preserve"> PAGEREF _Toc481590220 \h </w:instrText>
        </w:r>
        <w:r>
          <w:rPr>
            <w:noProof/>
            <w:webHidden/>
          </w:rPr>
        </w:r>
        <w:r>
          <w:rPr>
            <w:noProof/>
            <w:webHidden/>
          </w:rPr>
          <w:fldChar w:fldCharType="separate"/>
        </w:r>
        <w:r>
          <w:rPr>
            <w:noProof/>
            <w:webHidden/>
          </w:rPr>
          <w:t>66</w:t>
        </w:r>
        <w:r>
          <w:rPr>
            <w:noProof/>
            <w:webHidden/>
          </w:rPr>
          <w:fldChar w:fldCharType="end"/>
        </w:r>
      </w:hyperlink>
    </w:p>
    <w:p w14:paraId="41B90227" w14:textId="665630B6"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221" w:history="1">
        <w:r w:rsidRPr="00ED129F">
          <w:rPr>
            <w:rStyle w:val="Hyperlink"/>
            <w:noProof/>
          </w:rPr>
          <w:t>4.3.4</w:t>
        </w:r>
        <w:r>
          <w:rPr>
            <w:rFonts w:asciiTheme="minorHAnsi" w:eastAsiaTheme="minorEastAsia" w:hAnsiTheme="minorHAnsi" w:cstheme="minorBidi"/>
            <w:noProof/>
            <w:lang w:eastAsia="en-GB"/>
          </w:rPr>
          <w:tab/>
        </w:r>
        <w:r w:rsidRPr="00ED129F">
          <w:rPr>
            <w:rStyle w:val="Hyperlink"/>
            <w:noProof/>
          </w:rPr>
          <w:t>Polygon Tessellation Algorithm</w:t>
        </w:r>
        <w:r>
          <w:rPr>
            <w:noProof/>
            <w:webHidden/>
          </w:rPr>
          <w:tab/>
        </w:r>
        <w:r>
          <w:rPr>
            <w:noProof/>
            <w:webHidden/>
          </w:rPr>
          <w:fldChar w:fldCharType="begin"/>
        </w:r>
        <w:r>
          <w:rPr>
            <w:noProof/>
            <w:webHidden/>
          </w:rPr>
          <w:instrText xml:space="preserve"> PAGEREF _Toc481590221 \h </w:instrText>
        </w:r>
        <w:r>
          <w:rPr>
            <w:noProof/>
            <w:webHidden/>
          </w:rPr>
        </w:r>
        <w:r>
          <w:rPr>
            <w:noProof/>
            <w:webHidden/>
          </w:rPr>
          <w:fldChar w:fldCharType="separate"/>
        </w:r>
        <w:r>
          <w:rPr>
            <w:noProof/>
            <w:webHidden/>
          </w:rPr>
          <w:t>68</w:t>
        </w:r>
        <w:r>
          <w:rPr>
            <w:noProof/>
            <w:webHidden/>
          </w:rPr>
          <w:fldChar w:fldCharType="end"/>
        </w:r>
      </w:hyperlink>
    </w:p>
    <w:p w14:paraId="71947585" w14:textId="775DD7A1"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222" w:history="1">
        <w:r w:rsidRPr="00ED129F">
          <w:rPr>
            <w:rStyle w:val="Hyperlink"/>
            <w:noProof/>
          </w:rPr>
          <w:t>4.3.5</w:t>
        </w:r>
        <w:r>
          <w:rPr>
            <w:rFonts w:asciiTheme="minorHAnsi" w:eastAsiaTheme="minorEastAsia" w:hAnsiTheme="minorHAnsi" w:cstheme="minorBidi"/>
            <w:noProof/>
            <w:lang w:eastAsia="en-GB"/>
          </w:rPr>
          <w:tab/>
        </w:r>
        <w:r w:rsidRPr="00ED129F">
          <w:rPr>
            <w:rStyle w:val="Hyperlink"/>
            <w:noProof/>
          </w:rPr>
          <w:t>Wandering Algorithm</w:t>
        </w:r>
        <w:r>
          <w:rPr>
            <w:noProof/>
            <w:webHidden/>
          </w:rPr>
          <w:tab/>
        </w:r>
        <w:r>
          <w:rPr>
            <w:noProof/>
            <w:webHidden/>
          </w:rPr>
          <w:fldChar w:fldCharType="begin"/>
        </w:r>
        <w:r>
          <w:rPr>
            <w:noProof/>
            <w:webHidden/>
          </w:rPr>
          <w:instrText xml:space="preserve"> PAGEREF _Toc481590222 \h </w:instrText>
        </w:r>
        <w:r>
          <w:rPr>
            <w:noProof/>
            <w:webHidden/>
          </w:rPr>
        </w:r>
        <w:r>
          <w:rPr>
            <w:noProof/>
            <w:webHidden/>
          </w:rPr>
          <w:fldChar w:fldCharType="separate"/>
        </w:r>
        <w:r>
          <w:rPr>
            <w:noProof/>
            <w:webHidden/>
          </w:rPr>
          <w:t>69</w:t>
        </w:r>
        <w:r>
          <w:rPr>
            <w:noProof/>
            <w:webHidden/>
          </w:rPr>
          <w:fldChar w:fldCharType="end"/>
        </w:r>
      </w:hyperlink>
    </w:p>
    <w:p w14:paraId="676D69F9" w14:textId="4D9A80C8" w:rsidR="002B595D" w:rsidRDefault="002B595D">
      <w:pPr>
        <w:pStyle w:val="TOC2"/>
        <w:tabs>
          <w:tab w:val="left" w:pos="880"/>
          <w:tab w:val="right" w:leader="dot" w:pos="9016"/>
        </w:tabs>
        <w:rPr>
          <w:rFonts w:asciiTheme="minorHAnsi" w:eastAsiaTheme="minorEastAsia" w:hAnsiTheme="minorHAnsi" w:cstheme="minorBidi"/>
          <w:noProof/>
          <w:lang w:eastAsia="en-GB"/>
        </w:rPr>
      </w:pPr>
      <w:hyperlink w:anchor="_Toc481590223" w:history="1">
        <w:r w:rsidRPr="00ED129F">
          <w:rPr>
            <w:rStyle w:val="Hyperlink"/>
            <w:noProof/>
          </w:rPr>
          <w:t>4.4</w:t>
        </w:r>
        <w:r>
          <w:rPr>
            <w:rFonts w:asciiTheme="minorHAnsi" w:eastAsiaTheme="minorEastAsia" w:hAnsiTheme="minorHAnsi" w:cstheme="minorBidi"/>
            <w:noProof/>
            <w:lang w:eastAsia="en-GB"/>
          </w:rPr>
          <w:tab/>
        </w:r>
        <w:r w:rsidRPr="00ED129F">
          <w:rPr>
            <w:rStyle w:val="Hyperlink"/>
            <w:noProof/>
          </w:rPr>
          <w:t>Test Design</w:t>
        </w:r>
        <w:r>
          <w:rPr>
            <w:noProof/>
            <w:webHidden/>
          </w:rPr>
          <w:tab/>
        </w:r>
        <w:r>
          <w:rPr>
            <w:noProof/>
            <w:webHidden/>
          </w:rPr>
          <w:fldChar w:fldCharType="begin"/>
        </w:r>
        <w:r>
          <w:rPr>
            <w:noProof/>
            <w:webHidden/>
          </w:rPr>
          <w:instrText xml:space="preserve"> PAGEREF _Toc481590223 \h </w:instrText>
        </w:r>
        <w:r>
          <w:rPr>
            <w:noProof/>
            <w:webHidden/>
          </w:rPr>
        </w:r>
        <w:r>
          <w:rPr>
            <w:noProof/>
            <w:webHidden/>
          </w:rPr>
          <w:fldChar w:fldCharType="separate"/>
        </w:r>
        <w:r>
          <w:rPr>
            <w:noProof/>
            <w:webHidden/>
          </w:rPr>
          <w:t>71</w:t>
        </w:r>
        <w:r>
          <w:rPr>
            <w:noProof/>
            <w:webHidden/>
          </w:rPr>
          <w:fldChar w:fldCharType="end"/>
        </w:r>
      </w:hyperlink>
    </w:p>
    <w:p w14:paraId="6B875CA2" w14:textId="187B6FA1" w:rsidR="002B595D" w:rsidRDefault="002B595D">
      <w:pPr>
        <w:pStyle w:val="TOC1"/>
        <w:tabs>
          <w:tab w:val="left" w:pos="440"/>
        </w:tabs>
        <w:rPr>
          <w:rFonts w:asciiTheme="minorHAnsi" w:eastAsiaTheme="minorEastAsia" w:hAnsiTheme="minorHAnsi" w:cstheme="minorBidi"/>
          <w:noProof/>
          <w:lang w:eastAsia="en-GB"/>
        </w:rPr>
      </w:pPr>
      <w:hyperlink w:anchor="_Toc481590224" w:history="1">
        <w:r w:rsidRPr="00ED129F">
          <w:rPr>
            <w:rStyle w:val="Hyperlink"/>
            <w:noProof/>
          </w:rPr>
          <w:t>5</w:t>
        </w:r>
        <w:r>
          <w:rPr>
            <w:rFonts w:asciiTheme="minorHAnsi" w:eastAsiaTheme="minorEastAsia" w:hAnsiTheme="minorHAnsi" w:cstheme="minorBidi"/>
            <w:noProof/>
            <w:lang w:eastAsia="en-GB"/>
          </w:rPr>
          <w:tab/>
        </w:r>
        <w:r w:rsidRPr="00ED129F">
          <w:rPr>
            <w:rStyle w:val="Hyperlink"/>
            <w:noProof/>
          </w:rPr>
          <w:t>Evaluation</w:t>
        </w:r>
        <w:r>
          <w:rPr>
            <w:noProof/>
            <w:webHidden/>
          </w:rPr>
          <w:tab/>
        </w:r>
        <w:r>
          <w:rPr>
            <w:noProof/>
            <w:webHidden/>
          </w:rPr>
          <w:fldChar w:fldCharType="begin"/>
        </w:r>
        <w:r>
          <w:rPr>
            <w:noProof/>
            <w:webHidden/>
          </w:rPr>
          <w:instrText xml:space="preserve"> PAGEREF _Toc481590224 \h </w:instrText>
        </w:r>
        <w:r>
          <w:rPr>
            <w:noProof/>
            <w:webHidden/>
          </w:rPr>
        </w:r>
        <w:r>
          <w:rPr>
            <w:noProof/>
            <w:webHidden/>
          </w:rPr>
          <w:fldChar w:fldCharType="separate"/>
        </w:r>
        <w:r>
          <w:rPr>
            <w:noProof/>
            <w:webHidden/>
          </w:rPr>
          <w:t>76</w:t>
        </w:r>
        <w:r>
          <w:rPr>
            <w:noProof/>
            <w:webHidden/>
          </w:rPr>
          <w:fldChar w:fldCharType="end"/>
        </w:r>
      </w:hyperlink>
    </w:p>
    <w:p w14:paraId="42F99143" w14:textId="2E1EF9BD" w:rsidR="002B595D" w:rsidRDefault="002B595D">
      <w:pPr>
        <w:pStyle w:val="TOC2"/>
        <w:tabs>
          <w:tab w:val="left" w:pos="880"/>
          <w:tab w:val="right" w:leader="dot" w:pos="9016"/>
        </w:tabs>
        <w:rPr>
          <w:rFonts w:asciiTheme="minorHAnsi" w:eastAsiaTheme="minorEastAsia" w:hAnsiTheme="minorHAnsi" w:cstheme="minorBidi"/>
          <w:noProof/>
          <w:lang w:eastAsia="en-GB"/>
        </w:rPr>
      </w:pPr>
      <w:hyperlink w:anchor="_Toc481590225" w:history="1">
        <w:r w:rsidRPr="00ED129F">
          <w:rPr>
            <w:rStyle w:val="Hyperlink"/>
            <w:noProof/>
          </w:rPr>
          <w:t>5.1</w:t>
        </w:r>
        <w:r>
          <w:rPr>
            <w:rFonts w:asciiTheme="minorHAnsi" w:eastAsiaTheme="minorEastAsia" w:hAnsiTheme="minorHAnsi" w:cstheme="minorBidi"/>
            <w:noProof/>
            <w:lang w:eastAsia="en-GB"/>
          </w:rPr>
          <w:tab/>
        </w:r>
        <w:r w:rsidRPr="00ED129F">
          <w:rPr>
            <w:rStyle w:val="Hyperlink"/>
            <w:noProof/>
          </w:rPr>
          <w:t>Project Achievements</w:t>
        </w:r>
        <w:r>
          <w:rPr>
            <w:noProof/>
            <w:webHidden/>
          </w:rPr>
          <w:tab/>
        </w:r>
        <w:r>
          <w:rPr>
            <w:noProof/>
            <w:webHidden/>
          </w:rPr>
          <w:fldChar w:fldCharType="begin"/>
        </w:r>
        <w:r>
          <w:rPr>
            <w:noProof/>
            <w:webHidden/>
          </w:rPr>
          <w:instrText xml:space="preserve"> PAGEREF _Toc481590225 \h </w:instrText>
        </w:r>
        <w:r>
          <w:rPr>
            <w:noProof/>
            <w:webHidden/>
          </w:rPr>
        </w:r>
        <w:r>
          <w:rPr>
            <w:noProof/>
            <w:webHidden/>
          </w:rPr>
          <w:fldChar w:fldCharType="separate"/>
        </w:r>
        <w:r>
          <w:rPr>
            <w:noProof/>
            <w:webHidden/>
          </w:rPr>
          <w:t>76</w:t>
        </w:r>
        <w:r>
          <w:rPr>
            <w:noProof/>
            <w:webHidden/>
          </w:rPr>
          <w:fldChar w:fldCharType="end"/>
        </w:r>
      </w:hyperlink>
    </w:p>
    <w:p w14:paraId="7B468C15" w14:textId="386D21A1"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226" w:history="1">
        <w:r w:rsidRPr="00ED129F">
          <w:rPr>
            <w:rStyle w:val="Hyperlink"/>
            <w:noProof/>
          </w:rPr>
          <w:t>5.1.1</w:t>
        </w:r>
        <w:r>
          <w:rPr>
            <w:rFonts w:asciiTheme="minorHAnsi" w:eastAsiaTheme="minorEastAsia" w:hAnsiTheme="minorHAnsi" w:cstheme="minorBidi"/>
            <w:noProof/>
            <w:lang w:eastAsia="en-GB"/>
          </w:rPr>
          <w:tab/>
        </w:r>
        <w:r w:rsidRPr="00ED129F">
          <w:rPr>
            <w:rStyle w:val="Hyperlink"/>
            <w:noProof/>
          </w:rPr>
          <w:t>Final Task List</w:t>
        </w:r>
        <w:r>
          <w:rPr>
            <w:noProof/>
            <w:webHidden/>
          </w:rPr>
          <w:tab/>
        </w:r>
        <w:r>
          <w:rPr>
            <w:noProof/>
            <w:webHidden/>
          </w:rPr>
          <w:fldChar w:fldCharType="begin"/>
        </w:r>
        <w:r>
          <w:rPr>
            <w:noProof/>
            <w:webHidden/>
          </w:rPr>
          <w:instrText xml:space="preserve"> PAGEREF _Toc481590226 \h </w:instrText>
        </w:r>
        <w:r>
          <w:rPr>
            <w:noProof/>
            <w:webHidden/>
          </w:rPr>
        </w:r>
        <w:r>
          <w:rPr>
            <w:noProof/>
            <w:webHidden/>
          </w:rPr>
          <w:fldChar w:fldCharType="separate"/>
        </w:r>
        <w:r>
          <w:rPr>
            <w:noProof/>
            <w:webHidden/>
          </w:rPr>
          <w:t>77</w:t>
        </w:r>
        <w:r>
          <w:rPr>
            <w:noProof/>
            <w:webHidden/>
          </w:rPr>
          <w:fldChar w:fldCharType="end"/>
        </w:r>
      </w:hyperlink>
    </w:p>
    <w:p w14:paraId="5C78EC2D" w14:textId="481FB090"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227" w:history="1">
        <w:r w:rsidRPr="00ED129F">
          <w:rPr>
            <w:rStyle w:val="Hyperlink"/>
            <w:noProof/>
          </w:rPr>
          <w:t>5.1.2</w:t>
        </w:r>
        <w:r>
          <w:rPr>
            <w:rFonts w:asciiTheme="minorHAnsi" w:eastAsiaTheme="minorEastAsia" w:hAnsiTheme="minorHAnsi" w:cstheme="minorBidi"/>
            <w:noProof/>
            <w:lang w:eastAsia="en-GB"/>
          </w:rPr>
          <w:tab/>
        </w:r>
        <w:r w:rsidRPr="00ED129F">
          <w:rPr>
            <w:rStyle w:val="Hyperlink"/>
            <w:noProof/>
          </w:rPr>
          <w:t>Final Time Plan</w:t>
        </w:r>
        <w:r>
          <w:rPr>
            <w:noProof/>
            <w:webHidden/>
          </w:rPr>
          <w:tab/>
        </w:r>
        <w:r>
          <w:rPr>
            <w:noProof/>
            <w:webHidden/>
          </w:rPr>
          <w:fldChar w:fldCharType="begin"/>
        </w:r>
        <w:r>
          <w:rPr>
            <w:noProof/>
            <w:webHidden/>
          </w:rPr>
          <w:instrText xml:space="preserve"> PAGEREF _Toc481590227 \h </w:instrText>
        </w:r>
        <w:r>
          <w:rPr>
            <w:noProof/>
            <w:webHidden/>
          </w:rPr>
        </w:r>
        <w:r>
          <w:rPr>
            <w:noProof/>
            <w:webHidden/>
          </w:rPr>
          <w:fldChar w:fldCharType="separate"/>
        </w:r>
        <w:r>
          <w:rPr>
            <w:noProof/>
            <w:webHidden/>
          </w:rPr>
          <w:t>82</w:t>
        </w:r>
        <w:r>
          <w:rPr>
            <w:noProof/>
            <w:webHidden/>
          </w:rPr>
          <w:fldChar w:fldCharType="end"/>
        </w:r>
      </w:hyperlink>
    </w:p>
    <w:p w14:paraId="26095F94" w14:textId="3D763CEA" w:rsidR="002B595D" w:rsidRDefault="002B595D">
      <w:pPr>
        <w:pStyle w:val="TOC2"/>
        <w:tabs>
          <w:tab w:val="left" w:pos="1100"/>
          <w:tab w:val="right" w:leader="dot" w:pos="9016"/>
        </w:tabs>
        <w:rPr>
          <w:rFonts w:asciiTheme="minorHAnsi" w:eastAsiaTheme="minorEastAsia" w:hAnsiTheme="minorHAnsi" w:cstheme="minorBidi"/>
          <w:noProof/>
          <w:lang w:eastAsia="en-GB"/>
        </w:rPr>
      </w:pPr>
      <w:hyperlink w:anchor="_Toc481590228" w:history="1">
        <w:r w:rsidRPr="00ED129F">
          <w:rPr>
            <w:rStyle w:val="Hyperlink"/>
            <w:noProof/>
          </w:rPr>
          <w:t>5.1.3</w:t>
        </w:r>
        <w:r>
          <w:rPr>
            <w:rFonts w:asciiTheme="minorHAnsi" w:eastAsiaTheme="minorEastAsia" w:hAnsiTheme="minorHAnsi" w:cstheme="minorBidi"/>
            <w:noProof/>
            <w:lang w:eastAsia="en-GB"/>
          </w:rPr>
          <w:tab/>
        </w:r>
        <w:r w:rsidRPr="00ED129F">
          <w:rPr>
            <w:rStyle w:val="Hyperlink"/>
            <w:noProof/>
          </w:rPr>
          <w:t>Test Evaluation</w:t>
        </w:r>
        <w:r>
          <w:rPr>
            <w:noProof/>
            <w:webHidden/>
          </w:rPr>
          <w:tab/>
        </w:r>
        <w:r>
          <w:rPr>
            <w:noProof/>
            <w:webHidden/>
          </w:rPr>
          <w:fldChar w:fldCharType="begin"/>
        </w:r>
        <w:r>
          <w:rPr>
            <w:noProof/>
            <w:webHidden/>
          </w:rPr>
          <w:instrText xml:space="preserve"> PAGEREF _Toc481590228 \h </w:instrText>
        </w:r>
        <w:r>
          <w:rPr>
            <w:noProof/>
            <w:webHidden/>
          </w:rPr>
        </w:r>
        <w:r>
          <w:rPr>
            <w:noProof/>
            <w:webHidden/>
          </w:rPr>
          <w:fldChar w:fldCharType="separate"/>
        </w:r>
        <w:r>
          <w:rPr>
            <w:noProof/>
            <w:webHidden/>
          </w:rPr>
          <w:t>87</w:t>
        </w:r>
        <w:r>
          <w:rPr>
            <w:noProof/>
            <w:webHidden/>
          </w:rPr>
          <w:fldChar w:fldCharType="end"/>
        </w:r>
      </w:hyperlink>
    </w:p>
    <w:p w14:paraId="50A47373" w14:textId="32447F50" w:rsidR="002B595D" w:rsidRDefault="002B595D">
      <w:pPr>
        <w:pStyle w:val="TOC2"/>
        <w:tabs>
          <w:tab w:val="left" w:pos="880"/>
          <w:tab w:val="right" w:leader="dot" w:pos="9016"/>
        </w:tabs>
        <w:rPr>
          <w:rFonts w:asciiTheme="minorHAnsi" w:eastAsiaTheme="minorEastAsia" w:hAnsiTheme="minorHAnsi" w:cstheme="minorBidi"/>
          <w:noProof/>
          <w:lang w:eastAsia="en-GB"/>
        </w:rPr>
      </w:pPr>
      <w:hyperlink w:anchor="_Toc481590229" w:history="1">
        <w:r w:rsidRPr="00ED129F">
          <w:rPr>
            <w:rStyle w:val="Hyperlink"/>
            <w:noProof/>
          </w:rPr>
          <w:t>5.2</w:t>
        </w:r>
        <w:r>
          <w:rPr>
            <w:rFonts w:asciiTheme="minorHAnsi" w:eastAsiaTheme="minorEastAsia" w:hAnsiTheme="minorHAnsi" w:cstheme="minorBidi"/>
            <w:noProof/>
            <w:lang w:eastAsia="en-GB"/>
          </w:rPr>
          <w:tab/>
        </w:r>
        <w:r w:rsidRPr="00ED129F">
          <w:rPr>
            <w:rStyle w:val="Hyperlink"/>
            <w:noProof/>
          </w:rPr>
          <w:t>Further Work</w:t>
        </w:r>
        <w:r>
          <w:rPr>
            <w:noProof/>
            <w:webHidden/>
          </w:rPr>
          <w:tab/>
        </w:r>
        <w:r>
          <w:rPr>
            <w:noProof/>
            <w:webHidden/>
          </w:rPr>
          <w:fldChar w:fldCharType="begin"/>
        </w:r>
        <w:r>
          <w:rPr>
            <w:noProof/>
            <w:webHidden/>
          </w:rPr>
          <w:instrText xml:space="preserve"> PAGEREF _Toc481590229 \h </w:instrText>
        </w:r>
        <w:r>
          <w:rPr>
            <w:noProof/>
            <w:webHidden/>
          </w:rPr>
        </w:r>
        <w:r>
          <w:rPr>
            <w:noProof/>
            <w:webHidden/>
          </w:rPr>
          <w:fldChar w:fldCharType="separate"/>
        </w:r>
        <w:r>
          <w:rPr>
            <w:noProof/>
            <w:webHidden/>
          </w:rPr>
          <w:t>91</w:t>
        </w:r>
        <w:r>
          <w:rPr>
            <w:noProof/>
            <w:webHidden/>
          </w:rPr>
          <w:fldChar w:fldCharType="end"/>
        </w:r>
      </w:hyperlink>
    </w:p>
    <w:p w14:paraId="4FEDF5F1" w14:textId="697618F9" w:rsidR="002B595D" w:rsidRDefault="002B595D">
      <w:pPr>
        <w:pStyle w:val="TOC1"/>
        <w:tabs>
          <w:tab w:val="left" w:pos="440"/>
        </w:tabs>
        <w:rPr>
          <w:rFonts w:asciiTheme="minorHAnsi" w:eastAsiaTheme="minorEastAsia" w:hAnsiTheme="minorHAnsi" w:cstheme="minorBidi"/>
          <w:noProof/>
          <w:lang w:eastAsia="en-GB"/>
        </w:rPr>
      </w:pPr>
      <w:hyperlink w:anchor="_Toc481590230" w:history="1">
        <w:r w:rsidRPr="00ED129F">
          <w:rPr>
            <w:rStyle w:val="Hyperlink"/>
            <w:noProof/>
          </w:rPr>
          <w:t>6</w:t>
        </w:r>
        <w:r>
          <w:rPr>
            <w:rFonts w:asciiTheme="minorHAnsi" w:eastAsiaTheme="minorEastAsia" w:hAnsiTheme="minorHAnsi" w:cstheme="minorBidi"/>
            <w:noProof/>
            <w:lang w:eastAsia="en-GB"/>
          </w:rPr>
          <w:tab/>
        </w:r>
        <w:r w:rsidRPr="00ED129F">
          <w:rPr>
            <w:rStyle w:val="Hyperlink"/>
            <w:noProof/>
          </w:rPr>
          <w:t>Conclusion</w:t>
        </w:r>
        <w:r>
          <w:rPr>
            <w:noProof/>
            <w:webHidden/>
          </w:rPr>
          <w:tab/>
        </w:r>
        <w:r>
          <w:rPr>
            <w:noProof/>
            <w:webHidden/>
          </w:rPr>
          <w:fldChar w:fldCharType="begin"/>
        </w:r>
        <w:r>
          <w:rPr>
            <w:noProof/>
            <w:webHidden/>
          </w:rPr>
          <w:instrText xml:space="preserve"> PAGEREF _Toc481590230 \h </w:instrText>
        </w:r>
        <w:r>
          <w:rPr>
            <w:noProof/>
            <w:webHidden/>
          </w:rPr>
        </w:r>
        <w:r>
          <w:rPr>
            <w:noProof/>
            <w:webHidden/>
          </w:rPr>
          <w:fldChar w:fldCharType="separate"/>
        </w:r>
        <w:r>
          <w:rPr>
            <w:noProof/>
            <w:webHidden/>
          </w:rPr>
          <w:t>92</w:t>
        </w:r>
        <w:r>
          <w:rPr>
            <w:noProof/>
            <w:webHidden/>
          </w:rPr>
          <w:fldChar w:fldCharType="end"/>
        </w:r>
      </w:hyperlink>
    </w:p>
    <w:p w14:paraId="7700FF5B" w14:textId="1D11A423" w:rsidR="002B595D" w:rsidRDefault="002B595D">
      <w:pPr>
        <w:pStyle w:val="TOC1"/>
        <w:tabs>
          <w:tab w:val="left" w:pos="1540"/>
        </w:tabs>
        <w:rPr>
          <w:rFonts w:asciiTheme="minorHAnsi" w:eastAsiaTheme="minorEastAsia" w:hAnsiTheme="minorHAnsi" w:cstheme="minorBidi"/>
          <w:noProof/>
          <w:lang w:eastAsia="en-GB"/>
        </w:rPr>
      </w:pPr>
      <w:hyperlink w:anchor="_Toc481590231" w:history="1">
        <w:r w:rsidRPr="00ED129F">
          <w:rPr>
            <w:rStyle w:val="Hyperlink"/>
            <w:noProof/>
          </w:rPr>
          <w:t>Appendix A:</w:t>
        </w:r>
        <w:r>
          <w:rPr>
            <w:rFonts w:asciiTheme="minorHAnsi" w:eastAsiaTheme="minorEastAsia" w:hAnsiTheme="minorHAnsi" w:cstheme="minorBidi"/>
            <w:noProof/>
            <w:lang w:eastAsia="en-GB"/>
          </w:rPr>
          <w:tab/>
        </w:r>
        <w:r w:rsidRPr="00ED129F">
          <w:rPr>
            <w:rStyle w:val="Hyperlink"/>
            <w:noProof/>
          </w:rPr>
          <w:t>Capture the Campus!</w:t>
        </w:r>
        <w:r>
          <w:rPr>
            <w:noProof/>
            <w:webHidden/>
          </w:rPr>
          <w:tab/>
        </w:r>
        <w:r>
          <w:rPr>
            <w:noProof/>
            <w:webHidden/>
          </w:rPr>
          <w:fldChar w:fldCharType="begin"/>
        </w:r>
        <w:r>
          <w:rPr>
            <w:noProof/>
            <w:webHidden/>
          </w:rPr>
          <w:instrText xml:space="preserve"> PAGEREF _Toc481590231 \h </w:instrText>
        </w:r>
        <w:r>
          <w:rPr>
            <w:noProof/>
            <w:webHidden/>
          </w:rPr>
        </w:r>
        <w:r>
          <w:rPr>
            <w:noProof/>
            <w:webHidden/>
          </w:rPr>
          <w:fldChar w:fldCharType="separate"/>
        </w:r>
        <w:r>
          <w:rPr>
            <w:noProof/>
            <w:webHidden/>
          </w:rPr>
          <w:t>93</w:t>
        </w:r>
        <w:r>
          <w:rPr>
            <w:noProof/>
            <w:webHidden/>
          </w:rPr>
          <w:fldChar w:fldCharType="end"/>
        </w:r>
      </w:hyperlink>
    </w:p>
    <w:p w14:paraId="7C5139F8" w14:textId="64869BED" w:rsidR="002B595D" w:rsidRDefault="002B595D">
      <w:pPr>
        <w:pStyle w:val="TOC1"/>
        <w:tabs>
          <w:tab w:val="left" w:pos="1540"/>
        </w:tabs>
        <w:rPr>
          <w:rFonts w:asciiTheme="minorHAnsi" w:eastAsiaTheme="minorEastAsia" w:hAnsiTheme="minorHAnsi" w:cstheme="minorBidi"/>
          <w:noProof/>
          <w:lang w:eastAsia="en-GB"/>
        </w:rPr>
      </w:pPr>
      <w:hyperlink w:anchor="_Toc481590232" w:history="1">
        <w:r w:rsidRPr="00ED129F">
          <w:rPr>
            <w:rStyle w:val="Hyperlink"/>
            <w:noProof/>
          </w:rPr>
          <w:t>Appendix B:</w:t>
        </w:r>
        <w:r>
          <w:rPr>
            <w:rFonts w:asciiTheme="minorHAnsi" w:eastAsiaTheme="minorEastAsia" w:hAnsiTheme="minorHAnsi" w:cstheme="minorBidi"/>
            <w:noProof/>
            <w:lang w:eastAsia="en-GB"/>
          </w:rPr>
          <w:tab/>
        </w:r>
        <w:r w:rsidRPr="00ED129F">
          <w:rPr>
            <w:rStyle w:val="Hyperlink"/>
            <w:noProof/>
          </w:rPr>
          <w:t>Code Map Legend</w:t>
        </w:r>
        <w:r>
          <w:rPr>
            <w:noProof/>
            <w:webHidden/>
          </w:rPr>
          <w:tab/>
        </w:r>
        <w:r>
          <w:rPr>
            <w:noProof/>
            <w:webHidden/>
          </w:rPr>
          <w:fldChar w:fldCharType="begin"/>
        </w:r>
        <w:r>
          <w:rPr>
            <w:noProof/>
            <w:webHidden/>
          </w:rPr>
          <w:instrText xml:space="preserve"> PAGEREF _Toc481590232 \h </w:instrText>
        </w:r>
        <w:r>
          <w:rPr>
            <w:noProof/>
            <w:webHidden/>
          </w:rPr>
        </w:r>
        <w:r>
          <w:rPr>
            <w:noProof/>
            <w:webHidden/>
          </w:rPr>
          <w:fldChar w:fldCharType="separate"/>
        </w:r>
        <w:r>
          <w:rPr>
            <w:noProof/>
            <w:webHidden/>
          </w:rPr>
          <w:t>94</w:t>
        </w:r>
        <w:r>
          <w:rPr>
            <w:noProof/>
            <w:webHidden/>
          </w:rPr>
          <w:fldChar w:fldCharType="end"/>
        </w:r>
      </w:hyperlink>
    </w:p>
    <w:p w14:paraId="5329DF4C" w14:textId="0EE8EA7D" w:rsidR="002B595D" w:rsidRDefault="002B595D">
      <w:pPr>
        <w:pStyle w:val="TOC1"/>
        <w:tabs>
          <w:tab w:val="left" w:pos="1540"/>
        </w:tabs>
        <w:rPr>
          <w:rFonts w:asciiTheme="minorHAnsi" w:eastAsiaTheme="minorEastAsia" w:hAnsiTheme="minorHAnsi" w:cstheme="minorBidi"/>
          <w:noProof/>
          <w:lang w:eastAsia="en-GB"/>
        </w:rPr>
      </w:pPr>
      <w:hyperlink w:anchor="_Toc481590233" w:history="1">
        <w:r w:rsidRPr="00ED129F">
          <w:rPr>
            <w:rStyle w:val="Hyperlink"/>
            <w:noProof/>
            <w:lang w:eastAsia="zh-CN"/>
          </w:rPr>
          <w:t>Appendix C:</w:t>
        </w:r>
        <w:r>
          <w:rPr>
            <w:rFonts w:asciiTheme="minorHAnsi" w:eastAsiaTheme="minorEastAsia" w:hAnsiTheme="minorHAnsi" w:cstheme="minorBidi"/>
            <w:noProof/>
            <w:lang w:eastAsia="en-GB"/>
          </w:rPr>
          <w:tab/>
        </w:r>
        <w:r w:rsidRPr="00ED129F">
          <w:rPr>
            <w:rStyle w:val="Hyperlink"/>
            <w:noProof/>
          </w:rPr>
          <w:t>Code Map</w:t>
        </w:r>
        <w:r>
          <w:rPr>
            <w:noProof/>
            <w:webHidden/>
          </w:rPr>
          <w:tab/>
        </w:r>
        <w:r>
          <w:rPr>
            <w:noProof/>
            <w:webHidden/>
          </w:rPr>
          <w:fldChar w:fldCharType="begin"/>
        </w:r>
        <w:r>
          <w:rPr>
            <w:noProof/>
            <w:webHidden/>
          </w:rPr>
          <w:instrText xml:space="preserve"> PAGEREF _Toc481590233 \h </w:instrText>
        </w:r>
        <w:r>
          <w:rPr>
            <w:noProof/>
            <w:webHidden/>
          </w:rPr>
        </w:r>
        <w:r>
          <w:rPr>
            <w:noProof/>
            <w:webHidden/>
          </w:rPr>
          <w:fldChar w:fldCharType="separate"/>
        </w:r>
        <w:r>
          <w:rPr>
            <w:noProof/>
            <w:webHidden/>
          </w:rPr>
          <w:t>95</w:t>
        </w:r>
        <w:r>
          <w:rPr>
            <w:noProof/>
            <w:webHidden/>
          </w:rPr>
          <w:fldChar w:fldCharType="end"/>
        </w:r>
      </w:hyperlink>
    </w:p>
    <w:p w14:paraId="0868385C" w14:textId="42E38935" w:rsidR="002B595D" w:rsidRDefault="002B595D">
      <w:pPr>
        <w:pStyle w:val="TOC1"/>
        <w:tabs>
          <w:tab w:val="left" w:pos="1540"/>
        </w:tabs>
        <w:rPr>
          <w:rFonts w:asciiTheme="minorHAnsi" w:eastAsiaTheme="minorEastAsia" w:hAnsiTheme="minorHAnsi" w:cstheme="minorBidi"/>
          <w:noProof/>
          <w:lang w:eastAsia="en-GB"/>
        </w:rPr>
      </w:pPr>
      <w:hyperlink w:anchor="_Toc481590234" w:history="1">
        <w:r w:rsidRPr="00ED129F">
          <w:rPr>
            <w:rStyle w:val="Hyperlink"/>
            <w:noProof/>
            <w:lang w:eastAsia="zh-CN"/>
          </w:rPr>
          <w:t>Appendix D:</w:t>
        </w:r>
        <w:r>
          <w:rPr>
            <w:rFonts w:asciiTheme="minorHAnsi" w:eastAsiaTheme="minorEastAsia" w:hAnsiTheme="minorHAnsi" w:cstheme="minorBidi"/>
            <w:noProof/>
            <w:lang w:eastAsia="en-GB"/>
          </w:rPr>
          <w:tab/>
        </w:r>
        <w:r w:rsidRPr="00ED129F">
          <w:rPr>
            <w:rStyle w:val="Hyperlink"/>
            <w:noProof/>
          </w:rPr>
          <w:t>Networking Code Map</w:t>
        </w:r>
        <w:r>
          <w:rPr>
            <w:noProof/>
            <w:webHidden/>
          </w:rPr>
          <w:tab/>
        </w:r>
        <w:r>
          <w:rPr>
            <w:noProof/>
            <w:webHidden/>
          </w:rPr>
          <w:fldChar w:fldCharType="begin"/>
        </w:r>
        <w:r>
          <w:rPr>
            <w:noProof/>
            <w:webHidden/>
          </w:rPr>
          <w:instrText xml:space="preserve"> PAGEREF _Toc481590234 \h </w:instrText>
        </w:r>
        <w:r>
          <w:rPr>
            <w:noProof/>
            <w:webHidden/>
          </w:rPr>
        </w:r>
        <w:r>
          <w:rPr>
            <w:noProof/>
            <w:webHidden/>
          </w:rPr>
          <w:fldChar w:fldCharType="separate"/>
        </w:r>
        <w:r>
          <w:rPr>
            <w:noProof/>
            <w:webHidden/>
          </w:rPr>
          <w:t>96</w:t>
        </w:r>
        <w:r>
          <w:rPr>
            <w:noProof/>
            <w:webHidden/>
          </w:rPr>
          <w:fldChar w:fldCharType="end"/>
        </w:r>
      </w:hyperlink>
    </w:p>
    <w:p w14:paraId="2146DB6B" w14:textId="71483912" w:rsidR="002B595D" w:rsidRDefault="002B595D">
      <w:pPr>
        <w:pStyle w:val="TOC1"/>
        <w:tabs>
          <w:tab w:val="left" w:pos="1540"/>
        </w:tabs>
        <w:rPr>
          <w:rFonts w:asciiTheme="minorHAnsi" w:eastAsiaTheme="minorEastAsia" w:hAnsiTheme="minorHAnsi" w:cstheme="minorBidi"/>
          <w:noProof/>
          <w:lang w:eastAsia="en-GB"/>
        </w:rPr>
      </w:pPr>
      <w:hyperlink w:anchor="_Toc481590235" w:history="1">
        <w:r w:rsidRPr="00ED129F">
          <w:rPr>
            <w:rStyle w:val="Hyperlink"/>
            <w:noProof/>
            <w:lang w:eastAsia="zh-CN"/>
          </w:rPr>
          <w:t>Appendix E:</w:t>
        </w:r>
        <w:r>
          <w:rPr>
            <w:rFonts w:asciiTheme="minorHAnsi" w:eastAsiaTheme="minorEastAsia" w:hAnsiTheme="minorHAnsi" w:cstheme="minorBidi"/>
            <w:noProof/>
            <w:lang w:eastAsia="en-GB"/>
          </w:rPr>
          <w:tab/>
        </w:r>
        <w:r w:rsidRPr="00ED129F">
          <w:rPr>
            <w:rStyle w:val="Hyperlink"/>
            <w:noProof/>
          </w:rPr>
          <w:t>CaptureTheCampus Code Map</w:t>
        </w:r>
        <w:r>
          <w:rPr>
            <w:noProof/>
            <w:webHidden/>
          </w:rPr>
          <w:tab/>
        </w:r>
        <w:r>
          <w:rPr>
            <w:noProof/>
            <w:webHidden/>
          </w:rPr>
          <w:fldChar w:fldCharType="begin"/>
        </w:r>
        <w:r>
          <w:rPr>
            <w:noProof/>
            <w:webHidden/>
          </w:rPr>
          <w:instrText xml:space="preserve"> PAGEREF _Toc481590235 \h </w:instrText>
        </w:r>
        <w:r>
          <w:rPr>
            <w:noProof/>
            <w:webHidden/>
          </w:rPr>
        </w:r>
        <w:r>
          <w:rPr>
            <w:noProof/>
            <w:webHidden/>
          </w:rPr>
          <w:fldChar w:fldCharType="separate"/>
        </w:r>
        <w:r>
          <w:rPr>
            <w:noProof/>
            <w:webHidden/>
          </w:rPr>
          <w:t>97</w:t>
        </w:r>
        <w:r>
          <w:rPr>
            <w:noProof/>
            <w:webHidden/>
          </w:rPr>
          <w:fldChar w:fldCharType="end"/>
        </w:r>
      </w:hyperlink>
    </w:p>
    <w:p w14:paraId="365C61FA" w14:textId="4180A784" w:rsidR="002B595D" w:rsidRDefault="002B595D">
      <w:pPr>
        <w:pStyle w:val="TOC1"/>
        <w:tabs>
          <w:tab w:val="left" w:pos="1540"/>
        </w:tabs>
        <w:rPr>
          <w:rFonts w:asciiTheme="minorHAnsi" w:eastAsiaTheme="minorEastAsia" w:hAnsiTheme="minorHAnsi" w:cstheme="minorBidi"/>
          <w:noProof/>
          <w:lang w:eastAsia="en-GB"/>
        </w:rPr>
      </w:pPr>
      <w:hyperlink w:anchor="_Toc481590236" w:history="1">
        <w:r w:rsidRPr="00ED129F">
          <w:rPr>
            <w:rStyle w:val="Hyperlink"/>
            <w:noProof/>
          </w:rPr>
          <w:t>Appendix F:</w:t>
        </w:r>
        <w:r>
          <w:rPr>
            <w:rFonts w:asciiTheme="minorHAnsi" w:eastAsiaTheme="minorEastAsia" w:hAnsiTheme="minorHAnsi" w:cstheme="minorBidi"/>
            <w:noProof/>
            <w:lang w:eastAsia="en-GB"/>
          </w:rPr>
          <w:tab/>
        </w:r>
        <w:r w:rsidRPr="00ED129F">
          <w:rPr>
            <w:rStyle w:val="Hyperlink"/>
            <w:noProof/>
          </w:rPr>
          <w:t>Polygon Clipping Code</w:t>
        </w:r>
        <w:r>
          <w:rPr>
            <w:noProof/>
            <w:webHidden/>
          </w:rPr>
          <w:tab/>
        </w:r>
        <w:r>
          <w:rPr>
            <w:noProof/>
            <w:webHidden/>
          </w:rPr>
          <w:fldChar w:fldCharType="begin"/>
        </w:r>
        <w:r>
          <w:rPr>
            <w:noProof/>
            <w:webHidden/>
          </w:rPr>
          <w:instrText xml:space="preserve"> PAGEREF _Toc481590236 \h </w:instrText>
        </w:r>
        <w:r>
          <w:rPr>
            <w:noProof/>
            <w:webHidden/>
          </w:rPr>
        </w:r>
        <w:r>
          <w:rPr>
            <w:noProof/>
            <w:webHidden/>
          </w:rPr>
          <w:fldChar w:fldCharType="separate"/>
        </w:r>
        <w:r>
          <w:rPr>
            <w:noProof/>
            <w:webHidden/>
          </w:rPr>
          <w:t>98</w:t>
        </w:r>
        <w:r>
          <w:rPr>
            <w:noProof/>
            <w:webHidden/>
          </w:rPr>
          <w:fldChar w:fldCharType="end"/>
        </w:r>
      </w:hyperlink>
    </w:p>
    <w:p w14:paraId="11277FF3" w14:textId="0EF6C6CD" w:rsidR="002B595D" w:rsidRDefault="002B595D">
      <w:pPr>
        <w:pStyle w:val="TOC1"/>
        <w:tabs>
          <w:tab w:val="left" w:pos="1540"/>
        </w:tabs>
        <w:rPr>
          <w:rFonts w:asciiTheme="minorHAnsi" w:eastAsiaTheme="minorEastAsia" w:hAnsiTheme="minorHAnsi" w:cstheme="minorBidi"/>
          <w:noProof/>
          <w:lang w:eastAsia="en-GB"/>
        </w:rPr>
      </w:pPr>
      <w:hyperlink w:anchor="_Toc481590237" w:history="1">
        <w:r w:rsidRPr="00ED129F">
          <w:rPr>
            <w:rStyle w:val="Hyperlink"/>
            <w:noProof/>
          </w:rPr>
          <w:t>Appendix G:</w:t>
        </w:r>
        <w:r>
          <w:rPr>
            <w:rFonts w:asciiTheme="minorHAnsi" w:eastAsiaTheme="minorEastAsia" w:hAnsiTheme="minorHAnsi" w:cstheme="minorBidi"/>
            <w:noProof/>
            <w:lang w:eastAsia="en-GB"/>
          </w:rPr>
          <w:tab/>
        </w:r>
        <w:r w:rsidRPr="00ED129F">
          <w:rPr>
            <w:rStyle w:val="Hyperlink"/>
            <w:noProof/>
          </w:rPr>
          <w:t>Polygon Tessellation Code</w:t>
        </w:r>
        <w:r>
          <w:rPr>
            <w:noProof/>
            <w:webHidden/>
          </w:rPr>
          <w:tab/>
        </w:r>
        <w:r>
          <w:rPr>
            <w:noProof/>
            <w:webHidden/>
          </w:rPr>
          <w:fldChar w:fldCharType="begin"/>
        </w:r>
        <w:r>
          <w:rPr>
            <w:noProof/>
            <w:webHidden/>
          </w:rPr>
          <w:instrText xml:space="preserve"> PAGEREF _Toc481590237 \h </w:instrText>
        </w:r>
        <w:r>
          <w:rPr>
            <w:noProof/>
            <w:webHidden/>
          </w:rPr>
        </w:r>
        <w:r>
          <w:rPr>
            <w:noProof/>
            <w:webHidden/>
          </w:rPr>
          <w:fldChar w:fldCharType="separate"/>
        </w:r>
        <w:r>
          <w:rPr>
            <w:noProof/>
            <w:webHidden/>
          </w:rPr>
          <w:t>106</w:t>
        </w:r>
        <w:r>
          <w:rPr>
            <w:noProof/>
            <w:webHidden/>
          </w:rPr>
          <w:fldChar w:fldCharType="end"/>
        </w:r>
      </w:hyperlink>
    </w:p>
    <w:p w14:paraId="336455BC" w14:textId="7C6D9785" w:rsidR="002B595D" w:rsidRDefault="002B595D">
      <w:pPr>
        <w:pStyle w:val="TOC1"/>
        <w:tabs>
          <w:tab w:val="left" w:pos="1540"/>
        </w:tabs>
        <w:rPr>
          <w:rFonts w:asciiTheme="minorHAnsi" w:eastAsiaTheme="minorEastAsia" w:hAnsiTheme="minorHAnsi" w:cstheme="minorBidi"/>
          <w:noProof/>
          <w:lang w:eastAsia="en-GB"/>
        </w:rPr>
      </w:pPr>
      <w:hyperlink w:anchor="_Toc481590238" w:history="1">
        <w:r w:rsidRPr="00ED129F">
          <w:rPr>
            <w:rStyle w:val="Hyperlink"/>
            <w:noProof/>
          </w:rPr>
          <w:t>Appendix H:</w:t>
        </w:r>
        <w:r>
          <w:rPr>
            <w:rFonts w:asciiTheme="minorHAnsi" w:eastAsiaTheme="minorEastAsia" w:hAnsiTheme="minorHAnsi" w:cstheme="minorBidi"/>
            <w:noProof/>
            <w:lang w:eastAsia="en-GB"/>
          </w:rPr>
          <w:tab/>
        </w:r>
        <w:r w:rsidRPr="00ED129F">
          <w:rPr>
            <w:rStyle w:val="Hyperlink"/>
            <w:noProof/>
          </w:rPr>
          <w:t>Wandering Code</w:t>
        </w:r>
        <w:r>
          <w:rPr>
            <w:noProof/>
            <w:webHidden/>
          </w:rPr>
          <w:tab/>
        </w:r>
        <w:r>
          <w:rPr>
            <w:noProof/>
            <w:webHidden/>
          </w:rPr>
          <w:fldChar w:fldCharType="begin"/>
        </w:r>
        <w:r>
          <w:rPr>
            <w:noProof/>
            <w:webHidden/>
          </w:rPr>
          <w:instrText xml:space="preserve"> PAGEREF _Toc481590238 \h </w:instrText>
        </w:r>
        <w:r>
          <w:rPr>
            <w:noProof/>
            <w:webHidden/>
          </w:rPr>
        </w:r>
        <w:r>
          <w:rPr>
            <w:noProof/>
            <w:webHidden/>
          </w:rPr>
          <w:fldChar w:fldCharType="separate"/>
        </w:r>
        <w:r>
          <w:rPr>
            <w:noProof/>
            <w:webHidden/>
          </w:rPr>
          <w:t>110</w:t>
        </w:r>
        <w:r>
          <w:rPr>
            <w:noProof/>
            <w:webHidden/>
          </w:rPr>
          <w:fldChar w:fldCharType="end"/>
        </w:r>
      </w:hyperlink>
    </w:p>
    <w:p w14:paraId="2B39D993" w14:textId="3B2E9B58" w:rsidR="002B595D" w:rsidRDefault="002B595D">
      <w:pPr>
        <w:pStyle w:val="TOC1"/>
        <w:tabs>
          <w:tab w:val="left" w:pos="1540"/>
        </w:tabs>
        <w:rPr>
          <w:rFonts w:asciiTheme="minorHAnsi" w:eastAsiaTheme="minorEastAsia" w:hAnsiTheme="minorHAnsi" w:cstheme="minorBidi"/>
          <w:noProof/>
          <w:lang w:eastAsia="en-GB"/>
        </w:rPr>
      </w:pPr>
      <w:hyperlink w:anchor="_Toc481590239" w:history="1">
        <w:r w:rsidRPr="00ED129F">
          <w:rPr>
            <w:rStyle w:val="Hyperlink"/>
            <w:noProof/>
          </w:rPr>
          <w:t>Appendix I:</w:t>
        </w:r>
        <w:r>
          <w:rPr>
            <w:rFonts w:asciiTheme="minorHAnsi" w:eastAsiaTheme="minorEastAsia" w:hAnsiTheme="minorHAnsi" w:cstheme="minorBidi"/>
            <w:noProof/>
            <w:lang w:eastAsia="en-GB"/>
          </w:rPr>
          <w:tab/>
        </w:r>
        <w:r w:rsidRPr="00ED129F">
          <w:rPr>
            <w:rStyle w:val="Hyperlink"/>
            <w:noProof/>
          </w:rPr>
          <w:t>Initial Task List</w:t>
        </w:r>
        <w:r>
          <w:rPr>
            <w:noProof/>
            <w:webHidden/>
          </w:rPr>
          <w:tab/>
        </w:r>
        <w:r>
          <w:rPr>
            <w:noProof/>
            <w:webHidden/>
          </w:rPr>
          <w:fldChar w:fldCharType="begin"/>
        </w:r>
        <w:r>
          <w:rPr>
            <w:noProof/>
            <w:webHidden/>
          </w:rPr>
          <w:instrText xml:space="preserve"> PAGEREF _Toc481590239 \h </w:instrText>
        </w:r>
        <w:r>
          <w:rPr>
            <w:noProof/>
            <w:webHidden/>
          </w:rPr>
        </w:r>
        <w:r>
          <w:rPr>
            <w:noProof/>
            <w:webHidden/>
          </w:rPr>
          <w:fldChar w:fldCharType="separate"/>
        </w:r>
        <w:r>
          <w:rPr>
            <w:noProof/>
            <w:webHidden/>
          </w:rPr>
          <w:t>115</w:t>
        </w:r>
        <w:r>
          <w:rPr>
            <w:noProof/>
            <w:webHidden/>
          </w:rPr>
          <w:fldChar w:fldCharType="end"/>
        </w:r>
      </w:hyperlink>
    </w:p>
    <w:p w14:paraId="655CB2CB" w14:textId="7C2D1077" w:rsidR="002B595D" w:rsidRDefault="002B595D">
      <w:pPr>
        <w:pStyle w:val="TOC1"/>
        <w:tabs>
          <w:tab w:val="left" w:pos="1540"/>
        </w:tabs>
        <w:rPr>
          <w:rFonts w:asciiTheme="minorHAnsi" w:eastAsiaTheme="minorEastAsia" w:hAnsiTheme="minorHAnsi" w:cstheme="minorBidi"/>
          <w:noProof/>
          <w:lang w:eastAsia="en-GB"/>
        </w:rPr>
      </w:pPr>
      <w:hyperlink w:anchor="_Toc481590240" w:history="1">
        <w:r w:rsidRPr="00ED129F">
          <w:rPr>
            <w:rStyle w:val="Hyperlink"/>
            <w:noProof/>
          </w:rPr>
          <w:t>Appendix J:</w:t>
        </w:r>
        <w:r>
          <w:rPr>
            <w:rFonts w:asciiTheme="minorHAnsi" w:eastAsiaTheme="minorEastAsia" w:hAnsiTheme="minorHAnsi" w:cstheme="minorBidi"/>
            <w:noProof/>
            <w:lang w:eastAsia="en-GB"/>
          </w:rPr>
          <w:tab/>
        </w:r>
        <w:r w:rsidRPr="00ED129F">
          <w:rPr>
            <w:rStyle w:val="Hyperlink"/>
            <w:noProof/>
          </w:rPr>
          <w:t>Initial Time Plan</w:t>
        </w:r>
        <w:r>
          <w:rPr>
            <w:noProof/>
            <w:webHidden/>
          </w:rPr>
          <w:tab/>
        </w:r>
        <w:r>
          <w:rPr>
            <w:noProof/>
            <w:webHidden/>
          </w:rPr>
          <w:fldChar w:fldCharType="begin"/>
        </w:r>
        <w:r>
          <w:rPr>
            <w:noProof/>
            <w:webHidden/>
          </w:rPr>
          <w:instrText xml:space="preserve"> PAGEREF _Toc481590240 \h </w:instrText>
        </w:r>
        <w:r>
          <w:rPr>
            <w:noProof/>
            <w:webHidden/>
          </w:rPr>
        </w:r>
        <w:r>
          <w:rPr>
            <w:noProof/>
            <w:webHidden/>
          </w:rPr>
          <w:fldChar w:fldCharType="separate"/>
        </w:r>
        <w:r>
          <w:rPr>
            <w:noProof/>
            <w:webHidden/>
          </w:rPr>
          <w:t>117</w:t>
        </w:r>
        <w:r>
          <w:rPr>
            <w:noProof/>
            <w:webHidden/>
          </w:rPr>
          <w:fldChar w:fldCharType="end"/>
        </w:r>
      </w:hyperlink>
    </w:p>
    <w:p w14:paraId="30440025" w14:textId="4BE0F211" w:rsidR="002B595D" w:rsidRDefault="002B595D">
      <w:pPr>
        <w:pStyle w:val="TOC1"/>
        <w:tabs>
          <w:tab w:val="left" w:pos="1540"/>
        </w:tabs>
        <w:rPr>
          <w:rFonts w:asciiTheme="minorHAnsi" w:eastAsiaTheme="minorEastAsia" w:hAnsiTheme="minorHAnsi" w:cstheme="minorBidi"/>
          <w:noProof/>
          <w:lang w:eastAsia="en-GB"/>
        </w:rPr>
      </w:pPr>
      <w:hyperlink w:anchor="_Toc481590241" w:history="1">
        <w:r w:rsidRPr="00ED129F">
          <w:rPr>
            <w:rStyle w:val="Hyperlink"/>
            <w:noProof/>
          </w:rPr>
          <w:t>Appendix K:</w:t>
        </w:r>
        <w:r>
          <w:rPr>
            <w:rFonts w:asciiTheme="minorHAnsi" w:eastAsiaTheme="minorEastAsia" w:hAnsiTheme="minorHAnsi" w:cstheme="minorBidi"/>
            <w:noProof/>
            <w:lang w:eastAsia="en-GB"/>
          </w:rPr>
          <w:tab/>
        </w:r>
        <w:r w:rsidRPr="00ED129F">
          <w:rPr>
            <w:rStyle w:val="Hyperlink"/>
            <w:noProof/>
          </w:rPr>
          <w:t>Interim Task List</w:t>
        </w:r>
        <w:r>
          <w:rPr>
            <w:noProof/>
            <w:webHidden/>
          </w:rPr>
          <w:tab/>
        </w:r>
        <w:r>
          <w:rPr>
            <w:noProof/>
            <w:webHidden/>
          </w:rPr>
          <w:fldChar w:fldCharType="begin"/>
        </w:r>
        <w:r>
          <w:rPr>
            <w:noProof/>
            <w:webHidden/>
          </w:rPr>
          <w:instrText xml:space="preserve"> PAGEREF _Toc481590241 \h </w:instrText>
        </w:r>
        <w:r>
          <w:rPr>
            <w:noProof/>
            <w:webHidden/>
          </w:rPr>
        </w:r>
        <w:r>
          <w:rPr>
            <w:noProof/>
            <w:webHidden/>
          </w:rPr>
          <w:fldChar w:fldCharType="separate"/>
        </w:r>
        <w:r>
          <w:rPr>
            <w:noProof/>
            <w:webHidden/>
          </w:rPr>
          <w:t>119</w:t>
        </w:r>
        <w:r>
          <w:rPr>
            <w:noProof/>
            <w:webHidden/>
          </w:rPr>
          <w:fldChar w:fldCharType="end"/>
        </w:r>
      </w:hyperlink>
    </w:p>
    <w:p w14:paraId="3BC66295" w14:textId="4E69A072" w:rsidR="002B595D" w:rsidRDefault="002B595D">
      <w:pPr>
        <w:pStyle w:val="TOC1"/>
        <w:tabs>
          <w:tab w:val="left" w:pos="1540"/>
        </w:tabs>
        <w:rPr>
          <w:rFonts w:asciiTheme="minorHAnsi" w:eastAsiaTheme="minorEastAsia" w:hAnsiTheme="minorHAnsi" w:cstheme="minorBidi"/>
          <w:noProof/>
          <w:lang w:eastAsia="en-GB"/>
        </w:rPr>
      </w:pPr>
      <w:hyperlink w:anchor="_Toc481590242" w:history="1">
        <w:r w:rsidRPr="00ED129F">
          <w:rPr>
            <w:rStyle w:val="Hyperlink"/>
            <w:noProof/>
          </w:rPr>
          <w:t>Appendix L:</w:t>
        </w:r>
        <w:r>
          <w:rPr>
            <w:rFonts w:asciiTheme="minorHAnsi" w:eastAsiaTheme="minorEastAsia" w:hAnsiTheme="minorHAnsi" w:cstheme="minorBidi"/>
            <w:noProof/>
            <w:lang w:eastAsia="en-GB"/>
          </w:rPr>
          <w:tab/>
        </w:r>
        <w:r w:rsidRPr="00ED129F">
          <w:rPr>
            <w:rStyle w:val="Hyperlink"/>
            <w:noProof/>
          </w:rPr>
          <w:t>Interim Time Plan</w:t>
        </w:r>
        <w:r>
          <w:rPr>
            <w:noProof/>
            <w:webHidden/>
          </w:rPr>
          <w:tab/>
        </w:r>
        <w:r>
          <w:rPr>
            <w:noProof/>
            <w:webHidden/>
          </w:rPr>
          <w:fldChar w:fldCharType="begin"/>
        </w:r>
        <w:r>
          <w:rPr>
            <w:noProof/>
            <w:webHidden/>
          </w:rPr>
          <w:instrText xml:space="preserve"> PAGEREF _Toc481590242 \h </w:instrText>
        </w:r>
        <w:r>
          <w:rPr>
            <w:noProof/>
            <w:webHidden/>
          </w:rPr>
        </w:r>
        <w:r>
          <w:rPr>
            <w:noProof/>
            <w:webHidden/>
          </w:rPr>
          <w:fldChar w:fldCharType="separate"/>
        </w:r>
        <w:r>
          <w:rPr>
            <w:noProof/>
            <w:webHidden/>
          </w:rPr>
          <w:t>122</w:t>
        </w:r>
        <w:r>
          <w:rPr>
            <w:noProof/>
            <w:webHidden/>
          </w:rPr>
          <w:fldChar w:fldCharType="end"/>
        </w:r>
      </w:hyperlink>
    </w:p>
    <w:p w14:paraId="44C0D17C" w14:textId="5D81BD25" w:rsidR="002B595D" w:rsidRDefault="002B595D">
      <w:pPr>
        <w:pStyle w:val="TOC1"/>
        <w:tabs>
          <w:tab w:val="left" w:pos="1540"/>
        </w:tabs>
        <w:rPr>
          <w:rFonts w:asciiTheme="minorHAnsi" w:eastAsiaTheme="minorEastAsia" w:hAnsiTheme="minorHAnsi" w:cstheme="minorBidi"/>
          <w:noProof/>
          <w:lang w:eastAsia="en-GB"/>
        </w:rPr>
      </w:pPr>
      <w:hyperlink w:anchor="_Toc481590243" w:history="1">
        <w:r w:rsidRPr="00ED129F">
          <w:rPr>
            <w:rStyle w:val="Hyperlink"/>
            <w:noProof/>
          </w:rPr>
          <w:t>Appendix M:</w:t>
        </w:r>
        <w:r>
          <w:rPr>
            <w:rFonts w:asciiTheme="minorHAnsi" w:eastAsiaTheme="minorEastAsia" w:hAnsiTheme="minorHAnsi" w:cstheme="minorBidi"/>
            <w:noProof/>
            <w:lang w:eastAsia="en-GB"/>
          </w:rPr>
          <w:tab/>
        </w:r>
        <w:r w:rsidRPr="00ED129F">
          <w:rPr>
            <w:rStyle w:val="Hyperlink"/>
            <w:noProof/>
          </w:rPr>
          <w:t>Risk Analysis</w:t>
        </w:r>
        <w:r>
          <w:rPr>
            <w:noProof/>
            <w:webHidden/>
          </w:rPr>
          <w:tab/>
        </w:r>
        <w:r>
          <w:rPr>
            <w:noProof/>
            <w:webHidden/>
          </w:rPr>
          <w:fldChar w:fldCharType="begin"/>
        </w:r>
        <w:r>
          <w:rPr>
            <w:noProof/>
            <w:webHidden/>
          </w:rPr>
          <w:instrText xml:space="preserve"> PAGEREF _Toc481590243 \h </w:instrText>
        </w:r>
        <w:r>
          <w:rPr>
            <w:noProof/>
            <w:webHidden/>
          </w:rPr>
        </w:r>
        <w:r>
          <w:rPr>
            <w:noProof/>
            <w:webHidden/>
          </w:rPr>
          <w:fldChar w:fldCharType="separate"/>
        </w:r>
        <w:r>
          <w:rPr>
            <w:noProof/>
            <w:webHidden/>
          </w:rPr>
          <w:t>124</w:t>
        </w:r>
        <w:r>
          <w:rPr>
            <w:noProof/>
            <w:webHidden/>
          </w:rPr>
          <w:fldChar w:fldCharType="end"/>
        </w:r>
      </w:hyperlink>
    </w:p>
    <w:p w14:paraId="34315658" w14:textId="1CB458ED" w:rsidR="002B595D" w:rsidRDefault="002B595D">
      <w:pPr>
        <w:pStyle w:val="TOC1"/>
        <w:rPr>
          <w:rFonts w:asciiTheme="minorHAnsi" w:eastAsiaTheme="minorEastAsia" w:hAnsiTheme="minorHAnsi" w:cstheme="minorBidi"/>
          <w:noProof/>
          <w:lang w:eastAsia="en-GB"/>
        </w:rPr>
      </w:pPr>
      <w:hyperlink w:anchor="_Toc481590244" w:history="1">
        <w:r w:rsidRPr="00ED129F">
          <w:rPr>
            <w:rStyle w:val="Hyperlink"/>
            <w:noProof/>
          </w:rPr>
          <w:t>Acknowledgements</w:t>
        </w:r>
        <w:r>
          <w:rPr>
            <w:noProof/>
            <w:webHidden/>
          </w:rPr>
          <w:tab/>
        </w:r>
        <w:r>
          <w:rPr>
            <w:noProof/>
            <w:webHidden/>
          </w:rPr>
          <w:fldChar w:fldCharType="begin"/>
        </w:r>
        <w:r>
          <w:rPr>
            <w:noProof/>
            <w:webHidden/>
          </w:rPr>
          <w:instrText xml:space="preserve"> PAGEREF _Toc481590244 \h </w:instrText>
        </w:r>
        <w:r>
          <w:rPr>
            <w:noProof/>
            <w:webHidden/>
          </w:rPr>
        </w:r>
        <w:r>
          <w:rPr>
            <w:noProof/>
            <w:webHidden/>
          </w:rPr>
          <w:fldChar w:fldCharType="separate"/>
        </w:r>
        <w:r>
          <w:rPr>
            <w:noProof/>
            <w:webHidden/>
          </w:rPr>
          <w:t>127</w:t>
        </w:r>
        <w:r>
          <w:rPr>
            <w:noProof/>
            <w:webHidden/>
          </w:rPr>
          <w:fldChar w:fldCharType="end"/>
        </w:r>
      </w:hyperlink>
    </w:p>
    <w:p w14:paraId="63CA2EB4" w14:textId="76739881" w:rsidR="002B595D" w:rsidRDefault="002B595D">
      <w:pPr>
        <w:pStyle w:val="TOC1"/>
        <w:rPr>
          <w:rFonts w:asciiTheme="minorHAnsi" w:eastAsiaTheme="minorEastAsia" w:hAnsiTheme="minorHAnsi" w:cstheme="minorBidi"/>
          <w:noProof/>
          <w:lang w:eastAsia="en-GB"/>
        </w:rPr>
      </w:pPr>
      <w:hyperlink w:anchor="_Toc481590245" w:history="1">
        <w:r w:rsidRPr="00ED129F">
          <w:rPr>
            <w:rStyle w:val="Hyperlink"/>
            <w:noProof/>
          </w:rPr>
          <w:t>References</w:t>
        </w:r>
        <w:r>
          <w:rPr>
            <w:noProof/>
            <w:webHidden/>
          </w:rPr>
          <w:tab/>
        </w:r>
        <w:r>
          <w:rPr>
            <w:noProof/>
            <w:webHidden/>
          </w:rPr>
          <w:fldChar w:fldCharType="begin"/>
        </w:r>
        <w:r>
          <w:rPr>
            <w:noProof/>
            <w:webHidden/>
          </w:rPr>
          <w:instrText xml:space="preserve"> PAGEREF _Toc481590245 \h </w:instrText>
        </w:r>
        <w:r>
          <w:rPr>
            <w:noProof/>
            <w:webHidden/>
          </w:rPr>
        </w:r>
        <w:r>
          <w:rPr>
            <w:noProof/>
            <w:webHidden/>
          </w:rPr>
          <w:fldChar w:fldCharType="separate"/>
        </w:r>
        <w:r>
          <w:rPr>
            <w:noProof/>
            <w:webHidden/>
          </w:rPr>
          <w:t>128</w:t>
        </w:r>
        <w:r>
          <w:rPr>
            <w:noProof/>
            <w:webHidden/>
          </w:rPr>
          <w:fldChar w:fldCharType="end"/>
        </w:r>
      </w:hyperlink>
    </w:p>
    <w:p w14:paraId="16DE7254" w14:textId="4D165FCF"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0BB08847" w14:textId="033EADE1" w:rsidR="002B595D" w:rsidRDefault="006D0750">
      <w:pPr>
        <w:pStyle w:val="TableofFigures"/>
        <w:tabs>
          <w:tab w:val="right" w:leader="dot" w:pos="9016"/>
        </w:tabs>
        <w:rPr>
          <w:rFonts w:asciiTheme="minorHAnsi" w:eastAsiaTheme="minorEastAsia" w:hAnsiTheme="minorHAnsi" w:cstheme="minorBidi"/>
          <w:noProof/>
          <w:lang w:eastAsia="en-GB"/>
        </w:rPr>
      </w:pPr>
      <w:r>
        <w:fldChar w:fldCharType="begin"/>
      </w:r>
      <w:r>
        <w:instrText xml:space="preserve"> TOC \h \z \c "Figure" </w:instrText>
      </w:r>
      <w:r>
        <w:fldChar w:fldCharType="separate"/>
      </w:r>
      <w:hyperlink r:id="rId14" w:anchor="_Toc481590246" w:history="1">
        <w:r w:rsidR="002B595D" w:rsidRPr="00B41689">
          <w:rPr>
            <w:rStyle w:val="Hyperlink"/>
            <w:noProof/>
          </w:rPr>
          <w:t>Figure 1: This is an image showing the gameplay of Qix (The International Arcade Museum, Museum of the Game, 2016).</w:t>
        </w:r>
        <w:r w:rsidR="002B595D">
          <w:rPr>
            <w:noProof/>
            <w:webHidden/>
          </w:rPr>
          <w:tab/>
        </w:r>
        <w:r w:rsidR="002B595D">
          <w:rPr>
            <w:noProof/>
            <w:webHidden/>
          </w:rPr>
          <w:fldChar w:fldCharType="begin"/>
        </w:r>
        <w:r w:rsidR="002B595D">
          <w:rPr>
            <w:noProof/>
            <w:webHidden/>
          </w:rPr>
          <w:instrText xml:space="preserve"> PAGEREF _Toc481590246 \h </w:instrText>
        </w:r>
        <w:r w:rsidR="002B595D">
          <w:rPr>
            <w:noProof/>
            <w:webHidden/>
          </w:rPr>
        </w:r>
        <w:r w:rsidR="002B595D">
          <w:rPr>
            <w:noProof/>
            <w:webHidden/>
          </w:rPr>
          <w:fldChar w:fldCharType="separate"/>
        </w:r>
        <w:r w:rsidR="002B595D">
          <w:rPr>
            <w:noProof/>
            <w:webHidden/>
          </w:rPr>
          <w:t>8</w:t>
        </w:r>
        <w:r w:rsidR="002B595D">
          <w:rPr>
            <w:noProof/>
            <w:webHidden/>
          </w:rPr>
          <w:fldChar w:fldCharType="end"/>
        </w:r>
      </w:hyperlink>
    </w:p>
    <w:p w14:paraId="0E68B575" w14:textId="1D42AB1F" w:rsidR="002B595D" w:rsidRDefault="002B595D">
      <w:pPr>
        <w:pStyle w:val="TableofFigures"/>
        <w:tabs>
          <w:tab w:val="right" w:leader="dot" w:pos="9016"/>
        </w:tabs>
        <w:rPr>
          <w:rFonts w:asciiTheme="minorHAnsi" w:eastAsiaTheme="minorEastAsia" w:hAnsiTheme="minorHAnsi" w:cstheme="minorBidi"/>
          <w:noProof/>
          <w:lang w:eastAsia="en-GB"/>
        </w:rPr>
      </w:pPr>
      <w:hyperlink r:id="rId15" w:anchor="_Toc481590247" w:history="1">
        <w:r w:rsidRPr="00B41689">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_Toc481590247 \h </w:instrText>
        </w:r>
        <w:r>
          <w:rPr>
            <w:noProof/>
            <w:webHidden/>
          </w:rPr>
        </w:r>
        <w:r>
          <w:rPr>
            <w:noProof/>
            <w:webHidden/>
          </w:rPr>
          <w:fldChar w:fldCharType="separate"/>
        </w:r>
        <w:r>
          <w:rPr>
            <w:noProof/>
            <w:webHidden/>
          </w:rPr>
          <w:t>14</w:t>
        </w:r>
        <w:r>
          <w:rPr>
            <w:noProof/>
            <w:webHidden/>
          </w:rPr>
          <w:fldChar w:fldCharType="end"/>
        </w:r>
      </w:hyperlink>
    </w:p>
    <w:p w14:paraId="6205FCAE" w14:textId="6EB9B65B" w:rsidR="002B595D" w:rsidRDefault="002B595D">
      <w:pPr>
        <w:pStyle w:val="TableofFigures"/>
        <w:tabs>
          <w:tab w:val="right" w:leader="dot" w:pos="9016"/>
        </w:tabs>
        <w:rPr>
          <w:rFonts w:asciiTheme="minorHAnsi" w:eastAsiaTheme="minorEastAsia" w:hAnsiTheme="minorHAnsi" w:cstheme="minorBidi"/>
          <w:noProof/>
          <w:lang w:eastAsia="en-GB"/>
        </w:rPr>
      </w:pPr>
      <w:hyperlink r:id="rId16" w:anchor="_Toc481590248" w:history="1">
        <w:r w:rsidRPr="00B41689">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_Toc481590248 \h </w:instrText>
        </w:r>
        <w:r>
          <w:rPr>
            <w:noProof/>
            <w:webHidden/>
          </w:rPr>
        </w:r>
        <w:r>
          <w:rPr>
            <w:noProof/>
            <w:webHidden/>
          </w:rPr>
          <w:fldChar w:fldCharType="separate"/>
        </w:r>
        <w:r>
          <w:rPr>
            <w:noProof/>
            <w:webHidden/>
          </w:rPr>
          <w:t>15</w:t>
        </w:r>
        <w:r>
          <w:rPr>
            <w:noProof/>
            <w:webHidden/>
          </w:rPr>
          <w:fldChar w:fldCharType="end"/>
        </w:r>
      </w:hyperlink>
    </w:p>
    <w:p w14:paraId="1ABB7B60" w14:textId="0145054B" w:rsidR="002B595D" w:rsidRDefault="002B595D">
      <w:pPr>
        <w:pStyle w:val="TableofFigures"/>
        <w:tabs>
          <w:tab w:val="right" w:leader="dot" w:pos="9016"/>
        </w:tabs>
        <w:rPr>
          <w:rFonts w:asciiTheme="minorHAnsi" w:eastAsiaTheme="minorEastAsia" w:hAnsiTheme="minorHAnsi" w:cstheme="minorBidi"/>
          <w:noProof/>
          <w:lang w:eastAsia="en-GB"/>
        </w:rPr>
      </w:pPr>
      <w:hyperlink r:id="rId17" w:anchor="_Toc481590249" w:history="1">
        <w:r w:rsidRPr="00B41689">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_Toc481590249 \h </w:instrText>
        </w:r>
        <w:r>
          <w:rPr>
            <w:noProof/>
            <w:webHidden/>
          </w:rPr>
        </w:r>
        <w:r>
          <w:rPr>
            <w:noProof/>
            <w:webHidden/>
          </w:rPr>
          <w:fldChar w:fldCharType="separate"/>
        </w:r>
        <w:r>
          <w:rPr>
            <w:noProof/>
            <w:webHidden/>
          </w:rPr>
          <w:t>15</w:t>
        </w:r>
        <w:r>
          <w:rPr>
            <w:noProof/>
            <w:webHidden/>
          </w:rPr>
          <w:fldChar w:fldCharType="end"/>
        </w:r>
      </w:hyperlink>
    </w:p>
    <w:p w14:paraId="2578D563" w14:textId="2FACEE45" w:rsidR="002B595D" w:rsidRDefault="002B595D">
      <w:pPr>
        <w:pStyle w:val="TableofFigures"/>
        <w:tabs>
          <w:tab w:val="right" w:leader="dot" w:pos="9016"/>
        </w:tabs>
        <w:rPr>
          <w:rFonts w:asciiTheme="minorHAnsi" w:eastAsiaTheme="minorEastAsia" w:hAnsiTheme="minorHAnsi" w:cstheme="minorBidi"/>
          <w:noProof/>
          <w:lang w:eastAsia="en-GB"/>
        </w:rPr>
      </w:pPr>
      <w:hyperlink r:id="rId18" w:anchor="_Toc481590250" w:history="1">
        <w:r w:rsidRPr="00B41689">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_Toc481590250 \h </w:instrText>
        </w:r>
        <w:r>
          <w:rPr>
            <w:noProof/>
            <w:webHidden/>
          </w:rPr>
        </w:r>
        <w:r>
          <w:rPr>
            <w:noProof/>
            <w:webHidden/>
          </w:rPr>
          <w:fldChar w:fldCharType="separate"/>
        </w:r>
        <w:r>
          <w:rPr>
            <w:noProof/>
            <w:webHidden/>
          </w:rPr>
          <w:t>17</w:t>
        </w:r>
        <w:r>
          <w:rPr>
            <w:noProof/>
            <w:webHidden/>
          </w:rPr>
          <w:fldChar w:fldCharType="end"/>
        </w:r>
      </w:hyperlink>
    </w:p>
    <w:p w14:paraId="279F03B1" w14:textId="21E7E8DF" w:rsidR="002B595D" w:rsidRDefault="002B595D">
      <w:pPr>
        <w:pStyle w:val="TableofFigures"/>
        <w:tabs>
          <w:tab w:val="right" w:leader="dot" w:pos="9016"/>
        </w:tabs>
        <w:rPr>
          <w:rFonts w:asciiTheme="minorHAnsi" w:eastAsiaTheme="minorEastAsia" w:hAnsiTheme="minorHAnsi" w:cstheme="minorBidi"/>
          <w:noProof/>
          <w:lang w:eastAsia="en-GB"/>
        </w:rPr>
      </w:pPr>
      <w:hyperlink r:id="rId19" w:anchor="_Toc481590251" w:history="1">
        <w:r w:rsidRPr="00B41689">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_Toc481590251 \h </w:instrText>
        </w:r>
        <w:r>
          <w:rPr>
            <w:noProof/>
            <w:webHidden/>
          </w:rPr>
        </w:r>
        <w:r>
          <w:rPr>
            <w:noProof/>
            <w:webHidden/>
          </w:rPr>
          <w:fldChar w:fldCharType="separate"/>
        </w:r>
        <w:r>
          <w:rPr>
            <w:noProof/>
            <w:webHidden/>
          </w:rPr>
          <w:t>18</w:t>
        </w:r>
        <w:r>
          <w:rPr>
            <w:noProof/>
            <w:webHidden/>
          </w:rPr>
          <w:fldChar w:fldCharType="end"/>
        </w:r>
      </w:hyperlink>
    </w:p>
    <w:p w14:paraId="1A5D7724" w14:textId="01D5FA35" w:rsidR="002B595D" w:rsidRDefault="002B595D">
      <w:pPr>
        <w:pStyle w:val="TableofFigures"/>
        <w:tabs>
          <w:tab w:val="right" w:leader="dot" w:pos="9016"/>
        </w:tabs>
        <w:rPr>
          <w:rFonts w:asciiTheme="minorHAnsi" w:eastAsiaTheme="minorEastAsia" w:hAnsiTheme="minorHAnsi" w:cstheme="minorBidi"/>
          <w:noProof/>
          <w:lang w:eastAsia="en-GB"/>
        </w:rPr>
      </w:pPr>
      <w:hyperlink r:id="rId20" w:anchor="_Toc481590252" w:history="1">
        <w:r w:rsidRPr="00B41689">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_Toc481590252 \h </w:instrText>
        </w:r>
        <w:r>
          <w:rPr>
            <w:noProof/>
            <w:webHidden/>
          </w:rPr>
        </w:r>
        <w:r>
          <w:rPr>
            <w:noProof/>
            <w:webHidden/>
          </w:rPr>
          <w:fldChar w:fldCharType="separate"/>
        </w:r>
        <w:r>
          <w:rPr>
            <w:noProof/>
            <w:webHidden/>
          </w:rPr>
          <w:t>20</w:t>
        </w:r>
        <w:r>
          <w:rPr>
            <w:noProof/>
            <w:webHidden/>
          </w:rPr>
          <w:fldChar w:fldCharType="end"/>
        </w:r>
      </w:hyperlink>
    </w:p>
    <w:p w14:paraId="0EB071C1" w14:textId="35E73C67" w:rsidR="002B595D" w:rsidRDefault="002B595D">
      <w:pPr>
        <w:pStyle w:val="TableofFigures"/>
        <w:tabs>
          <w:tab w:val="right" w:leader="dot" w:pos="9016"/>
        </w:tabs>
        <w:rPr>
          <w:rFonts w:asciiTheme="minorHAnsi" w:eastAsiaTheme="minorEastAsia" w:hAnsiTheme="minorHAnsi" w:cstheme="minorBidi"/>
          <w:noProof/>
          <w:lang w:eastAsia="en-GB"/>
        </w:rPr>
      </w:pPr>
      <w:hyperlink r:id="rId21" w:anchor="_Toc481590253" w:history="1">
        <w:r w:rsidRPr="00B41689">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_Toc481590253 \h </w:instrText>
        </w:r>
        <w:r>
          <w:rPr>
            <w:noProof/>
            <w:webHidden/>
          </w:rPr>
        </w:r>
        <w:r>
          <w:rPr>
            <w:noProof/>
            <w:webHidden/>
          </w:rPr>
          <w:fldChar w:fldCharType="separate"/>
        </w:r>
        <w:r>
          <w:rPr>
            <w:noProof/>
            <w:webHidden/>
          </w:rPr>
          <w:t>22</w:t>
        </w:r>
        <w:r>
          <w:rPr>
            <w:noProof/>
            <w:webHidden/>
          </w:rPr>
          <w:fldChar w:fldCharType="end"/>
        </w:r>
      </w:hyperlink>
    </w:p>
    <w:p w14:paraId="2208AC24" w14:textId="77140CDB" w:rsidR="002B595D" w:rsidRDefault="002B595D">
      <w:pPr>
        <w:pStyle w:val="TableofFigures"/>
        <w:tabs>
          <w:tab w:val="right" w:leader="dot" w:pos="9016"/>
        </w:tabs>
        <w:rPr>
          <w:rFonts w:asciiTheme="minorHAnsi" w:eastAsiaTheme="minorEastAsia" w:hAnsiTheme="minorHAnsi" w:cstheme="minorBidi"/>
          <w:noProof/>
          <w:lang w:eastAsia="en-GB"/>
        </w:rPr>
      </w:pPr>
      <w:hyperlink r:id="rId22" w:anchor="_Toc481590254" w:history="1">
        <w:r w:rsidRPr="00B41689">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_Toc481590254 \h </w:instrText>
        </w:r>
        <w:r>
          <w:rPr>
            <w:noProof/>
            <w:webHidden/>
          </w:rPr>
        </w:r>
        <w:r>
          <w:rPr>
            <w:noProof/>
            <w:webHidden/>
          </w:rPr>
          <w:fldChar w:fldCharType="separate"/>
        </w:r>
        <w:r>
          <w:rPr>
            <w:noProof/>
            <w:webHidden/>
          </w:rPr>
          <w:t>22</w:t>
        </w:r>
        <w:r>
          <w:rPr>
            <w:noProof/>
            <w:webHidden/>
          </w:rPr>
          <w:fldChar w:fldCharType="end"/>
        </w:r>
      </w:hyperlink>
    </w:p>
    <w:p w14:paraId="41C0AF4E" w14:textId="3FFE3386" w:rsidR="002B595D" w:rsidRDefault="002B595D">
      <w:pPr>
        <w:pStyle w:val="TableofFigures"/>
        <w:tabs>
          <w:tab w:val="right" w:leader="dot" w:pos="9016"/>
        </w:tabs>
        <w:rPr>
          <w:rFonts w:asciiTheme="minorHAnsi" w:eastAsiaTheme="minorEastAsia" w:hAnsiTheme="minorHAnsi" w:cstheme="minorBidi"/>
          <w:noProof/>
          <w:lang w:eastAsia="en-GB"/>
        </w:rPr>
      </w:pPr>
      <w:hyperlink r:id="rId23" w:anchor="_Toc481590255" w:history="1">
        <w:r w:rsidRPr="00B41689">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_Toc481590255 \h </w:instrText>
        </w:r>
        <w:r>
          <w:rPr>
            <w:noProof/>
            <w:webHidden/>
          </w:rPr>
        </w:r>
        <w:r>
          <w:rPr>
            <w:noProof/>
            <w:webHidden/>
          </w:rPr>
          <w:fldChar w:fldCharType="separate"/>
        </w:r>
        <w:r>
          <w:rPr>
            <w:noProof/>
            <w:webHidden/>
          </w:rPr>
          <w:t>23</w:t>
        </w:r>
        <w:r>
          <w:rPr>
            <w:noProof/>
            <w:webHidden/>
          </w:rPr>
          <w:fldChar w:fldCharType="end"/>
        </w:r>
      </w:hyperlink>
    </w:p>
    <w:p w14:paraId="18120F17" w14:textId="72110853" w:rsidR="002B595D" w:rsidRDefault="002B595D">
      <w:pPr>
        <w:pStyle w:val="TableofFigures"/>
        <w:tabs>
          <w:tab w:val="right" w:leader="dot" w:pos="9016"/>
        </w:tabs>
        <w:rPr>
          <w:rFonts w:asciiTheme="minorHAnsi" w:eastAsiaTheme="minorEastAsia" w:hAnsiTheme="minorHAnsi" w:cstheme="minorBidi"/>
          <w:noProof/>
          <w:lang w:eastAsia="en-GB"/>
        </w:rPr>
      </w:pPr>
      <w:hyperlink r:id="rId24" w:anchor="_Toc481590256" w:history="1">
        <w:r w:rsidRPr="00B41689">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_Toc481590256 \h </w:instrText>
        </w:r>
        <w:r>
          <w:rPr>
            <w:noProof/>
            <w:webHidden/>
          </w:rPr>
        </w:r>
        <w:r>
          <w:rPr>
            <w:noProof/>
            <w:webHidden/>
          </w:rPr>
          <w:fldChar w:fldCharType="separate"/>
        </w:r>
        <w:r>
          <w:rPr>
            <w:noProof/>
            <w:webHidden/>
          </w:rPr>
          <w:t>24</w:t>
        </w:r>
        <w:r>
          <w:rPr>
            <w:noProof/>
            <w:webHidden/>
          </w:rPr>
          <w:fldChar w:fldCharType="end"/>
        </w:r>
      </w:hyperlink>
    </w:p>
    <w:p w14:paraId="07D9B156" w14:textId="74AEEB37" w:rsidR="002B595D" w:rsidRDefault="002B595D">
      <w:pPr>
        <w:pStyle w:val="TableofFigures"/>
        <w:tabs>
          <w:tab w:val="right" w:leader="dot" w:pos="9016"/>
        </w:tabs>
        <w:rPr>
          <w:rFonts w:asciiTheme="minorHAnsi" w:eastAsiaTheme="minorEastAsia" w:hAnsiTheme="minorHAnsi" w:cstheme="minorBidi"/>
          <w:noProof/>
          <w:lang w:eastAsia="en-GB"/>
        </w:rPr>
      </w:pPr>
      <w:hyperlink r:id="rId25" w:anchor="_Toc481590257" w:history="1">
        <w:r w:rsidRPr="00B41689">
          <w:rPr>
            <w:rStyle w:val="Hyperlink"/>
            <w:noProof/>
          </w:rPr>
          <w:t>Figure 12: This image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_Toc481590257 \h </w:instrText>
        </w:r>
        <w:r>
          <w:rPr>
            <w:noProof/>
            <w:webHidden/>
          </w:rPr>
        </w:r>
        <w:r>
          <w:rPr>
            <w:noProof/>
            <w:webHidden/>
          </w:rPr>
          <w:fldChar w:fldCharType="separate"/>
        </w:r>
        <w:r>
          <w:rPr>
            <w:noProof/>
            <w:webHidden/>
          </w:rPr>
          <w:t>26</w:t>
        </w:r>
        <w:r>
          <w:rPr>
            <w:noProof/>
            <w:webHidden/>
          </w:rPr>
          <w:fldChar w:fldCharType="end"/>
        </w:r>
      </w:hyperlink>
    </w:p>
    <w:p w14:paraId="4574EAC3" w14:textId="15F4AB1D" w:rsidR="002B595D" w:rsidRDefault="002B595D">
      <w:pPr>
        <w:pStyle w:val="TableofFigures"/>
        <w:tabs>
          <w:tab w:val="right" w:leader="dot" w:pos="9016"/>
        </w:tabs>
        <w:rPr>
          <w:rFonts w:asciiTheme="minorHAnsi" w:eastAsiaTheme="minorEastAsia" w:hAnsiTheme="minorHAnsi" w:cstheme="minorBidi"/>
          <w:noProof/>
          <w:lang w:eastAsia="en-GB"/>
        </w:rPr>
      </w:pPr>
      <w:hyperlink r:id="rId26" w:anchor="_Toc481590258" w:history="1">
        <w:r w:rsidRPr="00B41689">
          <w:rPr>
            <w:rStyle w:val="Hyperlink"/>
            <w:noProof/>
          </w:rPr>
          <w:t>Figure 13: This image shows the throughput in Mbps of the different transport layer protocols (Taing, 2011).</w:t>
        </w:r>
        <w:r>
          <w:rPr>
            <w:noProof/>
            <w:webHidden/>
          </w:rPr>
          <w:tab/>
        </w:r>
        <w:r>
          <w:rPr>
            <w:noProof/>
            <w:webHidden/>
          </w:rPr>
          <w:fldChar w:fldCharType="begin"/>
        </w:r>
        <w:r>
          <w:rPr>
            <w:noProof/>
            <w:webHidden/>
          </w:rPr>
          <w:instrText xml:space="preserve"> PAGEREF _Toc481590258 \h </w:instrText>
        </w:r>
        <w:r>
          <w:rPr>
            <w:noProof/>
            <w:webHidden/>
          </w:rPr>
        </w:r>
        <w:r>
          <w:rPr>
            <w:noProof/>
            <w:webHidden/>
          </w:rPr>
          <w:fldChar w:fldCharType="separate"/>
        </w:r>
        <w:r>
          <w:rPr>
            <w:noProof/>
            <w:webHidden/>
          </w:rPr>
          <w:t>26</w:t>
        </w:r>
        <w:r>
          <w:rPr>
            <w:noProof/>
            <w:webHidden/>
          </w:rPr>
          <w:fldChar w:fldCharType="end"/>
        </w:r>
      </w:hyperlink>
    </w:p>
    <w:p w14:paraId="315F0F5C" w14:textId="7DEDCAD2" w:rsidR="002B595D" w:rsidRDefault="002B595D">
      <w:pPr>
        <w:pStyle w:val="TableofFigures"/>
        <w:tabs>
          <w:tab w:val="right" w:leader="dot" w:pos="9016"/>
        </w:tabs>
        <w:rPr>
          <w:rFonts w:asciiTheme="minorHAnsi" w:eastAsiaTheme="minorEastAsia" w:hAnsiTheme="minorHAnsi" w:cstheme="minorBidi"/>
          <w:noProof/>
          <w:lang w:eastAsia="en-GB"/>
        </w:rPr>
      </w:pPr>
      <w:hyperlink r:id="rId27" w:anchor="_Toc481590259" w:history="1">
        <w:r w:rsidRPr="00B41689">
          <w:rPr>
            <w:rStyle w:val="Hyperlink"/>
            <w:noProof/>
          </w:rPr>
          <w:t>Figure 14: This image shows a graphical representation of the workflow and a stepwise diagram of activities and actions of the system.</w:t>
        </w:r>
        <w:r>
          <w:rPr>
            <w:noProof/>
            <w:webHidden/>
          </w:rPr>
          <w:tab/>
        </w:r>
        <w:r>
          <w:rPr>
            <w:noProof/>
            <w:webHidden/>
          </w:rPr>
          <w:fldChar w:fldCharType="begin"/>
        </w:r>
        <w:r>
          <w:rPr>
            <w:noProof/>
            <w:webHidden/>
          </w:rPr>
          <w:instrText xml:space="preserve"> PAGEREF _Toc481590259 \h </w:instrText>
        </w:r>
        <w:r>
          <w:rPr>
            <w:noProof/>
            <w:webHidden/>
          </w:rPr>
        </w:r>
        <w:r>
          <w:rPr>
            <w:noProof/>
            <w:webHidden/>
          </w:rPr>
          <w:fldChar w:fldCharType="separate"/>
        </w:r>
        <w:r>
          <w:rPr>
            <w:noProof/>
            <w:webHidden/>
          </w:rPr>
          <w:t>28</w:t>
        </w:r>
        <w:r>
          <w:rPr>
            <w:noProof/>
            <w:webHidden/>
          </w:rPr>
          <w:fldChar w:fldCharType="end"/>
        </w:r>
      </w:hyperlink>
    </w:p>
    <w:p w14:paraId="26DD1211" w14:textId="30C23C6F" w:rsidR="002B595D" w:rsidRDefault="002B595D">
      <w:pPr>
        <w:pStyle w:val="TableofFigures"/>
        <w:tabs>
          <w:tab w:val="right" w:leader="dot" w:pos="9016"/>
        </w:tabs>
        <w:rPr>
          <w:rFonts w:asciiTheme="minorHAnsi" w:eastAsiaTheme="minorEastAsia" w:hAnsiTheme="minorHAnsi" w:cstheme="minorBidi"/>
          <w:noProof/>
          <w:lang w:eastAsia="en-GB"/>
        </w:rPr>
      </w:pPr>
      <w:hyperlink r:id="rId28" w:anchor="_Toc481590260" w:history="1">
        <w:r w:rsidRPr="00B41689">
          <w:rPr>
            <w:rStyle w:val="Hyperlink"/>
            <w:noProof/>
          </w:rPr>
          <w:t>Figure 15: This image shows a diagram that describes the structure of the Client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_Toc481590260 \h </w:instrText>
        </w:r>
        <w:r>
          <w:rPr>
            <w:noProof/>
            <w:webHidden/>
          </w:rPr>
        </w:r>
        <w:r>
          <w:rPr>
            <w:noProof/>
            <w:webHidden/>
          </w:rPr>
          <w:fldChar w:fldCharType="separate"/>
        </w:r>
        <w:r>
          <w:rPr>
            <w:noProof/>
            <w:webHidden/>
          </w:rPr>
          <w:t>31</w:t>
        </w:r>
        <w:r>
          <w:rPr>
            <w:noProof/>
            <w:webHidden/>
          </w:rPr>
          <w:fldChar w:fldCharType="end"/>
        </w:r>
      </w:hyperlink>
    </w:p>
    <w:p w14:paraId="0A0AE142" w14:textId="0AC4D934" w:rsidR="002B595D" w:rsidRDefault="002B595D">
      <w:pPr>
        <w:pStyle w:val="TableofFigures"/>
        <w:tabs>
          <w:tab w:val="right" w:leader="dot" w:pos="9016"/>
        </w:tabs>
        <w:rPr>
          <w:rFonts w:asciiTheme="minorHAnsi" w:eastAsiaTheme="minorEastAsia" w:hAnsiTheme="minorHAnsi" w:cstheme="minorBidi"/>
          <w:noProof/>
          <w:lang w:eastAsia="en-GB"/>
        </w:rPr>
      </w:pPr>
      <w:hyperlink r:id="rId29" w:anchor="_Toc481590261" w:history="1">
        <w:r w:rsidRPr="00B41689">
          <w:rPr>
            <w:rStyle w:val="Hyperlink"/>
            <w:noProof/>
          </w:rPr>
          <w:t>Figure 16: This image shows a diagram that describes the structure of the Watchdog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_Toc481590261 \h </w:instrText>
        </w:r>
        <w:r>
          <w:rPr>
            <w:noProof/>
            <w:webHidden/>
          </w:rPr>
        </w:r>
        <w:r>
          <w:rPr>
            <w:noProof/>
            <w:webHidden/>
          </w:rPr>
          <w:fldChar w:fldCharType="separate"/>
        </w:r>
        <w:r>
          <w:rPr>
            <w:noProof/>
            <w:webHidden/>
          </w:rPr>
          <w:t>34</w:t>
        </w:r>
        <w:r>
          <w:rPr>
            <w:noProof/>
            <w:webHidden/>
          </w:rPr>
          <w:fldChar w:fldCharType="end"/>
        </w:r>
      </w:hyperlink>
    </w:p>
    <w:p w14:paraId="5E70549A" w14:textId="60C1EF22" w:rsidR="002B595D" w:rsidRDefault="002B595D">
      <w:pPr>
        <w:pStyle w:val="TableofFigures"/>
        <w:tabs>
          <w:tab w:val="right" w:leader="dot" w:pos="9016"/>
        </w:tabs>
        <w:rPr>
          <w:rFonts w:asciiTheme="minorHAnsi" w:eastAsiaTheme="minorEastAsia" w:hAnsiTheme="minorHAnsi" w:cstheme="minorBidi"/>
          <w:noProof/>
          <w:lang w:eastAsia="en-GB"/>
        </w:rPr>
      </w:pPr>
      <w:hyperlink r:id="rId30" w:anchor="_Toc481590262" w:history="1">
        <w:r w:rsidRPr="00B41689">
          <w:rPr>
            <w:rStyle w:val="Hyperlink"/>
            <w:noProof/>
          </w:rPr>
          <w:t>Figure 17: This image shows a diagram that describes the structure of the TCPServer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_Toc481590262 \h </w:instrText>
        </w:r>
        <w:r>
          <w:rPr>
            <w:noProof/>
            <w:webHidden/>
          </w:rPr>
        </w:r>
        <w:r>
          <w:rPr>
            <w:noProof/>
            <w:webHidden/>
          </w:rPr>
          <w:fldChar w:fldCharType="separate"/>
        </w:r>
        <w:r>
          <w:rPr>
            <w:noProof/>
            <w:webHidden/>
          </w:rPr>
          <w:t>36</w:t>
        </w:r>
        <w:r>
          <w:rPr>
            <w:noProof/>
            <w:webHidden/>
          </w:rPr>
          <w:fldChar w:fldCharType="end"/>
        </w:r>
      </w:hyperlink>
    </w:p>
    <w:p w14:paraId="166A778F" w14:textId="73E0BE64" w:rsidR="002B595D" w:rsidRDefault="002B595D">
      <w:pPr>
        <w:pStyle w:val="TableofFigures"/>
        <w:tabs>
          <w:tab w:val="right" w:leader="dot" w:pos="9016"/>
        </w:tabs>
        <w:rPr>
          <w:rFonts w:asciiTheme="minorHAnsi" w:eastAsiaTheme="minorEastAsia" w:hAnsiTheme="minorHAnsi" w:cstheme="minorBidi"/>
          <w:noProof/>
          <w:lang w:eastAsia="en-GB"/>
        </w:rPr>
      </w:pPr>
      <w:hyperlink r:id="rId31" w:anchor="_Toc481590263" w:history="1">
        <w:r w:rsidRPr="00B41689">
          <w:rPr>
            <w:rStyle w:val="Hyperlink"/>
            <w:noProof/>
          </w:rPr>
          <w:t>Figure 18: This image shows a diagram that describes the structure of the UDPServer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_Toc481590263 \h </w:instrText>
        </w:r>
        <w:r>
          <w:rPr>
            <w:noProof/>
            <w:webHidden/>
          </w:rPr>
        </w:r>
        <w:r>
          <w:rPr>
            <w:noProof/>
            <w:webHidden/>
          </w:rPr>
          <w:fldChar w:fldCharType="separate"/>
        </w:r>
        <w:r>
          <w:rPr>
            <w:noProof/>
            <w:webHidden/>
          </w:rPr>
          <w:t>38</w:t>
        </w:r>
        <w:r>
          <w:rPr>
            <w:noProof/>
            <w:webHidden/>
          </w:rPr>
          <w:fldChar w:fldCharType="end"/>
        </w:r>
      </w:hyperlink>
    </w:p>
    <w:p w14:paraId="0D7953BD" w14:textId="4C625F76" w:rsidR="002B595D" w:rsidRDefault="002B595D">
      <w:pPr>
        <w:pStyle w:val="TableofFigures"/>
        <w:tabs>
          <w:tab w:val="right" w:leader="dot" w:pos="9016"/>
        </w:tabs>
        <w:rPr>
          <w:rFonts w:asciiTheme="minorHAnsi" w:eastAsiaTheme="minorEastAsia" w:hAnsiTheme="minorHAnsi" w:cstheme="minorBidi"/>
          <w:noProof/>
          <w:lang w:eastAsia="en-GB"/>
        </w:rPr>
      </w:pPr>
      <w:hyperlink r:id="rId32" w:anchor="_Toc481590264" w:history="1">
        <w:r w:rsidRPr="00B41689">
          <w:rPr>
            <w:rStyle w:val="Hyperlink"/>
            <w:noProof/>
          </w:rPr>
          <w:t>Figure 19: This image shows a diagram that describes the structure of the Game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_Toc481590264 \h </w:instrText>
        </w:r>
        <w:r>
          <w:rPr>
            <w:noProof/>
            <w:webHidden/>
          </w:rPr>
        </w:r>
        <w:r>
          <w:rPr>
            <w:noProof/>
            <w:webHidden/>
          </w:rPr>
          <w:fldChar w:fldCharType="separate"/>
        </w:r>
        <w:r>
          <w:rPr>
            <w:noProof/>
            <w:webHidden/>
          </w:rPr>
          <w:t>40</w:t>
        </w:r>
        <w:r>
          <w:rPr>
            <w:noProof/>
            <w:webHidden/>
          </w:rPr>
          <w:fldChar w:fldCharType="end"/>
        </w:r>
      </w:hyperlink>
    </w:p>
    <w:p w14:paraId="028E2246" w14:textId="5D77A0C5" w:rsidR="002B595D" w:rsidRDefault="002B595D">
      <w:pPr>
        <w:pStyle w:val="TableofFigures"/>
        <w:tabs>
          <w:tab w:val="right" w:leader="dot" w:pos="9016"/>
        </w:tabs>
        <w:rPr>
          <w:rFonts w:asciiTheme="minorHAnsi" w:eastAsiaTheme="minorEastAsia" w:hAnsiTheme="minorHAnsi" w:cstheme="minorBidi"/>
          <w:noProof/>
          <w:lang w:eastAsia="en-GB"/>
        </w:rPr>
      </w:pPr>
      <w:hyperlink r:id="rId33" w:anchor="_Toc481590265" w:history="1">
        <w:r w:rsidRPr="00B41689">
          <w:rPr>
            <w:rStyle w:val="Hyperlink"/>
            <w:noProof/>
          </w:rPr>
          <w:t>Figure 20: This image shows a diagram that describes the structure of the Menu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_Toc481590265 \h </w:instrText>
        </w:r>
        <w:r>
          <w:rPr>
            <w:noProof/>
            <w:webHidden/>
          </w:rPr>
        </w:r>
        <w:r>
          <w:rPr>
            <w:noProof/>
            <w:webHidden/>
          </w:rPr>
          <w:fldChar w:fldCharType="separate"/>
        </w:r>
        <w:r>
          <w:rPr>
            <w:noProof/>
            <w:webHidden/>
          </w:rPr>
          <w:t>43</w:t>
        </w:r>
        <w:r>
          <w:rPr>
            <w:noProof/>
            <w:webHidden/>
          </w:rPr>
          <w:fldChar w:fldCharType="end"/>
        </w:r>
      </w:hyperlink>
    </w:p>
    <w:p w14:paraId="21C59C24" w14:textId="4C0E0AB1" w:rsidR="002B595D" w:rsidRDefault="002B595D">
      <w:pPr>
        <w:pStyle w:val="TableofFigures"/>
        <w:tabs>
          <w:tab w:val="right" w:leader="dot" w:pos="9016"/>
        </w:tabs>
        <w:rPr>
          <w:rFonts w:asciiTheme="minorHAnsi" w:eastAsiaTheme="minorEastAsia" w:hAnsiTheme="minorHAnsi" w:cstheme="minorBidi"/>
          <w:noProof/>
          <w:lang w:eastAsia="en-GB"/>
        </w:rPr>
      </w:pPr>
      <w:hyperlink r:id="rId34" w:anchor="_Toc481590266" w:history="1">
        <w:r w:rsidRPr="00B41689">
          <w:rPr>
            <w:rStyle w:val="Hyperlink"/>
            <w:noProof/>
          </w:rPr>
          <w:t>Figure 21: This image shows a diagram that describes the structure of the Score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_Toc481590266 \h </w:instrText>
        </w:r>
        <w:r>
          <w:rPr>
            <w:noProof/>
            <w:webHidden/>
          </w:rPr>
        </w:r>
        <w:r>
          <w:rPr>
            <w:noProof/>
            <w:webHidden/>
          </w:rPr>
          <w:fldChar w:fldCharType="separate"/>
        </w:r>
        <w:r>
          <w:rPr>
            <w:noProof/>
            <w:webHidden/>
          </w:rPr>
          <w:t>44</w:t>
        </w:r>
        <w:r>
          <w:rPr>
            <w:noProof/>
            <w:webHidden/>
          </w:rPr>
          <w:fldChar w:fldCharType="end"/>
        </w:r>
      </w:hyperlink>
    </w:p>
    <w:p w14:paraId="3503DA36" w14:textId="175EB2CC" w:rsidR="002B595D" w:rsidRDefault="002B595D">
      <w:pPr>
        <w:pStyle w:val="TableofFigures"/>
        <w:tabs>
          <w:tab w:val="right" w:leader="dot" w:pos="9016"/>
        </w:tabs>
        <w:rPr>
          <w:rFonts w:asciiTheme="minorHAnsi" w:eastAsiaTheme="minorEastAsia" w:hAnsiTheme="minorHAnsi" w:cstheme="minorBidi"/>
          <w:noProof/>
          <w:lang w:eastAsia="en-GB"/>
        </w:rPr>
      </w:pPr>
      <w:hyperlink r:id="rId35" w:anchor="_Toc481590267" w:history="1">
        <w:r w:rsidRPr="00B41689">
          <w:rPr>
            <w:rStyle w:val="Hyperlink"/>
            <w:noProof/>
          </w:rPr>
          <w:t>Figure 22: This image shows a diagram that describes the structure of the Search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_Toc481590267 \h </w:instrText>
        </w:r>
        <w:r>
          <w:rPr>
            <w:noProof/>
            <w:webHidden/>
          </w:rPr>
        </w:r>
        <w:r>
          <w:rPr>
            <w:noProof/>
            <w:webHidden/>
          </w:rPr>
          <w:fldChar w:fldCharType="separate"/>
        </w:r>
        <w:r>
          <w:rPr>
            <w:noProof/>
            <w:webHidden/>
          </w:rPr>
          <w:t>45</w:t>
        </w:r>
        <w:r>
          <w:rPr>
            <w:noProof/>
            <w:webHidden/>
          </w:rPr>
          <w:fldChar w:fldCharType="end"/>
        </w:r>
      </w:hyperlink>
    </w:p>
    <w:p w14:paraId="6FD71EE2" w14:textId="2BC436C3" w:rsidR="002B595D" w:rsidRDefault="002B595D">
      <w:pPr>
        <w:pStyle w:val="TableofFigures"/>
        <w:tabs>
          <w:tab w:val="right" w:leader="dot" w:pos="9016"/>
        </w:tabs>
        <w:rPr>
          <w:rFonts w:asciiTheme="minorHAnsi" w:eastAsiaTheme="minorEastAsia" w:hAnsiTheme="minorHAnsi" w:cstheme="minorBidi"/>
          <w:noProof/>
          <w:lang w:eastAsia="en-GB"/>
        </w:rPr>
      </w:pPr>
      <w:hyperlink r:id="rId36" w:anchor="_Toc481590268" w:history="1">
        <w:r w:rsidRPr="00B41689">
          <w:rPr>
            <w:rStyle w:val="Hyperlink"/>
            <w:noProof/>
          </w:rPr>
          <w:t>Figure 23: This image shows a diagram that describes the structure of the Set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_Toc481590268 \h </w:instrText>
        </w:r>
        <w:r>
          <w:rPr>
            <w:noProof/>
            <w:webHidden/>
          </w:rPr>
        </w:r>
        <w:r>
          <w:rPr>
            <w:noProof/>
            <w:webHidden/>
          </w:rPr>
          <w:fldChar w:fldCharType="separate"/>
        </w:r>
        <w:r>
          <w:rPr>
            <w:noProof/>
            <w:webHidden/>
          </w:rPr>
          <w:t>47</w:t>
        </w:r>
        <w:r>
          <w:rPr>
            <w:noProof/>
            <w:webHidden/>
          </w:rPr>
          <w:fldChar w:fldCharType="end"/>
        </w:r>
      </w:hyperlink>
    </w:p>
    <w:p w14:paraId="2AC8B911" w14:textId="4AD4CED3" w:rsidR="002B595D" w:rsidRDefault="002B595D">
      <w:pPr>
        <w:pStyle w:val="TableofFigures"/>
        <w:tabs>
          <w:tab w:val="right" w:leader="dot" w:pos="9016"/>
        </w:tabs>
        <w:rPr>
          <w:rFonts w:asciiTheme="minorHAnsi" w:eastAsiaTheme="minorEastAsia" w:hAnsiTheme="minorHAnsi" w:cstheme="minorBidi"/>
          <w:noProof/>
          <w:lang w:eastAsia="en-GB"/>
        </w:rPr>
      </w:pPr>
      <w:hyperlink r:id="rId37" w:anchor="_Toc481590269" w:history="1">
        <w:r w:rsidRPr="00B41689">
          <w:rPr>
            <w:rStyle w:val="Hyperlink"/>
            <w:noProof/>
          </w:rPr>
          <w:t>Figure 24: This image shows a diagram that describes the structure of the Static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_Toc481590269 \h </w:instrText>
        </w:r>
        <w:r>
          <w:rPr>
            <w:noProof/>
            <w:webHidden/>
          </w:rPr>
        </w:r>
        <w:r>
          <w:rPr>
            <w:noProof/>
            <w:webHidden/>
          </w:rPr>
          <w:fldChar w:fldCharType="separate"/>
        </w:r>
        <w:r>
          <w:rPr>
            <w:noProof/>
            <w:webHidden/>
          </w:rPr>
          <w:t>48</w:t>
        </w:r>
        <w:r>
          <w:rPr>
            <w:noProof/>
            <w:webHidden/>
          </w:rPr>
          <w:fldChar w:fldCharType="end"/>
        </w:r>
      </w:hyperlink>
    </w:p>
    <w:p w14:paraId="7170897B" w14:textId="7B8B6B36" w:rsidR="002B595D" w:rsidRDefault="002B595D">
      <w:pPr>
        <w:pStyle w:val="TableofFigures"/>
        <w:tabs>
          <w:tab w:val="right" w:leader="dot" w:pos="9016"/>
        </w:tabs>
        <w:rPr>
          <w:rFonts w:asciiTheme="minorHAnsi" w:eastAsiaTheme="minorEastAsia" w:hAnsiTheme="minorHAnsi" w:cstheme="minorBidi"/>
          <w:noProof/>
          <w:lang w:eastAsia="en-GB"/>
        </w:rPr>
      </w:pPr>
      <w:hyperlink r:id="rId38" w:anchor="_Toc481590270" w:history="1">
        <w:r w:rsidRPr="00B41689">
          <w:rPr>
            <w:rStyle w:val="Hyperlink"/>
            <w:noProof/>
          </w:rPr>
          <w:t>Figure 25: This image shows a representation of the simplest interactions a user can have with the system.</w:t>
        </w:r>
        <w:r>
          <w:rPr>
            <w:noProof/>
            <w:webHidden/>
          </w:rPr>
          <w:tab/>
        </w:r>
        <w:r>
          <w:rPr>
            <w:noProof/>
            <w:webHidden/>
          </w:rPr>
          <w:fldChar w:fldCharType="begin"/>
        </w:r>
        <w:r>
          <w:rPr>
            <w:noProof/>
            <w:webHidden/>
          </w:rPr>
          <w:instrText xml:space="preserve"> PAGEREF _Toc481590270 \h </w:instrText>
        </w:r>
        <w:r>
          <w:rPr>
            <w:noProof/>
            <w:webHidden/>
          </w:rPr>
        </w:r>
        <w:r>
          <w:rPr>
            <w:noProof/>
            <w:webHidden/>
          </w:rPr>
          <w:fldChar w:fldCharType="separate"/>
        </w:r>
        <w:r>
          <w:rPr>
            <w:noProof/>
            <w:webHidden/>
          </w:rPr>
          <w:t>50</w:t>
        </w:r>
        <w:r>
          <w:rPr>
            <w:noProof/>
            <w:webHidden/>
          </w:rPr>
          <w:fldChar w:fldCharType="end"/>
        </w:r>
      </w:hyperlink>
    </w:p>
    <w:p w14:paraId="05571864" w14:textId="6E912A62" w:rsidR="002B595D" w:rsidRDefault="002B595D">
      <w:pPr>
        <w:pStyle w:val="TableofFigures"/>
        <w:tabs>
          <w:tab w:val="right" w:leader="dot" w:pos="9016"/>
        </w:tabs>
        <w:rPr>
          <w:rFonts w:asciiTheme="minorHAnsi" w:eastAsiaTheme="minorEastAsia" w:hAnsiTheme="minorHAnsi" w:cstheme="minorBidi"/>
          <w:noProof/>
          <w:lang w:eastAsia="en-GB"/>
        </w:rPr>
      </w:pPr>
      <w:hyperlink r:id="rId39" w:anchor="_Toc481590271" w:history="1">
        <w:r w:rsidRPr="00B41689">
          <w:rPr>
            <w:rStyle w:val="Hyperlink"/>
            <w:noProof/>
          </w:rPr>
          <w:t>Figure 26: This image shows two examples of menu styles used in mobile application (Vogel, 2016)</w:t>
        </w:r>
        <w:r>
          <w:rPr>
            <w:noProof/>
            <w:webHidden/>
          </w:rPr>
          <w:tab/>
        </w:r>
        <w:r>
          <w:rPr>
            <w:noProof/>
            <w:webHidden/>
          </w:rPr>
          <w:fldChar w:fldCharType="begin"/>
        </w:r>
        <w:r>
          <w:rPr>
            <w:noProof/>
            <w:webHidden/>
          </w:rPr>
          <w:instrText xml:space="preserve"> PAGEREF _Toc481590271 \h </w:instrText>
        </w:r>
        <w:r>
          <w:rPr>
            <w:noProof/>
            <w:webHidden/>
          </w:rPr>
        </w:r>
        <w:r>
          <w:rPr>
            <w:noProof/>
            <w:webHidden/>
          </w:rPr>
          <w:fldChar w:fldCharType="separate"/>
        </w:r>
        <w:r>
          <w:rPr>
            <w:noProof/>
            <w:webHidden/>
          </w:rPr>
          <w:t>51</w:t>
        </w:r>
        <w:r>
          <w:rPr>
            <w:noProof/>
            <w:webHidden/>
          </w:rPr>
          <w:fldChar w:fldCharType="end"/>
        </w:r>
      </w:hyperlink>
    </w:p>
    <w:p w14:paraId="794F6C99" w14:textId="66290185" w:rsidR="002B595D" w:rsidRDefault="002B595D">
      <w:pPr>
        <w:pStyle w:val="TableofFigures"/>
        <w:tabs>
          <w:tab w:val="right" w:leader="dot" w:pos="9016"/>
        </w:tabs>
        <w:rPr>
          <w:rFonts w:asciiTheme="minorHAnsi" w:eastAsiaTheme="minorEastAsia" w:hAnsiTheme="minorHAnsi" w:cstheme="minorBidi"/>
          <w:noProof/>
          <w:lang w:eastAsia="en-GB"/>
        </w:rPr>
      </w:pPr>
      <w:hyperlink r:id="rId40" w:anchor="_Toc481590272" w:history="1">
        <w:r w:rsidRPr="00B41689">
          <w:rPr>
            <w:rStyle w:val="Hyperlink"/>
            <w:noProof/>
          </w:rPr>
          <w:t>Figure 27: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_Toc481590272 \h </w:instrText>
        </w:r>
        <w:r>
          <w:rPr>
            <w:noProof/>
            <w:webHidden/>
          </w:rPr>
        </w:r>
        <w:r>
          <w:rPr>
            <w:noProof/>
            <w:webHidden/>
          </w:rPr>
          <w:fldChar w:fldCharType="separate"/>
        </w:r>
        <w:r>
          <w:rPr>
            <w:noProof/>
            <w:webHidden/>
          </w:rPr>
          <w:t>52</w:t>
        </w:r>
        <w:r>
          <w:rPr>
            <w:noProof/>
            <w:webHidden/>
          </w:rPr>
          <w:fldChar w:fldCharType="end"/>
        </w:r>
      </w:hyperlink>
    </w:p>
    <w:p w14:paraId="7706133A" w14:textId="3014E9F6" w:rsidR="002B595D" w:rsidRDefault="002B595D">
      <w:pPr>
        <w:pStyle w:val="TableofFigures"/>
        <w:tabs>
          <w:tab w:val="right" w:leader="dot" w:pos="9016"/>
        </w:tabs>
        <w:rPr>
          <w:rFonts w:asciiTheme="minorHAnsi" w:eastAsiaTheme="minorEastAsia" w:hAnsiTheme="minorHAnsi" w:cstheme="minorBidi"/>
          <w:noProof/>
          <w:lang w:eastAsia="en-GB"/>
        </w:rPr>
      </w:pPr>
      <w:hyperlink r:id="rId41" w:anchor="_Toc481590273" w:history="1">
        <w:r w:rsidRPr="00B41689">
          <w:rPr>
            <w:rStyle w:val="Hyperlink"/>
            <w:noProof/>
          </w:rPr>
          <w:t>Figure 28: This image shows an example of a retro arcade style menu (Park Productions, 2015)</w:t>
        </w:r>
        <w:r>
          <w:rPr>
            <w:noProof/>
            <w:webHidden/>
          </w:rPr>
          <w:tab/>
        </w:r>
        <w:r>
          <w:rPr>
            <w:noProof/>
            <w:webHidden/>
          </w:rPr>
          <w:fldChar w:fldCharType="begin"/>
        </w:r>
        <w:r>
          <w:rPr>
            <w:noProof/>
            <w:webHidden/>
          </w:rPr>
          <w:instrText xml:space="preserve"> PAGEREF _Toc481590273 \h </w:instrText>
        </w:r>
        <w:r>
          <w:rPr>
            <w:noProof/>
            <w:webHidden/>
          </w:rPr>
        </w:r>
        <w:r>
          <w:rPr>
            <w:noProof/>
            <w:webHidden/>
          </w:rPr>
          <w:fldChar w:fldCharType="separate"/>
        </w:r>
        <w:r>
          <w:rPr>
            <w:noProof/>
            <w:webHidden/>
          </w:rPr>
          <w:t>52</w:t>
        </w:r>
        <w:r>
          <w:rPr>
            <w:noProof/>
            <w:webHidden/>
          </w:rPr>
          <w:fldChar w:fldCharType="end"/>
        </w:r>
      </w:hyperlink>
    </w:p>
    <w:p w14:paraId="3F1C9CC5" w14:textId="6DA58780" w:rsidR="002B595D" w:rsidRDefault="002B595D">
      <w:pPr>
        <w:pStyle w:val="TableofFigures"/>
        <w:tabs>
          <w:tab w:val="right" w:leader="dot" w:pos="9016"/>
        </w:tabs>
        <w:rPr>
          <w:rFonts w:asciiTheme="minorHAnsi" w:eastAsiaTheme="minorEastAsia" w:hAnsiTheme="minorHAnsi" w:cstheme="minorBidi"/>
          <w:noProof/>
          <w:lang w:eastAsia="en-GB"/>
        </w:rPr>
      </w:pPr>
      <w:hyperlink r:id="rId42" w:anchor="_Toc481590274" w:history="1">
        <w:r w:rsidRPr="00B41689">
          <w:rPr>
            <w:rStyle w:val="Hyperlink"/>
            <w:noProof/>
          </w:rPr>
          <w:t>Figure 29: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_Toc481590274 \h </w:instrText>
        </w:r>
        <w:r>
          <w:rPr>
            <w:noProof/>
            <w:webHidden/>
          </w:rPr>
        </w:r>
        <w:r>
          <w:rPr>
            <w:noProof/>
            <w:webHidden/>
          </w:rPr>
          <w:fldChar w:fldCharType="separate"/>
        </w:r>
        <w:r>
          <w:rPr>
            <w:noProof/>
            <w:webHidden/>
          </w:rPr>
          <w:t>53</w:t>
        </w:r>
        <w:r>
          <w:rPr>
            <w:noProof/>
            <w:webHidden/>
          </w:rPr>
          <w:fldChar w:fldCharType="end"/>
        </w:r>
      </w:hyperlink>
    </w:p>
    <w:p w14:paraId="47B6FF6B" w14:textId="18919630" w:rsidR="002B595D" w:rsidRDefault="002B595D">
      <w:pPr>
        <w:pStyle w:val="TableofFigures"/>
        <w:tabs>
          <w:tab w:val="right" w:leader="dot" w:pos="9016"/>
        </w:tabs>
        <w:rPr>
          <w:rFonts w:asciiTheme="minorHAnsi" w:eastAsiaTheme="minorEastAsia" w:hAnsiTheme="minorHAnsi" w:cstheme="minorBidi"/>
          <w:noProof/>
          <w:lang w:eastAsia="en-GB"/>
        </w:rPr>
      </w:pPr>
      <w:hyperlink r:id="rId43" w:anchor="_Toc481590275" w:history="1">
        <w:r w:rsidRPr="00B41689">
          <w:rPr>
            <w:rStyle w:val="Hyperlink"/>
            <w:noProof/>
          </w:rPr>
          <w:t>Figure 30: This image shows the user interface for the Menu activity.</w:t>
        </w:r>
        <w:r>
          <w:rPr>
            <w:noProof/>
            <w:webHidden/>
          </w:rPr>
          <w:tab/>
        </w:r>
        <w:r>
          <w:rPr>
            <w:noProof/>
            <w:webHidden/>
          </w:rPr>
          <w:fldChar w:fldCharType="begin"/>
        </w:r>
        <w:r>
          <w:rPr>
            <w:noProof/>
            <w:webHidden/>
          </w:rPr>
          <w:instrText xml:space="preserve"> PAGEREF _Toc481590275 \h </w:instrText>
        </w:r>
        <w:r>
          <w:rPr>
            <w:noProof/>
            <w:webHidden/>
          </w:rPr>
        </w:r>
        <w:r>
          <w:rPr>
            <w:noProof/>
            <w:webHidden/>
          </w:rPr>
          <w:fldChar w:fldCharType="separate"/>
        </w:r>
        <w:r>
          <w:rPr>
            <w:noProof/>
            <w:webHidden/>
          </w:rPr>
          <w:t>54</w:t>
        </w:r>
        <w:r>
          <w:rPr>
            <w:noProof/>
            <w:webHidden/>
          </w:rPr>
          <w:fldChar w:fldCharType="end"/>
        </w:r>
      </w:hyperlink>
    </w:p>
    <w:p w14:paraId="52717B25" w14:textId="1DD7C91F" w:rsidR="002B595D" w:rsidRDefault="002B595D">
      <w:pPr>
        <w:pStyle w:val="TableofFigures"/>
        <w:tabs>
          <w:tab w:val="right" w:leader="dot" w:pos="9016"/>
        </w:tabs>
        <w:rPr>
          <w:rFonts w:asciiTheme="minorHAnsi" w:eastAsiaTheme="minorEastAsia" w:hAnsiTheme="minorHAnsi" w:cstheme="minorBidi"/>
          <w:noProof/>
          <w:lang w:eastAsia="en-GB"/>
        </w:rPr>
      </w:pPr>
      <w:hyperlink r:id="rId44" w:anchor="_Toc481590276" w:history="1">
        <w:r w:rsidRPr="00B41689">
          <w:rPr>
            <w:rStyle w:val="Hyperlink"/>
            <w:noProof/>
          </w:rPr>
          <w:t>Figure 31: This image shows the user interface for the Set activity before any markers or flags have been set.</w:t>
        </w:r>
        <w:r>
          <w:rPr>
            <w:noProof/>
            <w:webHidden/>
          </w:rPr>
          <w:tab/>
        </w:r>
        <w:r>
          <w:rPr>
            <w:noProof/>
            <w:webHidden/>
          </w:rPr>
          <w:fldChar w:fldCharType="begin"/>
        </w:r>
        <w:r>
          <w:rPr>
            <w:noProof/>
            <w:webHidden/>
          </w:rPr>
          <w:instrText xml:space="preserve"> PAGEREF _Toc481590276 \h </w:instrText>
        </w:r>
        <w:r>
          <w:rPr>
            <w:noProof/>
            <w:webHidden/>
          </w:rPr>
        </w:r>
        <w:r>
          <w:rPr>
            <w:noProof/>
            <w:webHidden/>
          </w:rPr>
          <w:fldChar w:fldCharType="separate"/>
        </w:r>
        <w:r>
          <w:rPr>
            <w:noProof/>
            <w:webHidden/>
          </w:rPr>
          <w:t>55</w:t>
        </w:r>
        <w:r>
          <w:rPr>
            <w:noProof/>
            <w:webHidden/>
          </w:rPr>
          <w:fldChar w:fldCharType="end"/>
        </w:r>
      </w:hyperlink>
    </w:p>
    <w:p w14:paraId="668E1B06" w14:textId="712AB5CF" w:rsidR="002B595D" w:rsidRDefault="002B595D">
      <w:pPr>
        <w:pStyle w:val="TableofFigures"/>
        <w:tabs>
          <w:tab w:val="right" w:leader="dot" w:pos="9016"/>
        </w:tabs>
        <w:rPr>
          <w:rFonts w:asciiTheme="minorHAnsi" w:eastAsiaTheme="minorEastAsia" w:hAnsiTheme="minorHAnsi" w:cstheme="minorBidi"/>
          <w:noProof/>
          <w:lang w:eastAsia="en-GB"/>
        </w:rPr>
      </w:pPr>
      <w:hyperlink r:id="rId45" w:anchor="_Toc481590277" w:history="1">
        <w:r w:rsidRPr="00B41689">
          <w:rPr>
            <w:rStyle w:val="Hyperlink"/>
            <w:noProof/>
          </w:rPr>
          <w:t>Figure 32: This image shows the user interface for the Set activity after the markers or flags have been set.</w:t>
        </w:r>
        <w:r>
          <w:rPr>
            <w:noProof/>
            <w:webHidden/>
          </w:rPr>
          <w:tab/>
        </w:r>
        <w:r>
          <w:rPr>
            <w:noProof/>
            <w:webHidden/>
          </w:rPr>
          <w:fldChar w:fldCharType="begin"/>
        </w:r>
        <w:r>
          <w:rPr>
            <w:noProof/>
            <w:webHidden/>
          </w:rPr>
          <w:instrText xml:space="preserve"> PAGEREF _Toc481590277 \h </w:instrText>
        </w:r>
        <w:r>
          <w:rPr>
            <w:noProof/>
            <w:webHidden/>
          </w:rPr>
        </w:r>
        <w:r>
          <w:rPr>
            <w:noProof/>
            <w:webHidden/>
          </w:rPr>
          <w:fldChar w:fldCharType="separate"/>
        </w:r>
        <w:r>
          <w:rPr>
            <w:noProof/>
            <w:webHidden/>
          </w:rPr>
          <w:t>56</w:t>
        </w:r>
        <w:r>
          <w:rPr>
            <w:noProof/>
            <w:webHidden/>
          </w:rPr>
          <w:fldChar w:fldCharType="end"/>
        </w:r>
      </w:hyperlink>
    </w:p>
    <w:p w14:paraId="74AF9430" w14:textId="5F925522" w:rsidR="002B595D" w:rsidRDefault="002B595D">
      <w:pPr>
        <w:pStyle w:val="TableofFigures"/>
        <w:tabs>
          <w:tab w:val="right" w:leader="dot" w:pos="9016"/>
        </w:tabs>
        <w:rPr>
          <w:rFonts w:asciiTheme="minorHAnsi" w:eastAsiaTheme="minorEastAsia" w:hAnsiTheme="minorHAnsi" w:cstheme="minorBidi"/>
          <w:noProof/>
          <w:lang w:eastAsia="en-GB"/>
        </w:rPr>
      </w:pPr>
      <w:hyperlink r:id="rId46" w:anchor="_Toc481590278" w:history="1">
        <w:r w:rsidRPr="00B41689">
          <w:rPr>
            <w:rStyle w:val="Hyperlink"/>
            <w:noProof/>
          </w:rPr>
          <w:t>Figure 33: This image shows the user interface for the Game activity just after the game has been started.</w:t>
        </w:r>
        <w:r>
          <w:rPr>
            <w:noProof/>
            <w:webHidden/>
          </w:rPr>
          <w:tab/>
        </w:r>
        <w:r>
          <w:rPr>
            <w:noProof/>
            <w:webHidden/>
          </w:rPr>
          <w:fldChar w:fldCharType="begin"/>
        </w:r>
        <w:r>
          <w:rPr>
            <w:noProof/>
            <w:webHidden/>
          </w:rPr>
          <w:instrText xml:space="preserve"> PAGEREF _Toc481590278 \h </w:instrText>
        </w:r>
        <w:r>
          <w:rPr>
            <w:noProof/>
            <w:webHidden/>
          </w:rPr>
        </w:r>
        <w:r>
          <w:rPr>
            <w:noProof/>
            <w:webHidden/>
          </w:rPr>
          <w:fldChar w:fldCharType="separate"/>
        </w:r>
        <w:r>
          <w:rPr>
            <w:noProof/>
            <w:webHidden/>
          </w:rPr>
          <w:t>57</w:t>
        </w:r>
        <w:r>
          <w:rPr>
            <w:noProof/>
            <w:webHidden/>
          </w:rPr>
          <w:fldChar w:fldCharType="end"/>
        </w:r>
      </w:hyperlink>
    </w:p>
    <w:p w14:paraId="0ED4DB91" w14:textId="7D9ECEAB" w:rsidR="002B595D" w:rsidRDefault="002B595D">
      <w:pPr>
        <w:pStyle w:val="TableofFigures"/>
        <w:tabs>
          <w:tab w:val="right" w:leader="dot" w:pos="9016"/>
        </w:tabs>
        <w:rPr>
          <w:rFonts w:asciiTheme="minorHAnsi" w:eastAsiaTheme="minorEastAsia" w:hAnsiTheme="minorHAnsi" w:cstheme="minorBidi"/>
          <w:noProof/>
          <w:lang w:eastAsia="en-GB"/>
        </w:rPr>
      </w:pPr>
      <w:hyperlink r:id="rId47" w:anchor="_Toc481590279" w:history="1">
        <w:r w:rsidRPr="00B41689">
          <w:rPr>
            <w:rStyle w:val="Hyperlink"/>
            <w:noProof/>
          </w:rPr>
          <w:t>Figure 34: This image shows the user interface for the Game activity as a player is attempting to capture an area.</w:t>
        </w:r>
        <w:r>
          <w:rPr>
            <w:noProof/>
            <w:webHidden/>
          </w:rPr>
          <w:tab/>
        </w:r>
        <w:r>
          <w:rPr>
            <w:noProof/>
            <w:webHidden/>
          </w:rPr>
          <w:fldChar w:fldCharType="begin"/>
        </w:r>
        <w:r>
          <w:rPr>
            <w:noProof/>
            <w:webHidden/>
          </w:rPr>
          <w:instrText xml:space="preserve"> PAGEREF _Toc481590279 \h </w:instrText>
        </w:r>
        <w:r>
          <w:rPr>
            <w:noProof/>
            <w:webHidden/>
          </w:rPr>
        </w:r>
        <w:r>
          <w:rPr>
            <w:noProof/>
            <w:webHidden/>
          </w:rPr>
          <w:fldChar w:fldCharType="separate"/>
        </w:r>
        <w:r>
          <w:rPr>
            <w:noProof/>
            <w:webHidden/>
          </w:rPr>
          <w:t>58</w:t>
        </w:r>
        <w:r>
          <w:rPr>
            <w:noProof/>
            <w:webHidden/>
          </w:rPr>
          <w:fldChar w:fldCharType="end"/>
        </w:r>
      </w:hyperlink>
    </w:p>
    <w:p w14:paraId="16F81355" w14:textId="46C3A0A2" w:rsidR="002B595D" w:rsidRDefault="002B595D">
      <w:pPr>
        <w:pStyle w:val="TableofFigures"/>
        <w:tabs>
          <w:tab w:val="right" w:leader="dot" w:pos="9016"/>
        </w:tabs>
        <w:rPr>
          <w:rFonts w:asciiTheme="minorHAnsi" w:eastAsiaTheme="minorEastAsia" w:hAnsiTheme="minorHAnsi" w:cstheme="minorBidi"/>
          <w:noProof/>
          <w:lang w:eastAsia="en-GB"/>
        </w:rPr>
      </w:pPr>
      <w:hyperlink r:id="rId48" w:anchor="_Toc481590280" w:history="1">
        <w:r w:rsidRPr="00B41689">
          <w:rPr>
            <w:rStyle w:val="Hyperlink"/>
            <w:noProof/>
          </w:rPr>
          <w:t>Figure 35: This image shows the user interface for the Game activity just after a player has captured an area.</w:t>
        </w:r>
        <w:r>
          <w:rPr>
            <w:noProof/>
            <w:webHidden/>
          </w:rPr>
          <w:tab/>
        </w:r>
        <w:r>
          <w:rPr>
            <w:noProof/>
            <w:webHidden/>
          </w:rPr>
          <w:fldChar w:fldCharType="begin"/>
        </w:r>
        <w:r>
          <w:rPr>
            <w:noProof/>
            <w:webHidden/>
          </w:rPr>
          <w:instrText xml:space="preserve"> PAGEREF _Toc481590280 \h </w:instrText>
        </w:r>
        <w:r>
          <w:rPr>
            <w:noProof/>
            <w:webHidden/>
          </w:rPr>
        </w:r>
        <w:r>
          <w:rPr>
            <w:noProof/>
            <w:webHidden/>
          </w:rPr>
          <w:fldChar w:fldCharType="separate"/>
        </w:r>
        <w:r>
          <w:rPr>
            <w:noProof/>
            <w:webHidden/>
          </w:rPr>
          <w:t>59</w:t>
        </w:r>
        <w:r>
          <w:rPr>
            <w:noProof/>
            <w:webHidden/>
          </w:rPr>
          <w:fldChar w:fldCharType="end"/>
        </w:r>
      </w:hyperlink>
    </w:p>
    <w:p w14:paraId="460A6C8F" w14:textId="68FABEE7" w:rsidR="002B595D" w:rsidRDefault="002B595D">
      <w:pPr>
        <w:pStyle w:val="TableofFigures"/>
        <w:tabs>
          <w:tab w:val="right" w:leader="dot" w:pos="9016"/>
        </w:tabs>
        <w:rPr>
          <w:rFonts w:asciiTheme="minorHAnsi" w:eastAsiaTheme="minorEastAsia" w:hAnsiTheme="minorHAnsi" w:cstheme="minorBidi"/>
          <w:noProof/>
          <w:lang w:eastAsia="en-GB"/>
        </w:rPr>
      </w:pPr>
      <w:hyperlink r:id="rId49" w:anchor="_Toc481590281" w:history="1">
        <w:r w:rsidRPr="00B41689">
          <w:rPr>
            <w:rStyle w:val="Hyperlink"/>
            <w:noProof/>
          </w:rPr>
          <w:t>Figure 36: This image shows the user interface for the Score activity.</w:t>
        </w:r>
        <w:r>
          <w:rPr>
            <w:noProof/>
            <w:webHidden/>
          </w:rPr>
          <w:tab/>
        </w:r>
        <w:r>
          <w:rPr>
            <w:noProof/>
            <w:webHidden/>
          </w:rPr>
          <w:fldChar w:fldCharType="begin"/>
        </w:r>
        <w:r>
          <w:rPr>
            <w:noProof/>
            <w:webHidden/>
          </w:rPr>
          <w:instrText xml:space="preserve"> PAGEREF _Toc481590281 \h </w:instrText>
        </w:r>
        <w:r>
          <w:rPr>
            <w:noProof/>
            <w:webHidden/>
          </w:rPr>
        </w:r>
        <w:r>
          <w:rPr>
            <w:noProof/>
            <w:webHidden/>
          </w:rPr>
          <w:fldChar w:fldCharType="separate"/>
        </w:r>
        <w:r>
          <w:rPr>
            <w:noProof/>
            <w:webHidden/>
          </w:rPr>
          <w:t>60</w:t>
        </w:r>
        <w:r>
          <w:rPr>
            <w:noProof/>
            <w:webHidden/>
          </w:rPr>
          <w:fldChar w:fldCharType="end"/>
        </w:r>
      </w:hyperlink>
    </w:p>
    <w:p w14:paraId="18F38B22" w14:textId="27F98F6C" w:rsidR="002B595D" w:rsidRDefault="002B595D">
      <w:pPr>
        <w:pStyle w:val="TableofFigures"/>
        <w:tabs>
          <w:tab w:val="right" w:leader="dot" w:pos="9016"/>
        </w:tabs>
        <w:rPr>
          <w:rFonts w:asciiTheme="minorHAnsi" w:eastAsiaTheme="minorEastAsia" w:hAnsiTheme="minorHAnsi" w:cstheme="minorBidi"/>
          <w:noProof/>
          <w:lang w:eastAsia="en-GB"/>
        </w:rPr>
      </w:pPr>
      <w:hyperlink r:id="rId50" w:anchor="_Toc481590282" w:history="1">
        <w:r w:rsidRPr="00B41689">
          <w:rPr>
            <w:rStyle w:val="Hyperlink"/>
            <w:noProof/>
          </w:rPr>
          <w:t>Figure 37: This image shows the user interface for the Host activity.</w:t>
        </w:r>
        <w:r>
          <w:rPr>
            <w:noProof/>
            <w:webHidden/>
          </w:rPr>
          <w:tab/>
        </w:r>
        <w:r>
          <w:rPr>
            <w:noProof/>
            <w:webHidden/>
          </w:rPr>
          <w:fldChar w:fldCharType="begin"/>
        </w:r>
        <w:r>
          <w:rPr>
            <w:noProof/>
            <w:webHidden/>
          </w:rPr>
          <w:instrText xml:space="preserve"> PAGEREF _Toc481590282 \h </w:instrText>
        </w:r>
        <w:r>
          <w:rPr>
            <w:noProof/>
            <w:webHidden/>
          </w:rPr>
        </w:r>
        <w:r>
          <w:rPr>
            <w:noProof/>
            <w:webHidden/>
          </w:rPr>
          <w:fldChar w:fldCharType="separate"/>
        </w:r>
        <w:r>
          <w:rPr>
            <w:noProof/>
            <w:webHidden/>
          </w:rPr>
          <w:t>61</w:t>
        </w:r>
        <w:r>
          <w:rPr>
            <w:noProof/>
            <w:webHidden/>
          </w:rPr>
          <w:fldChar w:fldCharType="end"/>
        </w:r>
      </w:hyperlink>
    </w:p>
    <w:p w14:paraId="522D6161" w14:textId="3876EB95" w:rsidR="002B595D" w:rsidRDefault="002B595D">
      <w:pPr>
        <w:pStyle w:val="TableofFigures"/>
        <w:tabs>
          <w:tab w:val="right" w:leader="dot" w:pos="9016"/>
        </w:tabs>
        <w:rPr>
          <w:rFonts w:asciiTheme="minorHAnsi" w:eastAsiaTheme="minorEastAsia" w:hAnsiTheme="minorHAnsi" w:cstheme="minorBidi"/>
          <w:noProof/>
          <w:lang w:eastAsia="en-GB"/>
        </w:rPr>
      </w:pPr>
      <w:hyperlink r:id="rId51" w:anchor="_Toc481590283" w:history="1">
        <w:r w:rsidRPr="00B41689">
          <w:rPr>
            <w:rStyle w:val="Hyperlink"/>
            <w:noProof/>
          </w:rPr>
          <w:t>Figure 38: This image shows the user interface for the Join activity.</w:t>
        </w:r>
        <w:r>
          <w:rPr>
            <w:noProof/>
            <w:webHidden/>
          </w:rPr>
          <w:tab/>
        </w:r>
        <w:r>
          <w:rPr>
            <w:noProof/>
            <w:webHidden/>
          </w:rPr>
          <w:fldChar w:fldCharType="begin"/>
        </w:r>
        <w:r>
          <w:rPr>
            <w:noProof/>
            <w:webHidden/>
          </w:rPr>
          <w:instrText xml:space="preserve"> PAGEREF _Toc481590283 \h </w:instrText>
        </w:r>
        <w:r>
          <w:rPr>
            <w:noProof/>
            <w:webHidden/>
          </w:rPr>
        </w:r>
        <w:r>
          <w:rPr>
            <w:noProof/>
            <w:webHidden/>
          </w:rPr>
          <w:fldChar w:fldCharType="separate"/>
        </w:r>
        <w:r>
          <w:rPr>
            <w:noProof/>
            <w:webHidden/>
          </w:rPr>
          <w:t>62</w:t>
        </w:r>
        <w:r>
          <w:rPr>
            <w:noProof/>
            <w:webHidden/>
          </w:rPr>
          <w:fldChar w:fldCharType="end"/>
        </w:r>
      </w:hyperlink>
    </w:p>
    <w:p w14:paraId="31FDB1C3" w14:textId="2595667F" w:rsidR="002B595D" w:rsidRDefault="002B595D">
      <w:pPr>
        <w:pStyle w:val="TableofFigures"/>
        <w:tabs>
          <w:tab w:val="right" w:leader="dot" w:pos="9016"/>
        </w:tabs>
        <w:rPr>
          <w:rFonts w:asciiTheme="minorHAnsi" w:eastAsiaTheme="minorEastAsia" w:hAnsiTheme="minorHAnsi" w:cstheme="minorBidi"/>
          <w:noProof/>
          <w:lang w:eastAsia="en-GB"/>
        </w:rPr>
      </w:pPr>
      <w:hyperlink r:id="rId52" w:anchor="_Toc481590284" w:history="1">
        <w:r w:rsidRPr="00B41689">
          <w:rPr>
            <w:rStyle w:val="Hyperlink"/>
            <w:noProof/>
          </w:rPr>
          <w:t>Figure 39: This image shows a collage of the three main software development models (Wikipedia, 2017).</w:t>
        </w:r>
        <w:r>
          <w:rPr>
            <w:noProof/>
            <w:webHidden/>
          </w:rPr>
          <w:tab/>
        </w:r>
        <w:r>
          <w:rPr>
            <w:noProof/>
            <w:webHidden/>
          </w:rPr>
          <w:fldChar w:fldCharType="begin"/>
        </w:r>
        <w:r>
          <w:rPr>
            <w:noProof/>
            <w:webHidden/>
          </w:rPr>
          <w:instrText xml:space="preserve"> PAGEREF _Toc481590284 \h </w:instrText>
        </w:r>
        <w:r>
          <w:rPr>
            <w:noProof/>
            <w:webHidden/>
          </w:rPr>
        </w:r>
        <w:r>
          <w:rPr>
            <w:noProof/>
            <w:webHidden/>
          </w:rPr>
          <w:fldChar w:fldCharType="separate"/>
        </w:r>
        <w:r>
          <w:rPr>
            <w:noProof/>
            <w:webHidden/>
          </w:rPr>
          <w:t>63</w:t>
        </w:r>
        <w:r>
          <w:rPr>
            <w:noProof/>
            <w:webHidden/>
          </w:rPr>
          <w:fldChar w:fldCharType="end"/>
        </w:r>
      </w:hyperlink>
    </w:p>
    <w:p w14:paraId="6C99526A" w14:textId="2D8648E8" w:rsidR="002B595D" w:rsidRDefault="002B595D">
      <w:pPr>
        <w:pStyle w:val="TableofFigures"/>
        <w:tabs>
          <w:tab w:val="right" w:leader="dot" w:pos="9016"/>
        </w:tabs>
        <w:rPr>
          <w:rFonts w:asciiTheme="minorHAnsi" w:eastAsiaTheme="minorEastAsia" w:hAnsiTheme="minorHAnsi" w:cstheme="minorBidi"/>
          <w:noProof/>
          <w:lang w:eastAsia="en-GB"/>
        </w:rPr>
      </w:pPr>
      <w:hyperlink r:id="rId53" w:anchor="_Toc481590285" w:history="1">
        <w:r w:rsidRPr="00B41689">
          <w:rPr>
            <w:rStyle w:val="Hyperlink"/>
            <w:noProof/>
          </w:rPr>
          <w:t>Figure 40: This image shows a graphical representation of the iterative and incremental development software development model (Wikipedia, 2017).</w:t>
        </w:r>
        <w:r>
          <w:rPr>
            <w:noProof/>
            <w:webHidden/>
          </w:rPr>
          <w:tab/>
        </w:r>
        <w:r>
          <w:rPr>
            <w:noProof/>
            <w:webHidden/>
          </w:rPr>
          <w:fldChar w:fldCharType="begin"/>
        </w:r>
        <w:r>
          <w:rPr>
            <w:noProof/>
            <w:webHidden/>
          </w:rPr>
          <w:instrText xml:space="preserve"> PAGEREF _Toc481590285 \h </w:instrText>
        </w:r>
        <w:r>
          <w:rPr>
            <w:noProof/>
            <w:webHidden/>
          </w:rPr>
        </w:r>
        <w:r>
          <w:rPr>
            <w:noProof/>
            <w:webHidden/>
          </w:rPr>
          <w:fldChar w:fldCharType="separate"/>
        </w:r>
        <w:r>
          <w:rPr>
            <w:noProof/>
            <w:webHidden/>
          </w:rPr>
          <w:t>64</w:t>
        </w:r>
        <w:r>
          <w:rPr>
            <w:noProof/>
            <w:webHidden/>
          </w:rPr>
          <w:fldChar w:fldCharType="end"/>
        </w:r>
      </w:hyperlink>
    </w:p>
    <w:p w14:paraId="50FB9EC6" w14:textId="2CBBF4B0" w:rsidR="002B595D" w:rsidRDefault="002B595D">
      <w:pPr>
        <w:pStyle w:val="TableofFigures"/>
        <w:tabs>
          <w:tab w:val="right" w:leader="dot" w:pos="9016"/>
        </w:tabs>
        <w:rPr>
          <w:rFonts w:asciiTheme="minorHAnsi" w:eastAsiaTheme="minorEastAsia" w:hAnsiTheme="minorHAnsi" w:cstheme="minorBidi"/>
          <w:noProof/>
          <w:lang w:eastAsia="en-GB"/>
        </w:rPr>
      </w:pPr>
      <w:hyperlink w:anchor="_Toc481590286" w:history="1">
        <w:r w:rsidRPr="00B41689">
          <w:rPr>
            <w:rStyle w:val="Hyperlink"/>
            <w:noProof/>
          </w:rPr>
          <w:t>Figure 41: This image shows a graphical representation of the commit history for this project.</w:t>
        </w:r>
        <w:r>
          <w:rPr>
            <w:noProof/>
            <w:webHidden/>
          </w:rPr>
          <w:tab/>
        </w:r>
        <w:r>
          <w:rPr>
            <w:noProof/>
            <w:webHidden/>
          </w:rPr>
          <w:fldChar w:fldCharType="begin"/>
        </w:r>
        <w:r>
          <w:rPr>
            <w:noProof/>
            <w:webHidden/>
          </w:rPr>
          <w:instrText xml:space="preserve"> PAGEREF _Toc481590286 \h </w:instrText>
        </w:r>
        <w:r>
          <w:rPr>
            <w:noProof/>
            <w:webHidden/>
          </w:rPr>
        </w:r>
        <w:r>
          <w:rPr>
            <w:noProof/>
            <w:webHidden/>
          </w:rPr>
          <w:fldChar w:fldCharType="separate"/>
        </w:r>
        <w:r>
          <w:rPr>
            <w:noProof/>
            <w:webHidden/>
          </w:rPr>
          <w:t>65</w:t>
        </w:r>
        <w:r>
          <w:rPr>
            <w:noProof/>
            <w:webHidden/>
          </w:rPr>
          <w:fldChar w:fldCharType="end"/>
        </w:r>
      </w:hyperlink>
    </w:p>
    <w:p w14:paraId="6006EBEB" w14:textId="30C8F846" w:rsidR="002B595D" w:rsidRDefault="002B595D">
      <w:pPr>
        <w:pStyle w:val="TableofFigures"/>
        <w:tabs>
          <w:tab w:val="right" w:leader="dot" w:pos="9016"/>
        </w:tabs>
        <w:rPr>
          <w:rFonts w:asciiTheme="minorHAnsi" w:eastAsiaTheme="minorEastAsia" w:hAnsiTheme="minorHAnsi" w:cstheme="minorBidi"/>
          <w:noProof/>
          <w:lang w:eastAsia="en-GB"/>
        </w:rPr>
      </w:pPr>
      <w:hyperlink r:id="rId54" w:anchor="_Toc481590287" w:history="1">
        <w:r w:rsidRPr="00B41689">
          <w:rPr>
            <w:rStyle w:val="Hyperlink"/>
            <w:noProof/>
          </w:rPr>
          <w:t>Figure 42: This image shows a diagram that describes the structure of the Tests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_Toc481590287 \h </w:instrText>
        </w:r>
        <w:r>
          <w:rPr>
            <w:noProof/>
            <w:webHidden/>
          </w:rPr>
        </w:r>
        <w:r>
          <w:rPr>
            <w:noProof/>
            <w:webHidden/>
          </w:rPr>
          <w:fldChar w:fldCharType="separate"/>
        </w:r>
        <w:r>
          <w:rPr>
            <w:noProof/>
            <w:webHidden/>
          </w:rPr>
          <w:t>71</w:t>
        </w:r>
        <w:r>
          <w:rPr>
            <w:noProof/>
            <w:webHidden/>
          </w:rPr>
          <w:fldChar w:fldCharType="end"/>
        </w:r>
      </w:hyperlink>
    </w:p>
    <w:p w14:paraId="049575FC" w14:textId="71F9B76E" w:rsidR="002B595D" w:rsidRDefault="002B595D">
      <w:pPr>
        <w:pStyle w:val="TableofFigures"/>
        <w:tabs>
          <w:tab w:val="right" w:leader="dot" w:pos="9016"/>
        </w:tabs>
        <w:rPr>
          <w:rFonts w:asciiTheme="minorHAnsi" w:eastAsiaTheme="minorEastAsia" w:hAnsiTheme="minorHAnsi" w:cstheme="minorBidi"/>
          <w:noProof/>
          <w:lang w:eastAsia="en-GB"/>
        </w:rPr>
      </w:pPr>
      <w:hyperlink r:id="rId55" w:anchor="_Toc481590288" w:history="1">
        <w:r w:rsidRPr="00B41689">
          <w:rPr>
            <w:rStyle w:val="Hyperlink"/>
            <w:noProof/>
          </w:rPr>
          <w:t>Figure 43: This image shows the legend or key for the code map diagrams.</w:t>
        </w:r>
        <w:r>
          <w:rPr>
            <w:noProof/>
            <w:webHidden/>
          </w:rPr>
          <w:tab/>
        </w:r>
        <w:r>
          <w:rPr>
            <w:noProof/>
            <w:webHidden/>
          </w:rPr>
          <w:fldChar w:fldCharType="begin"/>
        </w:r>
        <w:r>
          <w:rPr>
            <w:noProof/>
            <w:webHidden/>
          </w:rPr>
          <w:instrText xml:space="preserve"> PAGEREF _Toc481590288 \h </w:instrText>
        </w:r>
        <w:r>
          <w:rPr>
            <w:noProof/>
            <w:webHidden/>
          </w:rPr>
        </w:r>
        <w:r>
          <w:rPr>
            <w:noProof/>
            <w:webHidden/>
          </w:rPr>
          <w:fldChar w:fldCharType="separate"/>
        </w:r>
        <w:r>
          <w:rPr>
            <w:noProof/>
            <w:webHidden/>
          </w:rPr>
          <w:t>94</w:t>
        </w:r>
        <w:r>
          <w:rPr>
            <w:noProof/>
            <w:webHidden/>
          </w:rPr>
          <w:fldChar w:fldCharType="end"/>
        </w:r>
      </w:hyperlink>
    </w:p>
    <w:p w14:paraId="74DBEF54" w14:textId="084CD063" w:rsidR="002B595D" w:rsidRDefault="002B595D">
      <w:pPr>
        <w:pStyle w:val="TableofFigures"/>
        <w:tabs>
          <w:tab w:val="right" w:leader="dot" w:pos="9016"/>
        </w:tabs>
        <w:rPr>
          <w:rFonts w:asciiTheme="minorHAnsi" w:eastAsiaTheme="minorEastAsia" w:hAnsiTheme="minorHAnsi" w:cstheme="minorBidi"/>
          <w:noProof/>
          <w:lang w:eastAsia="en-GB"/>
        </w:rPr>
      </w:pPr>
      <w:hyperlink r:id="rId56" w:anchor="_Toc481590289" w:history="1">
        <w:r w:rsidRPr="00B41689">
          <w:rPr>
            <w:rStyle w:val="Hyperlink"/>
            <w:noProof/>
          </w:rPr>
          <w:t>Figure 44: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_Toc481590289 \h </w:instrText>
        </w:r>
        <w:r>
          <w:rPr>
            <w:noProof/>
            <w:webHidden/>
          </w:rPr>
        </w:r>
        <w:r>
          <w:rPr>
            <w:noProof/>
            <w:webHidden/>
          </w:rPr>
          <w:fldChar w:fldCharType="separate"/>
        </w:r>
        <w:r>
          <w:rPr>
            <w:noProof/>
            <w:webHidden/>
          </w:rPr>
          <w:t>95</w:t>
        </w:r>
        <w:r>
          <w:rPr>
            <w:noProof/>
            <w:webHidden/>
          </w:rPr>
          <w:fldChar w:fldCharType="end"/>
        </w:r>
      </w:hyperlink>
    </w:p>
    <w:p w14:paraId="34795EDB" w14:textId="2252AF6D" w:rsidR="002B595D" w:rsidRDefault="002B595D">
      <w:pPr>
        <w:pStyle w:val="TableofFigures"/>
        <w:tabs>
          <w:tab w:val="right" w:leader="dot" w:pos="9016"/>
        </w:tabs>
        <w:rPr>
          <w:rFonts w:asciiTheme="minorHAnsi" w:eastAsiaTheme="minorEastAsia" w:hAnsiTheme="minorHAnsi" w:cstheme="minorBidi"/>
          <w:noProof/>
          <w:lang w:eastAsia="en-GB"/>
        </w:rPr>
      </w:pPr>
      <w:hyperlink r:id="rId57" w:anchor="_Toc481590290" w:history="1">
        <w:r w:rsidRPr="00B41689">
          <w:rPr>
            <w:rStyle w:val="Hyperlink"/>
            <w:noProof/>
          </w:rPr>
          <w:t>Figure 45: This image shows a diagram that describes the structure of the Networking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_Toc481590290 \h </w:instrText>
        </w:r>
        <w:r>
          <w:rPr>
            <w:noProof/>
            <w:webHidden/>
          </w:rPr>
        </w:r>
        <w:r>
          <w:rPr>
            <w:noProof/>
            <w:webHidden/>
          </w:rPr>
          <w:fldChar w:fldCharType="separate"/>
        </w:r>
        <w:r>
          <w:rPr>
            <w:noProof/>
            <w:webHidden/>
          </w:rPr>
          <w:t>96</w:t>
        </w:r>
        <w:r>
          <w:rPr>
            <w:noProof/>
            <w:webHidden/>
          </w:rPr>
          <w:fldChar w:fldCharType="end"/>
        </w:r>
      </w:hyperlink>
    </w:p>
    <w:p w14:paraId="2F38BC6B" w14:textId="357B2A5E" w:rsidR="002B595D" w:rsidRDefault="002B595D">
      <w:pPr>
        <w:pStyle w:val="TableofFigures"/>
        <w:tabs>
          <w:tab w:val="right" w:leader="dot" w:pos="9016"/>
        </w:tabs>
        <w:rPr>
          <w:rFonts w:asciiTheme="minorHAnsi" w:eastAsiaTheme="minorEastAsia" w:hAnsiTheme="minorHAnsi" w:cstheme="minorBidi"/>
          <w:noProof/>
          <w:lang w:eastAsia="en-GB"/>
        </w:rPr>
      </w:pPr>
      <w:hyperlink r:id="rId58" w:anchor="_Toc481590291" w:history="1">
        <w:r w:rsidRPr="00B41689">
          <w:rPr>
            <w:rStyle w:val="Hyperlink"/>
            <w:noProof/>
          </w:rPr>
          <w:t>Figure 46: This image shows a diagram that describes the structure of the CaptureTheCampus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_Toc481590291 \h </w:instrText>
        </w:r>
        <w:r>
          <w:rPr>
            <w:noProof/>
            <w:webHidden/>
          </w:rPr>
        </w:r>
        <w:r>
          <w:rPr>
            <w:noProof/>
            <w:webHidden/>
          </w:rPr>
          <w:fldChar w:fldCharType="separate"/>
        </w:r>
        <w:r>
          <w:rPr>
            <w:noProof/>
            <w:webHidden/>
          </w:rPr>
          <w:t>97</w:t>
        </w:r>
        <w:r>
          <w:rPr>
            <w:noProof/>
            <w:webHidden/>
          </w:rPr>
          <w:fldChar w:fldCharType="end"/>
        </w:r>
      </w:hyperlink>
    </w:p>
    <w:p w14:paraId="4A095C36" w14:textId="61300EB1"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590171"/>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r>
        <w:t>!.</w:t>
      </w:r>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could be performed to </w:t>
      </w:r>
      <w:r w:rsidR="00484C0C">
        <w:t>complete</w:t>
      </w:r>
      <w:r>
        <w:t xml:space="preserve"> </w:t>
      </w:r>
      <w:r w:rsidR="00484C0C">
        <w:t>unachieved</w:t>
      </w:r>
      <w:r>
        <w:t xml:space="preserve"> goals</w:t>
      </w:r>
      <w:r w:rsidR="00D07185">
        <w:rPr>
          <w:rStyle w:val="Emphasis"/>
          <w:i w:val="0"/>
          <w:iCs w:val="0"/>
        </w:rPr>
        <w:t>.</w:t>
      </w:r>
    </w:p>
    <w:p w14:paraId="55D70082" w14:textId="303EE44B" w:rsidR="00902A92" w:rsidRDefault="00902A92" w:rsidP="00902A92">
      <w:pPr>
        <w:pStyle w:val="ListParagraph"/>
        <w:numPr>
          <w:ilvl w:val="0"/>
          <w:numId w:val="14"/>
        </w:numPr>
        <w:rPr>
          <w:rStyle w:val="Emphasis"/>
          <w:i w:val="0"/>
          <w:iCs w:val="0"/>
        </w:rPr>
      </w:pPr>
      <w:r>
        <w:rPr>
          <w:rStyle w:val="Emphasis"/>
          <w:i w:val="0"/>
          <w:iCs w:val="0"/>
        </w:rPr>
        <w:t xml:space="preserve">A section summarising the </w:t>
      </w:r>
      <w:r w:rsidR="00E24717">
        <w:rPr>
          <w:rStyle w:val="Emphasis"/>
          <w:i w:val="0"/>
          <w:iCs w:val="0"/>
        </w:rPr>
        <w:t>project</w:t>
      </w:r>
      <w:r>
        <w:rPr>
          <w:rStyle w:val="Emphasis"/>
          <w:i w:val="0"/>
          <w:iCs w:val="0"/>
        </w:rPr>
        <w:t>.</w:t>
      </w:r>
    </w:p>
    <w:p w14:paraId="141E2AFC" w14:textId="0D79CCA9" w:rsidR="00D07185" w:rsidRDefault="00D07185" w:rsidP="00D07185"/>
    <w:p w14:paraId="5AC8CC08" w14:textId="03949C25" w:rsidR="001403CA" w:rsidRDefault="00CA1B7E" w:rsidP="00846403">
      <w:r>
        <w:t>Capture the Campus</w:t>
      </w:r>
      <w:r w:rsidR="009049D5">
        <w:t>!</w:t>
      </w:r>
      <w:r w:rsidR="000043A8" w:rsidRPr="007E0A58">
        <w:t xml:space="preserve"> is</w:t>
      </w:r>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Qix</w:t>
      </w:r>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2B595D">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2B595D">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2B595D">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Qix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is </w:t>
      </w:r>
      <w:r w:rsidR="00846403">
        <w:t xml:space="preserve">then </w:t>
      </w:r>
      <w:r>
        <w:t>redefined as the larger of the two polygons that are created by splitting the play area into two along th</w:t>
      </w:r>
      <w:r w:rsidR="00846403">
        <w:t xml:space="preserve">e path travelled by the player character. </w:t>
      </w:r>
      <w:r>
        <w:t xml:space="preserve">A score is awarded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is reset and they lose a life.</w:t>
      </w:r>
    </w:p>
    <w:p w14:paraId="10CF2808" w14:textId="77777777" w:rsidR="00846403" w:rsidRDefault="00846403" w:rsidP="00846403"/>
    <w:p w14:paraId="490D2768" w14:textId="577F510B" w:rsidR="0009064B" w:rsidRDefault="006D58AA" w:rsidP="00FD3320">
      <w:r>
        <w:t>An example of a standard Qix game screen can be seen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2B595D">
        <w:t xml:space="preserve">Figure </w:t>
      </w:r>
      <w:r w:rsidR="002B595D">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en-GB"/>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41F24042" w:rsidR="009C11D4" w:rsidRPr="003867E8" w:rsidRDefault="009C11D4" w:rsidP="003865BF">
                            <w:pPr>
                              <w:pStyle w:val="Caption"/>
                              <w:jc w:val="center"/>
                              <w:rPr>
                                <w:noProof/>
                              </w:rPr>
                            </w:pPr>
                            <w:bookmarkStart w:id="1" w:name="_Ref471937721"/>
                            <w:bookmarkStart w:id="2" w:name="_Toc481590246"/>
                            <w:r>
                              <w:t xml:space="preserve">Figure </w:t>
                            </w:r>
                            <w:fldSimple w:instr=" SEQ Figure \* ARABIC ">
                              <w:r>
                                <w:rPr>
                                  <w:noProof/>
                                </w:rPr>
                                <w:t>1</w:t>
                              </w:r>
                            </w:fldSimple>
                            <w:bookmarkEnd w:id="1"/>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41F24042" w:rsidR="009C11D4" w:rsidRPr="003867E8" w:rsidRDefault="009C11D4" w:rsidP="003865BF">
                      <w:pPr>
                        <w:pStyle w:val="Caption"/>
                        <w:jc w:val="center"/>
                        <w:rPr>
                          <w:noProof/>
                        </w:rPr>
                      </w:pPr>
                      <w:bookmarkStart w:id="3" w:name="_Ref471937721"/>
                      <w:bookmarkStart w:id="4" w:name="_Toc481590246"/>
                      <w:r>
                        <w:t xml:space="preserve">Figure </w:t>
                      </w:r>
                      <w:fldSimple w:instr=" SEQ Figure \* ARABIC ">
                        <w:r>
                          <w:rPr>
                            <w:noProof/>
                          </w:rPr>
                          <w:t>1</w:t>
                        </w:r>
                      </w:fldSimple>
                      <w:bookmarkEnd w:id="3"/>
                      <w:r>
                        <w:t>: This is an image showing the gameplay of Qix</w:t>
                      </w:r>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en-GB"/>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9">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7E718567" w:rsidR="00BB6053" w:rsidRDefault="006D58AA" w:rsidP="00BB6053">
      <w:r>
        <w:t>The</w:t>
      </w:r>
      <w:r w:rsidRPr="007E0A58">
        <w:t xml:space="preserve"> objective</w:t>
      </w:r>
      <w:r>
        <w:t xml:space="preserve"> of Capture the Campus!</w:t>
      </w:r>
      <w:r w:rsidRPr="007E0A58">
        <w:t xml:space="preserve"> </w:t>
      </w:r>
      <w:r w:rsidR="003765C4">
        <w:t>is</w:t>
      </w:r>
      <w:r w:rsidR="0066293C">
        <w:t xml:space="preserve"> </w:t>
      </w:r>
      <w:r w:rsidR="00211679">
        <w:t>like</w:t>
      </w:r>
      <w:r w:rsidR="0066293C">
        <w:t xml:space="preserve"> that of Qix</w:t>
      </w:r>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t>
      </w:r>
      <w:r w:rsidR="003765C4">
        <w:t>is</w:t>
      </w:r>
      <w:r w:rsidR="0066293C">
        <w:t xml:space="preserv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0F21125E" w:rsidR="00BB6053" w:rsidRDefault="0066293C" w:rsidP="00BB6053">
      <w:r>
        <w:t xml:space="preserve">The play area </w:t>
      </w:r>
      <w:r w:rsidR="003765C4">
        <w:t>is</w:t>
      </w:r>
      <w:r>
        <w:t xml:space="preserv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1CAFD6A8" w:rsidR="00BB6053" w:rsidRDefault="0066293C" w:rsidP="00BB6053">
      <w:r>
        <w:t xml:space="preserve">The game </w:t>
      </w:r>
      <w:r w:rsidR="003765C4">
        <w:t>is</w:t>
      </w:r>
      <w:r>
        <w:t xml:space="preserve"> run</w:t>
      </w:r>
      <w:r w:rsidR="006D58AA" w:rsidRPr="007E0A58">
        <w:t xml:space="preserve"> </w:t>
      </w:r>
      <w:r w:rsidR="003765C4">
        <w:t>from</w:t>
      </w:r>
      <w:r w:rsidR="006D58AA" w:rsidRPr="007E0A58">
        <w:t xml:space="preserve"> a mobile device in </w:t>
      </w:r>
      <w:r w:rsidR="006D58AA">
        <w:t>the player’s</w:t>
      </w:r>
      <w:r w:rsidR="006D58AA" w:rsidRPr="007E0A58">
        <w:t xml:space="preserve"> possession</w:t>
      </w:r>
      <w:r>
        <w:t xml:space="preserve"> and their location </w:t>
      </w:r>
      <w:r w:rsidR="003765C4">
        <w:t>is</w:t>
      </w:r>
      <w:r>
        <w:t xml:space="preserve"> tracked </w:t>
      </w:r>
      <w:r w:rsidR="00BB6053">
        <w:t xml:space="preserve">using GPS data from </w:t>
      </w:r>
      <w:r>
        <w:t>the devices GPS sensor</w:t>
      </w:r>
      <w:r w:rsidR="00BB6053">
        <w:t>.</w:t>
      </w:r>
    </w:p>
    <w:p w14:paraId="604AC443" w14:textId="613D7205" w:rsidR="006D58AA" w:rsidRDefault="00BB6053" w:rsidP="00FD3320">
      <w:r>
        <w:t xml:space="preserve">As </w:t>
      </w:r>
      <w:r w:rsidR="006E64C5">
        <w:t xml:space="preserve">in Qix there </w:t>
      </w:r>
      <w:r w:rsidR="003765C4">
        <w:t>are</w:t>
      </w:r>
      <w:r w:rsidR="006E64C5">
        <w:t xml:space="preserve"> computer-</w:t>
      </w:r>
      <w:r>
        <w:t xml:space="preserve">controlled enemies, these enemies </w:t>
      </w:r>
      <w:r w:rsidR="003765C4">
        <w:t>can</w:t>
      </w:r>
      <w:r>
        <w:t xml:space="preserve"> kill the player </w:t>
      </w:r>
      <w:r w:rsidR="00FD3320">
        <w:t>but rather than removing a life</w:t>
      </w:r>
      <w:r w:rsidR="00062750">
        <w:t>,</w:t>
      </w:r>
      <w:r>
        <w:t xml:space="preserve"> points</w:t>
      </w:r>
      <w:r w:rsidR="00FD3320">
        <w:t xml:space="preserve"> </w:t>
      </w:r>
      <w:r w:rsidR="003765C4">
        <w:t>are</w:t>
      </w:r>
      <w:r w:rsidR="00FD3320">
        <w:t xml:space="preserve"> deducted from</w:t>
      </w:r>
      <w:r>
        <w:t xml:space="preserve"> the</w:t>
      </w:r>
      <w:r w:rsidR="00FD3320">
        <w:t>ir score.</w:t>
      </w:r>
    </w:p>
    <w:p w14:paraId="2F583733" w14:textId="0A8C2495" w:rsidR="006D58AA" w:rsidRDefault="003765C4" w:rsidP="00BB6053">
      <w:r>
        <w:t>The game</w:t>
      </w:r>
      <w:r w:rsidR="006D58AA">
        <w:t xml:space="preserve"> end</w:t>
      </w:r>
      <w:r>
        <w:t>s</w:t>
      </w:r>
      <w:r w:rsidR="006D58AA">
        <w:t xml:space="preserve"> after a predetermined </w:t>
      </w:r>
      <w:r w:rsidR="00BB6053">
        <w:t>area has been captured.</w:t>
      </w:r>
    </w:p>
    <w:p w14:paraId="7AA87470" w14:textId="77777777" w:rsidR="00BB6053" w:rsidRDefault="00BB6053" w:rsidP="006D58AA"/>
    <w:p w14:paraId="21FDE37A" w14:textId="362B89A2" w:rsidR="00AE0875" w:rsidRDefault="006D58AA" w:rsidP="00062750">
      <w:r>
        <w:t>The original specification</w:t>
      </w:r>
      <w:r w:rsidR="00BB6053">
        <w:t xml:space="preserve"> for Capture the Campus!</w:t>
      </w:r>
      <w:r>
        <w:t xml:space="preserve"> can be seen below (</w:t>
      </w:r>
      <w:r>
        <w:fldChar w:fldCharType="begin"/>
      </w:r>
      <w:r>
        <w:instrText xml:space="preserve"> REF _Ref472373320 \r \h </w:instrText>
      </w:r>
      <w:r>
        <w:fldChar w:fldCharType="separate"/>
      </w:r>
      <w:r w:rsidR="002B595D">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60"/>
          <w:headerReference w:type="default" r:id="rId61"/>
          <w:headerReference w:type="first" r:id="rId62"/>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590172"/>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Qix</w:t>
      </w:r>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5B32A417" w:rsidR="00CF2116" w:rsidRPr="007E0A58" w:rsidRDefault="00CF2116" w:rsidP="00CF2116">
      <w:pPr>
        <w:rPr>
          <w:rStyle w:val="Emphasis"/>
          <w:i w:val="0"/>
          <w:iCs w:val="0"/>
        </w:rPr>
      </w:pPr>
      <w:r w:rsidRPr="007E0A58">
        <w:rPr>
          <w:rStyle w:val="Emphasis"/>
          <w:i w:val="0"/>
          <w:iCs w:val="0"/>
        </w:rPr>
        <w:t xml:space="preserve">This aim </w:t>
      </w:r>
      <w:r w:rsidR="003765C4">
        <w:rPr>
          <w:rStyle w:val="Emphasis"/>
          <w:i w:val="0"/>
          <w:iCs w:val="0"/>
        </w:rPr>
        <w:t>was</w:t>
      </w:r>
      <w:r w:rsidRPr="007E0A58">
        <w:rPr>
          <w:rStyle w:val="Emphasis"/>
          <w:i w:val="0"/>
          <w:iCs w:val="0"/>
        </w:rPr>
        <w:t xml:space="preserve"> achieved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0B1DC86B"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590173"/>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203F6514" w:rsidR="00122EDC" w:rsidRDefault="00CF2116" w:rsidP="00413881">
      <w:r w:rsidRPr="007E0A58">
        <w:t xml:space="preserve">Before a server </w:t>
      </w:r>
      <w:r w:rsidR="003765C4">
        <w:t>could</w:t>
      </w:r>
      <w:r w:rsidRPr="007E0A58">
        <w:t xml:space="preserve"> be </w:t>
      </w:r>
      <w:r w:rsidR="00413881" w:rsidRPr="007E0A58">
        <w:t>created,</w:t>
      </w:r>
      <w:r w:rsidRPr="007E0A58">
        <w:t xml:space="preserve"> a basic client </w:t>
      </w:r>
      <w:r>
        <w:t xml:space="preserve">library </w:t>
      </w:r>
      <w:r w:rsidR="003765C4">
        <w:t>was first</w:t>
      </w:r>
      <w:r w:rsidRPr="007E0A58">
        <w:t xml:space="preserv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D6730EC" w:rsidR="00122EDC" w:rsidRDefault="00122EDC" w:rsidP="00413881">
      <w:r>
        <w:t xml:space="preserve">The client </w:t>
      </w:r>
      <w:r w:rsidR="003765C4">
        <w:t>was</w:t>
      </w:r>
      <w:r>
        <w:t xml:space="preserve"> built first as examples of working TCP and UDP servers</w:t>
      </w:r>
      <w:r w:rsidR="00413881">
        <w:t xml:space="preserve"> </w:t>
      </w:r>
      <w:r w:rsidR="003765C4">
        <w:t>were</w:t>
      </w:r>
      <w:r w:rsidR="00413881">
        <w:t xml:space="preserve"> easy to come by online to test the client’s functionality</w:t>
      </w:r>
      <w:r>
        <w:t xml:space="preserve"> against.</w:t>
      </w:r>
    </w:p>
    <w:p w14:paraId="6095B12C" w14:textId="1429E391" w:rsidR="007D63FB" w:rsidRDefault="00CF2116" w:rsidP="006F1AB2">
      <w:r w:rsidRPr="007E0A58">
        <w:t xml:space="preserve">The client </w:t>
      </w:r>
      <w:r w:rsidR="00D94796">
        <w:t>can</w:t>
      </w:r>
      <w:r w:rsidRPr="007E0A58">
        <w:t xml:space="preserve"> send messages using </w:t>
      </w:r>
      <w:r w:rsidR="006F1AB2">
        <w:t>TCP and UD</w:t>
      </w:r>
      <w:r w:rsidRPr="007E0A58">
        <w:t>P protocol</w:t>
      </w:r>
      <w:r w:rsidR="007D63FB">
        <w:t xml:space="preserve">s. The client </w:t>
      </w:r>
      <w:r w:rsidR="00D94796">
        <w:t>can</w:t>
      </w:r>
      <w:r w:rsidR="007D63FB">
        <w:t xml:space="preserve"> send TCP messages using any IP address or port.</w:t>
      </w:r>
    </w:p>
    <w:p w14:paraId="259842B6" w14:textId="0B1C51B0" w:rsidR="00CF2116" w:rsidRDefault="00CF2116" w:rsidP="00CF2116">
      <w:r w:rsidRPr="007E0A58">
        <w:t xml:space="preserve">Development of the client </w:t>
      </w:r>
      <w:r w:rsidR="00D94796">
        <w:t>did</w:t>
      </w:r>
      <w:r w:rsidR="00122EDC" w:rsidRPr="007E0A58">
        <w:t xml:space="preserve"> not</w:t>
      </w:r>
      <w:r w:rsidRPr="007E0A58">
        <w:t xml:space="preserve"> end until both it and the server</w:t>
      </w:r>
      <w:r w:rsidR="007D63FB">
        <w:t>s</w:t>
      </w:r>
      <w:r w:rsidR="00D94796">
        <w:t xml:space="preserve"> were</w:t>
      </w:r>
      <w:r w:rsidRPr="007E0A58">
        <w:t xml:space="preserve"> completed.</w:t>
      </w:r>
    </w:p>
    <w:p w14:paraId="5D4405E0" w14:textId="289B821B" w:rsidR="00CF2116" w:rsidRDefault="00CF2116" w:rsidP="00CF2116">
      <w:r>
        <w:t xml:space="preserve">The client library </w:t>
      </w:r>
      <w:r w:rsidR="00D94796">
        <w:t>was</w:t>
      </w:r>
      <w:r>
        <w:t xml:space="preserve"> integrated into the game once completed</w:t>
      </w:r>
      <w:r w:rsidR="00D94796">
        <w:t>, additionally it can be</w:t>
      </w:r>
      <w:r>
        <w:t xml:space="preserve"> reused in future projects.</w:t>
      </w:r>
    </w:p>
    <w:p w14:paraId="48DEFEAE" w14:textId="57EF03BC" w:rsidR="00122EDC" w:rsidRPr="007E0A58" w:rsidRDefault="00122EDC" w:rsidP="00CF2116">
      <w:r>
        <w:t xml:space="preserve">A wrapper for the client </w:t>
      </w:r>
      <w:r w:rsidR="00D94796">
        <w:t>was</w:t>
      </w:r>
      <w:r>
        <w:t xml:space="preserve"> created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590174"/>
      <w:r>
        <w:t>Objective 2 – Create a TCP Server</w:t>
      </w:r>
      <w:r w:rsidR="00122EDC">
        <w:t xml:space="preserve"> </w:t>
      </w:r>
      <w:r w:rsidR="00122EDC" w:rsidRPr="00AD4300">
        <w:rPr>
          <w:rStyle w:val="Emphasis"/>
          <w:i w:val="0"/>
          <w:iCs w:val="0"/>
        </w:rPr>
        <w:t>and Test Wrapper</w:t>
      </w:r>
      <w:bookmarkEnd w:id="7"/>
    </w:p>
    <w:p w14:paraId="20DA7AE4" w14:textId="264AB65C" w:rsidR="00DB032A" w:rsidRDefault="004F477F" w:rsidP="00A129AE">
      <w:r>
        <w:t xml:space="preserve">The TCP server </w:t>
      </w:r>
      <w:r w:rsidR="00D94796">
        <w:t>stores</w:t>
      </w:r>
      <w:r w:rsidR="00122EDC">
        <w:t xml:space="preserve"> the </w:t>
      </w:r>
      <w:r w:rsidR="00D94796">
        <w:t>vertices</w:t>
      </w:r>
      <w:r w:rsidR="00122EDC">
        <w:t xml:space="preserve">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175D0BD8" w:rsidR="004F477F" w:rsidRDefault="00DB032A" w:rsidP="00DB032A">
      <w:r>
        <w:t>T</w:t>
      </w:r>
      <w:r w:rsidR="004F477F">
        <w:t xml:space="preserve">his information </w:t>
      </w:r>
      <w:r w:rsidR="00D94796">
        <w:t>is</w:t>
      </w:r>
      <w:r w:rsidR="004F477F">
        <w:t xml:space="preserve"> </w:t>
      </w:r>
      <w:r>
        <w:t>used to synchronize all instances of the current local multiplayer game</w:t>
      </w:r>
      <w:r w:rsidR="004F477F">
        <w:t>.</w:t>
      </w:r>
    </w:p>
    <w:p w14:paraId="0670FEEA" w14:textId="540D0759" w:rsidR="004F477F" w:rsidRDefault="004F477F" w:rsidP="00DB032A">
      <w:r>
        <w:t xml:space="preserve">The TCP server </w:t>
      </w:r>
      <w:r w:rsidR="00D94796">
        <w:t>can be</w:t>
      </w:r>
      <w:r>
        <w:t xml:space="preserve"> run from a phone </w:t>
      </w:r>
      <w:r w:rsidR="00DB032A">
        <w:t>to allow multiple concurrent instances of multiplayer games.</w:t>
      </w:r>
    </w:p>
    <w:p w14:paraId="1071DC57" w14:textId="07C6429B" w:rsidR="007D63FB" w:rsidRDefault="007D63FB" w:rsidP="00DB032A">
      <w:r>
        <w:t xml:space="preserve">The TCP server </w:t>
      </w:r>
      <w:r w:rsidR="00D94796">
        <w:t>can</w:t>
      </w:r>
      <w:r>
        <w:t xml:space="preserve"> be opened on any port.</w:t>
      </w:r>
    </w:p>
    <w:p w14:paraId="439D5DE2" w14:textId="14D5E0D0" w:rsidR="00DB032A" w:rsidRPr="007E0A58" w:rsidRDefault="00DB032A" w:rsidP="00DB032A">
      <w:r>
        <w:lastRenderedPageBreak/>
        <w:t>A w</w:t>
      </w:r>
      <w:r w:rsidR="00D94796">
        <w:t>rapper for the TCP server was</w:t>
      </w:r>
      <w:r>
        <w:t xml:space="preserve"> created to allow it to be used as both a library and as an application for integration and testing.</w:t>
      </w:r>
    </w:p>
    <w:p w14:paraId="74B779B2" w14:textId="77777777" w:rsidR="00DB032A" w:rsidRDefault="00DB032A" w:rsidP="00DB032A"/>
    <w:p w14:paraId="37F0102E" w14:textId="5AB24BC3" w:rsidR="004F477F" w:rsidRDefault="004F477F" w:rsidP="004F477F">
      <w:r>
        <w:t>This will be discussed further in the Networking (</w:t>
      </w:r>
      <w:r>
        <w:fldChar w:fldCharType="begin"/>
      </w:r>
      <w:r>
        <w:instrText xml:space="preserve"> REF _Ref471935476 \r \h </w:instrText>
      </w:r>
      <w:r>
        <w:fldChar w:fldCharType="separate"/>
      </w:r>
      <w:r w:rsidR="002B595D">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590175"/>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21D05752" w:rsidR="002B45FD" w:rsidRDefault="002B45FD" w:rsidP="0007352C">
      <w:r>
        <w:t xml:space="preserve">The UDP server </w:t>
      </w:r>
      <w:r w:rsidR="00D94796">
        <w:t>is</w:t>
      </w:r>
      <w:r>
        <w:t xml:space="preserve"> used as an initia</w:t>
      </w:r>
      <w:r w:rsidR="0007352C">
        <w:t xml:space="preserve">l contact point for the client, </w:t>
      </w:r>
      <w:r>
        <w:t>the U</w:t>
      </w:r>
      <w:r w:rsidR="0007352C">
        <w:t xml:space="preserve">DP server </w:t>
      </w:r>
      <w:r w:rsidR="00D94796">
        <w:t>can</w:t>
      </w:r>
      <w:r w:rsidR="0007352C">
        <w:t xml:space="preserve">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132DAA70" w:rsidR="00DB032A" w:rsidRDefault="00DB032A" w:rsidP="00DB032A">
      <w:r>
        <w:t xml:space="preserve">The UDP server </w:t>
      </w:r>
      <w:r w:rsidR="00D94796">
        <w:t>can</w:t>
      </w:r>
      <w:r>
        <w:t xml:space="preserve"> run from a phone to allow multiple concurrent instances of multiplayer games.</w:t>
      </w:r>
    </w:p>
    <w:p w14:paraId="54C7A6B6" w14:textId="066B7C34" w:rsidR="007D63FB" w:rsidRDefault="007D63FB" w:rsidP="007D63FB">
      <w:r>
        <w:t xml:space="preserve">The UDP server </w:t>
      </w:r>
      <w:r w:rsidR="00D94796">
        <w:t>can</w:t>
      </w:r>
      <w:r>
        <w:t xml:space="preserve"> be opened on any port.</w:t>
      </w:r>
    </w:p>
    <w:p w14:paraId="28B10D00" w14:textId="3D59D98F" w:rsidR="00DB032A" w:rsidRPr="007E0A58" w:rsidRDefault="00DB032A" w:rsidP="00DB032A">
      <w:r>
        <w:t xml:space="preserve">A wrapper for the UDP server </w:t>
      </w:r>
      <w:r w:rsidR="00D94796">
        <w:t>was</w:t>
      </w:r>
      <w:r>
        <w:t xml:space="preserve"> created to allow it to be used as both a library and as an application for integration and testing.</w:t>
      </w:r>
    </w:p>
    <w:p w14:paraId="00D4BC17" w14:textId="77777777" w:rsidR="00DB032A" w:rsidRDefault="00DB032A" w:rsidP="00DB032A"/>
    <w:p w14:paraId="6CDC6149" w14:textId="2F274809" w:rsidR="00C61D3F" w:rsidRDefault="00C61D3F" w:rsidP="00EA1009">
      <w:r>
        <w:t>This will be discussed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2B595D">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2B595D">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590176"/>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7F3AE47D" w:rsidR="00CF2116" w:rsidRDefault="00CF2116" w:rsidP="0007352C">
      <w:r>
        <w:t>The</w:t>
      </w:r>
      <w:r w:rsidR="002B45FD">
        <w:t xml:space="preserve"> TCP</w:t>
      </w:r>
      <w:r>
        <w:t xml:space="preserve"> server</w:t>
      </w:r>
      <w:r w:rsidR="004269A3">
        <w:t xml:space="preserve"> </w:t>
      </w:r>
      <w:r w:rsidR="00D94796">
        <w:t xml:space="preserve">has had </w:t>
      </w:r>
      <w:r w:rsidR="004269A3">
        <w:t xml:space="preserve">multithreading capabilities </w:t>
      </w:r>
      <w:r w:rsidR="00342BA1">
        <w:t>added;</w:t>
      </w:r>
      <w:r w:rsidR="004269A3">
        <w:t xml:space="preserve"> the TCP server</w:t>
      </w:r>
      <w:r>
        <w:t xml:space="preserve"> </w:t>
      </w:r>
      <w:r w:rsidR="00D94796">
        <w:t>can</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590177"/>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The log should be able to be created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590178"/>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0688E20" w:rsidR="00C12C1A" w:rsidRDefault="00507CEE" w:rsidP="0007352C">
      <w:r>
        <w:t xml:space="preserve">A Watchdog or Heart Beat application </w:t>
      </w:r>
      <w:r w:rsidR="00D94796">
        <w:t>was</w:t>
      </w:r>
      <w:r>
        <w:t xml:space="preserve"> </w:t>
      </w:r>
      <w:r w:rsidR="005545EA">
        <w:t>created; this applica</w:t>
      </w:r>
      <w:r w:rsidR="00D94796">
        <w:t>tion</w:t>
      </w:r>
      <w:r w:rsidR="005545EA">
        <w:t xml:space="preserve"> check</w:t>
      </w:r>
      <w:r w:rsidR="00D94796">
        <w:t>s</w:t>
      </w:r>
      <w:r w:rsidR="005545EA">
        <w:t xml:space="preserve"> to see if the game has crashed and clean</w:t>
      </w:r>
      <w:r w:rsidR="00D94796">
        <w:t>s</w:t>
      </w:r>
      <w:r w:rsidR="005545EA">
        <w:t xml:space="preserve">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14034C4D" w:rsidR="005545EA" w:rsidRPr="007E0A58" w:rsidRDefault="005545EA" w:rsidP="005545EA">
      <w:r>
        <w:t xml:space="preserve">A wrapper for the Watchdog or Heart Beat application </w:t>
      </w:r>
      <w:r w:rsidR="00D94796">
        <w:t>was</w:t>
      </w:r>
      <w:r>
        <w:t xml:space="preserve"> created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590179"/>
      <w:r>
        <w:rPr>
          <w:rStyle w:val="Emphasis"/>
          <w:i w:val="0"/>
          <w:iCs w:val="0"/>
        </w:rPr>
        <w:t>Objective 7 - Create a mobile application with a main menu</w:t>
      </w:r>
      <w:bookmarkEnd w:id="12"/>
    </w:p>
    <w:p w14:paraId="13ADE512" w14:textId="2AEE0AEF" w:rsidR="005545EA" w:rsidRDefault="005545EA" w:rsidP="00C12C1A">
      <w:pPr>
        <w:rPr>
          <w:rStyle w:val="Emphasis"/>
          <w:i w:val="0"/>
          <w:iCs w:val="0"/>
        </w:rPr>
      </w:pPr>
      <w:r>
        <w:rPr>
          <w:rStyle w:val="Emphasis"/>
          <w:i w:val="0"/>
          <w:iCs w:val="0"/>
        </w:rPr>
        <w:t xml:space="preserve">An initial application </w:t>
      </w:r>
      <w:r w:rsidR="00D94796">
        <w:rPr>
          <w:rStyle w:val="Emphasis"/>
          <w:i w:val="0"/>
          <w:iCs w:val="0"/>
        </w:rPr>
        <w:t>was</w:t>
      </w:r>
      <w:r>
        <w:rPr>
          <w:rStyle w:val="Emphasis"/>
          <w:i w:val="0"/>
          <w:iCs w:val="0"/>
        </w:rPr>
        <w:t xml:space="preserve"> created to build the games functionality upon.</w:t>
      </w:r>
    </w:p>
    <w:p w14:paraId="3ABB384B" w14:textId="2B2A7C2D" w:rsidR="00C12C1A" w:rsidRDefault="005545EA" w:rsidP="00C12C1A">
      <w:pPr>
        <w:rPr>
          <w:rStyle w:val="Emphasis"/>
          <w:i w:val="0"/>
          <w:iCs w:val="0"/>
        </w:rPr>
      </w:pPr>
      <w:r>
        <w:rPr>
          <w:rStyle w:val="Emphasis"/>
          <w:i w:val="0"/>
          <w:iCs w:val="0"/>
        </w:rPr>
        <w:t xml:space="preserve">Before the menu is </w:t>
      </w:r>
      <w:r w:rsidR="0007352C">
        <w:rPr>
          <w:rStyle w:val="Emphasis"/>
          <w:i w:val="0"/>
          <w:iCs w:val="0"/>
        </w:rPr>
        <w:t>launched,</w:t>
      </w:r>
      <w:r>
        <w:rPr>
          <w:rStyle w:val="Emphasis"/>
          <w:i w:val="0"/>
          <w:iCs w:val="0"/>
        </w:rPr>
        <w:t xml:space="preserve"> all dependencies for the game </w:t>
      </w:r>
      <w:r w:rsidR="00D94796">
        <w:rPr>
          <w:rStyle w:val="Emphasis"/>
          <w:i w:val="0"/>
          <w:iCs w:val="0"/>
        </w:rPr>
        <w:t>are</w:t>
      </w:r>
      <w:r>
        <w:rPr>
          <w:rStyle w:val="Emphasis"/>
          <w:i w:val="0"/>
          <w:iCs w:val="0"/>
        </w:rPr>
        <w:t xml:space="preserve"> checked and the application </w:t>
      </w:r>
      <w:r w:rsidR="00D94796">
        <w:rPr>
          <w:rStyle w:val="Emphasis"/>
          <w:i w:val="0"/>
          <w:iCs w:val="0"/>
        </w:rPr>
        <w:t>does</w:t>
      </w:r>
      <w:r>
        <w:rPr>
          <w:rStyle w:val="Emphasis"/>
          <w:i w:val="0"/>
          <w:iCs w:val="0"/>
        </w:rPr>
        <w:t xml:space="preserve"> not run if a dependency is found to be missing.</w:t>
      </w:r>
    </w:p>
    <w:p w14:paraId="57F491DB" w14:textId="580F4D74" w:rsidR="005545EA" w:rsidRDefault="005545EA" w:rsidP="0007352C">
      <w:pPr>
        <w:rPr>
          <w:rStyle w:val="Emphasis"/>
          <w:i w:val="0"/>
          <w:iCs w:val="0"/>
        </w:rPr>
      </w:pPr>
      <w:r>
        <w:rPr>
          <w:rStyle w:val="Emphasis"/>
          <w:i w:val="0"/>
          <w:iCs w:val="0"/>
        </w:rPr>
        <w:t xml:space="preserve">The main menu </w:t>
      </w:r>
      <w:r w:rsidR="00D94796">
        <w:rPr>
          <w:rStyle w:val="Emphasis"/>
          <w:i w:val="0"/>
          <w:iCs w:val="0"/>
        </w:rPr>
        <w:t>has</w:t>
      </w:r>
      <w:r>
        <w:rPr>
          <w:rStyle w:val="Emphasis"/>
          <w:i w:val="0"/>
          <w:iCs w:val="0"/>
        </w:rPr>
        <w:t xml:space="preser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590180"/>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0BA7B1ED" w:rsidR="00FC0EEB" w:rsidRDefault="00FC0EEB" w:rsidP="0007352C">
      <w:r>
        <w:t>Before the game</w:t>
      </w:r>
      <w:r w:rsidR="00D94796">
        <w:t xml:space="preserve"> logic was</w:t>
      </w:r>
      <w:r w:rsidR="0007352C">
        <w:t xml:space="preserve"> added to the application</w:t>
      </w:r>
      <w:r>
        <w:t xml:space="preserve"> a simple map based GPS locator application </w:t>
      </w:r>
      <w:r w:rsidR="00D94796">
        <w:t>was developed, this</w:t>
      </w:r>
      <w:r>
        <w:t xml:space="preserve"> display</w:t>
      </w:r>
      <w:r w:rsidR="00D94796">
        <w:t>s</w:t>
      </w:r>
      <w:r>
        <w:t xml:space="preserve"> the </w:t>
      </w:r>
      <w:r w:rsidR="0007352C">
        <w:t>device’s</w:t>
      </w:r>
      <w:r w:rsidR="00D94796">
        <w:t xml:space="preserve"> location on a map. The map</w:t>
      </w:r>
      <w:r>
        <w:t xml:space="preserve"> translate</w:t>
      </w:r>
      <w:r w:rsidR="00D94796">
        <w:t>s</w:t>
      </w:r>
      <w:r>
        <w:t xml:space="preserve"> with the </w:t>
      </w:r>
      <w:r w:rsidR="0007352C">
        <w:t>device’s</w:t>
      </w:r>
      <w:r>
        <w:t xml:space="preserve"> movement.</w:t>
      </w:r>
    </w:p>
    <w:p w14:paraId="6A53B44A" w14:textId="3926522A" w:rsidR="00FC0EEB" w:rsidRDefault="00FC0EEB" w:rsidP="00FC0EEB">
      <w:r>
        <w:lastRenderedPageBreak/>
        <w:t xml:space="preserve">This application </w:t>
      </w:r>
      <w:r w:rsidR="00D94796">
        <w:t>was then</w:t>
      </w:r>
      <w:r>
        <w:t xml:space="preserve"> transformed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590181"/>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1A638FC1" w:rsidR="005545EA" w:rsidRDefault="005545EA" w:rsidP="0007352C">
      <w:pPr>
        <w:rPr>
          <w:rStyle w:val="Emphasis"/>
          <w:i w:val="0"/>
          <w:iCs w:val="0"/>
        </w:rPr>
      </w:pPr>
      <w:r>
        <w:rPr>
          <w:rStyle w:val="Emphasis"/>
          <w:i w:val="0"/>
          <w:iCs w:val="0"/>
        </w:rPr>
        <w:t xml:space="preserve">A method </w:t>
      </w:r>
      <w:r w:rsidR="00D94796">
        <w:rPr>
          <w:rStyle w:val="Emphasis"/>
          <w:i w:val="0"/>
          <w:iCs w:val="0"/>
        </w:rPr>
        <w:t>was</w:t>
      </w:r>
      <w:r>
        <w:rPr>
          <w:rStyle w:val="Emphasis"/>
          <w:i w:val="0"/>
          <w:iCs w:val="0"/>
        </w:rPr>
        <w:t xml:space="preserve"> </w:t>
      </w:r>
      <w:r w:rsidR="00FC0EEB">
        <w:rPr>
          <w:rStyle w:val="Emphasis"/>
          <w:i w:val="0"/>
          <w:iCs w:val="0"/>
        </w:rPr>
        <w:t xml:space="preserve">created </w:t>
      </w:r>
      <w:r>
        <w:rPr>
          <w:rStyle w:val="Emphasis"/>
          <w:i w:val="0"/>
          <w:iCs w:val="0"/>
        </w:rPr>
        <w:t xml:space="preserve">which </w:t>
      </w:r>
      <w:r w:rsidR="00D94796">
        <w:rPr>
          <w:rStyle w:val="Emphasis"/>
          <w:i w:val="0"/>
          <w:iCs w:val="0"/>
        </w:rPr>
        <w:t>is</w:t>
      </w:r>
      <w:r>
        <w:rPr>
          <w:rStyle w:val="Emphasis"/>
          <w:i w:val="0"/>
          <w:iCs w:val="0"/>
        </w:rPr>
        <w:t xml:space="preserv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487B5B9B"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Qix the initial play area </w:t>
      </w:r>
      <w:r w:rsidR="00D94796">
        <w:rPr>
          <w:rStyle w:val="Emphasis"/>
          <w:i w:val="0"/>
          <w:iCs w:val="0"/>
        </w:rPr>
        <w:t>is limited to being</w:t>
      </w:r>
      <w:r w:rsidR="005545EA">
        <w:rPr>
          <w:rStyle w:val="Emphasis"/>
          <w:i w:val="0"/>
          <w:iCs w:val="0"/>
        </w:rPr>
        <w:t xml:space="preserv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590182"/>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03E58D9" w:rsidR="00C12C1A" w:rsidRDefault="00FC0EEB" w:rsidP="00C12C1A">
      <w:pPr>
        <w:rPr>
          <w:rStyle w:val="Emphasis"/>
          <w:i w:val="0"/>
          <w:iCs w:val="0"/>
        </w:rPr>
      </w:pPr>
      <w:r>
        <w:rPr>
          <w:rStyle w:val="Emphasis"/>
          <w:i w:val="0"/>
          <w:iCs w:val="0"/>
        </w:rPr>
        <w:t xml:space="preserve">A method </w:t>
      </w:r>
      <w:r w:rsidR="007536B0">
        <w:rPr>
          <w:rStyle w:val="Emphasis"/>
          <w:i w:val="0"/>
          <w:iCs w:val="0"/>
        </w:rPr>
        <w:t>has</w:t>
      </w:r>
      <w:r>
        <w:rPr>
          <w:rStyle w:val="Emphasis"/>
          <w:i w:val="0"/>
          <w:iCs w:val="0"/>
        </w:rPr>
        <w:t xml:space="preserve"> be</w:t>
      </w:r>
      <w:r w:rsidR="007536B0">
        <w:rPr>
          <w:rStyle w:val="Emphasis"/>
          <w:i w:val="0"/>
          <w:iCs w:val="0"/>
        </w:rPr>
        <w:t>en created which is</w:t>
      </w:r>
      <w:r>
        <w:rPr>
          <w:rStyle w:val="Emphasis"/>
          <w:i w:val="0"/>
          <w:iCs w:val="0"/>
        </w:rPr>
        <w:t xml:space="preserve"> used to track a player’s path through the play area. Once the play</w:t>
      </w:r>
      <w:r w:rsidR="007536B0">
        <w:rPr>
          <w:rStyle w:val="Emphasis"/>
          <w:i w:val="0"/>
          <w:iCs w:val="0"/>
        </w:rPr>
        <w:t>er exits the play area it</w:t>
      </w:r>
      <w:r>
        <w:rPr>
          <w:rStyle w:val="Emphasis"/>
          <w:i w:val="0"/>
          <w:iCs w:val="0"/>
        </w:rPr>
        <w:t xml:space="preserve"> redefine</w:t>
      </w:r>
      <w:r w:rsidR="007536B0">
        <w:rPr>
          <w:rStyle w:val="Emphasis"/>
          <w:i w:val="0"/>
          <w:iCs w:val="0"/>
        </w:rPr>
        <w:t>s</w:t>
      </w:r>
      <w:r>
        <w:rPr>
          <w:rStyle w:val="Emphasis"/>
          <w:i w:val="0"/>
          <w:iCs w:val="0"/>
        </w:rPr>
        <w:t xml:space="preserv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07585DC5" w:rsidR="00FC0EEB" w:rsidRDefault="00FC0EEB" w:rsidP="00C12C1A">
      <w:pPr>
        <w:rPr>
          <w:rStyle w:val="Emphasis"/>
          <w:i w:val="0"/>
          <w:iCs w:val="0"/>
        </w:rPr>
      </w:pPr>
      <w:r>
        <w:rPr>
          <w:rStyle w:val="Emphasis"/>
          <w:i w:val="0"/>
          <w:iCs w:val="0"/>
        </w:rPr>
        <w:t xml:space="preserve">If a player crosses their own path the </w:t>
      </w:r>
      <w:r w:rsidR="007536B0">
        <w:rPr>
          <w:rStyle w:val="Emphasis"/>
          <w:i w:val="0"/>
          <w:iCs w:val="0"/>
        </w:rPr>
        <w:t>method</w:t>
      </w:r>
      <w:r>
        <w:rPr>
          <w:rStyle w:val="Emphasis"/>
          <w:i w:val="0"/>
          <w:iCs w:val="0"/>
        </w:rPr>
        <w:t xml:space="preserve"> remove</w:t>
      </w:r>
      <w:r w:rsidR="007536B0">
        <w:rPr>
          <w:rStyle w:val="Emphasis"/>
          <w:i w:val="0"/>
          <w:iCs w:val="0"/>
        </w:rPr>
        <w:t>s</w:t>
      </w:r>
      <w:r>
        <w:rPr>
          <w:rStyle w:val="Emphasis"/>
          <w:i w:val="0"/>
          <w:iCs w:val="0"/>
        </w:rPr>
        <w:t xml:space="preser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5EEB9AC6" w:rsidR="00FC0EEB" w:rsidRDefault="00FC0EEB" w:rsidP="00C12C1A">
      <w:pPr>
        <w:rPr>
          <w:rStyle w:val="Emphasis"/>
          <w:i w:val="0"/>
          <w:iCs w:val="0"/>
        </w:rPr>
      </w:pPr>
      <w:r>
        <w:rPr>
          <w:rStyle w:val="Emphasis"/>
          <w:i w:val="0"/>
          <w:iCs w:val="0"/>
        </w:rPr>
        <w:t xml:space="preserve">The area removed from the play area </w:t>
      </w:r>
      <w:r w:rsidR="007536B0">
        <w:rPr>
          <w:rStyle w:val="Emphasis"/>
          <w:i w:val="0"/>
          <w:iCs w:val="0"/>
        </w:rPr>
        <w:t>is</w:t>
      </w:r>
      <w:r>
        <w:rPr>
          <w:rStyle w:val="Emphasis"/>
          <w:i w:val="0"/>
          <w:iCs w:val="0"/>
        </w:rPr>
        <w:t xml:space="preserve"> filled with the player </w:t>
      </w:r>
      <w:r w:rsidR="00211679">
        <w:rPr>
          <w:rStyle w:val="Emphasis"/>
          <w:i w:val="0"/>
          <w:iCs w:val="0"/>
        </w:rPr>
        <w:t>character’s</w:t>
      </w:r>
      <w:r>
        <w:rPr>
          <w:rStyle w:val="Emphasis"/>
          <w:i w:val="0"/>
          <w:iCs w:val="0"/>
        </w:rPr>
        <w:t xml:space="preserve">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590183"/>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43C37BD3"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w:t>
      </w:r>
      <w:r w:rsidR="00674B0F">
        <w:rPr>
          <w:rStyle w:val="Emphasis"/>
          <w:i w:val="0"/>
          <w:iCs w:val="0"/>
        </w:rPr>
        <w:t>is</w:t>
      </w:r>
      <w:r>
        <w:rPr>
          <w:rStyle w:val="Emphasis"/>
          <w:i w:val="0"/>
          <w:iCs w:val="0"/>
        </w:rPr>
        <w:t xml:space="preserve"> increased by an amount relative to the </w:t>
      </w:r>
      <w:r w:rsidR="0007352C">
        <w:rPr>
          <w:rStyle w:val="Emphasis"/>
          <w:i w:val="0"/>
          <w:iCs w:val="0"/>
        </w:rPr>
        <w:t xml:space="preserve">polygon’s </w:t>
      </w:r>
      <w:r>
        <w:rPr>
          <w:rStyle w:val="Emphasis"/>
          <w:i w:val="0"/>
          <w:iCs w:val="0"/>
        </w:rPr>
        <w:t>size.</w:t>
      </w:r>
    </w:p>
    <w:p w14:paraId="427F4580" w14:textId="4EF449B4" w:rsidR="00FC0EEB" w:rsidRDefault="00674B0F" w:rsidP="0007352C">
      <w:pPr>
        <w:rPr>
          <w:rStyle w:val="Emphasis"/>
          <w:i w:val="0"/>
          <w:iCs w:val="0"/>
        </w:rPr>
      </w:pPr>
      <w:r>
        <w:rPr>
          <w:rStyle w:val="Emphasis"/>
          <w:i w:val="0"/>
          <w:iCs w:val="0"/>
        </w:rPr>
        <w:t>The game</w:t>
      </w:r>
      <w:r w:rsidR="00FC0EEB">
        <w:rPr>
          <w:rStyle w:val="Emphasis"/>
          <w:i w:val="0"/>
          <w:iCs w:val="0"/>
        </w:rPr>
        <w:t xml:space="preserve"> end</w:t>
      </w:r>
      <w:r>
        <w:rPr>
          <w:rStyle w:val="Emphasis"/>
          <w:i w:val="0"/>
          <w:iCs w:val="0"/>
        </w:rPr>
        <w:t>s</w:t>
      </w:r>
      <w:r w:rsidR="00FC0EEB">
        <w:rPr>
          <w:rStyle w:val="Emphasis"/>
          <w:i w:val="0"/>
          <w:iCs w:val="0"/>
        </w:rPr>
        <w:t xml:space="preserve"> once the play area</w:t>
      </w:r>
      <w:r w:rsidR="0007352C">
        <w:rPr>
          <w:rStyle w:val="Emphasis"/>
          <w:i w:val="0"/>
          <w:iCs w:val="0"/>
        </w:rPr>
        <w:t>’s size</w:t>
      </w:r>
      <w:r w:rsidR="00FC0EEB">
        <w:rPr>
          <w:rStyle w:val="Emphasis"/>
          <w:i w:val="0"/>
          <w:iCs w:val="0"/>
        </w:rPr>
        <w:t xml:space="preserve"> has be</w:t>
      </w:r>
      <w:r w:rsidR="0007352C">
        <w:rPr>
          <w:rStyle w:val="Emphasis"/>
          <w:i w:val="0"/>
          <w:iCs w:val="0"/>
        </w:rPr>
        <w:t>en reduced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590184"/>
      <w:r>
        <w:rPr>
          <w:rStyle w:val="Emphasis"/>
          <w:i w:val="0"/>
          <w:iCs w:val="0"/>
        </w:rPr>
        <w:t>Objective 12 - Add a Game Over Screen</w:t>
      </w:r>
      <w:bookmarkEnd w:id="17"/>
    </w:p>
    <w:p w14:paraId="04E785E9" w14:textId="0F31E317" w:rsidR="006E64C5" w:rsidRDefault="006E64C5" w:rsidP="00C12C1A">
      <w:pPr>
        <w:rPr>
          <w:rStyle w:val="Emphasis"/>
          <w:i w:val="0"/>
          <w:iCs w:val="0"/>
        </w:rPr>
      </w:pPr>
      <w:r>
        <w:rPr>
          <w:rStyle w:val="Emphasis"/>
          <w:i w:val="0"/>
          <w:iCs w:val="0"/>
        </w:rPr>
        <w:t xml:space="preserve">A screen </w:t>
      </w:r>
      <w:r w:rsidR="00674B0F">
        <w:rPr>
          <w:rStyle w:val="Emphasis"/>
          <w:i w:val="0"/>
          <w:iCs w:val="0"/>
        </w:rPr>
        <w:t>was</w:t>
      </w:r>
      <w:r>
        <w:rPr>
          <w:rStyle w:val="Emphasis"/>
          <w:i w:val="0"/>
          <w:iCs w:val="0"/>
        </w:rPr>
        <w:t xml:space="preserve"> created that is displayed to the player once a game has ended.</w:t>
      </w:r>
    </w:p>
    <w:p w14:paraId="23D0AFE1" w14:textId="7DFFD5AB" w:rsidR="006E64C5" w:rsidRDefault="00674B0F" w:rsidP="00C12C1A">
      <w:pPr>
        <w:rPr>
          <w:rStyle w:val="Emphasis"/>
          <w:i w:val="0"/>
          <w:iCs w:val="0"/>
        </w:rPr>
      </w:pPr>
      <w:r>
        <w:rPr>
          <w:rStyle w:val="Emphasis"/>
          <w:i w:val="0"/>
          <w:iCs w:val="0"/>
        </w:rPr>
        <w:t xml:space="preserve">The game over screen </w:t>
      </w:r>
      <w:r w:rsidR="006E64C5">
        <w:rPr>
          <w:rStyle w:val="Emphasis"/>
          <w:i w:val="0"/>
          <w:iCs w:val="0"/>
        </w:rPr>
        <w:t>display</w:t>
      </w:r>
      <w:r>
        <w:rPr>
          <w:rStyle w:val="Emphasis"/>
          <w:i w:val="0"/>
          <w:iCs w:val="0"/>
        </w:rPr>
        <w:t>s</w:t>
      </w:r>
      <w:r w:rsidR="006E64C5">
        <w:rPr>
          <w:rStyle w:val="Emphasis"/>
          <w:i w:val="0"/>
          <w:iCs w:val="0"/>
        </w:rPr>
        <w:t xml:space="preserve"> the player’s score and allow</w:t>
      </w:r>
      <w:r>
        <w:rPr>
          <w:rStyle w:val="Emphasis"/>
          <w:i w:val="0"/>
          <w:iCs w:val="0"/>
        </w:rPr>
        <w:t>s</w:t>
      </w:r>
      <w:r w:rsidR="006E64C5">
        <w:rPr>
          <w:rStyle w:val="Emphasis"/>
          <w:i w:val="0"/>
          <w:iCs w:val="0"/>
        </w:rPr>
        <w:t xml:space="preserve">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590185"/>
      <w:r>
        <w:rPr>
          <w:rStyle w:val="Emphasis"/>
          <w:i w:val="0"/>
          <w:iCs w:val="0"/>
        </w:rPr>
        <w:t>Objective 13 - Add a Representation for the</w:t>
      </w:r>
      <w:r w:rsidR="00C12C1A">
        <w:rPr>
          <w:rStyle w:val="Emphasis"/>
          <w:i w:val="0"/>
          <w:iCs w:val="0"/>
        </w:rPr>
        <w:t xml:space="preserve"> Enemy to the Game</w:t>
      </w:r>
      <w:bookmarkEnd w:id="18"/>
    </w:p>
    <w:p w14:paraId="4AE3B9FE" w14:textId="0F571E9C" w:rsidR="00192317" w:rsidRDefault="006E64C5" w:rsidP="00192317">
      <w:pPr>
        <w:rPr>
          <w:rStyle w:val="Emphasis"/>
          <w:i w:val="0"/>
          <w:iCs w:val="0"/>
        </w:rPr>
      </w:pPr>
      <w:r>
        <w:rPr>
          <w:rStyle w:val="Emphasis"/>
          <w:i w:val="0"/>
          <w:iCs w:val="0"/>
        </w:rPr>
        <w:t xml:space="preserve">Something that </w:t>
      </w:r>
      <w:r w:rsidR="00674B0F">
        <w:rPr>
          <w:rStyle w:val="Emphasis"/>
          <w:i w:val="0"/>
          <w:iCs w:val="0"/>
        </w:rPr>
        <w:t>is</w:t>
      </w:r>
      <w:r>
        <w:rPr>
          <w:rStyle w:val="Emphasis"/>
          <w:i w:val="0"/>
          <w:iCs w:val="0"/>
        </w:rPr>
        <w:t xml:space="preserve"> used to represent the computer-controlled enemy</w:t>
      </w:r>
      <w:r w:rsidR="00192317">
        <w:rPr>
          <w:rStyle w:val="Emphasis"/>
          <w:i w:val="0"/>
          <w:iCs w:val="0"/>
        </w:rPr>
        <w:t xml:space="preserve"> </w:t>
      </w:r>
      <w:r w:rsidR="00674B0F">
        <w:rPr>
          <w:rStyle w:val="Emphasis"/>
          <w:i w:val="0"/>
          <w:iCs w:val="0"/>
        </w:rPr>
        <w:t>was</w:t>
      </w:r>
      <w:r w:rsidR="00192317">
        <w:rPr>
          <w:rStyle w:val="Emphasis"/>
          <w:i w:val="0"/>
          <w:iCs w:val="0"/>
        </w:rPr>
        <w:t xml:space="preserve"> added to the play area.</w:t>
      </w:r>
    </w:p>
    <w:p w14:paraId="03997B91" w14:textId="6E8313BD"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move</w:t>
      </w:r>
      <w:r w:rsidR="00674B0F">
        <w:rPr>
          <w:rStyle w:val="Emphasis"/>
          <w:i w:val="0"/>
          <w:iCs w:val="0"/>
        </w:rPr>
        <w:t>s</w:t>
      </w:r>
      <w:r w:rsidR="004045AA">
        <w:rPr>
          <w:rStyle w:val="Emphasis"/>
          <w:i w:val="0"/>
          <w:iCs w:val="0"/>
        </w:rPr>
        <w:t xml:space="preser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590186"/>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7150BAFE" w:rsidR="00C12C1A" w:rsidRDefault="006E64C5" w:rsidP="006E64C5">
      <w:pPr>
        <w:rPr>
          <w:rStyle w:val="Emphasis"/>
          <w:i w:val="0"/>
          <w:iCs w:val="0"/>
        </w:rPr>
      </w:pPr>
      <w:r>
        <w:rPr>
          <w:rStyle w:val="Emphasis"/>
          <w:i w:val="0"/>
          <w:iCs w:val="0"/>
        </w:rPr>
        <w:t xml:space="preserve">A method </w:t>
      </w:r>
      <w:r w:rsidR="00674B0F">
        <w:rPr>
          <w:rStyle w:val="Emphasis"/>
          <w:i w:val="0"/>
          <w:iCs w:val="0"/>
        </w:rPr>
        <w:t>was</w:t>
      </w:r>
      <w:r>
        <w:rPr>
          <w:rStyle w:val="Emphasis"/>
          <w:i w:val="0"/>
          <w:iCs w:val="0"/>
        </w:rPr>
        <w:t xml:space="preserv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E08E210" w:rsidR="002A5E1F" w:rsidRDefault="002A5E1F" w:rsidP="006E64C5">
      <w:pPr>
        <w:rPr>
          <w:rStyle w:val="Emphasis"/>
          <w:i w:val="0"/>
          <w:iCs w:val="0"/>
        </w:rPr>
      </w:pPr>
      <w:r>
        <w:rPr>
          <w:rStyle w:val="Emphasis"/>
          <w:i w:val="0"/>
          <w:iCs w:val="0"/>
        </w:rPr>
        <w:t xml:space="preserve">This </w:t>
      </w:r>
      <w:r w:rsidR="00674B0F">
        <w:rPr>
          <w:rStyle w:val="Emphasis"/>
          <w:i w:val="0"/>
          <w:iCs w:val="0"/>
        </w:rPr>
        <w:t>is</w:t>
      </w:r>
      <w:r>
        <w:rPr>
          <w:rStyle w:val="Emphasis"/>
          <w:i w:val="0"/>
          <w:iCs w:val="0"/>
        </w:rPr>
        <w:t xml:space="preserve"> used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590187"/>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7B1C1753"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e influence of Qix the computer-</w:t>
      </w:r>
      <w:r w:rsidR="00674B0F">
        <w:rPr>
          <w:rStyle w:val="Emphasis"/>
          <w:i w:val="0"/>
          <w:iCs w:val="0"/>
        </w:rPr>
        <w:t>controlled enemy</w:t>
      </w:r>
      <w:r w:rsidR="002A5E1F">
        <w:rPr>
          <w:rStyle w:val="Emphasis"/>
          <w:i w:val="0"/>
          <w:iCs w:val="0"/>
        </w:rPr>
        <w:t xml:space="preserve"> follow</w:t>
      </w:r>
      <w:r w:rsidR="00674B0F">
        <w:rPr>
          <w:rStyle w:val="Emphasis"/>
          <w:i w:val="0"/>
          <w:iCs w:val="0"/>
        </w:rPr>
        <w:t>s</w:t>
      </w:r>
      <w:r w:rsidR="002A5E1F">
        <w:rPr>
          <w:rStyle w:val="Emphasis"/>
          <w:i w:val="0"/>
          <w:iCs w:val="0"/>
        </w:rPr>
        <w:t xml:space="preserve"> a wandering path like the eponymous Qix</w:t>
      </w:r>
      <w:r>
        <w:rPr>
          <w:rStyle w:val="Emphasis"/>
          <w:i w:val="0"/>
          <w:iCs w:val="0"/>
        </w:rPr>
        <w:t xml:space="preserve"> enemy from Qix</w:t>
      </w:r>
      <w:r w:rsidR="002A5E1F">
        <w:rPr>
          <w:rStyle w:val="Emphasis"/>
          <w:i w:val="0"/>
          <w:iCs w:val="0"/>
        </w:rPr>
        <w:t>.</w:t>
      </w:r>
    </w:p>
    <w:p w14:paraId="63BC0058" w14:textId="52212922" w:rsidR="002A5E1F" w:rsidRDefault="00674B0F" w:rsidP="002A5E1F">
      <w:pPr>
        <w:rPr>
          <w:rStyle w:val="Emphasis"/>
          <w:i w:val="0"/>
          <w:iCs w:val="0"/>
        </w:rPr>
      </w:pPr>
      <w:r>
        <w:rPr>
          <w:rStyle w:val="Emphasis"/>
          <w:i w:val="0"/>
          <w:iCs w:val="0"/>
        </w:rPr>
        <w:t>This path</w:t>
      </w:r>
      <w:r w:rsidR="002A5E1F">
        <w:rPr>
          <w:rStyle w:val="Emphasis"/>
          <w:i w:val="0"/>
          <w:iCs w:val="0"/>
        </w:rPr>
        <w:t xml:space="preserve"> follow</w:t>
      </w:r>
      <w:r>
        <w:rPr>
          <w:rStyle w:val="Emphasis"/>
          <w:i w:val="0"/>
          <w:iCs w:val="0"/>
        </w:rPr>
        <w:t>s</w:t>
      </w:r>
      <w:r w:rsidR="002A5E1F">
        <w:rPr>
          <w:rStyle w:val="Emphasis"/>
          <w:i w:val="0"/>
          <w:iCs w:val="0"/>
        </w:rPr>
        <w:t xml:space="preserve"> a cone of possible moves relative to the normal vector of the previous move</w:t>
      </w:r>
      <w:r w:rsidR="006E64C5">
        <w:rPr>
          <w:rStyle w:val="Emphasis"/>
          <w:i w:val="0"/>
          <w:iCs w:val="0"/>
        </w:rPr>
        <w:t xml:space="preserve"> of the enemy</w:t>
      </w:r>
      <w:r w:rsidR="003B677B">
        <w:rPr>
          <w:rStyle w:val="Emphasis"/>
          <w:i w:val="0"/>
          <w:iCs w:val="0"/>
        </w:rPr>
        <w:t>, this</w:t>
      </w:r>
      <w:r w:rsidR="002A5E1F">
        <w:rPr>
          <w:rStyle w:val="Emphasis"/>
          <w:i w:val="0"/>
          <w:iCs w:val="0"/>
        </w:rPr>
        <w:t xml:space="preserve"> force</w:t>
      </w:r>
      <w:r w:rsidR="003B677B">
        <w:rPr>
          <w:rStyle w:val="Emphasis"/>
          <w:i w:val="0"/>
          <w:iCs w:val="0"/>
        </w:rPr>
        <w:t>s</w:t>
      </w:r>
      <w:r w:rsidR="002A5E1F">
        <w:rPr>
          <w:rStyle w:val="Emphasis"/>
          <w:i w:val="0"/>
          <w:iCs w:val="0"/>
        </w:rPr>
        <w:t xml:space="preserve"> the enemy to move around the play area rather than, as would be possible otherwise, vibrating back and forth</w:t>
      </w:r>
      <w:r w:rsidR="006E64C5">
        <w:rPr>
          <w:rStyle w:val="Emphasis"/>
          <w:i w:val="0"/>
          <w:iCs w:val="0"/>
        </w:rPr>
        <w:t xml:space="preserve"> eternally</w:t>
      </w:r>
      <w:r w:rsidR="002A5E1F">
        <w:rPr>
          <w:rStyle w:val="Emphasis"/>
          <w:i w:val="0"/>
          <w:iCs w:val="0"/>
        </w:rPr>
        <w:t>.</w:t>
      </w:r>
    </w:p>
    <w:p w14:paraId="72C88C9A" w14:textId="77777777" w:rsidR="00507CEE" w:rsidRDefault="00507CEE" w:rsidP="00C12C1A">
      <w:pPr>
        <w:rPr>
          <w:rStyle w:val="Emphasis"/>
          <w:i w:val="0"/>
          <w:iCs w:val="0"/>
        </w:rPr>
      </w:pPr>
    </w:p>
    <w:p w14:paraId="2DAE93EF" w14:textId="6CDFDE70" w:rsidR="00C12C1A" w:rsidRDefault="006E64C5" w:rsidP="00FC0EEB">
      <w:pPr>
        <w:pStyle w:val="Heading3"/>
        <w:rPr>
          <w:rStyle w:val="Emphasis"/>
          <w:i w:val="0"/>
          <w:iCs w:val="0"/>
        </w:rPr>
      </w:pPr>
      <w:bookmarkStart w:id="21" w:name="_Toc481590188"/>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 xml:space="preserve">hat Deals </w:t>
      </w:r>
      <w:r w:rsidR="00E24717">
        <w:rPr>
          <w:rStyle w:val="Emphasis"/>
          <w:i w:val="0"/>
          <w:iCs w:val="0"/>
        </w:rPr>
        <w:t>with</w:t>
      </w:r>
      <w:r w:rsidR="00205DB9">
        <w:rPr>
          <w:rStyle w:val="Emphasis"/>
          <w:i w:val="0"/>
          <w:iCs w:val="0"/>
        </w:rPr>
        <w:t xml:space="preserve"> an Intersection b</w:t>
      </w:r>
      <w:r w:rsidR="00C12C1A">
        <w:rPr>
          <w:rStyle w:val="Emphasis"/>
          <w:i w:val="0"/>
          <w:iCs w:val="0"/>
        </w:rPr>
        <w:t>etween the Enemy and the Player</w:t>
      </w:r>
      <w:bookmarkEnd w:id="21"/>
    </w:p>
    <w:p w14:paraId="12AD9567" w14:textId="66DF56B0" w:rsidR="009C2091" w:rsidRDefault="002A5E1F" w:rsidP="009C2091">
      <w:pPr>
        <w:rPr>
          <w:rStyle w:val="Emphasis"/>
          <w:i w:val="0"/>
          <w:iCs w:val="0"/>
        </w:rPr>
      </w:pPr>
      <w:r>
        <w:rPr>
          <w:rStyle w:val="Emphasis"/>
          <w:i w:val="0"/>
          <w:iCs w:val="0"/>
        </w:rPr>
        <w:t xml:space="preserve">A method </w:t>
      </w:r>
      <w:r w:rsidR="003B677B">
        <w:rPr>
          <w:rStyle w:val="Emphasis"/>
          <w:i w:val="0"/>
          <w:iCs w:val="0"/>
        </w:rPr>
        <w:t>was</w:t>
      </w:r>
      <w:r>
        <w:rPr>
          <w:rStyle w:val="Emphasis"/>
          <w:i w:val="0"/>
          <w:iCs w:val="0"/>
        </w:rPr>
        <w:t xml:space="preserve"> added that removes the player’s path and deducts an amount from their score if the enemy intersects any point along their path.</w:t>
      </w:r>
    </w:p>
    <w:p w14:paraId="6B747EDB" w14:textId="14EEFCDC" w:rsidR="00F70C22" w:rsidRDefault="009C2091" w:rsidP="00F70C22">
      <w:pPr>
        <w:rPr>
          <w:rStyle w:val="Emphasis"/>
          <w:i w:val="0"/>
          <w:iCs w:val="0"/>
        </w:rPr>
      </w:pPr>
      <w:r>
        <w:rPr>
          <w:rStyle w:val="Emphasis"/>
          <w:i w:val="0"/>
          <w:iCs w:val="0"/>
        </w:rPr>
        <w:t xml:space="preserve">A lives system </w:t>
      </w:r>
      <w:r w:rsidR="003B677B">
        <w:rPr>
          <w:rStyle w:val="Emphasis"/>
          <w:i w:val="0"/>
          <w:iCs w:val="0"/>
        </w:rPr>
        <w:t>was not</w:t>
      </w:r>
      <w:r>
        <w:rPr>
          <w:rStyle w:val="Emphasis"/>
          <w:i w:val="0"/>
          <w:iCs w:val="0"/>
        </w:rPr>
        <w:t xml:space="preserve"> implemented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2B595D">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590189"/>
      <w:r>
        <w:rPr>
          <w:rStyle w:val="Emphasis"/>
          <w:i w:val="0"/>
          <w:iCs w:val="0"/>
        </w:rPr>
        <w:t>Objective 17</w:t>
      </w:r>
      <w:r w:rsidR="00C12C1A">
        <w:rPr>
          <w:rStyle w:val="Emphasis"/>
          <w:i w:val="0"/>
          <w:iCs w:val="0"/>
        </w:rPr>
        <w:t xml:space="preserve"> - Add a Lobby for Local Multiplayer</w:t>
      </w:r>
      <w:bookmarkEnd w:id="22"/>
    </w:p>
    <w:p w14:paraId="725746E6" w14:textId="74555251" w:rsidR="00C12C1A" w:rsidRDefault="009C2091" w:rsidP="00C12C1A">
      <w:pPr>
        <w:rPr>
          <w:rStyle w:val="Emphasis"/>
          <w:i w:val="0"/>
          <w:iCs w:val="0"/>
        </w:rPr>
      </w:pPr>
      <w:r>
        <w:rPr>
          <w:rStyle w:val="Emphasis"/>
          <w:i w:val="0"/>
          <w:iCs w:val="0"/>
        </w:rPr>
        <w:t xml:space="preserve">A lobby </w:t>
      </w:r>
      <w:r w:rsidR="003B677B">
        <w:rPr>
          <w:rStyle w:val="Emphasis"/>
          <w:i w:val="0"/>
          <w:iCs w:val="0"/>
        </w:rPr>
        <w:t>was</w:t>
      </w:r>
      <w:r>
        <w:rPr>
          <w:rStyle w:val="Emphasis"/>
          <w:i w:val="0"/>
          <w:iCs w:val="0"/>
        </w:rPr>
        <w:t xml:space="preserve"> created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52D39CE"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 xml:space="preserve">host </w:t>
      </w:r>
      <w:r w:rsidR="003B677B">
        <w:rPr>
          <w:rStyle w:val="Emphasis"/>
          <w:i w:val="0"/>
          <w:iCs w:val="0"/>
        </w:rPr>
        <w:t>is</w:t>
      </w:r>
      <w:r w:rsidR="00A66895">
        <w:rPr>
          <w:rStyle w:val="Emphasis"/>
          <w:i w:val="0"/>
          <w:iCs w:val="0"/>
        </w:rPr>
        <w:t xml:space="preserve"> allowed, thus the IP address of the host </w:t>
      </w:r>
      <w:r w:rsidR="003B677B">
        <w:rPr>
          <w:rStyle w:val="Emphasis"/>
          <w:i w:val="0"/>
          <w:iCs w:val="0"/>
        </w:rPr>
        <w:t>is also</w:t>
      </w:r>
      <w:r w:rsidR="00A66895">
        <w:rPr>
          <w:rStyle w:val="Emphasis"/>
          <w:i w:val="0"/>
          <w:iCs w:val="0"/>
        </w:rPr>
        <w:t xml:space="preserv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590190"/>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368A6779" w:rsidR="0002174D" w:rsidRDefault="009C2091" w:rsidP="0002174D">
      <w:r>
        <w:rPr>
          <w:rStyle w:val="Emphasis"/>
          <w:i w:val="0"/>
          <w:iCs w:val="0"/>
        </w:rPr>
        <w:t xml:space="preserve">A backend method </w:t>
      </w:r>
      <w:r w:rsidR="003B677B">
        <w:rPr>
          <w:rStyle w:val="Emphasis"/>
          <w:i w:val="0"/>
          <w:iCs w:val="0"/>
        </w:rPr>
        <w:t>was</w:t>
      </w:r>
      <w:r>
        <w:rPr>
          <w:rStyle w:val="Emphasis"/>
          <w:i w:val="0"/>
          <w:iCs w:val="0"/>
        </w:rPr>
        <w:t xml:space="preserve"> created which while the players wait in the lobby synchronises their devices with </w:t>
      </w:r>
      <w:r w:rsidR="0002174D">
        <w:t xml:space="preserve">the </w:t>
      </w:r>
      <w:r w:rsidR="003B677B">
        <w:t>vertices</w:t>
      </w:r>
      <w:r w:rsidR="0002174D">
        <w:t xml:space="preserve"> of the initial play area, the position of the enemy and the current location of each player.</w:t>
      </w:r>
    </w:p>
    <w:p w14:paraId="5EB1AD86" w14:textId="4B199376" w:rsidR="00507CEE" w:rsidRDefault="003B677B" w:rsidP="0002174D">
      <w:pPr>
        <w:rPr>
          <w:rStyle w:val="Emphasis"/>
          <w:i w:val="0"/>
          <w:iCs w:val="0"/>
        </w:rPr>
      </w:pPr>
      <w:r>
        <w:t xml:space="preserve">This method </w:t>
      </w:r>
      <w:r w:rsidR="009C2091">
        <w:t>also respond</w:t>
      </w:r>
      <w:r>
        <w:t>s</w:t>
      </w:r>
      <w:r w:rsidR="009C2091">
        <w:t xml:space="preserve">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590191"/>
      <w:r>
        <w:rPr>
          <w:rStyle w:val="Emphasis"/>
          <w:i w:val="0"/>
          <w:iCs w:val="0"/>
        </w:rPr>
        <w:t>Objective 19</w:t>
      </w:r>
      <w:r w:rsidR="00C12C1A">
        <w:rPr>
          <w:rStyle w:val="Emphasis"/>
          <w:i w:val="0"/>
          <w:iCs w:val="0"/>
        </w:rPr>
        <w:t xml:space="preserve"> - Add Logic to Allow Local Multiplayer</w:t>
      </w:r>
      <w:bookmarkEnd w:id="24"/>
    </w:p>
    <w:p w14:paraId="6B253F51" w14:textId="0DCA0E5C" w:rsidR="00CF2116" w:rsidRDefault="00A66895" w:rsidP="00CF2116">
      <w:r>
        <w:t xml:space="preserve">The gameplay logic </w:t>
      </w:r>
      <w:r w:rsidR="003B677B">
        <w:t>was</w:t>
      </w:r>
      <w:r>
        <w:t xml:space="preserve"> adapted to allow and track multiple simultaneous players.</w:t>
      </w:r>
    </w:p>
    <w:p w14:paraId="5F120915" w14:textId="601E59E8" w:rsidR="00A66895" w:rsidRDefault="00A66895" w:rsidP="0002174D">
      <w:r>
        <w:t>Each instance of the</w:t>
      </w:r>
      <w:r w:rsidR="0002174D">
        <w:t xml:space="preserve"> local</w:t>
      </w:r>
      <w:r>
        <w:t xml:space="preserve"> multiplayer game </w:t>
      </w:r>
      <w:r w:rsidR="003B677B">
        <w:t>is also</w:t>
      </w:r>
      <w:r>
        <w:t xml:space="preserve"> synchronised </w:t>
      </w:r>
      <w:r>
        <w:rPr>
          <w:rStyle w:val="Emphasis"/>
          <w:i w:val="0"/>
          <w:iCs w:val="0"/>
        </w:rPr>
        <w:t xml:space="preserve">with </w:t>
      </w:r>
      <w:r w:rsidR="0002174D">
        <w:t xml:space="preserve">the </w:t>
      </w:r>
      <w:r w:rsidR="003B677B">
        <w:t>vertices</w:t>
      </w:r>
      <w:r w:rsidR="0002174D">
        <w:t xml:space="preserve"> of the initial play area, the position of the enemy and the current location of each player.</w:t>
      </w:r>
    </w:p>
    <w:p w14:paraId="20496D19" w14:textId="5BE26EC1" w:rsidR="00A66895" w:rsidRDefault="003B677B" w:rsidP="00A66895">
      <w:pPr>
        <w:rPr>
          <w:rStyle w:val="Emphasis"/>
          <w:i w:val="0"/>
          <w:iCs w:val="0"/>
        </w:rPr>
      </w:pPr>
      <w:r>
        <w:t>The game</w:t>
      </w:r>
      <w:r w:rsidR="00A66895">
        <w:t xml:space="preserve"> also respond</w:t>
      </w:r>
      <w:r>
        <w:t>s</w:t>
      </w:r>
      <w:r w:rsidR="00A66895">
        <w:t xml:space="preserve">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590192"/>
      <w:r>
        <w:lastRenderedPageBreak/>
        <w:t>Background</w:t>
      </w:r>
      <w:bookmarkEnd w:id="25"/>
    </w:p>
    <w:p w14:paraId="1D25E9DA" w14:textId="575E786B" w:rsidR="00D5194C" w:rsidRDefault="00D5194C" w:rsidP="009A0F1A">
      <w:pPr>
        <w:pStyle w:val="Heading2"/>
        <w:numPr>
          <w:ilvl w:val="1"/>
          <w:numId w:val="6"/>
        </w:numPr>
      </w:pPr>
      <w:bookmarkStart w:id="26" w:name="_Toc481590193"/>
      <w:r>
        <w:t>Problem Context</w:t>
      </w:r>
      <w:bookmarkEnd w:id="26"/>
    </w:p>
    <w:p w14:paraId="50340F6D" w14:textId="1FEC3245" w:rsidR="0003678B" w:rsidRDefault="00D5194C" w:rsidP="009A0F1A">
      <w:pPr>
        <w:pStyle w:val="Heading2"/>
      </w:pPr>
      <w:bookmarkStart w:id="27" w:name="_Toc481590194"/>
      <w:r>
        <w:t>Alternative Solutions</w:t>
      </w:r>
      <w:bookmarkEnd w:id="27"/>
    </w:p>
    <w:p w14:paraId="154D8D2E" w14:textId="6E75F959" w:rsidR="00D17ACD" w:rsidRDefault="00D17ACD" w:rsidP="00060AE7">
      <w:r>
        <w:t xml:space="preserve">Pokémon GO is a </w:t>
      </w:r>
      <w:r w:rsidR="00060AE7">
        <w:t>game developed by Niantic</w:t>
      </w:r>
      <w:r>
        <w:t>. In</w:t>
      </w:r>
      <w:r w:rsidRPr="00D17ACD">
        <w:t xml:space="preserve"> </w:t>
      </w:r>
      <w:r>
        <w:t xml:space="preserve">Pokémon GO, the objective is to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2B595D">
            <w:rPr>
              <w:noProof/>
            </w:rPr>
            <w:t>(Niantic, 2016)</w:t>
          </w:r>
          <w:r w:rsidRPr="007E0A58">
            <w:fldChar w:fldCharType="end"/>
          </w:r>
        </w:sdtContent>
      </w:sdt>
      <w:r>
        <w:t>.</w:t>
      </w:r>
    </w:p>
    <w:p w14:paraId="084911FD" w14:textId="2F30CE9A"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2B595D">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2B595D">
            <w:rPr>
              <w:noProof/>
            </w:rPr>
            <w:t>(Lawson, 2016)</w:t>
          </w:r>
          <w:r w:rsidR="00FF6076">
            <w:fldChar w:fldCharType="end"/>
          </w:r>
        </w:sdtContent>
      </w:sdt>
      <w:r>
        <w:t>.</w:t>
      </w:r>
    </w:p>
    <w:p w14:paraId="6A17FB7A" w14:textId="7F5C39BF" w:rsidR="00726AEB" w:rsidRDefault="00726AEB" w:rsidP="00726AEB">
      <w:r>
        <w:t>In Pokémon GO when an objective is captured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18973729" w:rsidR="003B0C47" w:rsidRDefault="003B0C47" w:rsidP="003B0C47">
      <w:bookmarkStart w:id="28" w:name="_GoBack"/>
      <w:r>
        <w:t xml:space="preserve">The gameplay of Pokémon GO borrows voraciously from capture the flag style games and </w:t>
      </w:r>
      <w:bookmarkEnd w:id="28"/>
      <w:r>
        <w:t xml:space="preserve">could even be considered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2B595D">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2B595D">
            <w:rPr>
              <w:noProof/>
            </w:rPr>
            <w:t>(Niantic, 2016)</w:t>
          </w:r>
          <w:r w:rsidR="00E1643D" w:rsidRPr="007E0A58">
            <w:fldChar w:fldCharType="end"/>
          </w:r>
        </w:sdtContent>
      </w:sdt>
      <w:r>
        <w:t>.</w:t>
      </w:r>
    </w:p>
    <w:p w14:paraId="153ECF47" w14:textId="77777777" w:rsidR="00D17ACD" w:rsidRDefault="00D17ACD" w:rsidP="00D17ACD"/>
    <w:p w14:paraId="435141A8" w14:textId="6992AFB3" w:rsidR="00D17ACD" w:rsidRDefault="00D17ACD" w:rsidP="003B0C47">
      <w:r>
        <w:t xml:space="preserve">An example of a standard </w:t>
      </w:r>
      <w:r w:rsidR="003B0C47">
        <w:t xml:space="preserve">Pokémon GO </w:t>
      </w:r>
      <w:r>
        <w:t xml:space="preserve">game screen can be seen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2B595D">
        <w:t xml:space="preserve">Figure </w:t>
      </w:r>
      <w:r w:rsidR="002B595D">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en-GB"/>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7817247A" w:rsidR="009C11D4" w:rsidRPr="00A44BCD" w:rsidRDefault="009C11D4" w:rsidP="003865BF">
                            <w:pPr>
                              <w:pStyle w:val="Caption"/>
                              <w:jc w:val="center"/>
                              <w:rPr>
                                <w:noProof/>
                              </w:rPr>
                            </w:pPr>
                            <w:bookmarkStart w:id="29" w:name="_Ref471942345"/>
                            <w:bookmarkStart w:id="30" w:name="_Toc481590247"/>
                            <w:r>
                              <w:t xml:space="preserve">Figure </w:t>
                            </w:r>
                            <w:fldSimple w:instr=" SEQ Figure \* ARABIC ">
                              <w:r>
                                <w:rPr>
                                  <w:noProof/>
                                </w:rPr>
                                <w:t>2</w:t>
                              </w:r>
                            </w:fldSimple>
                            <w:bookmarkEnd w:id="29"/>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7817247A" w:rsidR="009C11D4" w:rsidRPr="00A44BCD" w:rsidRDefault="009C11D4" w:rsidP="003865BF">
                      <w:pPr>
                        <w:pStyle w:val="Caption"/>
                        <w:jc w:val="center"/>
                        <w:rPr>
                          <w:noProof/>
                        </w:rPr>
                      </w:pPr>
                      <w:bookmarkStart w:id="31" w:name="_Ref471942345"/>
                      <w:bookmarkStart w:id="32" w:name="_Toc481590247"/>
                      <w:r>
                        <w:t xml:space="preserve">Figure </w:t>
                      </w:r>
                      <w:fldSimple w:instr=" SEQ Figure \* ARABIC ">
                        <w:r>
                          <w:rPr>
                            <w:noProof/>
                          </w:rPr>
                          <w:t>2</w:t>
                        </w:r>
                      </w:fldSimple>
                      <w:bookmarkEnd w:id="31"/>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2"/>
                    </w:p>
                  </w:txbxContent>
                </v:textbox>
                <w10:wrap type="topAndBottom"/>
              </v:shape>
            </w:pict>
          </mc:Fallback>
        </mc:AlternateContent>
      </w:r>
      <w:r w:rsidR="005E61D7">
        <w:rPr>
          <w:noProof/>
          <w:lang w:eastAsia="en-GB"/>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63">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to physically travel around the real world attempting to </w:t>
      </w:r>
      <w:r w:rsidR="00DB2721">
        <w:t>capture object</w:t>
      </w:r>
      <w:r w:rsidR="00DE004A">
        <w:t>s</w:t>
      </w:r>
      <w:r w:rsidR="00DB2721">
        <w:t xml:space="preserve"> and control areas</w:t>
      </w:r>
      <w:r>
        <w:t>.</w:t>
      </w:r>
    </w:p>
    <w:p w14:paraId="2F2E472E" w14:textId="0EEDC301"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2B595D">
            <w:rPr>
              <w:noProof/>
            </w:rPr>
            <w:t>(Niantic, 2016)</w:t>
          </w:r>
          <w:r>
            <w:fldChar w:fldCharType="end"/>
          </w:r>
        </w:sdtContent>
      </w:sdt>
      <w:r w:rsidR="00726AEB">
        <w:t>.</w:t>
      </w:r>
    </w:p>
    <w:p w14:paraId="3C8083D4" w14:textId="2CF98EAD"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w:t>
      </w:r>
      <w:r w:rsidR="00E24717">
        <w:t>contrasts with</w:t>
      </w:r>
      <w:r w:rsidR="00002F1A">
        <w:t xml:space="preserve">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2B595D">
            <w:rPr>
              <w:noProof/>
            </w:rPr>
            <w:t>(Whelan, 2014)</w:t>
          </w:r>
          <w:r w:rsidR="00002F1A">
            <w:fldChar w:fldCharType="end"/>
          </w:r>
        </w:sdtContent>
      </w:sdt>
      <w:r w:rsidR="00002F1A">
        <w:t>.</w:t>
      </w:r>
    </w:p>
    <w:p w14:paraId="14C16F37" w14:textId="1F9DB739"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w:t>
      </w:r>
      <w:r w:rsidR="00E24717">
        <w:t>can</w:t>
      </w:r>
      <w:r w:rsidR="00DE004A">
        <w:t xml:space="preserve"> be interacted with when a player comes within a set distance or radius of them.</w:t>
      </w:r>
    </w:p>
    <w:p w14:paraId="2EF27B90" w14:textId="77777777" w:rsidR="00002F1A" w:rsidRDefault="00002F1A" w:rsidP="00E1643D"/>
    <w:p w14:paraId="246F797D" w14:textId="1F761665" w:rsidR="00E1643D" w:rsidRDefault="00E1643D" w:rsidP="00002F1A">
      <w:r>
        <w:t xml:space="preserve">An example of a standard </w:t>
      </w:r>
      <w:r w:rsidR="00002F1A">
        <w:t>Ingress</w:t>
      </w:r>
      <w:r>
        <w:t xml:space="preserve"> game screen can be seen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2B595D">
        <w:t xml:space="preserve">Figure </w:t>
      </w:r>
      <w:r w:rsidR="002B595D">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2B595D">
        <w:t xml:space="preserve">Figure </w:t>
      </w:r>
      <w:r w:rsidR="002B595D">
        <w:rPr>
          <w:noProof/>
        </w:rPr>
        <w:t>4</w:t>
      </w:r>
      <w:r>
        <w:fldChar w:fldCharType="end"/>
      </w:r>
      <w:r>
        <w:t>).</w:t>
      </w:r>
    </w:p>
    <w:p w14:paraId="7E10C7F6" w14:textId="568DD58E" w:rsidR="00DE004A" w:rsidRDefault="00DE004A" w:rsidP="00002F1A"/>
    <w:p w14:paraId="1A467F95" w14:textId="0D3F5672" w:rsidR="00DE004A" w:rsidRDefault="0027399C" w:rsidP="00002F1A">
      <w:r>
        <w:rPr>
          <w:noProof/>
          <w:lang w:eastAsia="en-GB"/>
        </w:rPr>
        <w:lastRenderedPageBreak/>
        <mc:AlternateContent>
          <mc:Choice Requires="wps">
            <w:drawing>
              <wp:anchor distT="0" distB="0" distL="114300" distR="114300" simplePos="0" relativeHeight="251681792" behindDoc="0" locked="0" layoutInCell="1" allowOverlap="1" wp14:anchorId="5737D264" wp14:editId="5838DFD0">
                <wp:simplePos x="0" y="0"/>
                <wp:positionH relativeFrom="margin">
                  <wp:posOffset>-1270</wp:posOffset>
                </wp:positionH>
                <wp:positionV relativeFrom="paragraph">
                  <wp:posOffset>7574280</wp:posOffset>
                </wp:positionV>
                <wp:extent cx="5730875" cy="258445"/>
                <wp:effectExtent l="0" t="0" r="3175" b="8255"/>
                <wp:wrapTopAndBottom/>
                <wp:docPr id="24" name="Text Box 2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7216595" w14:textId="3111A272" w:rsidR="009C11D4" w:rsidRPr="000D5E54" w:rsidRDefault="009C11D4" w:rsidP="003865BF">
                            <w:pPr>
                              <w:pStyle w:val="Caption"/>
                              <w:jc w:val="center"/>
                              <w:rPr>
                                <w:noProof/>
                              </w:rPr>
                            </w:pPr>
                            <w:bookmarkStart w:id="33" w:name="_Ref471942355"/>
                            <w:bookmarkStart w:id="34" w:name="_Toc481590248"/>
                            <w:r>
                              <w:t xml:space="preserve">Figure </w:t>
                            </w:r>
                            <w:fldSimple w:instr=" SEQ Figure \* ARABIC ">
                              <w:r>
                                <w:rPr>
                                  <w:noProof/>
                                </w:rPr>
                                <w:t>4</w:t>
                              </w:r>
                            </w:fldSimple>
                            <w:bookmarkEnd w:id="33"/>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8" type="#_x0000_t202" style="position:absolute;margin-left:-.1pt;margin-top:596.4pt;width:451.25pt;height:20.3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Cc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d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" stroked="f">
                <v:textbox style="mso-fit-shape-to-text:t" inset="0,0,0,0">
                  <w:txbxContent>
                    <w:p w14:paraId="17216595" w14:textId="3111A272" w:rsidR="009C11D4" w:rsidRPr="000D5E54" w:rsidRDefault="009C11D4" w:rsidP="003865BF">
                      <w:pPr>
                        <w:pStyle w:val="Caption"/>
                        <w:jc w:val="center"/>
                        <w:rPr>
                          <w:noProof/>
                        </w:rPr>
                      </w:pPr>
                      <w:bookmarkStart w:id="35" w:name="_Ref471942355"/>
                      <w:bookmarkStart w:id="36" w:name="_Toc481590248"/>
                      <w:r>
                        <w:t xml:space="preserve">Figure </w:t>
                      </w:r>
                      <w:fldSimple w:instr=" SEQ Figure \* ARABIC ">
                        <w:r>
                          <w:rPr>
                            <w:noProof/>
                          </w:rPr>
                          <w:t>4</w:t>
                        </w:r>
                      </w:fldSimple>
                      <w:bookmarkEnd w:id="35"/>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6"/>
                    </w:p>
                  </w:txbxContent>
                </v:textbox>
                <w10:wrap type="topAndBottom" anchorx="margin"/>
              </v:shape>
            </w:pict>
          </mc:Fallback>
        </mc:AlternateContent>
      </w:r>
      <w:r w:rsidR="00DE004A">
        <w:rPr>
          <w:noProof/>
          <w:lang w:eastAsia="en-GB"/>
        </w:rPr>
        <mc:AlternateContent>
          <mc:Choice Requires="wps">
            <w:drawing>
              <wp:anchor distT="0" distB="0" distL="114300" distR="114300" simplePos="0" relativeHeight="251731968" behindDoc="0" locked="0" layoutInCell="1" allowOverlap="1" wp14:anchorId="235F2057" wp14:editId="2EC55BB6">
                <wp:simplePos x="0" y="0"/>
                <wp:positionH relativeFrom="margin">
                  <wp:align>center</wp:align>
                </wp:positionH>
                <wp:positionV relativeFrom="paragraph">
                  <wp:posOffset>4239895</wp:posOffset>
                </wp:positionV>
                <wp:extent cx="3923665" cy="635"/>
                <wp:effectExtent l="0" t="0" r="635"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5BBBCFD4" w:rsidR="009C11D4" w:rsidRPr="009A7567" w:rsidRDefault="009C11D4" w:rsidP="00DE004A">
                            <w:pPr>
                              <w:pStyle w:val="Caption"/>
                              <w:jc w:val="center"/>
                              <w:rPr>
                                <w:noProof/>
                              </w:rPr>
                            </w:pPr>
                            <w:bookmarkStart w:id="37" w:name="_Ref480857243"/>
                            <w:bookmarkStart w:id="38" w:name="_Toc481590249"/>
                            <w:r>
                              <w:t xml:space="preserve">Figure </w:t>
                            </w:r>
                            <w:fldSimple w:instr=" SEQ Figure \* ARABIC ">
                              <w:r>
                                <w:rPr>
                                  <w:noProof/>
                                </w:rPr>
                                <w:t>3</w:t>
                              </w:r>
                            </w:fldSimple>
                            <w:bookmarkEnd w:id="37"/>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9" type="#_x0000_t202" style="position:absolute;margin-left:0;margin-top:333.85pt;width:308.9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" stroked="f">
                <v:textbox style="mso-fit-shape-to-text:t" inset="0,0,0,0">
                  <w:txbxContent>
                    <w:p w14:paraId="02338804" w14:textId="5BBBCFD4" w:rsidR="009C11D4" w:rsidRPr="009A7567" w:rsidRDefault="009C11D4" w:rsidP="00DE004A">
                      <w:pPr>
                        <w:pStyle w:val="Caption"/>
                        <w:jc w:val="center"/>
                        <w:rPr>
                          <w:noProof/>
                        </w:rPr>
                      </w:pPr>
                      <w:bookmarkStart w:id="39" w:name="_Ref480857243"/>
                      <w:bookmarkStart w:id="40" w:name="_Toc481590249"/>
                      <w:r>
                        <w:t xml:space="preserve">Figure </w:t>
                      </w:r>
                      <w:fldSimple w:instr=" SEQ Figure \* ARABIC ">
                        <w:r>
                          <w:rPr>
                            <w:noProof/>
                          </w:rPr>
                          <w:t>3</w:t>
                        </w:r>
                      </w:fldSimple>
                      <w:bookmarkEnd w:id="39"/>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40"/>
                    </w:p>
                  </w:txbxContent>
                </v:textbox>
                <w10:wrap type="topAndBottom" anchorx="margin"/>
              </v:shape>
            </w:pict>
          </mc:Fallback>
        </mc:AlternateContent>
      </w:r>
      <w:r w:rsidR="00DE004A">
        <w:rPr>
          <w:noProof/>
          <w:lang w:eastAsia="en-GB"/>
        </w:rPr>
        <w:drawing>
          <wp:anchor distT="0" distB="0" distL="114300" distR="114300" simplePos="0" relativeHeight="251729920" behindDoc="0" locked="0" layoutInCell="1" allowOverlap="1" wp14:anchorId="1B35785A" wp14:editId="4E85F457">
            <wp:simplePos x="914400" y="914400"/>
            <wp:positionH relativeFrom="page">
              <wp:align>center</wp:align>
            </wp:positionH>
            <wp:positionV relativeFrom="paragraph">
              <wp:posOffset>0</wp:posOffset>
            </wp:positionV>
            <wp:extent cx="2588400" cy="4143600"/>
            <wp:effectExtent l="0" t="0" r="254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64">
                      <a:extLst>
                        <a:ext uri="{28A0092B-C50C-407E-A947-70E740481C1C}">
                          <a14:useLocalDpi xmlns:a14="http://schemas.microsoft.com/office/drawing/2010/main" val="0"/>
                        </a:ext>
                      </a:extLst>
                    </a:blip>
                    <a:stretch>
                      <a:fillRect/>
                    </a:stretch>
                  </pic:blipFill>
                  <pic:spPr>
                    <a:xfrm>
                      <a:off x="0" y="0"/>
                      <a:ext cx="2588400" cy="41436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2DC6C9A" w:rsidR="0009064B" w:rsidRDefault="0009064B" w:rsidP="00B00920">
      <w:r>
        <w:rPr>
          <w:noProof/>
          <w:lang w:eastAsia="en-GB"/>
        </w:rPr>
        <w:drawing>
          <wp:anchor distT="0" distB="0" distL="114300" distR="114300" simplePos="0" relativeHeight="251679744" behindDoc="0" locked="0" layoutInCell="1" allowOverlap="1" wp14:anchorId="6AFC6248" wp14:editId="1E15ED16">
            <wp:simplePos x="0" y="0"/>
            <wp:positionH relativeFrom="page">
              <wp:align>center</wp:align>
            </wp:positionH>
            <wp:positionV relativeFrom="paragraph">
              <wp:posOffset>0</wp:posOffset>
            </wp:positionV>
            <wp:extent cx="4035600" cy="2703600"/>
            <wp:effectExtent l="0" t="0" r="3175"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5">
                      <a:extLst>
                        <a:ext uri="{28A0092B-C50C-407E-A947-70E740481C1C}">
                          <a14:useLocalDpi xmlns:a14="http://schemas.microsoft.com/office/drawing/2010/main" val="0"/>
                        </a:ext>
                      </a:extLst>
                    </a:blip>
                    <a:stretch>
                      <a:fillRect/>
                    </a:stretch>
                  </pic:blipFill>
                  <pic:spPr>
                    <a:xfrm>
                      <a:off x="0" y="0"/>
                      <a:ext cx="4035600" cy="27036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599A8DC1"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w:t>
      </w:r>
      <w:r w:rsidR="00B00920">
        <w:lastRenderedPageBreak/>
        <w:t xml:space="preserve">reality or single player content </w:t>
      </w:r>
      <w:r w:rsidR="00E24717">
        <w:t>to</w:t>
      </w:r>
      <w:r w:rsidR="00B00920">
        <w:t xml:space="preserve">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2B595D">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4FD3A9D9"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2B595D">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1" w:name="_Ref471935454"/>
      <w:bookmarkStart w:id="42" w:name="_Ref471935508"/>
      <w:bookmarkStart w:id="43" w:name="_Toc481590195"/>
      <w:r>
        <w:lastRenderedPageBreak/>
        <w:t>Tracking</w:t>
      </w:r>
      <w:bookmarkEnd w:id="41"/>
      <w:bookmarkEnd w:id="42"/>
      <w:bookmarkEnd w:id="43"/>
    </w:p>
    <w:p w14:paraId="5BDE8BD3" w14:textId="5566DF23" w:rsidR="00C33226" w:rsidRDefault="00C33226" w:rsidP="00506AB2">
      <w:r>
        <w:t xml:space="preserve">Imperative to the implementation of this project </w:t>
      </w:r>
      <w:r w:rsidR="003119F2">
        <w:t>is for the mobile device, on which Capture the Campus! will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2B595D">
            <w:rPr>
              <w:noProof/>
            </w:rPr>
            <w:t>(Brown &amp; Sturza, 1995)</w:t>
          </w:r>
          <w:r>
            <w:fldChar w:fldCharType="end"/>
          </w:r>
        </w:sdtContent>
      </w:sdt>
      <w:r>
        <w:t xml:space="preserve"> will be </w:t>
      </w:r>
      <w:r w:rsidR="00225489">
        <w:t>used;</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2B595D">
            <w:rPr>
              <w:noProof/>
            </w:rPr>
            <w:t>(Zhao, 2002)</w:t>
          </w:r>
          <w:r>
            <w:fldChar w:fldCharType="end"/>
          </w:r>
        </w:sdtContent>
      </w:sdt>
      <w:r>
        <w:t>.</w:t>
      </w:r>
    </w:p>
    <w:p w14:paraId="7EE32D71" w14:textId="0E33E69C" w:rsidR="00506AB2" w:rsidRDefault="00506AB2" w:rsidP="00506AB2"/>
    <w:p w14:paraId="2C0C26C7" w14:textId="7FF94E88"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2B595D">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17D5353A" w:rsidR="00506AB2" w:rsidRDefault="00506AB2" w:rsidP="00441B9F">
      <w:r>
        <w:t xml:space="preserve">Unfortunately, access to at least four satellites is 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2B595D">
            <w:rPr>
              <w:noProof/>
            </w:rPr>
            <w:t>(Crato, 2010)</w:t>
          </w:r>
          <w:r>
            <w:fldChar w:fldCharType="end"/>
          </w:r>
        </w:sdtContent>
      </w:sdt>
      <w:r>
        <w:t>.</w:t>
      </w:r>
    </w:p>
    <w:p w14:paraId="37590FC3" w14:textId="49803497"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2B595D">
            <w:rPr>
              <w:noProof/>
            </w:rPr>
            <w:t>(Kaplan &amp; Hegarty, 2006)</w:t>
          </w:r>
          <w:r>
            <w:fldChar w:fldCharType="end"/>
          </w:r>
        </w:sdtContent>
      </w:sdt>
      <w:r>
        <w:t>.</w:t>
      </w:r>
    </w:p>
    <w:p w14:paraId="48FA5DC2" w14:textId="7676D9CF" w:rsidR="00506AB2" w:rsidRDefault="0066113E" w:rsidP="0066113E">
      <w:r>
        <w:t xml:space="preserve">The position of the Global Positioning System satellites in orbit around the earth </w:t>
      </w:r>
      <w:r w:rsidR="00506AB2">
        <w:t xml:space="preserve">can be seen in the image </w:t>
      </w:r>
      <w:r>
        <w:t>below</w:t>
      </w:r>
      <w:r w:rsidR="00506AB2">
        <w:t>. (</w:t>
      </w:r>
      <w:r w:rsidR="00506AB2">
        <w:fldChar w:fldCharType="begin"/>
      </w:r>
      <w:r w:rsidR="00506AB2">
        <w:instrText xml:space="preserve"> REF _Ref472558653 \h </w:instrText>
      </w:r>
      <w:r w:rsidR="00506AB2">
        <w:fldChar w:fldCharType="separate"/>
      </w:r>
      <w:r w:rsidR="002B595D">
        <w:t xml:space="preserve">Figure </w:t>
      </w:r>
      <w:r w:rsidR="002B595D">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en-GB"/>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34BB06EC" w:rsidR="009C11D4" w:rsidRPr="00C84B73" w:rsidRDefault="009C11D4" w:rsidP="00C33226">
                            <w:pPr>
                              <w:pStyle w:val="Caption"/>
                              <w:jc w:val="center"/>
                              <w:rPr>
                                <w:noProof/>
                              </w:rPr>
                            </w:pPr>
                            <w:bookmarkStart w:id="44" w:name="_Ref472558653"/>
                            <w:bookmarkStart w:id="45" w:name="_Toc481590250"/>
                            <w:r>
                              <w:t xml:space="preserve">Figure </w:t>
                            </w:r>
                            <w:fldSimple w:instr=" SEQ Figure \* ARABIC ">
                              <w:r>
                                <w:rPr>
                                  <w:noProof/>
                                </w:rPr>
                                <w:t>5</w:t>
                              </w:r>
                            </w:fldSimple>
                            <w:bookmarkEnd w:id="44"/>
                            <w:r>
                              <w:t>: This image shows the orbits of some GPS satellites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34BB06EC" w:rsidR="009C11D4" w:rsidRPr="00C84B73" w:rsidRDefault="009C11D4" w:rsidP="00C33226">
                      <w:pPr>
                        <w:pStyle w:val="Caption"/>
                        <w:jc w:val="center"/>
                        <w:rPr>
                          <w:noProof/>
                        </w:rPr>
                      </w:pPr>
                      <w:bookmarkStart w:id="46" w:name="_Ref472558653"/>
                      <w:bookmarkStart w:id="47" w:name="_Toc481590250"/>
                      <w:r>
                        <w:t xml:space="preserve">Figure </w:t>
                      </w:r>
                      <w:fldSimple w:instr=" SEQ Figure \* ARABIC ">
                        <w:r>
                          <w:rPr>
                            <w:noProof/>
                          </w:rPr>
                          <w:t>5</w:t>
                        </w:r>
                      </w:fldSimple>
                      <w:bookmarkEnd w:id="46"/>
                      <w:r>
                        <w:t>: This image shows the orbits of some GPS satellites</w:t>
                      </w:r>
                      <w:bookmarkEnd w:id="47"/>
                    </w:p>
                  </w:txbxContent>
                </v:textbox>
                <w10:wrap type="topAndBottom"/>
              </v:shape>
            </w:pict>
          </mc:Fallback>
        </mc:AlternateContent>
      </w:r>
      <w:r w:rsidR="00C33226">
        <w:rPr>
          <w:noProof/>
          <w:lang w:eastAsia="en-GB"/>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6">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are first sent from the sensor in the host device to the Global Positioning System </w:t>
      </w:r>
      <w:r>
        <w:lastRenderedPageBreak/>
        <w:t>satellites orbiting the earth; this initial signal carries a pseudorandom code that verifies the identity of the sender.</w:t>
      </w:r>
    </w:p>
    <w:p w14:paraId="3459034F" w14:textId="669498C6"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w:t>
      </w:r>
      <w:r w:rsidR="00E24717">
        <w:t>believe</w:t>
      </w:r>
      <w:r w:rsidR="00587B4A">
        <w:t xml:space="preserve">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2B595D">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694E2435"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2B595D">
            <w:rPr>
              <w:noProof/>
            </w:rPr>
            <w:t>(Ackermann, 1994)</w:t>
          </w:r>
          <w:r w:rsidR="00506AB2">
            <w:fldChar w:fldCharType="end"/>
          </w:r>
        </w:sdtContent>
      </w:sdt>
      <w:r>
        <w:t>.</w:t>
      </w:r>
    </w:p>
    <w:p w14:paraId="413F4AFF" w14:textId="762CE683"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2B595D">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2B595D">
        <w:t xml:space="preserve">Figure </w:t>
      </w:r>
      <w:r w:rsidR="002B595D">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en-GB"/>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19CAE54C" w:rsidR="009C11D4" w:rsidRPr="000D52BB" w:rsidRDefault="009C11D4" w:rsidP="00C33226">
                            <w:pPr>
                              <w:pStyle w:val="Caption"/>
                              <w:jc w:val="center"/>
                              <w:rPr>
                                <w:noProof/>
                              </w:rPr>
                            </w:pPr>
                            <w:bookmarkStart w:id="48" w:name="_Ref472558672"/>
                            <w:bookmarkStart w:id="49" w:name="_Toc481590251"/>
                            <w:r>
                              <w:t xml:space="preserve">Figure </w:t>
                            </w:r>
                            <w:fldSimple w:instr=" SEQ Figure \* ARABIC ">
                              <w:r>
                                <w:rPr>
                                  <w:noProof/>
                                </w:rPr>
                                <w:t>6</w:t>
                              </w:r>
                            </w:fldSimple>
                            <w:bookmarkEnd w:id="48"/>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19CAE54C" w:rsidR="009C11D4" w:rsidRPr="000D52BB" w:rsidRDefault="009C11D4" w:rsidP="00C33226">
                      <w:pPr>
                        <w:pStyle w:val="Caption"/>
                        <w:jc w:val="center"/>
                        <w:rPr>
                          <w:noProof/>
                        </w:rPr>
                      </w:pPr>
                      <w:bookmarkStart w:id="50" w:name="_Ref472558672"/>
                      <w:bookmarkStart w:id="51" w:name="_Toc481590251"/>
                      <w:r>
                        <w:t xml:space="preserve">Figure </w:t>
                      </w:r>
                      <w:fldSimple w:instr=" SEQ Figure \* ARABIC ">
                        <w:r>
                          <w:rPr>
                            <w:noProof/>
                          </w:rPr>
                          <w:t>6</w:t>
                        </w:r>
                      </w:fldSimple>
                      <w:bookmarkEnd w:id="50"/>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1"/>
                    </w:p>
                  </w:txbxContent>
                </v:textbox>
                <w10:wrap type="topAndBottom"/>
              </v:shape>
            </w:pict>
          </mc:Fallback>
        </mc:AlternateContent>
      </w:r>
      <w:r w:rsidR="00C33226">
        <w:rPr>
          <w:noProof/>
          <w:lang w:eastAsia="en-GB"/>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3E9770A0"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2B595D">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2B595D">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1E30DAE5"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2B595D">
            <w:rPr>
              <w:noProof/>
            </w:rPr>
            <w:t>(Google, 2017)</w:t>
          </w:r>
          <w:r>
            <w:fldChar w:fldCharType="end"/>
          </w:r>
        </w:sdtContent>
      </w:sdt>
      <w:r w:rsidR="00C82938">
        <w:t>.</w:t>
      </w:r>
    </w:p>
    <w:p w14:paraId="3E0403D6" w14:textId="14C475F5"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2B595D">
            <w:rPr>
              <w:noProof/>
            </w:rPr>
            <w:t>(Google, 2016)</w:t>
          </w:r>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2" w:name="_Toc481590196"/>
      <w:r>
        <w:lastRenderedPageBreak/>
        <w:t>Comparison of Technologies</w:t>
      </w:r>
      <w:bookmarkEnd w:id="52"/>
    </w:p>
    <w:p w14:paraId="72D136A3" w14:textId="58BF8D9A" w:rsidR="00C57766" w:rsidRPr="00C57766" w:rsidRDefault="003B4809" w:rsidP="009A0F1A">
      <w:pPr>
        <w:pStyle w:val="Heading2"/>
      </w:pPr>
      <w:bookmarkStart w:id="53" w:name="_Ref480872922"/>
      <w:bookmarkStart w:id="54" w:name="_Toc481590197"/>
      <w:r>
        <w:t>Platform</w:t>
      </w:r>
      <w:bookmarkEnd w:id="53"/>
      <w:bookmarkEnd w:id="54"/>
    </w:p>
    <w:p w14:paraId="1DECA6EC" w14:textId="1CAF1B61" w:rsidR="005421B9" w:rsidRDefault="00342BA1" w:rsidP="0084710E">
      <w:r>
        <w:t xml:space="preserve">Before development begins with aplomb, a target platform must be chosen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Thus, a desktop or laptop computer platform can almost immediately be ruled out,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 xml:space="preserve">round </w:t>
      </w:r>
      <w:r w:rsidR="00211679" w:rsidRPr="007E0A58">
        <w:t>to</w:t>
      </w:r>
      <w:r w:rsidR="00892BE9" w:rsidRPr="007E0A58">
        <w:t xml:space="preserve">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choice of target platform can be reduced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45B3CF33"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can</w:t>
      </w:r>
      <w:r>
        <w:t xml:space="preserve"> be safely</w:t>
      </w:r>
      <w:r w:rsidR="00892BE9" w:rsidRPr="007E0A58">
        <w:t xml:space="preserve"> disregarded as</w:t>
      </w:r>
      <w:r>
        <w:t xml:space="preserve"> it can be assumed that the project</w:t>
      </w:r>
      <w:r w:rsidR="00892BE9" w:rsidRPr="007E0A58">
        <w:t xml:space="preserve"> should i</w:t>
      </w:r>
      <w:r>
        <w:t xml:space="preserve">deally be easily distributed. </w:t>
      </w:r>
      <w:r w:rsidR="00211679">
        <w:t>For</w:t>
      </w:r>
      <w:r w:rsidR="00C57F79">
        <w:t xml:space="preserve"> the project to</w:t>
      </w:r>
      <w:r w:rsidR="001F791B">
        <w:t xml:space="preserve"> be</w:t>
      </w:r>
      <w:r w:rsidR="00C57F79">
        <w:t xml:space="preserve"> run on a GPS handheld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2B595D">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02201287" w:rsidR="001F791B" w:rsidRDefault="00892BE9" w:rsidP="00D644B2">
      <w:r w:rsidRPr="007E0A58">
        <w:t xml:space="preserve">This leaves the choice of </w:t>
      </w:r>
      <w:r w:rsidR="001F791B">
        <w:t xml:space="preserve">target platform as a </w:t>
      </w:r>
      <w:r w:rsidR="00211679">
        <w:t>tossup</w:t>
      </w:r>
      <w:r w:rsidR="001F791B">
        <w:t xml:space="preserve"> between </w:t>
      </w:r>
      <w:r w:rsidRPr="007E0A58">
        <w:t xml:space="preserve">the </w:t>
      </w:r>
      <w:r w:rsidR="00211679" w:rsidRPr="007E0A58">
        <w:t>three-main</w:t>
      </w:r>
      <w:r w:rsidRPr="007E0A58">
        <w:t xml:space="preserve">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31EAEC2C"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2B595D">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can be seen </w:t>
      </w:r>
      <w:r w:rsidR="00B00920">
        <w:t>below</w:t>
      </w:r>
      <w:r w:rsidR="00712A56">
        <w:t xml:space="preserve"> (</w:t>
      </w:r>
      <w:r w:rsidR="00D644B2">
        <w:fldChar w:fldCharType="begin"/>
      </w:r>
      <w:r w:rsidR="00D644B2">
        <w:instrText xml:space="preserve"> REF _Ref471937242 \h </w:instrText>
      </w:r>
      <w:r w:rsidR="00D644B2">
        <w:fldChar w:fldCharType="separate"/>
      </w:r>
      <w:r w:rsidR="002B595D">
        <w:t xml:space="preserve">Figure </w:t>
      </w:r>
      <w:r w:rsidR="002B595D">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en-GB"/>
        </w:rPr>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5A7D5F88" w:rsidR="009C11D4" w:rsidRPr="003B0553" w:rsidRDefault="009C11D4" w:rsidP="003865BF">
                            <w:pPr>
                              <w:pStyle w:val="Caption"/>
                              <w:jc w:val="center"/>
                              <w:rPr>
                                <w:noProof/>
                              </w:rPr>
                            </w:pPr>
                            <w:bookmarkStart w:id="55" w:name="_Ref471937242"/>
                            <w:bookmarkStart w:id="56" w:name="_Toc481590252"/>
                            <w:r>
                              <w:t xml:space="preserve">Figure </w:t>
                            </w:r>
                            <w:fldSimple w:instr=" SEQ Figure \* ARABIC ">
                              <w:r>
                                <w:rPr>
                                  <w:noProof/>
                                </w:rPr>
                                <w:t>7</w:t>
                              </w:r>
                            </w:fldSimple>
                            <w:bookmarkEnd w:id="55"/>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5A7D5F88" w:rsidR="009C11D4" w:rsidRPr="003B0553" w:rsidRDefault="009C11D4" w:rsidP="003865BF">
                      <w:pPr>
                        <w:pStyle w:val="Caption"/>
                        <w:jc w:val="center"/>
                        <w:rPr>
                          <w:noProof/>
                        </w:rPr>
                      </w:pPr>
                      <w:bookmarkStart w:id="57" w:name="_Ref471937242"/>
                      <w:bookmarkStart w:id="58" w:name="_Toc481590252"/>
                      <w:r>
                        <w:t xml:space="preserve">Figure </w:t>
                      </w:r>
                      <w:fldSimple w:instr=" SEQ Figure \* ARABIC ">
                        <w:r>
                          <w:rPr>
                            <w:noProof/>
                          </w:rPr>
                          <w:t>7</w:t>
                        </w:r>
                      </w:fldSimple>
                      <w:bookmarkEnd w:id="57"/>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8"/>
                    </w:p>
                  </w:txbxContent>
                </v:textbox>
                <w10:wrap type="topAndBottom"/>
              </v:shape>
            </w:pict>
          </mc:Fallback>
        </mc:AlternateContent>
      </w:r>
      <w:r>
        <w:rPr>
          <w:noProof/>
          <w:lang w:eastAsia="en-GB"/>
        </w:rPr>
        <w:drawing>
          <wp:anchor distT="0" distB="0" distL="114300" distR="114300" simplePos="0" relativeHeight="251665408" behindDoc="0" locked="0" layoutInCell="1" allowOverlap="1" wp14:anchorId="00E757B1" wp14:editId="700C2923">
            <wp:simplePos x="914400" y="4876800"/>
            <wp:positionH relativeFrom="page">
              <wp:align>center</wp:align>
            </wp:positionH>
            <wp:positionV relativeFrom="paragraph">
              <wp:posOffset>0</wp:posOffset>
            </wp:positionV>
            <wp:extent cx="4456800" cy="318960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8">
                      <a:extLst>
                        <a:ext uri="{28A0092B-C50C-407E-A947-70E740481C1C}">
                          <a14:useLocalDpi xmlns:a14="http://schemas.microsoft.com/office/drawing/2010/main" val="0"/>
                        </a:ext>
                      </a:extLst>
                    </a:blip>
                    <a:stretch>
                      <a:fillRect/>
                    </a:stretch>
                  </pic:blipFill>
                  <pic:spPr>
                    <a:xfrm>
                      <a:off x="0" y="0"/>
                      <a:ext cx="4456800" cy="31896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lastRenderedPageBreak/>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6DE292B3" w:rsidR="00305F95" w:rsidRDefault="008631C2" w:rsidP="008631C2">
      <w:r>
        <w:t>On t</w:t>
      </w:r>
      <w:r w:rsidR="00F56F87">
        <w:t>he</w:t>
      </w:r>
      <w:r>
        <w:t xml:space="preserve"> </w:t>
      </w:r>
      <w:r w:rsidR="00E24717">
        <w:t>surface,</w:t>
      </w:r>
      <w:r>
        <w:t xml:space="preserv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2B595D">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2B595D">
            <w:rPr>
              <w:noProof/>
            </w:rPr>
            <w:t>(Sinicki, 2016)</w:t>
          </w:r>
          <w:r w:rsidR="00712432" w:rsidRPr="007E0A58">
            <w:fldChar w:fldCharType="end"/>
          </w:r>
        </w:sdtContent>
      </w:sdt>
      <w:r w:rsidR="00712432" w:rsidRPr="007E0A58">
        <w:t>.</w:t>
      </w:r>
    </w:p>
    <w:p w14:paraId="65A7DA7F" w14:textId="32147C37" w:rsidR="00F56F87" w:rsidRDefault="00305F95" w:rsidP="008631C2">
      <w:r>
        <w:t xml:space="preserve">Therefore, it matters more what the exact goal of this project is </w:t>
      </w:r>
      <w:r w:rsidR="00E24717">
        <w:t>in regard to</w:t>
      </w:r>
      <w:r>
        <w:t xml:space="preserve">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2B595D">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r w:rsidR="004435B7">
        <w:t>ventures</w:t>
      </w:r>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3FAC17C9"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2B595D">
            <w:rPr>
              <w:noProof/>
            </w:rPr>
            <w:t>(O’Sullivan, 2015)</w:t>
          </w:r>
          <w:r>
            <w:fldChar w:fldCharType="end"/>
          </w:r>
        </w:sdtContent>
      </w:sdt>
      <w:r>
        <w:t>.</w:t>
      </w:r>
    </w:p>
    <w:p w14:paraId="70FD7565" w14:textId="236FB1EC"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having each application tested by 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2B595D">
            <w:rPr>
              <w:noProof/>
            </w:rPr>
            <w:t>(Sinicki, 2016)</w:t>
          </w:r>
          <w:r w:rsidR="00887025">
            <w:fldChar w:fldCharType="end"/>
          </w:r>
        </w:sdtContent>
      </w:sdt>
      <w:r w:rsidR="00887025">
        <w:t>.</w:t>
      </w:r>
    </w:p>
    <w:p w14:paraId="714D45C0" w14:textId="08328E10" w:rsidR="00856C7B" w:rsidRPr="007E0A58" w:rsidRDefault="005C2254" w:rsidP="002F7371">
      <w:r>
        <w:t>Obviously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9" w:name="_Ref480872951"/>
      <w:bookmarkStart w:id="60" w:name="_Toc481590198"/>
      <w:r>
        <w:lastRenderedPageBreak/>
        <w:t>Languag</w:t>
      </w:r>
      <w:r w:rsidR="00887025">
        <w:t>e</w:t>
      </w:r>
      <w:bookmarkEnd w:id="59"/>
      <w:bookmarkEnd w:id="60"/>
    </w:p>
    <w:p w14:paraId="5D30A98D" w14:textId="31F7518A" w:rsidR="007D6893" w:rsidRDefault="00211679" w:rsidP="007D6893">
      <w:r w:rsidRPr="007E0A58">
        <w:t>For</w:t>
      </w:r>
      <w:r w:rsidR="007D6893">
        <w:t xml:space="preserve"> development to begin finally on the project a programming language must be chosen for the project to be written in.</w:t>
      </w:r>
    </w:p>
    <w:p w14:paraId="44F1144D" w14:textId="785B6DA9"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2B595D">
        <w:t>3.2.1</w:t>
      </w:r>
      <w:r w:rsidR="00DF1750">
        <w:fldChar w:fldCharType="end"/>
      </w:r>
      <w:r w:rsidR="00DF1750">
        <w:t xml:space="preserve">) </w:t>
      </w:r>
      <w:r>
        <w:t>previously the platform to develop the project for has now been narrowed down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Android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Xamarin </w:t>
      </w:r>
      <w:r>
        <w:t>for</w:t>
      </w:r>
      <w:r w:rsidR="00D07BE3" w:rsidRPr="007E0A58">
        <w:t xml:space="preserve"> Visual Studio</w:t>
      </w:r>
      <w:r>
        <w:t xml:space="preserve"> integrated development environment</w:t>
      </w:r>
      <w:r w:rsidR="00533444" w:rsidRPr="007E0A58">
        <w:t>.</w:t>
      </w:r>
    </w:p>
    <w:p w14:paraId="416E63E5" w14:textId="5FEBCB40" w:rsidR="00533444" w:rsidRDefault="007D6893" w:rsidP="007D6893">
      <w:r>
        <w:t>Examples of the environment used to write in these languages</w:t>
      </w:r>
      <w:r w:rsidR="007047EC">
        <w:t xml:space="preserve"> can be seen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2B595D">
        <w:t xml:space="preserve">Figure </w:t>
      </w:r>
      <w:r w:rsidR="002B595D">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2B595D">
        <w:t xml:space="preserve">Figure </w:t>
      </w:r>
      <w:r w:rsidR="002B595D">
        <w:rPr>
          <w:noProof/>
        </w:rPr>
        <w:t>9</w:t>
      </w:r>
      <w:r w:rsidR="00D644B2">
        <w:fldChar w:fldCharType="end"/>
      </w:r>
      <w:r w:rsidR="007047EC">
        <w:t>).</w:t>
      </w:r>
      <w:r w:rsidR="00825978">
        <w:t xml:space="preserve"> </w:t>
      </w:r>
    </w:p>
    <w:p w14:paraId="1BCC5D57" w14:textId="4A094205" w:rsidR="0009064B" w:rsidRPr="007E0A58" w:rsidRDefault="0027399C" w:rsidP="00825978">
      <w:r>
        <w:rPr>
          <w:noProof/>
          <w:lang w:eastAsia="en-GB"/>
        </w:rPr>
        <mc:AlternateContent>
          <mc:Choice Requires="wps">
            <w:drawing>
              <wp:anchor distT="0" distB="0" distL="114300" distR="114300" simplePos="0" relativeHeight="251674624" behindDoc="0" locked="0" layoutInCell="1" allowOverlap="1" wp14:anchorId="7F415A24" wp14:editId="43C8451F">
                <wp:simplePos x="0" y="0"/>
                <wp:positionH relativeFrom="margin">
                  <wp:posOffset>-1270</wp:posOffset>
                </wp:positionH>
                <wp:positionV relativeFrom="paragraph">
                  <wp:posOffset>2774950</wp:posOffset>
                </wp:positionV>
                <wp:extent cx="5730875" cy="389890"/>
                <wp:effectExtent l="0" t="0" r="3175" b="0"/>
                <wp:wrapTopAndBottom/>
                <wp:docPr id="12" name="Text Box 12"/>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3588AB33" w14:textId="3343FFFA" w:rsidR="009C11D4" w:rsidRPr="00646506" w:rsidRDefault="009C11D4" w:rsidP="003865BF">
                            <w:pPr>
                              <w:pStyle w:val="Caption"/>
                              <w:jc w:val="center"/>
                              <w:rPr>
                                <w:noProof/>
                              </w:rPr>
                            </w:pPr>
                            <w:bookmarkStart w:id="61" w:name="_Ref471939068"/>
                            <w:bookmarkStart w:id="62" w:name="_Toc481590253"/>
                            <w:r>
                              <w:t xml:space="preserve">Figure </w:t>
                            </w:r>
                            <w:fldSimple w:instr=" SEQ Figure \* ARABIC ">
                              <w:r>
                                <w:rPr>
                                  <w:noProof/>
                                </w:rPr>
                                <w:t>8</w:t>
                              </w:r>
                            </w:fldSimple>
                            <w:bookmarkEnd w:id="61"/>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218.5pt;width:451.25pt;height:30.7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" stroked="f">
                <v:textbox style="mso-fit-shape-to-text:t" inset="0,0,0,0">
                  <w:txbxContent>
                    <w:p w14:paraId="3588AB33" w14:textId="3343FFFA" w:rsidR="009C11D4" w:rsidRPr="00646506" w:rsidRDefault="009C11D4" w:rsidP="003865BF">
                      <w:pPr>
                        <w:pStyle w:val="Caption"/>
                        <w:jc w:val="center"/>
                        <w:rPr>
                          <w:noProof/>
                        </w:rPr>
                      </w:pPr>
                      <w:bookmarkStart w:id="63" w:name="_Ref471939068"/>
                      <w:bookmarkStart w:id="64" w:name="_Toc481590253"/>
                      <w:r>
                        <w:t xml:space="preserve">Figure </w:t>
                      </w:r>
                      <w:fldSimple w:instr=" SEQ Figure \* ARABIC ">
                        <w:r>
                          <w:rPr>
                            <w:noProof/>
                          </w:rPr>
                          <w:t>8</w:t>
                        </w:r>
                      </w:fldSimple>
                      <w:bookmarkEnd w:id="63"/>
                      <w:r>
                        <w:t xml:space="preserve">: This image shows an example of a standard Android Studio integrated development environment window </w:t>
                      </w:r>
                      <w:sdt>
                        <w:sdtPr>
                          <w:id w:val="-948696481"/>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4"/>
                    </w:p>
                  </w:txbxContent>
                </v:textbox>
                <w10:wrap type="topAndBottom" anchorx="margin"/>
              </v:shape>
            </w:pict>
          </mc:Fallback>
        </mc:AlternateContent>
      </w:r>
    </w:p>
    <w:p w14:paraId="4D9E0855" w14:textId="60255A09" w:rsidR="0009064B" w:rsidRDefault="0027399C" w:rsidP="0009064B">
      <w:r>
        <w:rPr>
          <w:noProof/>
          <w:lang w:eastAsia="en-GB"/>
        </w:rPr>
        <mc:AlternateContent>
          <mc:Choice Requires="wps">
            <w:drawing>
              <wp:anchor distT="0" distB="0" distL="114300" distR="114300" simplePos="0" relativeHeight="251676672" behindDoc="0" locked="0" layoutInCell="1" allowOverlap="1" wp14:anchorId="1AF2A357" wp14:editId="16A7CC28">
                <wp:simplePos x="0" y="0"/>
                <wp:positionH relativeFrom="margin">
                  <wp:posOffset>-1270</wp:posOffset>
                </wp:positionH>
                <wp:positionV relativeFrom="paragraph">
                  <wp:posOffset>5299710</wp:posOffset>
                </wp:positionV>
                <wp:extent cx="5730875" cy="389890"/>
                <wp:effectExtent l="0" t="0" r="3175" b="0"/>
                <wp:wrapTopAndBottom/>
                <wp:docPr id="13" name="Text Box 13"/>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28C0E458" w14:textId="7DC58CC8" w:rsidR="009C11D4" w:rsidRPr="00A51FB7" w:rsidRDefault="009C11D4" w:rsidP="003865BF">
                            <w:pPr>
                              <w:pStyle w:val="Caption"/>
                              <w:jc w:val="center"/>
                              <w:rPr>
                                <w:noProof/>
                              </w:rPr>
                            </w:pPr>
                            <w:bookmarkStart w:id="65" w:name="_Ref471939072"/>
                            <w:bookmarkStart w:id="66" w:name="_Toc481590254"/>
                            <w:r>
                              <w:t xml:space="preserve">Figure </w:t>
                            </w:r>
                            <w:fldSimple w:instr=" SEQ Figure \* ARABIC ">
                              <w:r>
                                <w:rPr>
                                  <w:noProof/>
                                </w:rPr>
                                <w:t>9</w:t>
                              </w:r>
                            </w:fldSimple>
                            <w:bookmarkEnd w:id="65"/>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417.3pt;width:451.25pt;height:30.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" stroked="f">
                <v:textbox style="mso-fit-shape-to-text:t" inset="0,0,0,0">
                  <w:txbxContent>
                    <w:p w14:paraId="28C0E458" w14:textId="7DC58CC8" w:rsidR="009C11D4" w:rsidRPr="00A51FB7" w:rsidRDefault="009C11D4" w:rsidP="003865BF">
                      <w:pPr>
                        <w:pStyle w:val="Caption"/>
                        <w:jc w:val="center"/>
                        <w:rPr>
                          <w:noProof/>
                        </w:rPr>
                      </w:pPr>
                      <w:bookmarkStart w:id="67" w:name="_Ref471939072"/>
                      <w:bookmarkStart w:id="68" w:name="_Toc481590254"/>
                      <w:r>
                        <w:t xml:space="preserve">Figure </w:t>
                      </w:r>
                      <w:fldSimple w:instr=" SEQ Figure \* ARABIC ">
                        <w:r>
                          <w:rPr>
                            <w:noProof/>
                          </w:rPr>
                          <w:t>9</w:t>
                        </w:r>
                      </w:fldSimple>
                      <w:bookmarkEnd w:id="67"/>
                      <w:r>
                        <w:t xml:space="preserve">: This image shows an example of a standard Visual Studio integrated development environment window </w:t>
                      </w:r>
                      <w:sdt>
                        <w:sdtPr>
                          <w:id w:val="588425827"/>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8"/>
                    </w:p>
                  </w:txbxContent>
                </v:textbox>
                <w10:wrap type="topAndBottom" anchorx="margin"/>
              </v:shape>
            </w:pict>
          </mc:Fallback>
        </mc:AlternateContent>
      </w:r>
      <w:r w:rsidR="007047EC">
        <w:rPr>
          <w:noProof/>
          <w:lang w:eastAsia="en-GB"/>
        </w:rPr>
        <w:drawing>
          <wp:anchor distT="0" distB="0" distL="114300" distR="114300" simplePos="0" relativeHeight="251672576" behindDoc="0" locked="0" layoutInCell="1" allowOverlap="1" wp14:anchorId="27785D8E" wp14:editId="2A53C009">
            <wp:simplePos x="0" y="0"/>
            <wp:positionH relativeFrom="page">
              <wp:align>center</wp:align>
            </wp:positionH>
            <wp:positionV relativeFrom="paragraph">
              <wp:posOffset>0</wp:posOffset>
            </wp:positionV>
            <wp:extent cx="3776400" cy="2574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76400" cy="2574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59FD7C5" w:rsidR="009B248F" w:rsidRDefault="0027399C" w:rsidP="009B248F">
      <w:pPr>
        <w:keepNext/>
      </w:pPr>
      <w:r>
        <w:rPr>
          <w:noProof/>
          <w:lang w:eastAsia="en-GB"/>
        </w:rPr>
        <w:drawing>
          <wp:anchor distT="0" distB="0" distL="114300" distR="114300" simplePos="0" relativeHeight="251671552" behindDoc="0" locked="0" layoutInCell="1" allowOverlap="1" wp14:anchorId="4AA06C7E" wp14:editId="69444D74">
            <wp:simplePos x="0" y="0"/>
            <wp:positionH relativeFrom="page">
              <wp:align>center</wp:align>
            </wp:positionH>
            <wp:positionV relativeFrom="paragraph">
              <wp:posOffset>0</wp:posOffset>
            </wp:positionV>
            <wp:extent cx="3906000" cy="2080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06000" cy="2080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6AC390A4" w:rsidR="00B13CA6" w:rsidRDefault="00B13CA6" w:rsidP="00B13CA6">
      <w:r>
        <w:t>The Android compilers for b</w:t>
      </w:r>
      <w:r w:rsidR="007D6893" w:rsidRPr="007E0A58">
        <w:t>oth</w:t>
      </w:r>
      <w:r>
        <w:t xml:space="preserve"> the</w:t>
      </w:r>
      <w:r w:rsidR="007D6893" w:rsidRPr="007E0A58">
        <w:t xml:space="preserve"> Java and Xamarin</w:t>
      </w:r>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2B595D">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2B595D">
            <w:rPr>
              <w:noProof/>
            </w:rPr>
            <w:t>(Xamarin Inc., 2016)</w:t>
          </w:r>
          <w:r w:rsidRPr="007E0A58">
            <w:fldChar w:fldCharType="end"/>
          </w:r>
        </w:sdtContent>
      </w:sdt>
      <w:r>
        <w:t>.</w:t>
      </w:r>
    </w:p>
    <w:p w14:paraId="2F4598D4" w14:textId="1478DCA1" w:rsidR="00B13CA6" w:rsidRDefault="00B13CA6" w:rsidP="00B13CA6">
      <w:r>
        <w:lastRenderedPageBreak/>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2B595D">
            <w:rPr>
              <w:noProof/>
            </w:rPr>
            <w:t>(Rouse, 2006)</w:t>
          </w:r>
          <w:r>
            <w:fldChar w:fldCharType="end"/>
          </w:r>
        </w:sdtContent>
      </w:sdt>
      <w:r>
        <w:t>.</w:t>
      </w:r>
    </w:p>
    <w:p w14:paraId="6E3A516A" w14:textId="123D7349" w:rsidR="007D6893" w:rsidRDefault="00B13CA6" w:rsidP="00CA15F4">
      <w:r>
        <w:t>Because</w:t>
      </w:r>
      <w:r w:rsidR="00CA15F4">
        <w:t xml:space="preserve"> the</w:t>
      </w:r>
      <w:r w:rsidR="00CA15F4" w:rsidRPr="007E0A58">
        <w:t xml:space="preserve"> Java and Xamarin</w:t>
      </w:r>
      <w:r w:rsidR="00CA15F4">
        <w:t xml:space="preserve"> programming languages</w:t>
      </w:r>
      <w:r>
        <w:t xml:space="preserve"> </w:t>
      </w:r>
      <w:r w:rsidR="00CA15F4">
        <w:t>both produce native Android solutions, they should both produce applications which run at similar speeds</w:t>
      </w:r>
      <w:r w:rsidR="007D6893" w:rsidRPr="007E0A58">
        <w:t>.</w:t>
      </w:r>
      <w:r w:rsidR="00CA15F4">
        <w:t xml:space="preserve"> However, Xamarin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2B595D">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Xamarin at a greater speed </w:t>
      </w:r>
      <w:r w:rsidR="002827AB">
        <w:t xml:space="preserve">and to a higher quality standard </w:t>
      </w:r>
      <w:r w:rsidR="00CA15F4">
        <w:t>than in Java because of the lack of a bottleneck associated with the project’s developer having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2B595D">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However, if the decision is made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Xcode integrated development environment or</w:t>
      </w:r>
      <w:r w:rsidRPr="007E0A58">
        <w:t xml:space="preserve"> in C# </w:t>
      </w:r>
      <w:r>
        <w:t>via the Xamarin for</w:t>
      </w:r>
      <w:r w:rsidRPr="007E0A58">
        <w:t xml:space="preserve"> Visual Studio</w:t>
      </w:r>
      <w:r>
        <w:t xml:space="preserve"> integrated development environment</w:t>
      </w:r>
      <w:r w:rsidRPr="007E0A58">
        <w:t>.</w:t>
      </w:r>
    </w:p>
    <w:p w14:paraId="3AAC09D0" w14:textId="4CA21782" w:rsidR="007D6893" w:rsidRDefault="00F357E5" w:rsidP="00F357E5">
      <w:r>
        <w:t>Examples of the environment used to write in these languages can be seen in the</w:t>
      </w:r>
      <w:r w:rsidR="002827AB">
        <w:t xml:space="preserve"> following</w:t>
      </w:r>
      <w:r>
        <w:t xml:space="preserve"> images (</w:t>
      </w:r>
      <w:r>
        <w:fldChar w:fldCharType="begin"/>
      </w:r>
      <w:r>
        <w:instrText xml:space="preserve"> REF _Ref471942693 \h </w:instrText>
      </w:r>
      <w:r>
        <w:fldChar w:fldCharType="separate"/>
      </w:r>
      <w:r w:rsidR="002B595D">
        <w:t xml:space="preserve">Figure </w:t>
      </w:r>
      <w:r w:rsidR="002B595D">
        <w:rPr>
          <w:noProof/>
        </w:rPr>
        <w:t>10</w:t>
      </w:r>
      <w:r>
        <w:fldChar w:fldCharType="end"/>
      </w:r>
      <w:r>
        <w:t>) (</w:t>
      </w:r>
      <w:r>
        <w:fldChar w:fldCharType="begin"/>
      </w:r>
      <w:r>
        <w:instrText xml:space="preserve"> REF _Ref471939072 \h </w:instrText>
      </w:r>
      <w:r>
        <w:fldChar w:fldCharType="separate"/>
      </w:r>
      <w:r w:rsidR="002B595D">
        <w:t xml:space="preserve">Figure </w:t>
      </w:r>
      <w:r w:rsidR="002B595D">
        <w:rPr>
          <w:noProof/>
        </w:rPr>
        <w:t>9</w:t>
      </w:r>
      <w:r>
        <w:fldChar w:fldCharType="end"/>
      </w:r>
      <w:r>
        <w:t>).</w:t>
      </w:r>
    </w:p>
    <w:p w14:paraId="70964CC1" w14:textId="1CAE70EB" w:rsidR="00F357E5" w:rsidRDefault="0027399C" w:rsidP="00F357E5">
      <w:r>
        <w:rPr>
          <w:noProof/>
          <w:lang w:eastAsia="en-GB"/>
        </w:rPr>
        <mc:AlternateContent>
          <mc:Choice Requires="wps">
            <w:drawing>
              <wp:anchor distT="0" distB="0" distL="114300" distR="114300" simplePos="0" relativeHeight="251684864" behindDoc="0" locked="0" layoutInCell="1" allowOverlap="1" wp14:anchorId="3D4FF1A9" wp14:editId="071C64F1">
                <wp:simplePos x="0" y="0"/>
                <wp:positionH relativeFrom="margin">
                  <wp:posOffset>-1270</wp:posOffset>
                </wp:positionH>
                <wp:positionV relativeFrom="paragraph">
                  <wp:posOffset>2369185</wp:posOffset>
                </wp:positionV>
                <wp:extent cx="5730875" cy="389890"/>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1E98D7B3" w14:textId="3B8879F4" w:rsidR="009C11D4" w:rsidRPr="005E35ED" w:rsidRDefault="009C11D4" w:rsidP="003865BF">
                            <w:pPr>
                              <w:pStyle w:val="Caption"/>
                              <w:jc w:val="center"/>
                              <w:rPr>
                                <w:noProof/>
                              </w:rPr>
                            </w:pPr>
                            <w:bookmarkStart w:id="69" w:name="_Ref471942693"/>
                            <w:bookmarkStart w:id="70" w:name="_Toc481590255"/>
                            <w:r>
                              <w:t xml:space="preserve">Figure </w:t>
                            </w:r>
                            <w:fldSimple w:instr=" SEQ Figure \* ARABIC ">
                              <w:r>
                                <w:rPr>
                                  <w:noProof/>
                                </w:rPr>
                                <w:t>10</w:t>
                              </w:r>
                            </w:fldSimple>
                            <w:bookmarkEnd w:id="69"/>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186.55pt;width:451.25pt;height:30.7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" stroked="f">
                <v:textbox style="mso-fit-shape-to-text:t" inset="0,0,0,0">
                  <w:txbxContent>
                    <w:p w14:paraId="1E98D7B3" w14:textId="3B8879F4" w:rsidR="009C11D4" w:rsidRPr="005E35ED" w:rsidRDefault="009C11D4" w:rsidP="003865BF">
                      <w:pPr>
                        <w:pStyle w:val="Caption"/>
                        <w:jc w:val="center"/>
                        <w:rPr>
                          <w:noProof/>
                        </w:rPr>
                      </w:pPr>
                      <w:bookmarkStart w:id="71" w:name="_Ref471942693"/>
                      <w:bookmarkStart w:id="72" w:name="_Toc481590255"/>
                      <w:r>
                        <w:t xml:space="preserve">Figure </w:t>
                      </w:r>
                      <w:fldSimple w:instr=" SEQ Figure \* ARABIC ">
                        <w:r>
                          <w:rPr>
                            <w:noProof/>
                          </w:rPr>
                          <w:t>10</w:t>
                        </w:r>
                      </w:fldSimple>
                      <w:bookmarkEnd w:id="71"/>
                      <w:r>
                        <w:t xml:space="preserve">: </w:t>
                      </w:r>
                      <w:r w:rsidRPr="00A823D0">
                        <w:t>This image shows an exa</w:t>
                      </w:r>
                      <w:r>
                        <w:t>mple of a standard Xcode</w:t>
                      </w:r>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2"/>
                    </w:p>
                  </w:txbxContent>
                </v:textbox>
                <w10:wrap type="topAndBottom" anchorx="margin"/>
              </v:shape>
            </w:pict>
          </mc:Fallback>
        </mc:AlternateContent>
      </w:r>
    </w:p>
    <w:p w14:paraId="649BB68E" w14:textId="131B62EA" w:rsidR="00856C7B" w:rsidRDefault="00821D0A" w:rsidP="007D6893">
      <w:pPr>
        <w:keepNext/>
      </w:pPr>
      <w:r>
        <w:rPr>
          <w:noProof/>
          <w:lang w:eastAsia="en-GB"/>
        </w:rPr>
        <w:drawing>
          <wp:anchor distT="0" distB="0" distL="114300" distR="114300" simplePos="0" relativeHeight="251682816" behindDoc="0" locked="0" layoutInCell="1" allowOverlap="1" wp14:anchorId="54246720" wp14:editId="10CAC4FA">
            <wp:simplePos x="0" y="0"/>
            <wp:positionH relativeFrom="page">
              <wp:align>center</wp:align>
            </wp:positionH>
            <wp:positionV relativeFrom="paragraph">
              <wp:posOffset>0</wp:posOffset>
            </wp:positionV>
            <wp:extent cx="3441600" cy="2149200"/>
            <wp:effectExtent l="0" t="0" r="698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71">
                      <a:extLst>
                        <a:ext uri="{28A0092B-C50C-407E-A947-70E740481C1C}">
                          <a14:useLocalDpi xmlns:a14="http://schemas.microsoft.com/office/drawing/2010/main" val="0"/>
                        </a:ext>
                      </a:extLst>
                    </a:blip>
                    <a:stretch>
                      <a:fillRect/>
                    </a:stretch>
                  </pic:blipFill>
                  <pic:spPr>
                    <a:xfrm>
                      <a:off x="0" y="0"/>
                      <a:ext cx="3441600" cy="2149200"/>
                    </a:xfrm>
                    <a:prstGeom prst="rect">
                      <a:avLst/>
                    </a:prstGeom>
                  </pic:spPr>
                </pic:pic>
              </a:graphicData>
            </a:graphic>
            <wp14:sizeRelH relativeFrom="margin">
              <wp14:pctWidth>0</wp14:pctWidth>
            </wp14:sizeRelH>
            <wp14:sizeRelV relativeFrom="margin">
              <wp14:pctHeight>0</wp14:pctHeight>
            </wp14:sizeRelV>
          </wp:anchor>
        </w:drawing>
      </w:r>
    </w:p>
    <w:p w14:paraId="18EEBAD1" w14:textId="4D8F0C70" w:rsidR="002827AB" w:rsidRDefault="002827AB" w:rsidP="002827AB">
      <w:r>
        <w:t>The iOS compilers for b</w:t>
      </w:r>
      <w:r w:rsidRPr="007E0A58">
        <w:t>oth</w:t>
      </w:r>
      <w:r>
        <w:t xml:space="preserve"> the</w:t>
      </w:r>
      <w:r w:rsidRPr="007E0A58">
        <w:t xml:space="preserve"> </w:t>
      </w:r>
      <w:r>
        <w:t>Swift</w:t>
      </w:r>
      <w:r w:rsidRPr="007E0A58">
        <w:t xml:space="preserve"> and Xamarin</w:t>
      </w:r>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2B595D">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2B595D">
            <w:rPr>
              <w:noProof/>
            </w:rPr>
            <w:t>(Xamarin Inc., 2016)</w:t>
          </w:r>
          <w:r w:rsidRPr="007E0A58">
            <w:fldChar w:fldCharType="end"/>
          </w:r>
        </w:sdtContent>
      </w:sdt>
      <w:r>
        <w:t>.</w:t>
      </w:r>
    </w:p>
    <w:p w14:paraId="68D938E7" w14:textId="0D34035D" w:rsidR="002827AB" w:rsidRDefault="002827AB" w:rsidP="006F2A3A">
      <w:r>
        <w:t>Because the</w:t>
      </w:r>
      <w:r w:rsidRPr="007E0A58">
        <w:t xml:space="preserve"> </w:t>
      </w:r>
      <w:r>
        <w:t>Swift</w:t>
      </w:r>
      <w:r w:rsidRPr="007E0A58">
        <w:t xml:space="preserve"> and Xamarin</w:t>
      </w:r>
      <w:r>
        <w:t xml:space="preserve"> programming languages both produce native </w:t>
      </w:r>
      <w:r w:rsidR="006F2A3A">
        <w:t>iOS</w:t>
      </w:r>
      <w:r>
        <w:t xml:space="preserve"> solutions, they should both produce applications which run at similar speeds</w:t>
      </w:r>
      <w:r w:rsidRPr="007E0A58">
        <w:t>.</w:t>
      </w:r>
      <w:r>
        <w:t xml:space="preserve"> However, Xamarin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2B595D">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be created in Xamarin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Xamarin </w:t>
      </w:r>
      <w:r>
        <w:t>is that it can be used to write programs for both Android and iOS</w:t>
      </w:r>
      <w:r w:rsidR="00EC138E">
        <w:t xml:space="preserve"> using a shared common code base, because of this it is unnecessary to choose between both Android and iOS as the target platform.</w:t>
      </w:r>
    </w:p>
    <w:p w14:paraId="171D6EEE" w14:textId="2C987C5F"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2B595D">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2B595D">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via the Xamarin for</w:t>
      </w:r>
      <w:r w:rsidR="00EC138E" w:rsidRPr="007E0A58">
        <w:t xml:space="preserve"> Visual Studio</w:t>
      </w:r>
      <w:r w:rsidR="00EC138E">
        <w:t xml:space="preserve"> integrated development environment </w:t>
      </w:r>
      <w:r w:rsidR="00233D76">
        <w:t>can be safely chosen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3" w:name="_Ref471935347"/>
      <w:bookmarkStart w:id="74" w:name="_Ref471935352"/>
      <w:bookmarkStart w:id="75" w:name="_Ref471935355"/>
      <w:bookmarkStart w:id="76" w:name="_Ref471935358"/>
      <w:bookmarkStart w:id="77" w:name="_Ref471935362"/>
      <w:bookmarkStart w:id="78" w:name="_Ref471935402"/>
      <w:bookmarkStart w:id="79" w:name="_Ref471935412"/>
      <w:bookmarkStart w:id="80" w:name="_Ref471935476"/>
      <w:bookmarkStart w:id="81" w:name="_Ref471935484"/>
      <w:bookmarkStart w:id="82" w:name="_Toc481590199"/>
      <w:r>
        <w:lastRenderedPageBreak/>
        <w:t>Networking</w:t>
      </w:r>
      <w:bookmarkEnd w:id="73"/>
      <w:bookmarkEnd w:id="74"/>
      <w:bookmarkEnd w:id="75"/>
      <w:bookmarkEnd w:id="76"/>
      <w:bookmarkEnd w:id="77"/>
      <w:bookmarkEnd w:id="78"/>
      <w:bookmarkEnd w:id="79"/>
      <w:bookmarkEnd w:id="80"/>
      <w:bookmarkEnd w:id="81"/>
      <w:bookmarkEnd w:id="82"/>
    </w:p>
    <w:p w14:paraId="081BA894" w14:textId="399A5A5A" w:rsidR="00DB5525" w:rsidRPr="00DB5525" w:rsidRDefault="00DB5525" w:rsidP="00DB5525">
      <w:pPr>
        <w:pStyle w:val="Heading2"/>
        <w:numPr>
          <w:ilvl w:val="3"/>
          <w:numId w:val="6"/>
        </w:numPr>
      </w:pPr>
      <w:bookmarkStart w:id="83" w:name="_Toc481590200"/>
      <w:r>
        <w:t>Architecture</w:t>
      </w:r>
      <w:bookmarkEnd w:id="83"/>
    </w:p>
    <w:p w14:paraId="78F4F923" w14:textId="0207B48F" w:rsidR="00DF1750" w:rsidRDefault="00211679" w:rsidP="00DF1750">
      <w:r>
        <w:t>To</w:t>
      </w:r>
      <w:r w:rsidR="005C1439" w:rsidRPr="005C1439">
        <w:t xml:space="preserve"> implement</w:t>
      </w:r>
      <w:r w:rsidR="00440DCE">
        <w:t xml:space="preserve"> a</w:t>
      </w:r>
      <w:r w:rsidR="00DF1750">
        <w:t xml:space="preserve"> multiplayer version of the project some form of</w:t>
      </w:r>
      <w:r w:rsidR="005C1439" w:rsidRPr="005C1439">
        <w:t xml:space="preserve"> </w:t>
      </w:r>
      <w:r w:rsidR="00F56F87">
        <w:t xml:space="preserve">networking component </w:t>
      </w:r>
      <w:r w:rsidR="00DF1750">
        <w:t>must be created</w:t>
      </w:r>
      <w:r w:rsidR="00440DCE">
        <w:t xml:space="preserve"> to synchronise all current players</w:t>
      </w:r>
      <w:r w:rsidR="00DF1750">
        <w:t>.</w:t>
      </w:r>
    </w:p>
    <w:p w14:paraId="69655DCA" w14:textId="4D340ACE"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2B595D">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Xamarin</w:t>
      </w:r>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2B595D">
            <w:rPr>
              <w:noProof/>
            </w:rPr>
            <w:t>(Xamarin Inc., 2016)</w:t>
          </w:r>
          <w:r w:rsidR="00D94F9B">
            <w:fldChar w:fldCharType="end"/>
          </w:r>
        </w:sdtContent>
      </w:sdt>
      <w:r w:rsidR="00D46A92">
        <w:t>.</w:t>
      </w:r>
    </w:p>
    <w:p w14:paraId="349F483F" w14:textId="73CE8E4E" w:rsidR="00D94F9B" w:rsidRDefault="00F02F6E" w:rsidP="00D94F9B">
      <w:r>
        <w:t>Xamarin</w:t>
      </w:r>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be run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2B595D">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be run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69F7C50F" w:rsidR="00440DCE" w:rsidRDefault="00B00920" w:rsidP="00440DCE">
      <w:pPr>
        <w:keepNext/>
      </w:pPr>
      <w:r>
        <w:t>T</w:t>
      </w:r>
      <w:r w:rsidRPr="007E0A58">
        <w:t xml:space="preserve">here are </w:t>
      </w:r>
      <w:r w:rsidR="00211679" w:rsidRPr="007E0A58">
        <w:t>several</w:t>
      </w:r>
      <w:r w:rsidRPr="007E0A58">
        <w:t xml:space="preserve"> models</w:t>
      </w:r>
      <w:r w:rsidR="00440DCE">
        <w:t xml:space="preserve"> and schools of thought on</w:t>
      </w:r>
      <w:r w:rsidRPr="007E0A58">
        <w:t xml:space="preserve"> how </w:t>
      </w:r>
      <w:r w:rsidR="00440DCE">
        <w:t xml:space="preserve">networking components should be implemented and the </w:t>
      </w:r>
      <w:r w:rsidR="00E24717">
        <w:t>way</w:t>
      </w:r>
      <w:r w:rsidR="00440DCE">
        <w:t xml:space="preserve"> they go about synchronising data between themselves.</w:t>
      </w:r>
    </w:p>
    <w:p w14:paraId="5ED7C640" w14:textId="07D57B4F"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2B595D">
            <w:rPr>
              <w:noProof/>
            </w:rPr>
            <w:t>(Posey, 2000)</w:t>
          </w:r>
          <w:r w:rsidR="00B00920" w:rsidRPr="007E0A58">
            <w:fldChar w:fldCharType="end"/>
          </w:r>
        </w:sdtContent>
      </w:sdt>
      <w:r>
        <w:t>.</w:t>
      </w:r>
    </w:p>
    <w:p w14:paraId="2A1CBB0E" w14:textId="0AE4BF0D"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2B595D">
            <w:rPr>
              <w:noProof/>
            </w:rPr>
            <w:t>(Posey, 2000)</w:t>
          </w:r>
          <w:r w:rsidR="00B00920" w:rsidRPr="007E0A58">
            <w:fldChar w:fldCharType="end"/>
          </w:r>
        </w:sdtContent>
      </w:sdt>
      <w:r w:rsidR="00B00920" w:rsidRPr="007E0A58">
        <w:t>.</w:t>
      </w:r>
    </w:p>
    <w:p w14:paraId="531FB206" w14:textId="229EEC27"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2B595D">
        <w:t xml:space="preserve">Figure </w:t>
      </w:r>
      <w:r w:rsidR="002B595D">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en-GB"/>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0763AEDE" w:rsidR="009C11D4" w:rsidRPr="00F43824" w:rsidRDefault="009C11D4" w:rsidP="003865BF">
                            <w:pPr>
                              <w:pStyle w:val="Caption"/>
                              <w:jc w:val="center"/>
                              <w:rPr>
                                <w:noProof/>
                              </w:rPr>
                            </w:pPr>
                            <w:bookmarkStart w:id="84" w:name="_Ref471937887"/>
                            <w:bookmarkStart w:id="85" w:name="_Toc481590256"/>
                            <w:r>
                              <w:t xml:space="preserve">Figure </w:t>
                            </w:r>
                            <w:fldSimple w:instr=" SEQ Figure \* ARABIC ">
                              <w:r>
                                <w:rPr>
                                  <w:noProof/>
                                </w:rPr>
                                <w:t>11</w:t>
                              </w:r>
                            </w:fldSimple>
                            <w:bookmarkEnd w:id="84"/>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0763AEDE" w:rsidR="009C11D4" w:rsidRPr="00F43824" w:rsidRDefault="009C11D4" w:rsidP="003865BF">
                      <w:pPr>
                        <w:pStyle w:val="Caption"/>
                        <w:jc w:val="center"/>
                        <w:rPr>
                          <w:noProof/>
                        </w:rPr>
                      </w:pPr>
                      <w:bookmarkStart w:id="86" w:name="_Ref471937887"/>
                      <w:bookmarkStart w:id="87" w:name="_Toc481590256"/>
                      <w:r>
                        <w:t xml:space="preserve">Figure </w:t>
                      </w:r>
                      <w:fldSimple w:instr=" SEQ Figure \* ARABIC ">
                        <w:r>
                          <w:rPr>
                            <w:noProof/>
                          </w:rPr>
                          <w:t>11</w:t>
                        </w:r>
                      </w:fldSimple>
                      <w:bookmarkEnd w:id="86"/>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7"/>
                    </w:p>
                  </w:txbxContent>
                </v:textbox>
                <w10:wrap type="topAndBottom"/>
              </v:shape>
            </w:pict>
          </mc:Fallback>
        </mc:AlternateContent>
      </w:r>
      <w:r w:rsidR="0003678B">
        <w:rPr>
          <w:noProof/>
          <w:lang w:eastAsia="en-GB"/>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72">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30BF79EC"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2B595D">
            <w:rPr>
              <w:noProof/>
            </w:rPr>
            <w:t>(Baccelli, et al., 2013)</w:t>
          </w:r>
          <w:r w:rsidR="00E1274B">
            <w:fldChar w:fldCharType="end"/>
          </w:r>
        </w:sdtContent>
      </w:sdt>
      <w:r w:rsidR="00E1274B">
        <w:t>.</w:t>
      </w:r>
    </w:p>
    <w:p w14:paraId="61856FA4" w14:textId="70FD1E3B" w:rsidR="00E1274B" w:rsidRDefault="00E1274B" w:rsidP="003B35FD">
      <w:r>
        <w:t>However, peer-to-peer networks struggle when scaled up to a larger number of clients</w:t>
      </w:r>
      <w:r w:rsidR="003B35FD">
        <w:t>, this is due to the whole network being</w:t>
      </w:r>
      <w:r>
        <w:t xml:space="preserve"> bottlenecked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2B595D">
            <w:rPr>
              <w:noProof/>
            </w:rPr>
            <w:t>(Baccelli, et al., 2013)</w:t>
          </w:r>
          <w:r>
            <w:fldChar w:fldCharType="end"/>
          </w:r>
        </w:sdtContent>
      </w:sdt>
      <w:r>
        <w:t>.</w:t>
      </w:r>
    </w:p>
    <w:p w14:paraId="45A1AD14" w14:textId="01E1C9E6" w:rsidR="003B35FD" w:rsidRDefault="00E1274B" w:rsidP="003B35FD">
      <w:r>
        <w:lastRenderedPageBreak/>
        <w:t>Conversely,</w:t>
      </w:r>
      <w:r w:rsidR="00B00920">
        <w:t xml:space="preserve"> c</w:t>
      </w:r>
      <w:r w:rsidR="00B00920" w:rsidRPr="007E0A58">
        <w:t>lient/server</w:t>
      </w:r>
      <w:r>
        <w:t xml:space="preserve"> networks can handle </w:t>
      </w:r>
      <w:r w:rsidR="00E24717">
        <w:t>many</w:t>
      </w:r>
      <w:r w:rsidR="00B00920" w:rsidRPr="007E0A58">
        <w:t xml:space="preserve">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is only affected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2B595D">
            <w:rPr>
              <w:noProof/>
            </w:rPr>
            <w:t>(Sparrow, 2017)</w:t>
          </w:r>
          <w:r w:rsidR="005F436D">
            <w:fldChar w:fldCharType="end"/>
          </w:r>
        </w:sdtContent>
      </w:sdt>
      <w:r w:rsidR="003B35FD">
        <w:t>.</w:t>
      </w:r>
    </w:p>
    <w:p w14:paraId="7A726BAB" w14:textId="016C72A8"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 xml:space="preserve">application </w:t>
      </w:r>
      <w:r w:rsidR="00E24717">
        <w:t>always</w:t>
      </w:r>
      <w:r w:rsidR="005F436D">
        <w:t xml:space="preserve"> to operate, if </w:t>
      </w:r>
      <w:r w:rsidR="00E24717">
        <w:t>these servers</w:t>
      </w:r>
      <w:r w:rsidR="005F436D">
        <w:t xml:space="preserve">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2B595D">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508737BF" w:rsidR="00E85807" w:rsidRDefault="004F5184" w:rsidP="00E85807">
      <w:pPr>
        <w:keepNext/>
      </w:pPr>
      <w:r>
        <w:t xml:space="preserve">For this </w:t>
      </w:r>
      <w:r w:rsidR="00211679">
        <w:t>project,</w:t>
      </w:r>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w:t>
      </w:r>
      <w:r w:rsidR="00E24717">
        <w:t>an</w:t>
      </w:r>
      <w:r w:rsidR="004C03D0">
        <w:t xml:space="preserve">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2B595D">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2B595D">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In addition, because the application is designed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395AC462"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r w:rsidR="00B41B32">
        <w:t xml:space="preserve"> </w:t>
      </w:r>
      <w:sdt>
        <w:sdtPr>
          <w:id w:val="-974906667"/>
          <w:citation/>
        </w:sdtPr>
        <w:sdtContent>
          <w:r w:rsidR="00B41B32">
            <w:fldChar w:fldCharType="begin"/>
          </w:r>
          <w:r w:rsidR="00B41B32">
            <w:instrText xml:space="preserve"> CITATION Ber81 \l 2057 </w:instrText>
          </w:r>
          <w:r w:rsidR="00B41B32">
            <w:fldChar w:fldCharType="separate"/>
          </w:r>
          <w:r w:rsidR="002B595D">
            <w:rPr>
              <w:noProof/>
            </w:rPr>
            <w:t>(Bernstein &amp; Goodman, 1981)</w:t>
          </w:r>
          <w:r w:rsidR="00B41B32">
            <w:fldChar w:fldCharType="end"/>
          </w:r>
        </w:sdtContent>
      </w:sdt>
      <w:r>
        <w:t>.</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8" w:name="_Toc481590201"/>
      <w:r>
        <w:lastRenderedPageBreak/>
        <w:t>Protocol</w:t>
      </w:r>
      <w:bookmarkEnd w:id="88"/>
    </w:p>
    <w:p w14:paraId="44BF9A72" w14:textId="634F5C59" w:rsidR="003C7DC1" w:rsidRDefault="00DB5525" w:rsidP="003C7DC1">
      <w:r>
        <w:t xml:space="preserve">To create a network connection between client and server a transport layer protocol is required to carry each message. </w:t>
      </w:r>
      <w:r w:rsidR="004F477F" w:rsidRPr="007E0A58">
        <w:t xml:space="preserve">There are </w:t>
      </w:r>
      <w:r w:rsidR="0058475A" w:rsidRPr="007E0A58">
        <w:t>several</w:t>
      </w:r>
      <w:r w:rsidR="004F477F" w:rsidRPr="007E0A58">
        <w:t xml:space="preserve">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could be</w:t>
      </w:r>
      <w:r>
        <w:t xml:space="preserve"> written to send and receive</w:t>
      </w:r>
      <w:r w:rsidR="00292C77">
        <w:t xml:space="preserve"> include:</w:t>
      </w:r>
    </w:p>
    <w:p w14:paraId="79B324CD" w14:textId="42AB0E4B"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2B595D">
            <w:rPr>
              <w:noProof/>
            </w:rPr>
            <w:t>(Taing, 2011)</w:t>
          </w:r>
          <w:r>
            <w:fldChar w:fldCharType="end"/>
          </w:r>
        </w:sdtContent>
      </w:sdt>
      <w:r>
        <w:t>.</w:t>
      </w:r>
    </w:p>
    <w:p w14:paraId="6A47FC8C" w14:textId="6062BE03"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2B595D">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2B595D">
            <w:rPr>
              <w:noProof/>
            </w:rPr>
            <w:t>(Seguin, 2014)</w:t>
          </w:r>
          <w:r w:rsidR="004F477F">
            <w:fldChar w:fldCharType="end"/>
          </w:r>
        </w:sdtContent>
      </w:sdt>
      <w:r>
        <w:t>.</w:t>
      </w:r>
    </w:p>
    <w:p w14:paraId="23FF99BE" w14:textId="666309DB"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w:t>
      </w:r>
      <w:r w:rsidR="0058475A">
        <w:t>if</w:t>
      </w:r>
      <w:r w:rsidR="007C0793">
        <w:t xml:space="preserve">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2B595D">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2B595D">
            <w:rPr>
              <w:noProof/>
            </w:rPr>
            <w:t>(Diffen, n.d.)</w:t>
          </w:r>
          <w:r w:rsidR="004F477F">
            <w:fldChar w:fldCharType="end"/>
          </w:r>
        </w:sdtContent>
      </w:sdt>
      <w:r w:rsidR="004F477F" w:rsidRPr="007E0A58">
        <w:t>.</w:t>
      </w:r>
    </w:p>
    <w:p w14:paraId="733AF0B6" w14:textId="2DD2C1EA" w:rsidR="004F5184" w:rsidRDefault="00292C77" w:rsidP="004F477F">
      <w:r>
        <w:t>The relative performance of these three transport layer protocols can be seen in the two diagrams below (</w:t>
      </w:r>
      <w:r>
        <w:fldChar w:fldCharType="begin"/>
      </w:r>
      <w:r>
        <w:instrText xml:space="preserve"> REF _Ref480898147 \h </w:instrText>
      </w:r>
      <w:r>
        <w:fldChar w:fldCharType="separate"/>
      </w:r>
      <w:r w:rsidR="002B595D">
        <w:t xml:space="preserve">Figure </w:t>
      </w:r>
      <w:r w:rsidR="002B595D">
        <w:rPr>
          <w:noProof/>
        </w:rPr>
        <w:t>12</w:t>
      </w:r>
      <w:r>
        <w:fldChar w:fldCharType="end"/>
      </w:r>
      <w:r>
        <w:t>) (</w:t>
      </w:r>
      <w:r>
        <w:fldChar w:fldCharType="begin"/>
      </w:r>
      <w:r>
        <w:instrText xml:space="preserve"> REF _Ref480898157 \h </w:instrText>
      </w:r>
      <w:r>
        <w:fldChar w:fldCharType="separate"/>
      </w:r>
      <w:r w:rsidR="002B595D">
        <w:t xml:space="preserve">Figure </w:t>
      </w:r>
      <w:r w:rsidR="002B595D">
        <w:rPr>
          <w:noProof/>
        </w:rPr>
        <w:t>13</w:t>
      </w:r>
      <w:r>
        <w:fldChar w:fldCharType="end"/>
      </w:r>
      <w:r>
        <w:t>).</w:t>
      </w:r>
    </w:p>
    <w:p w14:paraId="4C90F887" w14:textId="2072B327" w:rsidR="00292C77" w:rsidRDefault="0027399C" w:rsidP="004F477F">
      <w:r>
        <w:rPr>
          <w:noProof/>
          <w:lang w:eastAsia="en-GB"/>
        </w:rPr>
        <mc:AlternateContent>
          <mc:Choice Requires="wps">
            <w:drawing>
              <wp:anchor distT="0" distB="0" distL="114300" distR="114300" simplePos="0" relativeHeight="251742208" behindDoc="0" locked="0" layoutInCell="1" allowOverlap="1" wp14:anchorId="79E84F75" wp14:editId="402774C4">
                <wp:simplePos x="0" y="0"/>
                <wp:positionH relativeFrom="margin">
                  <wp:align>center</wp:align>
                </wp:positionH>
                <wp:positionV relativeFrom="paragraph">
                  <wp:posOffset>2561590</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70E5D618" w:rsidR="009C11D4" w:rsidRPr="00901C30" w:rsidRDefault="009C11D4" w:rsidP="00261462">
                            <w:pPr>
                              <w:pStyle w:val="Caption"/>
                              <w:jc w:val="center"/>
                              <w:rPr>
                                <w:noProof/>
                              </w:rPr>
                            </w:pPr>
                            <w:bookmarkStart w:id="89" w:name="_Ref480898147"/>
                            <w:bookmarkStart w:id="90" w:name="_Toc481590257"/>
                            <w:r>
                              <w:t xml:space="preserve">Figure </w:t>
                            </w:r>
                            <w:fldSimple w:instr=" SEQ Figure \* ARABIC ">
                              <w:r>
                                <w:rPr>
                                  <w:noProof/>
                                </w:rPr>
                                <w:t>12</w:t>
                              </w:r>
                            </w:fldSimple>
                            <w:bookmarkEnd w:id="89"/>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0;margin-top:201.7pt;width:379.5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" stroked="f">
                <v:textbox style="mso-fit-shape-to-text:t" inset="0,0,0,0">
                  <w:txbxContent>
                    <w:p w14:paraId="756AA79F" w14:textId="70E5D618" w:rsidR="009C11D4" w:rsidRPr="00901C30" w:rsidRDefault="009C11D4" w:rsidP="00261462">
                      <w:pPr>
                        <w:pStyle w:val="Caption"/>
                        <w:jc w:val="center"/>
                        <w:rPr>
                          <w:noProof/>
                        </w:rPr>
                      </w:pPr>
                      <w:bookmarkStart w:id="91" w:name="_Ref480898147"/>
                      <w:bookmarkStart w:id="92" w:name="_Toc481590257"/>
                      <w:r>
                        <w:t xml:space="preserve">Figure </w:t>
                      </w:r>
                      <w:fldSimple w:instr=" SEQ Figure \* ARABIC ">
                        <w:r>
                          <w:rPr>
                            <w:noProof/>
                          </w:rPr>
                          <w:t>12</w:t>
                        </w:r>
                      </w:fldSimple>
                      <w:bookmarkEnd w:id="91"/>
                      <w:r>
                        <w:t xml:space="preserve">: This image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2"/>
                    </w:p>
                  </w:txbxContent>
                </v:textbox>
                <w10:wrap type="topAndBottom" anchorx="margin"/>
              </v:shape>
            </w:pict>
          </mc:Fallback>
        </mc:AlternateContent>
      </w:r>
    </w:p>
    <w:p w14:paraId="08B92EBD" w14:textId="4F9BA0C0" w:rsidR="004F5184" w:rsidRDefault="00DB5525" w:rsidP="004F477F">
      <w:r>
        <w:rPr>
          <w:noProof/>
          <w:lang w:eastAsia="en-GB"/>
        </w:rPr>
        <w:drawing>
          <wp:anchor distT="0" distB="0" distL="114300" distR="114300" simplePos="0" relativeHeight="251739136" behindDoc="0" locked="0" layoutInCell="1" allowOverlap="1" wp14:anchorId="14D7D641" wp14:editId="12A16312">
            <wp:simplePos x="914400" y="5734050"/>
            <wp:positionH relativeFrom="page">
              <wp:align>center</wp:align>
            </wp:positionH>
            <wp:positionV relativeFrom="paragraph">
              <wp:posOffset>0</wp:posOffset>
            </wp:positionV>
            <wp:extent cx="3614400" cy="228600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73">
                      <a:extLst>
                        <a:ext uri="{28A0092B-C50C-407E-A947-70E740481C1C}">
                          <a14:useLocalDpi xmlns:a14="http://schemas.microsoft.com/office/drawing/2010/main" val="0"/>
                        </a:ext>
                      </a:extLst>
                    </a:blip>
                    <a:stretch>
                      <a:fillRect/>
                    </a:stretch>
                  </pic:blipFill>
                  <pic:spPr>
                    <a:xfrm>
                      <a:off x="0" y="0"/>
                      <a:ext cx="3614400" cy="22860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en-GB"/>
        </w:rPr>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2D3904EE" w:rsidR="009C11D4" w:rsidRPr="005607E5" w:rsidRDefault="009C11D4" w:rsidP="00261462">
                            <w:pPr>
                              <w:pStyle w:val="Caption"/>
                              <w:jc w:val="center"/>
                              <w:rPr>
                                <w:noProof/>
                              </w:rPr>
                            </w:pPr>
                            <w:bookmarkStart w:id="93" w:name="_Ref480898157"/>
                            <w:bookmarkStart w:id="94" w:name="_Toc481590258"/>
                            <w:r>
                              <w:t xml:space="preserve">Figure </w:t>
                            </w:r>
                            <w:fldSimple w:instr=" SEQ Figure \* ARABIC ">
                              <w:r>
                                <w:rPr>
                                  <w:noProof/>
                                </w:rPr>
                                <w:t>13</w:t>
                              </w:r>
                            </w:fldSimple>
                            <w:bookmarkEnd w:id="93"/>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2D3904EE" w:rsidR="009C11D4" w:rsidRPr="005607E5" w:rsidRDefault="009C11D4" w:rsidP="00261462">
                      <w:pPr>
                        <w:pStyle w:val="Caption"/>
                        <w:jc w:val="center"/>
                        <w:rPr>
                          <w:noProof/>
                        </w:rPr>
                      </w:pPr>
                      <w:bookmarkStart w:id="95" w:name="_Ref480898157"/>
                      <w:bookmarkStart w:id="96" w:name="_Toc481590258"/>
                      <w:r>
                        <w:t xml:space="preserve">Figure </w:t>
                      </w:r>
                      <w:fldSimple w:instr=" SEQ Figure \* ARABIC ">
                        <w:r>
                          <w:rPr>
                            <w:noProof/>
                          </w:rPr>
                          <w:t>13</w:t>
                        </w:r>
                      </w:fldSimple>
                      <w:bookmarkEnd w:id="95"/>
                      <w:r>
                        <w:t xml:space="preserve">: This image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6"/>
                    </w:p>
                  </w:txbxContent>
                </v:textbox>
                <w10:wrap type="topAndBottom"/>
              </v:shape>
            </w:pict>
          </mc:Fallback>
        </mc:AlternateContent>
      </w:r>
      <w:r w:rsidR="00DB5525">
        <w:rPr>
          <w:noProof/>
          <w:lang w:eastAsia="en-GB"/>
        </w:rPr>
        <w:drawing>
          <wp:anchor distT="0" distB="0" distL="114300" distR="114300" simplePos="0" relativeHeight="251740160" behindDoc="0" locked="0" layoutInCell="1" allowOverlap="1" wp14:anchorId="3617C85A" wp14:editId="4D234FA5">
            <wp:simplePos x="914400" y="914400"/>
            <wp:positionH relativeFrom="page">
              <wp:align>center</wp:align>
            </wp:positionH>
            <wp:positionV relativeFrom="paragraph">
              <wp:posOffset>0</wp:posOffset>
            </wp:positionV>
            <wp:extent cx="3074400" cy="1922400"/>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74">
                      <a:extLst>
                        <a:ext uri="{28A0092B-C50C-407E-A947-70E740481C1C}">
                          <a14:useLocalDpi xmlns:a14="http://schemas.microsoft.com/office/drawing/2010/main" val="0"/>
                        </a:ext>
                      </a:extLst>
                    </a:blip>
                    <a:stretch>
                      <a:fillRect/>
                    </a:stretch>
                  </pic:blipFill>
                  <pic:spPr>
                    <a:xfrm>
                      <a:off x="0" y="0"/>
                      <a:ext cx="3074400" cy="19224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lastRenderedPageBreak/>
        <w:t>This project requires a method by which to establish a</w:t>
      </w:r>
      <w:r w:rsidR="007C0793">
        <w:t>n initial</w:t>
      </w:r>
      <w:r>
        <w:t xml:space="preserve"> connection</w:t>
      </w:r>
      <w:r w:rsidR="007C0793">
        <w:t xml:space="preserve"> between the clients and server, </w:t>
      </w:r>
      <w:r>
        <w:t xml:space="preserve">then once a connection has been </w:t>
      </w:r>
      <w:r w:rsidR="007C0793">
        <w:t>established this project requires a method by which</w:t>
      </w:r>
      <w:r>
        <w:t xml:space="preserve"> to synchronise data between the clients and server.</w:t>
      </w:r>
    </w:p>
    <w:p w14:paraId="7C4E5CBF" w14:textId="207AA8A2"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2B595D">
            <w:rPr>
              <w:noProof/>
            </w:rPr>
            <w:t>(Mey, n.d.)</w:t>
          </w:r>
          <w:r w:rsidR="004F477F" w:rsidRPr="007E0A58">
            <w:fldChar w:fldCharType="end"/>
          </w:r>
        </w:sdtContent>
      </w:sdt>
      <w:r w:rsidR="007C0793">
        <w:t>.</w:t>
      </w:r>
    </w:p>
    <w:p w14:paraId="1FB9CCD1" w14:textId="0CAEC1F9" w:rsidR="004F477F" w:rsidRDefault="007C0793" w:rsidP="00D63895">
      <w:r>
        <w:t>The Transmission Control Protocol</w:t>
      </w:r>
      <w:r w:rsidRPr="007E0A58">
        <w:t xml:space="preserve"> </w:t>
      </w:r>
      <w:r w:rsidR="004F477F" w:rsidRPr="007E0A58">
        <w:t xml:space="preserve">is then useful once the initial connection has been </w:t>
      </w:r>
      <w:r w:rsidR="00D63895">
        <w:t>established</w:t>
      </w:r>
      <w:r w:rsidR="004F477F" w:rsidRPr="007E0A58">
        <w:t xml:space="preserve"> to </w:t>
      </w:r>
      <w:r w:rsidR="00D63895">
        <w:t xml:space="preserve">synchronise data between the clients and server, this is because the Transmission Control Protocol that guarantees that </w:t>
      </w:r>
      <w:r w:rsidR="00211679">
        <w:t>if</w:t>
      </w:r>
      <w:r w:rsidR="00D63895">
        <w:t xml:space="preserve">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2B595D">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7" w:name="_Toc481590202"/>
      <w:r>
        <w:lastRenderedPageBreak/>
        <w:t>Technical Development</w:t>
      </w:r>
      <w:bookmarkEnd w:id="97"/>
    </w:p>
    <w:p w14:paraId="7BAB9D1D" w14:textId="0713924F" w:rsidR="000E1050" w:rsidRDefault="0097449E" w:rsidP="000E1050">
      <w:pPr>
        <w:pStyle w:val="Heading2"/>
        <w:numPr>
          <w:ilvl w:val="1"/>
          <w:numId w:val="6"/>
        </w:numPr>
      </w:pPr>
      <w:bookmarkStart w:id="98" w:name="_Toc481590203"/>
      <w:r>
        <w:t>System D</w:t>
      </w:r>
      <w:r w:rsidR="00CF2116">
        <w:t>esign</w:t>
      </w:r>
      <w:bookmarkEnd w:id="98"/>
    </w:p>
    <w:p w14:paraId="296D97F8" w14:textId="7356B5B6" w:rsidR="00CF7F1B" w:rsidRDefault="00C91575" w:rsidP="00190BC2">
      <w:r>
        <w:rPr>
          <w:noProof/>
          <w:lang w:eastAsia="en-GB"/>
        </w:rPr>
        <mc:AlternateContent>
          <mc:Choice Requires="wps">
            <w:drawing>
              <wp:anchor distT="0" distB="0" distL="114300" distR="114300" simplePos="0" relativeHeight="251855872" behindDoc="0" locked="0" layoutInCell="1" allowOverlap="1" wp14:anchorId="6086066B" wp14:editId="51B47E7E">
                <wp:simplePos x="0" y="0"/>
                <wp:positionH relativeFrom="column">
                  <wp:posOffset>189230</wp:posOffset>
                </wp:positionH>
                <wp:positionV relativeFrom="paragraph">
                  <wp:posOffset>7138035</wp:posOffset>
                </wp:positionV>
                <wp:extent cx="534924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44417EC" w14:textId="571ACE5B" w:rsidR="009C11D4" w:rsidRPr="0059031D" w:rsidRDefault="009C11D4" w:rsidP="00C91575">
                            <w:pPr>
                              <w:pStyle w:val="Caption"/>
                              <w:jc w:val="center"/>
                              <w:rPr>
                                <w:noProof/>
                              </w:rPr>
                            </w:pPr>
                            <w:bookmarkStart w:id="99" w:name="_Ref481418674"/>
                            <w:bookmarkStart w:id="100" w:name="_Toc481590259"/>
                            <w:r>
                              <w:t xml:space="preserve">Figure </w:t>
                            </w:r>
                            <w:fldSimple w:instr=" SEQ Figure \* ARABIC ">
                              <w:r>
                                <w:rPr>
                                  <w:noProof/>
                                </w:rPr>
                                <w:t>14</w:t>
                              </w:r>
                            </w:fldSimple>
                            <w:bookmarkEnd w:id="99"/>
                            <w:r w:rsidRPr="00176426">
                              <w:t xml:space="preserve">: This image shows a graphical representation of the workflow and a stepwise </w:t>
                            </w:r>
                            <w:r>
                              <w:t xml:space="preserve">diagram of </w:t>
                            </w:r>
                            <w:r w:rsidRPr="00176426">
                              <w:t>activities and actions of the system.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066B" id="Text Box 195" o:spid="_x0000_s1039" type="#_x0000_t202" style="position:absolute;margin-left:14.9pt;margin-top:562.05pt;width:421.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" stroked="f">
                <v:textbox style="mso-fit-shape-to-text:t" inset="0,0,0,0">
                  <w:txbxContent>
                    <w:p w14:paraId="744417EC" w14:textId="571ACE5B" w:rsidR="009C11D4" w:rsidRPr="0059031D" w:rsidRDefault="009C11D4" w:rsidP="00C91575">
                      <w:pPr>
                        <w:pStyle w:val="Caption"/>
                        <w:jc w:val="center"/>
                        <w:rPr>
                          <w:noProof/>
                        </w:rPr>
                      </w:pPr>
                      <w:bookmarkStart w:id="101" w:name="_Ref481418674"/>
                      <w:bookmarkStart w:id="102" w:name="_Toc481590259"/>
                      <w:r>
                        <w:t xml:space="preserve">Figure </w:t>
                      </w:r>
                      <w:fldSimple w:instr=" SEQ Figure \* ARABIC ">
                        <w:r>
                          <w:rPr>
                            <w:noProof/>
                          </w:rPr>
                          <w:t>14</w:t>
                        </w:r>
                      </w:fldSimple>
                      <w:bookmarkEnd w:id="101"/>
                      <w:r w:rsidRPr="00176426">
                        <w:t xml:space="preserve">: This image shows a graphical representation of the workflow and a stepwise </w:t>
                      </w:r>
                      <w:r>
                        <w:t xml:space="preserve">diagram of </w:t>
                      </w:r>
                      <w:r w:rsidRPr="00176426">
                        <w:t>activities and actions of the system.</w:t>
                      </w:r>
                      <w:bookmarkEnd w:id="102"/>
                    </w:p>
                  </w:txbxContent>
                </v:textbox>
                <w10:wrap type="topAndBottom"/>
              </v:shape>
            </w:pict>
          </mc:Fallback>
        </mc:AlternateContent>
      </w:r>
      <w:r w:rsidR="00190BC2">
        <w:rPr>
          <w:noProof/>
          <w:lang w:eastAsia="en-GB"/>
        </w:rPr>
        <w:drawing>
          <wp:anchor distT="0" distB="0" distL="114300" distR="114300" simplePos="0" relativeHeight="251806720" behindDoc="0" locked="0" layoutInCell="1" allowOverlap="1" wp14:anchorId="7D173D5A" wp14:editId="1B2D1B0A">
            <wp:simplePos x="914400" y="1743075"/>
            <wp:positionH relativeFrom="page">
              <wp:align>center</wp:align>
            </wp:positionH>
            <wp:positionV relativeFrom="paragraph">
              <wp:posOffset>0</wp:posOffset>
            </wp:positionV>
            <wp:extent cx="5349600" cy="7081200"/>
            <wp:effectExtent l="0" t="0" r="381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5">
                      <a:extLst>
                        <a:ext uri="{28A0092B-C50C-407E-A947-70E740481C1C}">
                          <a14:useLocalDpi xmlns:a14="http://schemas.microsoft.com/office/drawing/2010/main" val="0"/>
                        </a:ext>
                      </a:extLst>
                    </a:blip>
                    <a:stretch>
                      <a:fillRect/>
                    </a:stretch>
                  </pic:blipFill>
                  <pic:spPr>
                    <a:xfrm>
                      <a:off x="0" y="0"/>
                      <a:ext cx="5349600" cy="7081200"/>
                    </a:xfrm>
                    <a:prstGeom prst="rect">
                      <a:avLst/>
                    </a:prstGeom>
                  </pic:spPr>
                </pic:pic>
              </a:graphicData>
            </a:graphic>
            <wp14:sizeRelH relativeFrom="margin">
              <wp14:pctWidth>0</wp14:pctWidth>
            </wp14:sizeRelH>
            <wp14:sizeRelV relativeFrom="margin">
              <wp14:pctHeight>0</wp14:pctHeight>
            </wp14:sizeRelV>
          </wp:anchor>
        </w:drawing>
      </w:r>
    </w:p>
    <w:p w14:paraId="49850B52" w14:textId="54EBC482" w:rsidR="00BA23BC" w:rsidRDefault="00D458F7" w:rsidP="00CF7F1B">
      <w:r>
        <w:lastRenderedPageBreak/>
        <w:t>The diagram above</w:t>
      </w:r>
      <w:r w:rsidR="00DE7975">
        <w:t xml:space="preserve"> (</w:t>
      </w:r>
      <w:r w:rsidR="00DE7975">
        <w:fldChar w:fldCharType="begin"/>
      </w:r>
      <w:r w:rsidR="00DE7975">
        <w:instrText xml:space="preserve"> REF _Ref481418674 \h </w:instrText>
      </w:r>
      <w:r w:rsidR="00DE7975">
        <w:fldChar w:fldCharType="separate"/>
      </w:r>
      <w:r w:rsidR="002B595D">
        <w:t xml:space="preserve">Figure </w:t>
      </w:r>
      <w:r w:rsidR="002B595D">
        <w:rPr>
          <w:noProof/>
        </w:rPr>
        <w:t>14</w:t>
      </w:r>
      <w:r w:rsidR="00DE7975">
        <w:fldChar w:fldCharType="end"/>
      </w:r>
      <w:r w:rsidR="00DE7975">
        <w:t>)</w:t>
      </w:r>
      <w:r>
        <w:t xml:space="preserve"> is a UML activity diagram for the </w:t>
      </w:r>
      <w:r w:rsidR="002D295A">
        <w:t>actions that can be taken while using the Capture the Campus! application</w:t>
      </w:r>
      <w:r w:rsidR="00DE7975">
        <w:t>.</w:t>
      </w:r>
    </w:p>
    <w:p w14:paraId="43187818" w14:textId="77777777" w:rsidR="00BA23BC" w:rsidRDefault="00BA23BC" w:rsidP="00CF7F1B"/>
    <w:p w14:paraId="1DF7962C" w14:textId="5CC6DEDA" w:rsidR="0063573B" w:rsidRDefault="00BA23BC" w:rsidP="00CF7F1B">
      <w:r>
        <w:t>Firstly, as it can be seen the diagram has no start or end, this is because the application itself once started could be used indefinitely unless terminated. The entry point into the diagram or program is at the top where the game over rectangle re-joins the game selection diamond.</w:t>
      </w:r>
    </w:p>
    <w:p w14:paraId="2B518060" w14:textId="264E5F16" w:rsidR="00BA23BC" w:rsidRDefault="00BA23BC" w:rsidP="00CF7F1B">
      <w:r>
        <w:t>In this diagram rectangles represent steps to be carried out while diamonds represent choices, the first choice represents the main menu with each branch and rectangle coming from the game selection diamond representing a button on the menu.</w:t>
      </w:r>
      <w:r w:rsidR="00AD262B">
        <w:t xml:space="preserve"> The lines on the diagram represent the flow of logic, from any object each line can be traced from an end without an arrowhead to</w:t>
      </w:r>
      <w:r w:rsidR="00CD3A35">
        <w:t xml:space="preserve"> only one end with an arrowhead</w:t>
      </w:r>
      <w:r w:rsidR="00AD262B">
        <w:t xml:space="preserve"> even if the line converges with other lines.</w:t>
      </w:r>
      <w:r w:rsidR="004E3CC5">
        <w:t xml:space="preserve"> This shows the flow of logic from cause to effect.</w:t>
      </w:r>
    </w:p>
    <w:p w14:paraId="7CFEA5E9" w14:textId="3FD5CCFA" w:rsidR="00BA23BC" w:rsidRDefault="00BA23BC" w:rsidP="00CF7F1B"/>
    <w:p w14:paraId="082557AF" w14:textId="5AAB7C6D" w:rsidR="00BA23BC" w:rsidRDefault="00BA23BC" w:rsidP="00CF7F1B">
      <w:r>
        <w:t>If the single player menu button is selected then the game state changes to the set activity. However, if the host multiplayer button is selected then the game state first changes to the host multiplayer activity, in this activity the servers to host a game are started and connections from client devices hoping to join a multiplayer game are accepted, this is represented on the diagram by the start game diamond</w:t>
      </w:r>
      <w:r w:rsidR="009218CF">
        <w:t xml:space="preserve">, </w:t>
      </w:r>
      <w:r>
        <w:t xml:space="preserve">the only way to change the game state </w:t>
      </w:r>
      <w:r w:rsidR="009218CF">
        <w:t>would be for the host player to select the start game button on their device and to change their own state to the set activity state.</w:t>
      </w:r>
    </w:p>
    <w:p w14:paraId="2D7B80FC" w14:textId="77777777" w:rsidR="009218CF" w:rsidRDefault="009218CF" w:rsidP="00CF7F1B"/>
    <w:p w14:paraId="76F97A20" w14:textId="088D4DA7" w:rsidR="009218CF" w:rsidRDefault="009218CF" w:rsidP="00CF7F1B">
      <w:r>
        <w:t>Once in the set activity state two opposing corners of the play area or flags are required to be selected to form the bounds of a square or rectangular initial play area, this is performed by first selecting one corner and then selecting the other before clicking the start game button. As can be seen on the diagram above</w:t>
      </w:r>
      <w:r w:rsidR="00AD262B">
        <w:t xml:space="preserve"> flag 2 cannot be selected before flag 1 and the game cannot be started before both flags are selected.</w:t>
      </w:r>
    </w:p>
    <w:p w14:paraId="51619126" w14:textId="77777777" w:rsidR="009218CF" w:rsidRDefault="009218CF" w:rsidP="00CF7F1B"/>
    <w:p w14:paraId="69EBB5F3" w14:textId="4262963A" w:rsidR="009218CF" w:rsidRDefault="009218CF" w:rsidP="00CF7F1B">
      <w:r>
        <w:t xml:space="preserve">On the other end of the spectrum if the join multiplayer button is selected </w:t>
      </w:r>
      <w:r w:rsidR="00385045">
        <w:t xml:space="preserve">then the </w:t>
      </w:r>
      <w:r w:rsidR="003F236A">
        <w:t xml:space="preserve">game state moves to wait to receive an IP address, this can occur in one of two ways, either </w:t>
      </w:r>
      <w:r w:rsidR="00B56D93">
        <w:t>the client on the join multiplayer device receives, verifies and then captures the host multiplayer devices IP address from a UDP broadcast or the IP address is manually entered into the join multiplayer device. For this reason, the IP address of the host multiplayer device is displayed on the host multiplayer activity screen and a button is located on the join multiplayer activity screen which once selected generates an alert dialog with a text entry field into which the host multiplayer device’s IP address can be entered.</w:t>
      </w:r>
    </w:p>
    <w:p w14:paraId="5B2A077C" w14:textId="442F6471" w:rsidR="00B56D93" w:rsidRDefault="00B56D93" w:rsidP="00CF7F1B">
      <w:r>
        <w:t>Once the join multiplayer device has received the host multiplayer device’s IP address, through one method or another, it sits and waits for a signal from the host multiplayer device to show that the host multiplayer device has completed the set activity and the game can commence.</w:t>
      </w:r>
    </w:p>
    <w:p w14:paraId="692D1CE3" w14:textId="67C19C61" w:rsidR="00B56D93" w:rsidRDefault="00B56D93" w:rsidP="00CF7F1B"/>
    <w:p w14:paraId="099916F3" w14:textId="7B4BA047" w:rsidR="00B56D93" w:rsidRDefault="00E078C4" w:rsidP="00CF7F1B">
      <w:r>
        <w:t xml:space="preserve">The game section has two threads of logic passing through it, this is represented by the </w:t>
      </w:r>
      <w:r w:rsidR="00CF5794">
        <w:t>vertical bar coming from the game rectangle that has two arrows coming from it, the top shorter path represents the logic for the enemy while the bottom longer path represents the logic for the player.</w:t>
      </w:r>
    </w:p>
    <w:p w14:paraId="1F50B83C" w14:textId="77777777" w:rsidR="00CF5794" w:rsidRDefault="00CF5794" w:rsidP="00CF7F1B"/>
    <w:p w14:paraId="3155D525" w14:textId="4D7CC614" w:rsidR="00CF5794" w:rsidRDefault="00CF5794" w:rsidP="00CF7F1B">
      <w:r>
        <w:t xml:space="preserve">For the enemy, first the </w:t>
      </w:r>
      <w:r w:rsidR="00AC3990">
        <w:t>enemy’s</w:t>
      </w:r>
      <w:r>
        <w:t xml:space="preserve"> current position is saved before a new position is found for it using the wandering algorithm. The following diamond shows that the enemy is tested at its new position to see if it intersects or collides with anything, if it doesn’t then the enemy is moved again. However, if the enemy has collided with an object then the variable used to contain the enemy’s current velocity is changed to reflect this collision and the enemy is moved back to its previous position, the enemy is moved back because otherwise there is a possibility that the enemy could become stuck on the object that it has collided with.</w:t>
      </w:r>
    </w:p>
    <w:p w14:paraId="293695A5" w14:textId="04FCD119" w:rsidR="00CF5794" w:rsidRDefault="00CF5794" w:rsidP="00CF7F1B">
      <w:r>
        <w:lastRenderedPageBreak/>
        <w:t xml:space="preserve">If the enemy did collide then the diagram goes on to show that the object that was collided with is tested to see if it is a player, if it isn’t a player then </w:t>
      </w:r>
      <w:r w:rsidR="00CD3A35">
        <w:t>again,</w:t>
      </w:r>
      <w:r>
        <w:t xml:space="preserve"> t</w:t>
      </w:r>
      <w:r w:rsidR="00CD3A35">
        <w:t>he enemy is moved and the cycle continues. However, if it is a player then the player is effectively killed</w:t>
      </w:r>
      <w:r w:rsidR="00ED7DEB">
        <w:t>,</w:t>
      </w:r>
      <w:r w:rsidR="00CD3A35">
        <w:t xml:space="preserve"> meaning that the player’s current path through the play area is removed and the player’s score is reduced by half. This cycle continues until the game ends, which is represented in the other thread of logic.</w:t>
      </w:r>
    </w:p>
    <w:p w14:paraId="2BF068BB" w14:textId="6641F8A0" w:rsidR="00CD3A35" w:rsidRDefault="00CD3A35" w:rsidP="00CF7F1B"/>
    <w:p w14:paraId="0BEC0AFD" w14:textId="44A84CAB" w:rsidR="00CD3A35" w:rsidRDefault="00CD3A35" w:rsidP="00CF7F1B">
      <w:r>
        <w:t>On the other thread of logic, first the game state is checked to see if the requirements to end the game have been met, this may seem unusual at the beginning of the loop, however, it would be pointless to continue with the loop any further once the end conditions have been met and errors could occur if the loop did continue. The end conditions for the game are that at least 75% of the initial play area is captured by all players together.</w:t>
      </w:r>
    </w:p>
    <w:p w14:paraId="2A8F5960" w14:textId="4A7B32A9" w:rsidR="009F55FC" w:rsidRDefault="008F3A0D" w:rsidP="00CF7F1B">
      <w:r>
        <w:t>If the game did not end then the current position of the current player is checked to see if it is different from the last known location of that player, if it is not different then there is no point moving the representation of that player on the map or broadcasting their current position to other players and the logic moves o</w:t>
      </w:r>
      <w:r w:rsidR="009F55FC">
        <w:t>n to check for the next player.</w:t>
      </w:r>
    </w:p>
    <w:p w14:paraId="73535F53" w14:textId="77777777" w:rsidR="009F55FC" w:rsidRDefault="009F55FC" w:rsidP="00CF7F1B"/>
    <w:p w14:paraId="1CCBCF01" w14:textId="77777777" w:rsidR="000E0869" w:rsidRDefault="008F3A0D" w:rsidP="00CF7F1B">
      <w:r>
        <w:t>However, if the player did move then as shown in the diagram it goes on to check if the player is inside the play area, if the player is not inside the play area</w:t>
      </w:r>
      <w:r w:rsidR="009F55FC">
        <w:t xml:space="preserve"> then</w:t>
      </w:r>
      <w:r>
        <w:t xml:space="preserve"> </w:t>
      </w:r>
      <w:r w:rsidR="009F55FC">
        <w:t xml:space="preserve">the program goes on to check if the player has a path associated with them, if they do it can be assumed that the player has just crossed from inside the play area to outside the play area. Thus, the program finds the point where the player crossed from within the play area to outside the play area by taking the </w:t>
      </w:r>
      <w:r w:rsidR="00FA7DE4">
        <w:t xml:space="preserve">line segment represented by the </w:t>
      </w:r>
      <w:r w:rsidR="009F55FC">
        <w:t>player’s current position and previous position and finding the point where that line segment intersects the play area.</w:t>
      </w:r>
    </w:p>
    <w:p w14:paraId="07921F8E" w14:textId="1D7E994D" w:rsidR="008F3A0D" w:rsidRDefault="00FA7DE4" w:rsidP="00CF7F1B">
      <w:r>
        <w:t>After adding that point to the player’s path the program, using the polygon clipping algorithm, finds the smallest of the two polygons that are created by bisecting the play area by the player’s path and removes this polygon from the play area and colours it in in the player’s colour. The area of this polygon is then added to the player’s score and removed from the variable tracking the current play area’s area. This change is then broadcasted to all other player’s</w:t>
      </w:r>
    </w:p>
    <w:p w14:paraId="2340E3E6" w14:textId="77777777" w:rsidR="00FA7DE4" w:rsidRDefault="00FA7DE4" w:rsidP="00CF7F1B"/>
    <w:p w14:paraId="020ED629" w14:textId="355DEB45" w:rsidR="009F55FC" w:rsidRDefault="009F55FC" w:rsidP="00CF7F1B">
      <w:r>
        <w:t xml:space="preserve">If the player is inside the play area the diagram shows that the program checks to see if a path has already been </w:t>
      </w:r>
      <w:r w:rsidR="000E0869">
        <w:t>created</w:t>
      </w:r>
      <w:r>
        <w:t>, if a path has been started the players current position is added to the list of the paths vertices. However, if a path has not yet been created then the program finds the point where the line segment represented by the player’s current position and previous position intersects the play are</w:t>
      </w:r>
      <w:r w:rsidR="00FA7DE4">
        <w:t>a</w:t>
      </w:r>
      <w:r>
        <w:t>, this position can be assumed to be where the player crossed into the play area and as such where the player’s path through the play area should begin</w:t>
      </w:r>
      <w:r w:rsidR="00FA7DE4">
        <w:t xml:space="preserve">, this works </w:t>
      </w:r>
      <w:r w:rsidR="00ED7DEB">
        <w:t>the same</w:t>
      </w:r>
      <w:r w:rsidR="00FA7DE4">
        <w:t xml:space="preserve"> as described for adding the last point to the player’s path.</w:t>
      </w:r>
      <w:r w:rsidR="00ED7DEB">
        <w:t xml:space="preserve"> If the program cannot find an intersection between these two line segments then it can be assumed that the player has just had their path removed by intersecting with the enemy and as such no path is added to the player.</w:t>
      </w:r>
    </w:p>
    <w:p w14:paraId="64E2FB85" w14:textId="4EE62031" w:rsidR="008B390F" w:rsidRDefault="008B390F" w:rsidP="00CF7F1B"/>
    <w:p w14:paraId="6D6DC6FF" w14:textId="648F2EBA" w:rsidR="008B390F" w:rsidRDefault="00ED7DEB" w:rsidP="00CF7F1B">
      <w:r>
        <w:t>The program will continue to execute these two threads of logic for each player in the current game until a flag is raised by the end game conditions, when this occurs the program moves onto the score or game over activity which displays the player’s score and offers to return them to the main menu</w:t>
      </w:r>
      <w:r w:rsidR="000E0869">
        <w:t xml:space="preserve"> to start the cycle again</w:t>
      </w:r>
      <w:r>
        <w:t>.</w:t>
      </w:r>
    </w:p>
    <w:p w14:paraId="6400710E" w14:textId="2BBE48FF" w:rsidR="00731B6E" w:rsidRDefault="00731B6E" w:rsidP="00CF7F1B"/>
    <w:p w14:paraId="3E0322F9" w14:textId="3CC6F121" w:rsidR="00731B6E" w:rsidRDefault="00731B6E" w:rsidP="00CF7F1B">
      <w:r>
        <w:t>A full graphical overview of the entire system can be seen below (</w:t>
      </w:r>
      <w:r>
        <w:fldChar w:fldCharType="begin"/>
      </w:r>
      <w:r>
        <w:instrText xml:space="preserve"> REF _Ref481472362 \n \h </w:instrText>
      </w:r>
      <w:r>
        <w:fldChar w:fldCharType="separate"/>
      </w:r>
      <w:r w:rsidR="002B595D">
        <w:t>Appendix C:</w:t>
      </w:r>
      <w:r>
        <w:fldChar w:fldCharType="end"/>
      </w:r>
      <w:r>
        <w:t>).</w:t>
      </w:r>
    </w:p>
    <w:p w14:paraId="20E1E1D6" w14:textId="77777777" w:rsidR="0027399C" w:rsidRDefault="0027399C" w:rsidP="00CF7F1B"/>
    <w:p w14:paraId="01C46376" w14:textId="7D77FC94" w:rsidR="007E0A64" w:rsidRDefault="007E0A64" w:rsidP="00CF7F1B">
      <w:r>
        <w:t>A full breakdown on how the user can interact with the system including images and diagrams showing the user interface see below (</w:t>
      </w:r>
      <w:r>
        <w:fldChar w:fldCharType="begin"/>
      </w:r>
      <w:r>
        <w:instrText xml:space="preserve"> REF _Ref481502640 \n \h </w:instrText>
      </w:r>
      <w:r>
        <w:fldChar w:fldCharType="separate"/>
      </w:r>
      <w:r w:rsidR="002B595D">
        <w:t>4.2</w:t>
      </w:r>
      <w:r>
        <w:fldChar w:fldCharType="end"/>
      </w:r>
      <w:r>
        <w:t>).</w:t>
      </w:r>
    </w:p>
    <w:p w14:paraId="077F3037" w14:textId="7A3E0F3A" w:rsidR="00C91575" w:rsidRDefault="00C91575" w:rsidP="00CF7F1B"/>
    <w:p w14:paraId="39DB1836" w14:textId="77777777" w:rsidR="00C91575" w:rsidRDefault="00C91575" w:rsidP="00CF7F1B">
      <w:pPr>
        <w:sectPr w:rsidR="00C91575"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3" w:name="_Toc481590204"/>
      <w:r>
        <w:lastRenderedPageBreak/>
        <w:t>Networking Design</w:t>
      </w:r>
      <w:bookmarkEnd w:id="103"/>
    </w:p>
    <w:p w14:paraId="38454E4F" w14:textId="6BC7B7F0" w:rsidR="009A0F1A" w:rsidRDefault="009A0F1A" w:rsidP="0063573B">
      <w:pPr>
        <w:pStyle w:val="Heading2"/>
        <w:numPr>
          <w:ilvl w:val="3"/>
          <w:numId w:val="6"/>
        </w:numPr>
      </w:pPr>
      <w:bookmarkStart w:id="104" w:name="_Toc481590205"/>
      <w:r>
        <w:t>Client Design</w:t>
      </w:r>
      <w:bookmarkEnd w:id="104"/>
    </w:p>
    <w:p w14:paraId="202E5C4A" w14:textId="630A55B7" w:rsidR="00C84D8E" w:rsidRDefault="0048043F" w:rsidP="00C84D8E">
      <w:r>
        <w:rPr>
          <w:noProof/>
          <w:lang w:eastAsia="en-GB"/>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7BA1923D" w:rsidR="009C11D4" w:rsidRPr="00473A0B" w:rsidRDefault="009C11D4" w:rsidP="00A15CE8">
                            <w:pPr>
                              <w:pStyle w:val="Caption"/>
                              <w:jc w:val="center"/>
                              <w:rPr>
                                <w:noProof/>
                              </w:rPr>
                            </w:pPr>
                            <w:bookmarkStart w:id="105" w:name="_Ref481098379"/>
                            <w:bookmarkStart w:id="106" w:name="_Toc481590260"/>
                            <w:r>
                              <w:t xml:space="preserve">Figure </w:t>
                            </w:r>
                            <w:fldSimple w:instr=" SEQ Figure \* ARABIC ">
                              <w:r>
                                <w:rPr>
                                  <w:noProof/>
                                </w:rPr>
                                <w:t>15</w:t>
                              </w:r>
                            </w:fldSimple>
                            <w:bookmarkEnd w:id="105"/>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7BA1923D" w:rsidR="009C11D4" w:rsidRPr="00473A0B" w:rsidRDefault="009C11D4" w:rsidP="00A15CE8">
                      <w:pPr>
                        <w:pStyle w:val="Caption"/>
                        <w:jc w:val="center"/>
                        <w:rPr>
                          <w:noProof/>
                        </w:rPr>
                      </w:pPr>
                      <w:bookmarkStart w:id="107" w:name="_Ref481098379"/>
                      <w:bookmarkStart w:id="108" w:name="_Toc481590260"/>
                      <w:r>
                        <w:t xml:space="preserve">Figure </w:t>
                      </w:r>
                      <w:fldSimple w:instr=" SEQ Figure \* ARABIC ">
                        <w:r>
                          <w:rPr>
                            <w:noProof/>
                          </w:rPr>
                          <w:t>15</w:t>
                        </w:r>
                      </w:fldSimple>
                      <w:bookmarkEnd w:id="107"/>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8"/>
                    </w:p>
                  </w:txbxContent>
                </v:textbox>
                <w10:wrap type="topAndBottom"/>
              </v:shape>
            </w:pict>
          </mc:Fallback>
        </mc:AlternateContent>
      </w:r>
      <w:r w:rsidR="00012593">
        <w:rPr>
          <w:noProof/>
          <w:lang w:eastAsia="en-GB"/>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6">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62419B9A"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2B595D">
        <w:t xml:space="preserve">Figure </w:t>
      </w:r>
      <w:r w:rsidR="002B595D">
        <w:rPr>
          <w:noProof/>
        </w:rPr>
        <w:t>15</w:t>
      </w:r>
      <w:r w:rsidR="007934E8">
        <w:fldChar w:fldCharType="end"/>
      </w:r>
      <w:r>
        <w:t>) shows</w:t>
      </w:r>
      <w:r w:rsidR="007934E8">
        <w:t xml:space="preserve"> a</w:t>
      </w:r>
      <w:r w:rsidR="00D86659">
        <w:t xml:space="preserve"> graphical</w:t>
      </w:r>
      <w:r w:rsidR="007934E8">
        <w:t xml:space="preserve"> representation of the</w:t>
      </w:r>
      <w:r w:rsidR="00581811">
        <w:t xml:space="preserve"> solution for the C</w:t>
      </w:r>
      <w:r>
        <w:t>lient</w:t>
      </w:r>
      <w:r w:rsidR="00D86659">
        <w:t>, this</w:t>
      </w:r>
      <w:r w:rsidR="00C00B63">
        <w:t xml:space="preserve"> diagram</w:t>
      </w:r>
      <w:r w:rsidR="00D86659">
        <w:t xml:space="preserve"> is called a code map.</w:t>
      </w:r>
    </w:p>
    <w:p w14:paraId="45FA0A7A" w14:textId="06F62E6F" w:rsidR="00D86659" w:rsidRDefault="00405F21" w:rsidP="00D86659">
      <w:r>
        <w:t>This</w:t>
      </w:r>
      <w:r w:rsidR="007934E8">
        <w:t xml:space="preserve"> </w:t>
      </w:r>
      <w:r w:rsidR="00D86659">
        <w:t>code map</w:t>
      </w:r>
      <w:r w:rsidR="007934E8">
        <w:t xml:space="preserve"> shows</w:t>
      </w:r>
      <w:r w:rsidR="00D86659">
        <w:t xml:space="preserve"> both</w:t>
      </w:r>
      <w:r w:rsidR="007934E8">
        <w:t xml:space="preserve"> the projects</w:t>
      </w:r>
      <w:r w:rsidR="00D86659">
        <w:t xml:space="preserve"> of the solution</w:t>
      </w:r>
      <w:r w:rsidR="007934E8">
        <w:t xml:space="preserve"> and classes</w:t>
      </w:r>
      <w:r w:rsidR="00D86659">
        <w:t xml:space="preserve"> contained within these projects</w:t>
      </w:r>
      <w:r w:rsidR="007934E8">
        <w:t xml:space="preserve"> </w:t>
      </w:r>
      <w:r w:rsidR="00D86659">
        <w:t>which when compiled</w:t>
      </w:r>
      <w:r w:rsidR="007934E8">
        <w:t xml:space="preserve"> create</w:t>
      </w:r>
      <w:r w:rsidR="00D86659">
        <w:t xml:space="preserve"> the client.</w:t>
      </w:r>
    </w:p>
    <w:p w14:paraId="13C378F0" w14:textId="50CBCE28" w:rsidR="007934E8" w:rsidRDefault="00D86659" w:rsidP="00D86659">
      <w:r>
        <w:t xml:space="preserve">Included in the code map </w:t>
      </w:r>
      <w:r w:rsidR="007934E8">
        <w:t xml:space="preserve">are </w:t>
      </w:r>
      <w:r>
        <w:t xml:space="preserve">arrows that depict </w:t>
      </w:r>
      <w:r w:rsidR="007934E8">
        <w:t>inheritance</w:t>
      </w:r>
      <w:r>
        <w:t xml:space="preserve"> between </w:t>
      </w:r>
      <w:r w:rsidR="00405F21">
        <w:t>classes, objects being called, f</w:t>
      </w:r>
      <w:r>
        <w:t>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07FB69D0" w:rsidR="00D86659" w:rsidRDefault="00D86659" w:rsidP="00D86659">
      <w:r>
        <w:t>The full legend for the code map can be seen below (</w:t>
      </w:r>
      <w:r w:rsidR="00620CC0">
        <w:fldChar w:fldCharType="begin"/>
      </w:r>
      <w:r w:rsidR="00620CC0">
        <w:instrText xml:space="preserve"> REF _Ref481108462 \n \h </w:instrText>
      </w:r>
      <w:r w:rsidR="00620CC0">
        <w:fldChar w:fldCharType="separate"/>
      </w:r>
      <w:r w:rsidR="002B595D">
        <w:t>Appendix B:</w:t>
      </w:r>
      <w:r w:rsidR="00620CC0">
        <w:fldChar w:fldCharType="end"/>
      </w:r>
      <w:r>
        <w:t>).</w:t>
      </w:r>
    </w:p>
    <w:p w14:paraId="5342C2BD" w14:textId="0B24D68F" w:rsidR="00620CC0" w:rsidRDefault="00620CC0" w:rsidP="00D86659"/>
    <w:p w14:paraId="55DA06E9" w14:textId="17BECFAC"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2B595D">
        <w:t xml:space="preserve">Figure </w:t>
      </w:r>
      <w:r w:rsidR="002B595D">
        <w:rPr>
          <w:noProof/>
        </w:rPr>
        <w:t>15</w:t>
      </w:r>
      <w:r w:rsidR="00620CC0">
        <w:fldChar w:fldCharType="end"/>
      </w:r>
      <w:r w:rsidR="00620CC0">
        <w:t>)</w:t>
      </w:r>
      <w:r>
        <w:t xml:space="preserve"> </w:t>
      </w:r>
      <w:r w:rsidR="00581811">
        <w:t>in the solution for the C</w:t>
      </w:r>
      <w:r w:rsidR="00620CC0">
        <w:t xml:space="preserve">lient there are two projects; an </w:t>
      </w:r>
      <w:r w:rsidR="00780EE4">
        <w:t>application</w:t>
      </w:r>
      <w:r w:rsidR="00620CC0">
        <w:t xml:space="preserve"> called ToClient contained within a folder named Wrapper and a library called Client, </w:t>
      </w:r>
      <w:r w:rsidR="00211679">
        <w:t>both</w:t>
      </w:r>
      <w:r w:rsidR="00620CC0">
        <w:t xml:space="preserve"> projects are themselves contained within a folder called Input which itself is contained within a folder named Networking.</w:t>
      </w:r>
    </w:p>
    <w:p w14:paraId="7831380D" w14:textId="219FF83C" w:rsidR="00F86E5B" w:rsidRDefault="00F86E5B" w:rsidP="00620CC0">
      <w:r>
        <w:t>To see this solution in the context of other solutions within the Networking folder see below (</w:t>
      </w:r>
      <w:r>
        <w:fldChar w:fldCharType="begin"/>
      </w:r>
      <w:r>
        <w:instrText xml:space="preserve"> REF _Ref472374207 \n \h </w:instrText>
      </w:r>
      <w:r>
        <w:fldChar w:fldCharType="separate"/>
      </w:r>
      <w:r w:rsidR="002B595D">
        <w:t>Appendix D:</w:t>
      </w:r>
      <w:r>
        <w:fldChar w:fldCharType="end"/>
      </w:r>
      <w:r>
        <w:t>).</w:t>
      </w:r>
    </w:p>
    <w:p w14:paraId="5ACF892A" w14:textId="3EB40B3B" w:rsidR="009A0F1A" w:rsidRDefault="009A0F1A" w:rsidP="009A0F1A"/>
    <w:p w14:paraId="11C4A75C" w14:textId="3F901BD6" w:rsidR="00C31D35" w:rsidRDefault="00405F21" w:rsidP="009A0F1A">
      <w:r>
        <w:t xml:space="preserve">The Client library </w:t>
      </w:r>
      <w:r w:rsidR="000852E3">
        <w:t xml:space="preserve">has been designed </w:t>
      </w:r>
      <w:r w:rsidR="0079148F">
        <w:t>in a modular fash</w:t>
      </w:r>
      <w:r w:rsidR="00780EE4">
        <w:t>ion</w:t>
      </w:r>
      <w:r w:rsidR="000852E3">
        <w:t xml:space="preserve"> so that it can be </w:t>
      </w:r>
      <w:r w:rsidR="00CE64E6">
        <w:t>adapted to work in</w:t>
      </w:r>
      <w:r w:rsidR="000852E3">
        <w:t xml:space="preserve"> any solution to send either UDP or TCP messages.</w:t>
      </w:r>
    </w:p>
    <w:p w14:paraId="4B07E718" w14:textId="77777777" w:rsidR="00C31D35" w:rsidRDefault="00C31D35" w:rsidP="009A0F1A"/>
    <w:p w14:paraId="150B2DA8" w14:textId="1AF4E950" w:rsidR="00C31D35" w:rsidRDefault="000852E3" w:rsidP="009A0F1A">
      <w:r>
        <w:t xml:space="preserve">The Client </w:t>
      </w:r>
      <w:r w:rsidR="00BF04FC">
        <w:t>library contains three</w:t>
      </w:r>
      <w:r>
        <w:t xml:space="preserve"> classes:</w:t>
      </w:r>
    </w:p>
    <w:p w14:paraId="40A76F64" w14:textId="77777777" w:rsidR="00C31D35" w:rsidRDefault="00C31D35" w:rsidP="009A0F1A"/>
    <w:p w14:paraId="253F83DA" w14:textId="40D00447" w:rsidR="00C31D35" w:rsidRDefault="000852E3" w:rsidP="009A0F1A">
      <w:r>
        <w:t>The first class takes an input from the user, parses it and then passes the relevant information onto one of the other two classes in the project</w:t>
      </w:r>
      <w:r w:rsidR="007B2374">
        <w:t>,</w:t>
      </w:r>
      <w:r>
        <w:t xml:space="preserve"> this class is called the Client class</w:t>
      </w:r>
      <w:r w:rsidR="00C31D35">
        <w:t>.</w:t>
      </w:r>
    </w:p>
    <w:p w14:paraId="29B9AFE8" w14:textId="77777777" w:rsidR="005D190D" w:rsidRDefault="00C31D35" w:rsidP="009A0F1A">
      <w:r>
        <w:t>Within the Client</w:t>
      </w:r>
      <w:r w:rsidR="000852E3">
        <w:t xml:space="preserve"> class is a public method named Input</w:t>
      </w:r>
      <w:r>
        <w:t>,</w:t>
      </w:r>
      <w:r w:rsidR="000852E3">
        <w:t xml:space="preserve"> </w:t>
      </w:r>
      <w:r>
        <w:t xml:space="preserve">the Input method </w:t>
      </w:r>
      <w:r w:rsidR="000852E3">
        <w:t>is the method that should be called whenever a network communication is to be sent</w:t>
      </w:r>
      <w:r>
        <w:t>.</w:t>
      </w:r>
      <w:r w:rsidR="000852E3">
        <w:t xml:space="preserve"> </w:t>
      </w:r>
      <w:r>
        <w:t>To call this method an array of strings must be passed to it as an argument, the array of strings must at least contain a flag denoting the protocol to be used and the identifier of the information to be received or the identifier of the information to be sent and the piece of information.</w:t>
      </w:r>
    </w:p>
    <w:p w14:paraId="56D7AAAC" w14:textId="77777777" w:rsidR="005D190D" w:rsidRDefault="00C31D35" w:rsidP="009A0F1A">
      <w:r>
        <w:t>The order of the strings</w:t>
      </w:r>
      <w:r w:rsidR="005D190D">
        <w:t xml:space="preserve"> in the string array</w:t>
      </w:r>
      <w:r>
        <w:t xml:space="preserve"> does not necessarily matter; however, a piece of information must always follow its flag</w:t>
      </w:r>
      <w:r w:rsidR="005D190D">
        <w:t>.</w:t>
      </w:r>
    </w:p>
    <w:p w14:paraId="1C1F9BD2" w14:textId="61DA370D" w:rsidR="00211679" w:rsidRDefault="00C31D35" w:rsidP="009A0F1A">
      <w:r>
        <w:t xml:space="preserve">The flags that can be </w:t>
      </w:r>
      <w:r w:rsidR="005D190D">
        <w:t>used to control</w:t>
      </w:r>
      <w:r>
        <w:t xml:space="preserve"> the</w:t>
      </w:r>
      <w:r w:rsidR="005D190D">
        <w:t xml:space="preserve"> behaviour of the</w:t>
      </w:r>
      <w:r>
        <w:t xml:space="preserve"> method include; “-t” which denotes </w:t>
      </w:r>
      <w:r w:rsidR="00581811">
        <w:t xml:space="preserve">that </w:t>
      </w:r>
      <w:r>
        <w:t>the message should be transmitted using the TCP protocol, “-u” which denotes</w:t>
      </w:r>
      <w:r w:rsidR="00581811">
        <w:t xml:space="preserve"> that</w:t>
      </w:r>
      <w:r>
        <w:t xml:space="preserve"> the message should be transmitted or received using the UDP protocol, “-i” which denotes that the following string in the string array is the IP address that the message should be sent to</w:t>
      </w:r>
      <w:r w:rsidR="005D190D">
        <w:t xml:space="preserve"> or received from and “-p” which denotes that the following string in the string array is the port that the message should be sent to or received from.</w:t>
      </w:r>
    </w:p>
    <w:p w14:paraId="0B8CA8CC" w14:textId="49C9288B" w:rsidR="005D190D" w:rsidRDefault="005D190D" w:rsidP="009A0F1A"/>
    <w:p w14:paraId="7C999C45" w14:textId="5DF64D84" w:rsidR="00EA3819" w:rsidRDefault="00EA3819" w:rsidP="00EA3819">
      <w:r>
        <w:t xml:space="preserve">The second class takes the output </w:t>
      </w:r>
      <w:r w:rsidR="00F2636F">
        <w:t>from the I</w:t>
      </w:r>
      <w:r>
        <w:t xml:space="preserve">nput class, sends it via the TCP protocol to a socket over the network defined by the IP address and </w:t>
      </w:r>
      <w:r w:rsidR="00204C55">
        <w:t xml:space="preserve">the </w:t>
      </w:r>
      <w:r>
        <w:t>port specified by the input string and then waits a suitable amount of time for a relevant response from the recipient</w:t>
      </w:r>
      <w:r w:rsidR="007B2374">
        <w:t>,</w:t>
      </w:r>
      <w:r>
        <w:t xml:space="preserve"> this class is called the </w:t>
      </w:r>
      <w:r w:rsidR="007B2374">
        <w:t>ToTCPServer</w:t>
      </w:r>
      <w:r>
        <w:t xml:space="preserve"> class.</w:t>
      </w:r>
    </w:p>
    <w:p w14:paraId="1EDD8FE8" w14:textId="16BDEBA6" w:rsidR="00211679" w:rsidRDefault="00204C55" w:rsidP="009A0F1A">
      <w:r>
        <w:t>If the argument string from the Input class contains both an identifier and a piece of information the ToTCPServer class will immediately return</w:t>
      </w:r>
      <w:r w:rsidR="006767C6">
        <w:t xml:space="preserve"> with an acknowledgement that the message has been sent</w:t>
      </w:r>
      <w:r>
        <w:t xml:space="preserve"> after sending its message. However, if the argument string from the Input class contains only an identifier the ToTCPServer class will wait for a response and then return that, if the ToTCPServer class does not receive a response after three seconds an appropriate error message is returned instead.</w:t>
      </w:r>
    </w:p>
    <w:p w14:paraId="7E22FC14" w14:textId="633D4CBA" w:rsidR="00204C55" w:rsidRDefault="00204C55" w:rsidP="009A0F1A"/>
    <w:p w14:paraId="5142B09F" w14:textId="36621F13" w:rsidR="00204C55" w:rsidRDefault="00204C55" w:rsidP="009A0F1A">
      <w:r>
        <w:t xml:space="preserve">The third class either takes the output from the Input class and broadcasts it via the UDP protocol to any port specified by the input string on the local network or the third class receives a message broadcasted via the UDP protocol on the port specified by the input </w:t>
      </w:r>
      <w:r>
        <w:lastRenderedPageBreak/>
        <w:t xml:space="preserve">string on the local network. Regardless of which mode the third class is set </w:t>
      </w:r>
      <w:r w:rsidR="001D1177">
        <w:t>to it</w:t>
      </w:r>
      <w:r>
        <w:t xml:space="preserve"> waits a suitable amount of time for a relevant </w:t>
      </w:r>
      <w:r w:rsidR="001D1177">
        <w:t>message, if the third class does not receive a response after three seconds an appropriate error message is returned. T</w:t>
      </w:r>
      <w:r>
        <w:t>his class is called the To</w:t>
      </w:r>
      <w:r w:rsidR="001D1177">
        <w:t>UDP</w:t>
      </w:r>
      <w:r>
        <w:t>Server class.</w:t>
      </w:r>
    </w:p>
    <w:p w14:paraId="6D4EDF7C" w14:textId="107FBDEC" w:rsidR="00780EE4" w:rsidRDefault="00780EE4" w:rsidP="009A0F1A"/>
    <w:p w14:paraId="3003AD19" w14:textId="69A712FA" w:rsidR="00780EE4" w:rsidRDefault="00780EE4" w:rsidP="00780EE4">
      <w:r>
        <w:t>The ToClient application is a test wrapper for the Client library. The ToClient application has been designed to allow arguments for the Client library to be built from the command prompt for rapid testing and prototyping.</w:t>
      </w:r>
    </w:p>
    <w:p w14:paraId="18147465" w14:textId="77777777" w:rsidR="00780EE4" w:rsidRDefault="00780EE4" w:rsidP="00780EE4"/>
    <w:p w14:paraId="63C21823" w14:textId="5D8ACE45" w:rsidR="00780EE4" w:rsidRDefault="00780EE4" w:rsidP="00780EE4">
      <w:r>
        <w:t>The ToClient application contains one class:</w:t>
      </w:r>
    </w:p>
    <w:p w14:paraId="03C3C273" w14:textId="60A7C82B" w:rsidR="001D1177" w:rsidRDefault="001D1177" w:rsidP="009A0F1A"/>
    <w:p w14:paraId="468990CB" w14:textId="4F20C845" w:rsidR="00780EE4" w:rsidRDefault="00724C39" w:rsidP="00780EE4">
      <w:r>
        <w:t>This</w:t>
      </w:r>
      <w:r w:rsidR="00780EE4">
        <w:t xml:space="preserve"> class takes an input from the user, constructs a string array from it and then passes this string array as an argument to the public Input method of the Client library, this class is called the ToClient class.</w:t>
      </w:r>
    </w:p>
    <w:p w14:paraId="268491B1" w14:textId="57B200AA" w:rsidR="00780EE4" w:rsidRDefault="00780EE4" w:rsidP="00780EE4">
      <w:r>
        <w:t>The command line argument to this application is a series of strings separated by spaces, the string must at least contain a flag denoting the protocol to be used and the identifier of the information to be received or the identifier of the information to be sent and the piece of information.</w:t>
      </w:r>
    </w:p>
    <w:p w14:paraId="7481D458" w14:textId="44BE3C84" w:rsidR="00581811" w:rsidRDefault="00581811" w:rsidP="00780EE4">
      <w:r>
        <w:t xml:space="preserve">A useful advantage of the ToClient application test wrapper is that it allows for the autonomous testing of the Client libraries functionality through the piping of inputs from a text file to the post build arguments section of the application </w:t>
      </w:r>
      <w:sdt>
        <w:sdtPr>
          <w:id w:val="-1459257271"/>
          <w:citation/>
        </w:sdtPr>
        <w:sdtContent>
          <w:r>
            <w:fldChar w:fldCharType="begin"/>
          </w:r>
          <w:r>
            <w:instrText xml:space="preserve"> CITATION Jer14 \l 2057 </w:instrText>
          </w:r>
          <w:r>
            <w:fldChar w:fldCharType="separate"/>
          </w:r>
          <w:r w:rsidR="002B595D">
            <w:rPr>
              <w:noProof/>
            </w:rPr>
            <w:t>(Jeremy, 2014)</w:t>
          </w:r>
          <w:r>
            <w:fldChar w:fldCharType="end"/>
          </w:r>
        </w:sdtContent>
      </w:sdt>
      <w:r>
        <w:t>.</w:t>
      </w:r>
    </w:p>
    <w:p w14:paraId="512AF0A7" w14:textId="77777777" w:rsidR="00780EE4" w:rsidRDefault="00780EE4"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This means that the contents of the solution’s classes are only accessible from within the classes of the solution,</w:t>
      </w:r>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meaning that the value or state of structured data within the class is hidden from the user when they are outside of the class.</w:t>
      </w:r>
    </w:p>
    <w:p w14:paraId="4CBCFC19" w14:textId="43CB471C"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2B595D">
            <w:rPr>
              <w:noProof/>
            </w:rPr>
            <w:t>(Noble, 2002)</w:t>
          </w:r>
          <w:r w:rsidR="00E65296">
            <w:fldChar w:fldCharType="end"/>
          </w:r>
        </w:sdtContent>
      </w:sdt>
      <w:r w:rsidR="00E65296">
        <w:t>.</w:t>
      </w:r>
    </w:p>
    <w:p w14:paraId="66CDF662" w14:textId="47345FBF" w:rsidR="009A0F1A" w:rsidRDefault="00E65296" w:rsidP="00E65296">
      <w:r>
        <w:t>Encapsulation also stops fellow</w:t>
      </w:r>
      <w:r w:rsidR="00AD532F">
        <w:t xml:space="preserve"> developers</w:t>
      </w:r>
      <w:r>
        <w:t>,</w:t>
      </w:r>
      <w:r w:rsidR="00AD532F">
        <w:t xml:space="preserve"> who may not fully </w:t>
      </w:r>
      <w:r>
        <w:t>comprehend</w:t>
      </w:r>
      <w:r w:rsidR="00581811">
        <w:t xml:space="preserve"> an </w:t>
      </w:r>
      <w:r w:rsidR="00AD532F">
        <w:t>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2B595D">
            <w:rPr>
              <w:noProof/>
            </w:rPr>
            <w:t>(Berard, 2015)</w:t>
          </w:r>
          <w:r w:rsidR="009A0F1A">
            <w:fldChar w:fldCharType="end"/>
          </w:r>
        </w:sdtContent>
      </w:sdt>
      <w:r w:rsidR="009A0F1A">
        <w:t>.</w:t>
      </w:r>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9" w:name="_Toc481590206"/>
      <w:r>
        <w:lastRenderedPageBreak/>
        <w:t>Watchdog Design</w:t>
      </w:r>
      <w:bookmarkEnd w:id="109"/>
    </w:p>
    <w:p w14:paraId="24F7C222" w14:textId="0D53BBE1" w:rsidR="00012593" w:rsidRDefault="0048043F" w:rsidP="0048043F">
      <w:r>
        <w:rPr>
          <w:noProof/>
          <w:lang w:eastAsia="en-GB"/>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08B92871" w:rsidR="009C11D4" w:rsidRPr="002745B1" w:rsidRDefault="009C11D4" w:rsidP="0048043F">
                            <w:pPr>
                              <w:pStyle w:val="Caption"/>
                              <w:jc w:val="center"/>
                              <w:rPr>
                                <w:noProof/>
                              </w:rPr>
                            </w:pPr>
                            <w:bookmarkStart w:id="110" w:name="_Ref481197873"/>
                            <w:bookmarkStart w:id="111" w:name="_Toc481590261"/>
                            <w:r>
                              <w:t xml:space="preserve">Figure </w:t>
                            </w:r>
                            <w:fldSimple w:instr=" SEQ Figure \* ARABIC ">
                              <w:r>
                                <w:rPr>
                                  <w:noProof/>
                                </w:rPr>
                                <w:t>16</w:t>
                              </w:r>
                            </w:fldSimple>
                            <w:bookmarkEnd w:id="110"/>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08B92871" w:rsidR="009C11D4" w:rsidRPr="002745B1" w:rsidRDefault="009C11D4" w:rsidP="0048043F">
                      <w:pPr>
                        <w:pStyle w:val="Caption"/>
                        <w:jc w:val="center"/>
                        <w:rPr>
                          <w:noProof/>
                        </w:rPr>
                      </w:pPr>
                      <w:bookmarkStart w:id="112" w:name="_Ref481197873"/>
                      <w:bookmarkStart w:id="113" w:name="_Toc481590261"/>
                      <w:r>
                        <w:t xml:space="preserve">Figure </w:t>
                      </w:r>
                      <w:fldSimple w:instr=" SEQ Figure \* ARABIC ">
                        <w:r>
                          <w:rPr>
                            <w:noProof/>
                          </w:rPr>
                          <w:t>16</w:t>
                        </w:r>
                      </w:fldSimple>
                      <w:bookmarkEnd w:id="112"/>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13"/>
                    </w:p>
                  </w:txbxContent>
                </v:textbox>
                <w10:wrap type="topAndBottom"/>
              </v:shape>
            </w:pict>
          </mc:Fallback>
        </mc:AlternateContent>
      </w:r>
      <w:r w:rsidR="00012593">
        <w:rPr>
          <w:noProof/>
          <w:lang w:eastAsia="en-GB"/>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7">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67D7D916" w14:textId="38591628" w:rsidR="00581811" w:rsidRDefault="00581811" w:rsidP="00581811">
      <w:r>
        <w:lastRenderedPageBreak/>
        <w:t>The diagram above (</w:t>
      </w:r>
      <w:r>
        <w:fldChar w:fldCharType="begin"/>
      </w:r>
      <w:r>
        <w:instrText xml:space="preserve"> REF _Ref481197873 \h </w:instrText>
      </w:r>
      <w:r>
        <w:fldChar w:fldCharType="separate"/>
      </w:r>
      <w:r w:rsidR="002B595D">
        <w:t xml:space="preserve">Figure </w:t>
      </w:r>
      <w:r w:rsidR="002B595D">
        <w:rPr>
          <w:noProof/>
        </w:rPr>
        <w:t>16</w:t>
      </w:r>
      <w:r>
        <w:fldChar w:fldCharType="end"/>
      </w:r>
      <w:r>
        <w:t>) shows a graphical representation of the solution for the Watchdog, this diagram is called a code map.</w:t>
      </w:r>
    </w:p>
    <w:p w14:paraId="5EB0217E" w14:textId="61764AC6" w:rsidR="00581811" w:rsidRDefault="00581811" w:rsidP="00581811">
      <w:r>
        <w:t xml:space="preserve">This code map shows both the projects of the solution and classes contained within these projects which when compiled create the </w:t>
      </w:r>
      <w:r w:rsidR="00F86E5B">
        <w:t>watchdog</w:t>
      </w:r>
      <w:r>
        <w:t>.</w:t>
      </w:r>
    </w:p>
    <w:p w14:paraId="2E082EB2" w14:textId="2A5C0A60" w:rsidR="00581811" w:rsidRDefault="00FA4229" w:rsidP="00581811">
      <w:r>
        <w:t>T</w:t>
      </w:r>
      <w:r w:rsidR="005528E7">
        <w:t>h</w:t>
      </w:r>
      <w:r w:rsidR="00581811">
        <w:t>e full legend for the code map can be seen below (</w:t>
      </w:r>
      <w:r w:rsidR="00581811">
        <w:fldChar w:fldCharType="begin"/>
      </w:r>
      <w:r w:rsidR="00581811">
        <w:instrText xml:space="preserve"> REF _Ref481108462 \n \h </w:instrText>
      </w:r>
      <w:r w:rsidR="00581811">
        <w:fldChar w:fldCharType="separate"/>
      </w:r>
      <w:r w:rsidR="002B595D">
        <w:t>Appendix B:</w:t>
      </w:r>
      <w:r w:rsidR="00581811">
        <w:fldChar w:fldCharType="end"/>
      </w:r>
      <w:r w:rsidR="00581811">
        <w:t>).</w:t>
      </w:r>
    </w:p>
    <w:p w14:paraId="0AF43264" w14:textId="77777777" w:rsidR="00581811" w:rsidRDefault="00581811" w:rsidP="00581811"/>
    <w:p w14:paraId="553DE3FE" w14:textId="25338920" w:rsidR="00581811" w:rsidRDefault="00581811" w:rsidP="00581811">
      <w:r>
        <w:t>As can be seen in the code map above (</w:t>
      </w:r>
      <w:r>
        <w:fldChar w:fldCharType="begin"/>
      </w:r>
      <w:r>
        <w:instrText xml:space="preserve"> REF _Ref481197873 \h </w:instrText>
      </w:r>
      <w:r>
        <w:fldChar w:fldCharType="separate"/>
      </w:r>
      <w:r w:rsidR="002B595D">
        <w:t xml:space="preserve">Figure </w:t>
      </w:r>
      <w:r w:rsidR="002B595D">
        <w:rPr>
          <w:noProof/>
        </w:rPr>
        <w:t>16</w:t>
      </w:r>
      <w:r>
        <w:fldChar w:fldCharType="end"/>
      </w:r>
      <w:r>
        <w:t xml:space="preserve">) in the solution for the Watchdog there are two projects; an application called ToWatchdog contained within a folder named Wrapper and a library called </w:t>
      </w:r>
      <w:r w:rsidR="0079148F">
        <w:t>Watchdog</w:t>
      </w:r>
      <w:r>
        <w:t xml:space="preserve">, both projects are themselves contained within a folder called </w:t>
      </w:r>
      <w:r w:rsidR="0079148F">
        <w:t>Redundancy</w:t>
      </w:r>
      <w:r>
        <w:t xml:space="preserve"> which itself is contained within a folder named Networking.</w:t>
      </w:r>
    </w:p>
    <w:p w14:paraId="38846CB5" w14:textId="039097B9"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2B595D">
        <w:t>Appendix D:</w:t>
      </w:r>
      <w:r>
        <w:fldChar w:fldCharType="end"/>
      </w:r>
      <w:r>
        <w:t>).</w:t>
      </w:r>
    </w:p>
    <w:p w14:paraId="426073EB" w14:textId="77777777" w:rsidR="00581811" w:rsidRDefault="00581811" w:rsidP="00581811"/>
    <w:p w14:paraId="094BE6C0" w14:textId="083D1CF2" w:rsidR="00581811" w:rsidRDefault="00581811" w:rsidP="00581811">
      <w:r>
        <w:t xml:space="preserve">The </w:t>
      </w:r>
      <w:r w:rsidR="0079148F">
        <w:t>Watchdog</w:t>
      </w:r>
      <w:r>
        <w:t xml:space="preserve"> library has been designed in a modular </w:t>
      </w:r>
      <w:r w:rsidR="0079148F">
        <w:t>fashion</w:t>
      </w:r>
      <w:r>
        <w:t xml:space="preserve"> so that it can be adapted to work in any solution </w:t>
      </w:r>
      <w:r w:rsidR="0079148F">
        <w:t>as a watchdog or heartbeat to a server</w:t>
      </w:r>
      <w:r>
        <w:t>.</w:t>
      </w:r>
    </w:p>
    <w:p w14:paraId="3FE00833" w14:textId="77777777" w:rsidR="00581811" w:rsidRDefault="00581811" w:rsidP="00581811"/>
    <w:p w14:paraId="10A76C10" w14:textId="0D93CF6A" w:rsidR="00581811" w:rsidRDefault="00581811" w:rsidP="00581811">
      <w:r>
        <w:t xml:space="preserve">The </w:t>
      </w:r>
      <w:r w:rsidR="0079148F">
        <w:t>Watchdog</w:t>
      </w:r>
      <w:r>
        <w:t xml:space="preserve"> library contains </w:t>
      </w:r>
      <w:r w:rsidR="0079148F">
        <w:t>one class</w:t>
      </w:r>
      <w:r>
        <w:t>:</w:t>
      </w:r>
    </w:p>
    <w:p w14:paraId="01E96BFF" w14:textId="77777777" w:rsidR="00581811" w:rsidRDefault="00581811" w:rsidP="00581811"/>
    <w:p w14:paraId="1126F680" w14:textId="21E5FA41" w:rsidR="004B1DC5" w:rsidRDefault="00724C39" w:rsidP="00FF7A75">
      <w:r>
        <w:t>This</w:t>
      </w:r>
      <w:r w:rsidR="009124C2">
        <w:t xml:space="preserve"> class </w:t>
      </w:r>
      <w:r w:rsidR="001D618E">
        <w:t xml:space="preserve">starts a task which starts an instance of the TCPServer project. The class then polls the instance of the TCPServer repeatedly for the time of the last communication from </w:t>
      </w:r>
      <w:r w:rsidR="004B1DC5">
        <w:t>the application that is using the instance of the TCPServer, this application should be made to update the server with the current time</w:t>
      </w:r>
      <w:r w:rsidR="00FA4229">
        <w:t>,</w:t>
      </w:r>
      <w:r w:rsidR="004B1DC5">
        <w:t xml:space="preserve"> every second</w:t>
      </w:r>
      <w:r w:rsidR="00FA4229">
        <w:t>, for this application</w:t>
      </w:r>
      <w:r w:rsidR="004B1DC5">
        <w:t xml:space="preserve"> to poll.</w:t>
      </w:r>
    </w:p>
    <w:p w14:paraId="48254D85" w14:textId="77777777" w:rsidR="00FF7A75" w:rsidRDefault="004B1DC5" w:rsidP="004B1DC5">
      <w:r>
        <w:t>If the time of the last communication from the application using the instance of the TCPServer is beyond a certain threshold the class cancels the task on which the instance of the TCPServer is running using a cancellation token.</w:t>
      </w:r>
    </w:p>
    <w:p w14:paraId="5B4069E5" w14:textId="6E913E1D" w:rsidR="004B1DC5" w:rsidRDefault="004909ED" w:rsidP="004B1DC5">
      <w:r>
        <w:t xml:space="preserve">The class cancels the task because if the application hasn’t updated the timer within the </w:t>
      </w:r>
      <w:r w:rsidR="00FF7A75">
        <w:t>threshold it can be assumed that the application has crashed or ended and thus the task on which the TCPServer is running needs to be cancelled to prevent it running indefinitely.</w:t>
      </w:r>
    </w:p>
    <w:p w14:paraId="4790892C" w14:textId="57EB61AE" w:rsidR="004B1DC5" w:rsidRDefault="004B1DC5" w:rsidP="004B1DC5">
      <w:r>
        <w:t>This class is called the Watchdog class.</w:t>
      </w:r>
    </w:p>
    <w:p w14:paraId="2E3274BD" w14:textId="6735DF77" w:rsidR="004909ED" w:rsidRDefault="004909ED" w:rsidP="004909ED">
      <w:r>
        <w:t>The Watchdog class could be likened to a mixture of a watchdog application and a heartbeat application.</w:t>
      </w:r>
    </w:p>
    <w:p w14:paraId="60B54F13" w14:textId="5AF965F4" w:rsidR="004909ED" w:rsidRDefault="004909ED" w:rsidP="004909ED">
      <w:r>
        <w:t>A watchdog application is an electronic timer which during normal operations is reset by itself, if the timer elapses corrective actions are taken to resolve the issue which caused the timer to elapse in the first place. Watchdog applications are usually used in situations where humans cannot access the device on which the application is running or if it would be impossible to react to the issues in a reasonable time</w:t>
      </w:r>
      <w:r w:rsidR="00FF7A75">
        <w:t xml:space="preserve"> </w:t>
      </w:r>
      <w:sdt>
        <w:sdtPr>
          <w:id w:val="587425879"/>
          <w:citation/>
        </w:sdtPr>
        <w:sdtContent>
          <w:r w:rsidR="00FF7A75">
            <w:fldChar w:fldCharType="begin"/>
          </w:r>
          <w:r w:rsidR="00FF7A75">
            <w:instrText xml:space="preserve"> CITATION IBM17 \l 2057 </w:instrText>
          </w:r>
          <w:r w:rsidR="00FF7A75">
            <w:fldChar w:fldCharType="separate"/>
          </w:r>
          <w:r w:rsidR="002B595D">
            <w:rPr>
              <w:noProof/>
            </w:rPr>
            <w:t>(IBM, n.d.)</w:t>
          </w:r>
          <w:r w:rsidR="00FF7A75">
            <w:fldChar w:fldCharType="end"/>
          </w:r>
        </w:sdtContent>
      </w:sdt>
      <w:r>
        <w:t>.</w:t>
      </w:r>
    </w:p>
    <w:p w14:paraId="26A772A2" w14:textId="550A0E6C" w:rsidR="004909ED" w:rsidRDefault="004909ED" w:rsidP="004909ED">
      <w:r>
        <w:t>A heartbeat application is a periodic signal generated by the application which is used to show normal operation</w:t>
      </w:r>
      <w:r w:rsidR="00FF7A75">
        <w:t xml:space="preserve"> </w:t>
      </w:r>
      <w:sdt>
        <w:sdtPr>
          <w:id w:val="-1475365917"/>
          <w:citation/>
        </w:sdtPr>
        <w:sdtContent>
          <w:r w:rsidR="00FF7A75">
            <w:fldChar w:fldCharType="begin"/>
          </w:r>
          <w:r w:rsidR="00FF7A75">
            <w:instrText xml:space="preserve"> CITATION Ala13 \l 2057 </w:instrText>
          </w:r>
          <w:r w:rsidR="00FF7A75">
            <w:fldChar w:fldCharType="separate"/>
          </w:r>
          <w:r w:rsidR="002B595D">
            <w:rPr>
              <w:noProof/>
            </w:rPr>
            <w:t>(R, 2013)</w:t>
          </w:r>
          <w:r w:rsidR="00FF7A75">
            <w:fldChar w:fldCharType="end"/>
          </w:r>
        </w:sdtContent>
      </w:sdt>
      <w:r>
        <w:t>.</w:t>
      </w:r>
    </w:p>
    <w:p w14:paraId="5FDEE95D" w14:textId="0EF0D7C5" w:rsidR="00581811" w:rsidRDefault="004909ED" w:rsidP="004909ED">
      <w:r>
        <w:t xml:space="preserve">The Watchdog class uses aspects of </w:t>
      </w:r>
      <w:r w:rsidR="0058475A">
        <w:t>both</w:t>
      </w:r>
      <w:r>
        <w:t xml:space="preserve"> applications, it takes influence from watchdog applications as it uses a timer which when elapsed corrective actions are taken and it takes influence from heartbeat applications as the timer is updated by a periodic signal generated by the application.</w:t>
      </w:r>
    </w:p>
    <w:p w14:paraId="64F8A97C" w14:textId="77777777" w:rsidR="004909ED" w:rsidRDefault="004909ED" w:rsidP="00581811"/>
    <w:p w14:paraId="05AB7DEA" w14:textId="49506B7E" w:rsidR="00581811" w:rsidRDefault="00581811" w:rsidP="00581811">
      <w:r>
        <w:t xml:space="preserve">The </w:t>
      </w:r>
      <w:r w:rsidR="0079148F">
        <w:t>ToWatchdog</w:t>
      </w:r>
      <w:r>
        <w:t xml:space="preserve"> application is a test wrapper for the </w:t>
      </w:r>
      <w:r w:rsidR="0079148F">
        <w:t>Watchdog</w:t>
      </w:r>
      <w:r>
        <w:t xml:space="preserve"> library. The </w:t>
      </w:r>
      <w:r w:rsidR="0079148F">
        <w:t>ToWatchdog</w:t>
      </w:r>
      <w:r>
        <w:t xml:space="preserve"> application has been designed to allow the </w:t>
      </w:r>
      <w:r w:rsidR="0079148F">
        <w:t>Watchdog</w:t>
      </w:r>
      <w:r>
        <w:t xml:space="preserve"> library to be </w:t>
      </w:r>
      <w:r w:rsidR="004B6924">
        <w:t>started</w:t>
      </w:r>
      <w:r>
        <w:t xml:space="preserve"> from the command prompt for rapid testing and prototyping.</w:t>
      </w:r>
    </w:p>
    <w:p w14:paraId="288949DC" w14:textId="6CBF1AFC" w:rsidR="00581811" w:rsidRDefault="00581811" w:rsidP="00581811"/>
    <w:p w14:paraId="2DFA37E3" w14:textId="77777777" w:rsidR="00451CCF" w:rsidRDefault="00581811" w:rsidP="00581811">
      <w:r>
        <w:t>Most of the classes contained within the projects of this solution and their contents are private.</w:t>
      </w:r>
    </w:p>
    <w:p w14:paraId="20F675D5" w14:textId="13DAFDD5" w:rsidR="009A0F1A" w:rsidRDefault="00581811" w:rsidP="009A0F1A">
      <w:r>
        <w:t>Being private allows for the application of encapsulation</w:t>
      </w:r>
      <w:r w:rsidR="00A276E8">
        <w:t xml:space="preserve"> </w:t>
      </w:r>
      <w:sdt>
        <w:sdtPr>
          <w:id w:val="-427819051"/>
          <w:citation/>
        </w:sdtPr>
        <w:sdtContent>
          <w:r w:rsidR="00A276E8">
            <w:fldChar w:fldCharType="begin"/>
          </w:r>
          <w:r w:rsidR="00A276E8">
            <w:instrText xml:space="preserve"> CITATION Nob02 \l 2057 </w:instrText>
          </w:r>
          <w:r w:rsidR="00A276E8">
            <w:fldChar w:fldCharType="separate"/>
          </w:r>
          <w:r w:rsidR="002B595D">
            <w:rPr>
              <w:noProof/>
            </w:rPr>
            <w:t>(Noble, 2002)</w:t>
          </w:r>
          <w:r w:rsidR="00A276E8">
            <w:fldChar w:fldCharType="end"/>
          </w:r>
        </w:sdtContent>
      </w:sdt>
      <w:r w:rsidR="00451CCF">
        <w:t>.</w:t>
      </w:r>
    </w:p>
    <w:p w14:paraId="1EF454D0" w14:textId="77777777" w:rsidR="00451CCF" w:rsidRDefault="00451CCF"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4" w:name="_Toc481590207"/>
      <w:r>
        <w:lastRenderedPageBreak/>
        <w:t>TCPServer Design</w:t>
      </w:r>
      <w:bookmarkEnd w:id="114"/>
    </w:p>
    <w:p w14:paraId="3B05EA55" w14:textId="46052202" w:rsidR="009A29E6" w:rsidRDefault="001E083A" w:rsidP="00276D29">
      <w:r>
        <w:rPr>
          <w:noProof/>
          <w:lang w:eastAsia="en-GB"/>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4E412A86" w:rsidR="009C11D4" w:rsidRPr="00465163" w:rsidRDefault="009C11D4" w:rsidP="001E083A">
                            <w:pPr>
                              <w:pStyle w:val="Caption"/>
                              <w:rPr>
                                <w:noProof/>
                              </w:rPr>
                            </w:pPr>
                            <w:bookmarkStart w:id="115" w:name="_Ref481394727"/>
                            <w:bookmarkStart w:id="116" w:name="_Toc481590262"/>
                            <w:r>
                              <w:t xml:space="preserve">Figure </w:t>
                            </w:r>
                            <w:fldSimple w:instr=" SEQ Figure \* ARABIC ">
                              <w:r>
                                <w:rPr>
                                  <w:noProof/>
                                </w:rPr>
                                <w:t>17</w:t>
                              </w:r>
                            </w:fldSimple>
                            <w:bookmarkEnd w:id="115"/>
                            <w:r w:rsidRPr="002D3F5F">
                              <w:t>: This image shows a diagram that describes the structure of the TCPServer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4E412A86" w:rsidR="009C11D4" w:rsidRPr="00465163" w:rsidRDefault="009C11D4" w:rsidP="001E083A">
                      <w:pPr>
                        <w:pStyle w:val="Caption"/>
                        <w:rPr>
                          <w:noProof/>
                        </w:rPr>
                      </w:pPr>
                      <w:bookmarkStart w:id="117" w:name="_Ref481394727"/>
                      <w:bookmarkStart w:id="118" w:name="_Toc481590262"/>
                      <w:r>
                        <w:t xml:space="preserve">Figure </w:t>
                      </w:r>
                      <w:fldSimple w:instr=" SEQ Figure \* ARABIC ">
                        <w:r>
                          <w:rPr>
                            <w:noProof/>
                          </w:rPr>
                          <w:t>17</w:t>
                        </w:r>
                      </w:fldSimple>
                      <w:bookmarkEnd w:id="117"/>
                      <w:r w:rsidRPr="002D3F5F">
                        <w:t>: This image shows a diagram that describes the structure of the TCPServer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8"/>
                    </w:p>
                  </w:txbxContent>
                </v:textbox>
                <w10:wrap type="topAndBottom"/>
              </v:shape>
            </w:pict>
          </mc:Fallback>
        </mc:AlternateContent>
      </w:r>
      <w:r w:rsidR="00012593">
        <w:rPr>
          <w:noProof/>
          <w:lang w:eastAsia="en-GB"/>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8">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58A315DD" w14:textId="090D9A8B" w:rsidR="00581811" w:rsidRDefault="00581811" w:rsidP="00581811">
      <w:r>
        <w:lastRenderedPageBreak/>
        <w:t>The diagram above (</w:t>
      </w:r>
      <w:r w:rsidR="004B6924">
        <w:fldChar w:fldCharType="begin"/>
      </w:r>
      <w:r w:rsidR="004B6924">
        <w:instrText xml:space="preserve"> REF _Ref481394727 \h </w:instrText>
      </w:r>
      <w:r w:rsidR="004B6924">
        <w:fldChar w:fldCharType="separate"/>
      </w:r>
      <w:r w:rsidR="002B595D">
        <w:t xml:space="preserve">Figure </w:t>
      </w:r>
      <w:r w:rsidR="002B595D">
        <w:rPr>
          <w:noProof/>
        </w:rPr>
        <w:t>17</w:t>
      </w:r>
      <w:r w:rsidR="004B6924">
        <w:fldChar w:fldCharType="end"/>
      </w:r>
      <w:r>
        <w:t xml:space="preserve">) shows a graphical representation of the solution for the </w:t>
      </w:r>
      <w:r w:rsidR="004B6924">
        <w:t>TCP server</w:t>
      </w:r>
      <w:r>
        <w:t>, this diagram is called a code map.</w:t>
      </w:r>
    </w:p>
    <w:p w14:paraId="7D0CCA7D" w14:textId="314FC367" w:rsidR="00451CCF" w:rsidRDefault="00451CCF" w:rsidP="00451CCF">
      <w:r>
        <w:t xml:space="preserve">This code map shows both the projects of the solution and classes contained within these projects which when compiled create the </w:t>
      </w:r>
      <w:r w:rsidR="00F86E5B">
        <w:t>server</w:t>
      </w:r>
      <w:r>
        <w:t>.</w:t>
      </w:r>
    </w:p>
    <w:p w14:paraId="6EC1252D" w14:textId="7C6B3B65"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2B595D">
        <w:t>Appendix B:</w:t>
      </w:r>
      <w:r w:rsidR="00451CCF">
        <w:fldChar w:fldCharType="end"/>
      </w:r>
      <w:r w:rsidR="00451CCF">
        <w:t>).</w:t>
      </w:r>
    </w:p>
    <w:p w14:paraId="2221849A" w14:textId="77777777" w:rsidR="00581811" w:rsidRDefault="00581811" w:rsidP="00581811"/>
    <w:p w14:paraId="7AE8C4B5" w14:textId="2F2B8F27" w:rsidR="00581811" w:rsidRDefault="00581811" w:rsidP="00581811">
      <w:r>
        <w:t>As can be seen in the code map above (</w:t>
      </w:r>
      <w:r w:rsidR="004B6924">
        <w:fldChar w:fldCharType="begin"/>
      </w:r>
      <w:r w:rsidR="004B6924">
        <w:instrText xml:space="preserve"> REF _Ref481394727 \h </w:instrText>
      </w:r>
      <w:r w:rsidR="004B6924">
        <w:fldChar w:fldCharType="separate"/>
      </w:r>
      <w:r w:rsidR="002B595D">
        <w:t xml:space="preserve">Figure </w:t>
      </w:r>
      <w:r w:rsidR="002B595D">
        <w:rPr>
          <w:noProof/>
        </w:rPr>
        <w:t>17</w:t>
      </w:r>
      <w:r w:rsidR="004B6924">
        <w:fldChar w:fldCharType="end"/>
      </w:r>
      <w:r>
        <w:t xml:space="preserve">) in the solution for the </w:t>
      </w:r>
      <w:r w:rsidR="004B6924">
        <w:t>TCP server</w:t>
      </w:r>
      <w:r>
        <w:t xml:space="preserve"> there are two projects; an application called </w:t>
      </w:r>
      <w:r w:rsidR="004B6924">
        <w:t>ToTCPServer</w:t>
      </w:r>
      <w:r>
        <w:t xml:space="preserve"> contained within a folder named Wrapper and a library called </w:t>
      </w:r>
      <w:r w:rsidR="004B6924">
        <w:t>TCPServer</w:t>
      </w:r>
      <w:r>
        <w:t xml:space="preserve">, both projects are themselves contained within a folder called </w:t>
      </w:r>
      <w:r w:rsidR="004B6924">
        <w:t>TCP</w:t>
      </w:r>
      <w:r>
        <w:t xml:space="preserve"> which itself is contained within a folder named </w:t>
      </w:r>
      <w:r w:rsidR="004B6924">
        <w:t>Servers all of which are contained within a folder called Networking</w:t>
      </w:r>
      <w:r>
        <w:t>.</w:t>
      </w:r>
    </w:p>
    <w:p w14:paraId="487D4B38" w14:textId="175B0E4F" w:rsidR="00D61BAF" w:rsidRDefault="00D61BAF" w:rsidP="00581811">
      <w:r>
        <w:t>To see this solution in the context of other solutions within the Networking folder see below (</w:t>
      </w:r>
      <w:r>
        <w:fldChar w:fldCharType="begin"/>
      </w:r>
      <w:r>
        <w:instrText xml:space="preserve"> REF _Ref472374207 \n \h </w:instrText>
      </w:r>
      <w:r>
        <w:fldChar w:fldCharType="separate"/>
      </w:r>
      <w:r w:rsidR="002B595D">
        <w:t>Appendix D:</w:t>
      </w:r>
      <w:r>
        <w:fldChar w:fldCharType="end"/>
      </w:r>
      <w:r>
        <w:t>).</w:t>
      </w:r>
    </w:p>
    <w:p w14:paraId="4ECF5FDF" w14:textId="77777777" w:rsidR="00581811" w:rsidRDefault="00581811" w:rsidP="00581811"/>
    <w:p w14:paraId="593E53D0" w14:textId="00F3D35E" w:rsidR="004B6924" w:rsidRDefault="004B6924" w:rsidP="004B6924">
      <w:r>
        <w:t>The TCPServer library has been designed in a modular fashion so that it can be adapted to work in any solution to receive TCP requests.</w:t>
      </w:r>
    </w:p>
    <w:p w14:paraId="472247FA" w14:textId="77777777" w:rsidR="004B6924" w:rsidRDefault="004B6924" w:rsidP="004B6924"/>
    <w:p w14:paraId="09300D80" w14:textId="5CD20B59" w:rsidR="004B6924" w:rsidRDefault="004B6924" w:rsidP="004B6924">
      <w:r>
        <w:t xml:space="preserve">The TCPServer library contains </w:t>
      </w:r>
      <w:r w:rsidR="001A6A8C">
        <w:t>three</w:t>
      </w:r>
      <w:r>
        <w:t xml:space="preserve"> class</w:t>
      </w:r>
      <w:r w:rsidR="001A6A8C">
        <w:t>es</w:t>
      </w:r>
      <w:r>
        <w:t>:</w:t>
      </w:r>
    </w:p>
    <w:p w14:paraId="77FDD0CA" w14:textId="77777777" w:rsidR="00581811" w:rsidRDefault="00581811" w:rsidP="00581811"/>
    <w:p w14:paraId="6E8AC718" w14:textId="643E20A8" w:rsidR="00581811" w:rsidRDefault="00581811" w:rsidP="005722B5">
      <w:r>
        <w:t xml:space="preserve">The first class </w:t>
      </w:r>
      <w:r w:rsidR="00724C39">
        <w:t xml:space="preserve">starts the TCP server, this class contains a loop which on each iteration checks for a socket connection, if </w:t>
      </w:r>
      <w:r w:rsidR="001A6A8C">
        <w:t>a request</w:t>
      </w:r>
      <w:r w:rsidR="00724C39">
        <w:t xml:space="preserve"> is being sent to this socket it then creates a thread to deal with the request</w:t>
      </w:r>
      <w:r w:rsidR="001A6A8C">
        <w:t>, e</w:t>
      </w:r>
      <w:r w:rsidR="00724C39">
        <w:t>ach thread is added to a thread pool</w:t>
      </w:r>
      <w:r w:rsidR="001A6A8C">
        <w:t xml:space="preserve"> to keep track of all current threads in case an error occurs</w:t>
      </w:r>
      <w:r w:rsidR="00724C39">
        <w:t>. T</w:t>
      </w:r>
      <w:r w:rsidR="005722B5">
        <w:t xml:space="preserve">his class is called the </w:t>
      </w:r>
      <w:r w:rsidR="0092269A">
        <w:t xml:space="preserve">TCPServer </w:t>
      </w:r>
      <w:r w:rsidR="005722B5">
        <w:t>class</w:t>
      </w:r>
      <w:r w:rsidR="004B6924">
        <w:t>.</w:t>
      </w:r>
    </w:p>
    <w:p w14:paraId="5D04E6B1" w14:textId="77777777" w:rsidR="00581811" w:rsidRDefault="00581811" w:rsidP="00581811"/>
    <w:p w14:paraId="14320B21" w14:textId="747A84CB" w:rsidR="00581811" w:rsidRDefault="00581811" w:rsidP="005722B5">
      <w:r>
        <w:t>The second class</w:t>
      </w:r>
      <w:r w:rsidR="001A6A8C">
        <w:t xml:space="preserve"> is the class which each thread from the TCPServer class is started on. If the request contains both an identifier and information then the thread will save the information to a concurrent dictionary and return an acknowledgement that the information was stored correctly. However, if the request contains only an identifier then the thread looks up the identifier in the concurrent dictionary, if there is an entry in the dictionary then the thread returns the information stored under the identifier, if the concurrent dictionary does not contain the identifier</w:t>
      </w:r>
      <w:r w:rsidR="00FA4229">
        <w:t xml:space="preserve"> then</w:t>
      </w:r>
      <w:r w:rsidR="001A6A8C">
        <w:t xml:space="preserve"> the thread returns an error. T</w:t>
      </w:r>
      <w:r w:rsidR="005722B5">
        <w:t>his class is called the</w:t>
      </w:r>
      <w:r w:rsidR="0092269A">
        <w:t xml:space="preserve"> Update</w:t>
      </w:r>
      <w:r w:rsidR="005722B5">
        <w:t xml:space="preserve"> class</w:t>
      </w:r>
      <w:r w:rsidR="004B6924">
        <w:t>.</w:t>
      </w:r>
    </w:p>
    <w:p w14:paraId="5EE1A6B6" w14:textId="77777777" w:rsidR="00581811" w:rsidRDefault="00581811" w:rsidP="00581811"/>
    <w:p w14:paraId="5F73F207" w14:textId="322F2CE2" w:rsidR="00581811" w:rsidRDefault="00581811" w:rsidP="00581811">
      <w:r>
        <w:t xml:space="preserve">The third class </w:t>
      </w:r>
      <w:r w:rsidR="001A6A8C">
        <w:t>deals with both logging the requests to the server and if the server is r</w:t>
      </w:r>
      <w:r w:rsidR="006767C6">
        <w:t>unning in debug mode will output each request to a command prompt or output window for easier debugging. When the server is first started, it checks for a log if a log exists</w:t>
      </w:r>
      <w:r w:rsidR="00FA4229">
        <w:t xml:space="preserve"> then</w:t>
      </w:r>
      <w:r w:rsidR="006767C6">
        <w:t xml:space="preserve"> the server can rebuild itself from the log, otherwise the server creates a new log.</w:t>
      </w:r>
      <w:r w:rsidR="001A6A8C">
        <w:t xml:space="preserve"> </w:t>
      </w:r>
      <w:r w:rsidR="006767C6">
        <w:t>T</w:t>
      </w:r>
      <w:r w:rsidR="004B6924">
        <w:t>his class is called the Logging class.</w:t>
      </w:r>
    </w:p>
    <w:p w14:paraId="28B96D7C" w14:textId="77777777" w:rsidR="004B6924" w:rsidRDefault="004B6924" w:rsidP="00581811"/>
    <w:p w14:paraId="2702476B" w14:textId="0D6A293F" w:rsidR="004B6924" w:rsidRDefault="004B6924" w:rsidP="004B6924">
      <w:r>
        <w:t>The ToTCPServer application is a test wrapper for the TCPServer library. The ToTCPServer application has been designed to allow the TCPServer library to be started from the command prompt for rapid testing and prototyping.</w:t>
      </w:r>
    </w:p>
    <w:p w14:paraId="0D83E228" w14:textId="099FFAB9" w:rsidR="004B6924" w:rsidRDefault="004B6924" w:rsidP="004B6924"/>
    <w:p w14:paraId="0988F239" w14:textId="77777777" w:rsidR="00451CCF" w:rsidRDefault="00451CCF" w:rsidP="00451CCF">
      <w:r>
        <w:t>Most of the classes contained within the projects of this solution and their contents are private.</w:t>
      </w:r>
    </w:p>
    <w:p w14:paraId="65C13DAF" w14:textId="7BA66086" w:rsidR="00451CCF" w:rsidRDefault="00451CCF" w:rsidP="00451CCF">
      <w:r>
        <w:t>Being private allows for the application of encapsulation</w:t>
      </w:r>
      <w:r w:rsidR="00A276E8">
        <w:t xml:space="preserve"> </w:t>
      </w:r>
      <w:sdt>
        <w:sdtPr>
          <w:id w:val="1395858007"/>
          <w:citation/>
        </w:sdtPr>
        <w:sdtContent>
          <w:r w:rsidR="00A276E8">
            <w:fldChar w:fldCharType="begin"/>
          </w:r>
          <w:r w:rsidR="00A276E8">
            <w:instrText xml:space="preserve"> CITATION Nob02 \l 2057 </w:instrText>
          </w:r>
          <w:r w:rsidR="00A276E8">
            <w:fldChar w:fldCharType="separate"/>
          </w:r>
          <w:r w:rsidR="002B595D">
            <w:rPr>
              <w:noProof/>
            </w:rPr>
            <w:t>(Noble, 2002)</w:t>
          </w:r>
          <w:r w:rsidR="00A276E8">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9" w:name="_Toc481590208"/>
      <w:r>
        <w:lastRenderedPageBreak/>
        <w:t>UDPServer Design</w:t>
      </w:r>
      <w:bookmarkEnd w:id="119"/>
    </w:p>
    <w:p w14:paraId="22268274" w14:textId="36E75978" w:rsidR="009A29E6" w:rsidRDefault="001E083A" w:rsidP="00012593">
      <w:r>
        <w:rPr>
          <w:noProof/>
          <w:lang w:eastAsia="en-GB"/>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7D12C1EB" w:rsidR="009C11D4" w:rsidRPr="00D743F0" w:rsidRDefault="009C11D4" w:rsidP="001E083A">
                            <w:pPr>
                              <w:pStyle w:val="Caption"/>
                              <w:jc w:val="center"/>
                              <w:rPr>
                                <w:noProof/>
                              </w:rPr>
                            </w:pPr>
                            <w:bookmarkStart w:id="120" w:name="_Ref481394779"/>
                            <w:bookmarkStart w:id="121" w:name="_Toc481590263"/>
                            <w:r>
                              <w:t xml:space="preserve">Figure </w:t>
                            </w:r>
                            <w:fldSimple w:instr=" SEQ Figure \* ARABIC ">
                              <w:r>
                                <w:rPr>
                                  <w:noProof/>
                                </w:rPr>
                                <w:t>18</w:t>
                              </w:r>
                            </w:fldSimple>
                            <w:bookmarkEnd w:id="120"/>
                            <w:r w:rsidRPr="00D31CBA">
                              <w:t>: This image shows a diagram that describes the structure of the UDPServer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7D12C1EB" w:rsidR="009C11D4" w:rsidRPr="00D743F0" w:rsidRDefault="009C11D4" w:rsidP="001E083A">
                      <w:pPr>
                        <w:pStyle w:val="Caption"/>
                        <w:jc w:val="center"/>
                        <w:rPr>
                          <w:noProof/>
                        </w:rPr>
                      </w:pPr>
                      <w:bookmarkStart w:id="122" w:name="_Ref481394779"/>
                      <w:bookmarkStart w:id="123" w:name="_Toc481590263"/>
                      <w:r>
                        <w:t xml:space="preserve">Figure </w:t>
                      </w:r>
                      <w:fldSimple w:instr=" SEQ Figure \* ARABIC ">
                        <w:r>
                          <w:rPr>
                            <w:noProof/>
                          </w:rPr>
                          <w:t>18</w:t>
                        </w:r>
                      </w:fldSimple>
                      <w:bookmarkEnd w:id="122"/>
                      <w:r w:rsidRPr="00D31CBA">
                        <w:t>: This image shows a diagram that describes the structure of the UDPServer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23"/>
                    </w:p>
                  </w:txbxContent>
                </v:textbox>
                <w10:wrap type="topAndBottom"/>
              </v:shape>
            </w:pict>
          </mc:Fallback>
        </mc:AlternateContent>
      </w:r>
      <w:r w:rsidR="00012593">
        <w:rPr>
          <w:noProof/>
          <w:lang w:eastAsia="en-GB"/>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9">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5745066F" w14:textId="63D25803" w:rsidR="004B6924" w:rsidRDefault="004B6924" w:rsidP="004B6924">
      <w:r>
        <w:lastRenderedPageBreak/>
        <w:t>The diagram above (</w:t>
      </w:r>
      <w:r>
        <w:fldChar w:fldCharType="begin"/>
      </w:r>
      <w:r>
        <w:instrText xml:space="preserve"> REF _Ref481394779 \h </w:instrText>
      </w:r>
      <w:r>
        <w:fldChar w:fldCharType="separate"/>
      </w:r>
      <w:r w:rsidR="002B595D">
        <w:t xml:space="preserve">Figure </w:t>
      </w:r>
      <w:r w:rsidR="002B595D">
        <w:rPr>
          <w:noProof/>
        </w:rPr>
        <w:t>18</w:t>
      </w:r>
      <w:r>
        <w:fldChar w:fldCharType="end"/>
      </w:r>
      <w:r>
        <w:t>) shows a graphical representation of the solution for the UDP server, this diagram is called a code map.</w:t>
      </w:r>
    </w:p>
    <w:p w14:paraId="7E2A9D22" w14:textId="4B038F15" w:rsidR="00451CCF" w:rsidRDefault="00451CCF" w:rsidP="00451CCF">
      <w:r>
        <w:t xml:space="preserve">This code map shows both the projects of the solution and classes contained within these projects which when compiled create the </w:t>
      </w:r>
      <w:r w:rsidR="00F86E5B">
        <w:t>server</w:t>
      </w:r>
      <w:r>
        <w:t>.</w:t>
      </w:r>
    </w:p>
    <w:p w14:paraId="43DB1591" w14:textId="40CFF20E" w:rsidR="00451CCF" w:rsidRDefault="00FA4229" w:rsidP="00451CCF">
      <w:r>
        <w:t>The</w:t>
      </w:r>
      <w:r w:rsidR="00451CCF">
        <w:t xml:space="preserve"> full legend for the code map can be seen below (</w:t>
      </w:r>
      <w:r w:rsidR="00451CCF">
        <w:fldChar w:fldCharType="begin"/>
      </w:r>
      <w:r w:rsidR="00451CCF">
        <w:instrText xml:space="preserve"> REF _Ref481108462 \n \h </w:instrText>
      </w:r>
      <w:r w:rsidR="00451CCF">
        <w:fldChar w:fldCharType="separate"/>
      </w:r>
      <w:r w:rsidR="002B595D">
        <w:t>Appendix B:</w:t>
      </w:r>
      <w:r w:rsidR="00451CCF">
        <w:fldChar w:fldCharType="end"/>
      </w:r>
      <w:r w:rsidR="00451CCF">
        <w:t>).</w:t>
      </w:r>
    </w:p>
    <w:p w14:paraId="3A0DC217" w14:textId="77777777" w:rsidR="004B6924" w:rsidRDefault="004B6924" w:rsidP="004B6924"/>
    <w:p w14:paraId="3CDBBBC8" w14:textId="58B28205" w:rsidR="004B6924" w:rsidRDefault="004B6924" w:rsidP="004B6924">
      <w:r>
        <w:t>As can be seen in the code map above (</w:t>
      </w:r>
      <w:r>
        <w:fldChar w:fldCharType="begin"/>
      </w:r>
      <w:r>
        <w:instrText xml:space="preserve"> REF _Ref481394779 \h </w:instrText>
      </w:r>
      <w:r>
        <w:fldChar w:fldCharType="separate"/>
      </w:r>
      <w:r w:rsidR="002B595D">
        <w:t xml:space="preserve">Figure </w:t>
      </w:r>
      <w:r w:rsidR="002B595D">
        <w:rPr>
          <w:noProof/>
        </w:rPr>
        <w:t>18</w:t>
      </w:r>
      <w:r>
        <w:fldChar w:fldCharType="end"/>
      </w:r>
      <w:r>
        <w:t>) in the solution for the UDP server there are two projects; an application called ToUDPServer contained within a folder named Wrapper and a library called UDPServer, both projects are themselves contained within a folder called UDP which itself is contained within a folder named Servers all of which are contained within a folder called Networking.</w:t>
      </w:r>
    </w:p>
    <w:p w14:paraId="45336599" w14:textId="5EF1B115" w:rsidR="00D61BAF" w:rsidRDefault="00D61BAF" w:rsidP="004B6924">
      <w:r>
        <w:t>To see this solution in the context of other solutions within the Networking folder see below (</w:t>
      </w:r>
      <w:r>
        <w:fldChar w:fldCharType="begin"/>
      </w:r>
      <w:r>
        <w:instrText xml:space="preserve"> REF _Ref472374207 \n \h </w:instrText>
      </w:r>
      <w:r>
        <w:fldChar w:fldCharType="separate"/>
      </w:r>
      <w:r w:rsidR="002B595D">
        <w:t>Appendix D:</w:t>
      </w:r>
      <w:r>
        <w:fldChar w:fldCharType="end"/>
      </w:r>
      <w:r>
        <w:t>).</w:t>
      </w:r>
    </w:p>
    <w:p w14:paraId="54BFAFD0" w14:textId="77777777" w:rsidR="004B6924" w:rsidRDefault="004B6924" w:rsidP="004B6924"/>
    <w:p w14:paraId="6F5D3AB9" w14:textId="04C0CF1C" w:rsidR="004B6924" w:rsidRDefault="004B6924" w:rsidP="004B6924">
      <w:r>
        <w:t>The UDPServer library has been designed in a modular fashion so that it can be adapted to work in any solution to send or receive UDP requests.</w:t>
      </w:r>
    </w:p>
    <w:p w14:paraId="66A2C9C2" w14:textId="77777777" w:rsidR="004B6924" w:rsidRDefault="004B6924" w:rsidP="004B6924"/>
    <w:p w14:paraId="0E230FBD" w14:textId="10497176" w:rsidR="004B6924" w:rsidRDefault="004B6924" w:rsidP="004B6924">
      <w:r>
        <w:t>The UDPServer library contains one class:</w:t>
      </w:r>
    </w:p>
    <w:p w14:paraId="039DF933" w14:textId="5A7878D1" w:rsidR="004B6924" w:rsidRDefault="004B6924" w:rsidP="004B6924"/>
    <w:p w14:paraId="12B7B77E" w14:textId="3557A44F" w:rsidR="004B6924" w:rsidRDefault="006767C6" w:rsidP="004B6924">
      <w:r>
        <w:t>This</w:t>
      </w:r>
      <w:r w:rsidR="00D61BAF">
        <w:t xml:space="preserve"> </w:t>
      </w:r>
      <w:r w:rsidR="004B6924">
        <w:t>class</w:t>
      </w:r>
      <w:r>
        <w:t xml:space="preserve"> simply sends a UDP broadcast that contains the servers IP address and a coded message, the coded message can be used to verify the UDP broadcast</w:t>
      </w:r>
      <w:r w:rsidR="00FA4229">
        <w:t>, if the broadcast can be verified as coming from this server then the IP address contained within the broadcast can be used to communicate with any other servers running from the same device</w:t>
      </w:r>
      <w:r>
        <w:t>. T</w:t>
      </w:r>
      <w:r w:rsidR="004B6924">
        <w:t>his class is</w:t>
      </w:r>
      <w:r w:rsidR="00D61BAF">
        <w:t xml:space="preserve"> called the UDPServer class.</w:t>
      </w:r>
    </w:p>
    <w:p w14:paraId="2D07277A" w14:textId="77777777" w:rsidR="004B6924" w:rsidRDefault="004B6924" w:rsidP="004B6924"/>
    <w:p w14:paraId="068250D6" w14:textId="2D322727" w:rsidR="004B6924" w:rsidRDefault="004B6924" w:rsidP="004B6924">
      <w:r>
        <w:t>The ToUDPServer application is a test wrapper for the UDPServer library. The ToUDPServer application has been designed to allow the UDPServer library to be started from the command prompt for rapid testing and prototyping.</w:t>
      </w:r>
    </w:p>
    <w:p w14:paraId="4B184E60" w14:textId="3CA21A63" w:rsidR="004B6924" w:rsidRDefault="004B6924" w:rsidP="004B6924"/>
    <w:p w14:paraId="57C9BFCF" w14:textId="77777777" w:rsidR="00451CCF" w:rsidRDefault="00451CCF" w:rsidP="00451CCF">
      <w:r>
        <w:t>Most of the classes contained within the projects of this solution and their contents are private.</w:t>
      </w:r>
    </w:p>
    <w:p w14:paraId="71D03D9D" w14:textId="1EE82610" w:rsidR="00451CCF" w:rsidRDefault="00451CCF" w:rsidP="00451CCF">
      <w:r>
        <w:t>Being private allows for the application of encapsulation</w:t>
      </w:r>
      <w:r w:rsidR="00A276E8">
        <w:t xml:space="preserve"> </w:t>
      </w:r>
      <w:sdt>
        <w:sdtPr>
          <w:id w:val="65070849"/>
          <w:citation/>
        </w:sdtPr>
        <w:sdtContent>
          <w:r w:rsidR="00A276E8">
            <w:fldChar w:fldCharType="begin"/>
          </w:r>
          <w:r w:rsidR="00A276E8">
            <w:instrText xml:space="preserve"> CITATION Nob02 \l 2057 </w:instrText>
          </w:r>
          <w:r w:rsidR="00A276E8">
            <w:fldChar w:fldCharType="separate"/>
          </w:r>
          <w:r w:rsidR="002B595D">
            <w:rPr>
              <w:noProof/>
            </w:rPr>
            <w:t>(Noble, 2002)</w:t>
          </w:r>
          <w:r w:rsidR="00A276E8">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39A8807C" w:rsidR="00CA6FA0" w:rsidRDefault="0048679E" w:rsidP="009A0F1A">
      <w:pPr>
        <w:pStyle w:val="Heading2"/>
      </w:pPr>
      <w:bookmarkStart w:id="124" w:name="_Toc481590209"/>
      <w:r>
        <w:lastRenderedPageBreak/>
        <w:t>CaptureThe</w:t>
      </w:r>
      <w:r w:rsidR="00CA6FA0">
        <w:t>Campus Design</w:t>
      </w:r>
      <w:bookmarkEnd w:id="124"/>
    </w:p>
    <w:p w14:paraId="1EE5DC1D" w14:textId="3110A2DF" w:rsidR="001A4C9B" w:rsidRDefault="001A4C9B" w:rsidP="001A4C9B">
      <w:r>
        <w:t>The diagram</w:t>
      </w:r>
      <w:r w:rsidR="00F86E5B">
        <w:t xml:space="preserve"> for the CaptureTheCampus application as seen below (</w:t>
      </w:r>
      <w:r w:rsidR="00F86E5B">
        <w:fldChar w:fldCharType="begin"/>
      </w:r>
      <w:r w:rsidR="00F86E5B">
        <w:instrText xml:space="preserve"> REF _Ref481415388 \n \h </w:instrText>
      </w:r>
      <w:r w:rsidR="00F86E5B">
        <w:fldChar w:fldCharType="separate"/>
      </w:r>
      <w:r w:rsidR="002B595D">
        <w:t>Appendix E:</w:t>
      </w:r>
      <w:r w:rsidR="00F86E5B">
        <w:fldChar w:fldCharType="end"/>
      </w:r>
      <w:r>
        <w:t xml:space="preserve">) shows a graphical representation of the solution for the </w:t>
      </w:r>
      <w:r w:rsidR="00F86E5B">
        <w:t>CaptureTheCampus application</w:t>
      </w:r>
      <w:r>
        <w:t>, this diagram is called a code map.</w:t>
      </w:r>
    </w:p>
    <w:p w14:paraId="733A07D1" w14:textId="7807282C" w:rsidR="001A4C9B" w:rsidRDefault="001A4C9B" w:rsidP="001A4C9B">
      <w:r>
        <w:t xml:space="preserve">This code map shows both the </w:t>
      </w:r>
      <w:r w:rsidR="00324E2D">
        <w:t>namespaces</w:t>
      </w:r>
      <w:r>
        <w:t xml:space="preserve"> of the solution and classes contained within these projects which when compiled create the </w:t>
      </w:r>
      <w:r w:rsidR="00324E2D">
        <w:t xml:space="preserve">Capture the Campus! </w:t>
      </w:r>
      <w:r w:rsidR="00F86E5B">
        <w:t>application</w:t>
      </w:r>
      <w:r>
        <w:t>.</w:t>
      </w:r>
    </w:p>
    <w:p w14:paraId="144AE17A" w14:textId="057DFA35" w:rsidR="001A4C9B" w:rsidRDefault="00324E2D" w:rsidP="001A4C9B">
      <w:r>
        <w:t>The</w:t>
      </w:r>
      <w:r w:rsidR="001A4C9B">
        <w:t xml:space="preserve"> full legend for the code map can be seen below (</w:t>
      </w:r>
      <w:r w:rsidR="001A4C9B">
        <w:fldChar w:fldCharType="begin"/>
      </w:r>
      <w:r w:rsidR="001A4C9B">
        <w:instrText xml:space="preserve"> REF _Ref481108462 \n \h </w:instrText>
      </w:r>
      <w:r w:rsidR="001A4C9B">
        <w:fldChar w:fldCharType="separate"/>
      </w:r>
      <w:r w:rsidR="002B595D">
        <w:t>Appendix B:</w:t>
      </w:r>
      <w:r w:rsidR="001A4C9B">
        <w:fldChar w:fldCharType="end"/>
      </w:r>
      <w:r w:rsidR="001A4C9B">
        <w:t>).</w:t>
      </w:r>
    </w:p>
    <w:p w14:paraId="17B8C53D" w14:textId="77777777" w:rsidR="001A4C9B" w:rsidRDefault="001A4C9B" w:rsidP="001A4C9B"/>
    <w:p w14:paraId="26736651" w14:textId="58482371" w:rsidR="001A4C9B" w:rsidRDefault="001A4C9B" w:rsidP="001A4C9B">
      <w:r>
        <w:t xml:space="preserve">As can be seen in the code map </w:t>
      </w:r>
      <w:r w:rsidR="00F86E5B">
        <w:t>below</w:t>
      </w:r>
      <w:r>
        <w:t xml:space="preserve"> (</w:t>
      </w:r>
      <w:r w:rsidR="00F86E5B">
        <w:fldChar w:fldCharType="begin"/>
      </w:r>
      <w:r w:rsidR="00F86E5B">
        <w:instrText xml:space="preserve"> REF _Ref481415400 \n \h </w:instrText>
      </w:r>
      <w:r w:rsidR="00F86E5B">
        <w:fldChar w:fldCharType="separate"/>
      </w:r>
      <w:r w:rsidR="002B595D">
        <w:t>Appendix E:</w:t>
      </w:r>
      <w:r w:rsidR="00F86E5B">
        <w:fldChar w:fldCharType="end"/>
      </w:r>
      <w:r>
        <w:t xml:space="preserve">) in the solution for the </w:t>
      </w:r>
      <w:r w:rsidR="00F86E5B">
        <w:t xml:space="preserve">CaptureTheCampus application </w:t>
      </w:r>
      <w:r>
        <w:t xml:space="preserve">there are </w:t>
      </w:r>
      <w:r w:rsidR="00F86E5B">
        <w:t>six</w:t>
      </w:r>
      <w:r>
        <w:t xml:space="preserve"> </w:t>
      </w:r>
      <w:r w:rsidR="00F86E5B">
        <w:t>namespaces</w:t>
      </w:r>
      <w:r w:rsidR="00324E2D">
        <w:t>, these will be discussed in the sections below.</w:t>
      </w:r>
    </w:p>
    <w:p w14:paraId="38FF2345" w14:textId="6D795629" w:rsidR="001A4C9B" w:rsidRDefault="001A4C9B" w:rsidP="001A4C9B"/>
    <w:p w14:paraId="5D4D1890" w14:textId="219D91AF" w:rsidR="00324E2D" w:rsidRDefault="00324E2D" w:rsidP="00324E2D">
      <w:r>
        <w:t>Most of the classes contained within the namespaces of this solution and their contents are private.</w:t>
      </w:r>
    </w:p>
    <w:p w14:paraId="71B4410C" w14:textId="0E3B3D24" w:rsidR="00324E2D" w:rsidRDefault="00324E2D" w:rsidP="00324E2D">
      <w:r>
        <w:t xml:space="preserve">Being private allows for the application of encapsulation </w:t>
      </w:r>
      <w:sdt>
        <w:sdtPr>
          <w:id w:val="-89160755"/>
          <w:citation/>
        </w:sdtPr>
        <w:sdtContent>
          <w:r>
            <w:fldChar w:fldCharType="begin"/>
          </w:r>
          <w:r>
            <w:instrText xml:space="preserve"> CITATION Nob02 \l 2057 </w:instrText>
          </w:r>
          <w:r>
            <w:fldChar w:fldCharType="separate"/>
          </w:r>
          <w:r w:rsidR="002B595D">
            <w:rPr>
              <w:noProof/>
            </w:rPr>
            <w:t>(Noble, 2002)</w:t>
          </w:r>
          <w:r>
            <w:fldChar w:fldCharType="end"/>
          </w:r>
        </w:sdtContent>
      </w:sdt>
      <w:r>
        <w:t>.</w:t>
      </w:r>
    </w:p>
    <w:p w14:paraId="1055F3D6" w14:textId="77777777" w:rsidR="001A4C9B" w:rsidRPr="001A4C9B" w:rsidRDefault="001A4C9B" w:rsidP="001A4C9B"/>
    <w:p w14:paraId="1069D78C" w14:textId="15FE63CC" w:rsidR="00CA6FA0" w:rsidRDefault="00EB131B" w:rsidP="00EB131B">
      <w:pPr>
        <w:pStyle w:val="Heading2"/>
        <w:numPr>
          <w:ilvl w:val="3"/>
          <w:numId w:val="6"/>
        </w:numPr>
      </w:pPr>
      <w:bookmarkStart w:id="125" w:name="_Toc481590210"/>
      <w:r>
        <w:t>Game Design</w:t>
      </w:r>
      <w:bookmarkEnd w:id="125"/>
    </w:p>
    <w:p w14:paraId="18E3CE59" w14:textId="0D648C66" w:rsidR="00EB131B" w:rsidRDefault="00276D29" w:rsidP="0063573B">
      <w:r>
        <w:rPr>
          <w:noProof/>
          <w:lang w:eastAsia="en-GB"/>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355110E6" w:rsidR="009C11D4" w:rsidRPr="008C210F" w:rsidRDefault="009C11D4" w:rsidP="00190BC2">
                            <w:pPr>
                              <w:pStyle w:val="Caption"/>
                              <w:jc w:val="center"/>
                              <w:rPr>
                                <w:noProof/>
                              </w:rPr>
                            </w:pPr>
                            <w:bookmarkStart w:id="126" w:name="_Ref481442948"/>
                            <w:bookmarkStart w:id="127" w:name="_Toc481590264"/>
                            <w:r>
                              <w:t xml:space="preserve">Figure </w:t>
                            </w:r>
                            <w:fldSimple w:instr=" SEQ Figure \* ARABIC ">
                              <w:r>
                                <w:rPr>
                                  <w:noProof/>
                                </w:rPr>
                                <w:t>19</w:t>
                              </w:r>
                            </w:fldSimple>
                            <w:bookmarkEnd w:id="126"/>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355110E6" w:rsidR="009C11D4" w:rsidRPr="008C210F" w:rsidRDefault="009C11D4" w:rsidP="00190BC2">
                      <w:pPr>
                        <w:pStyle w:val="Caption"/>
                        <w:jc w:val="center"/>
                        <w:rPr>
                          <w:noProof/>
                        </w:rPr>
                      </w:pPr>
                      <w:bookmarkStart w:id="128" w:name="_Ref481442948"/>
                      <w:bookmarkStart w:id="129" w:name="_Toc481590264"/>
                      <w:r>
                        <w:t xml:space="preserve">Figure </w:t>
                      </w:r>
                      <w:fldSimple w:instr=" SEQ Figure \* ARABIC ">
                        <w:r>
                          <w:rPr>
                            <w:noProof/>
                          </w:rPr>
                          <w:t>19</w:t>
                        </w:r>
                      </w:fldSimple>
                      <w:bookmarkEnd w:id="128"/>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29"/>
                    </w:p>
                  </w:txbxContent>
                </v:textbox>
                <w10:wrap type="topAndBottom"/>
              </v:shape>
            </w:pict>
          </mc:Fallback>
        </mc:AlternateContent>
      </w:r>
      <w:r w:rsidR="009A29E6">
        <w:rPr>
          <w:noProof/>
          <w:lang w:eastAsia="en-GB"/>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80">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432D4AE1" w:rsidR="0063573B" w:rsidRDefault="00324E2D" w:rsidP="009C1594">
      <w:r>
        <w:t>The diagram for the Game namespace as seen above (</w:t>
      </w:r>
      <w:r>
        <w:fldChar w:fldCharType="begin"/>
      </w:r>
      <w:r>
        <w:instrText xml:space="preserve"> REF _Ref481442948 \h </w:instrText>
      </w:r>
      <w:r>
        <w:fldChar w:fldCharType="separate"/>
      </w:r>
      <w:r w:rsidR="002B595D">
        <w:t xml:space="preserve">Figure </w:t>
      </w:r>
      <w:r w:rsidR="002B595D">
        <w:rPr>
          <w:noProof/>
        </w:rPr>
        <w:t>19</w:t>
      </w:r>
      <w:r>
        <w:fldChar w:fldCharType="end"/>
      </w:r>
      <w:r>
        <w:t>) shows a graphical representation of the namespace for the gameplay functionality of the CaptureTheCampus application</w:t>
      </w:r>
      <w:r w:rsidR="009C1594">
        <w:t>.</w:t>
      </w:r>
    </w:p>
    <w:p w14:paraId="077E8094" w14:textId="2FD9CDAE" w:rsidR="00731B6E" w:rsidRDefault="00731B6E" w:rsidP="00CA6FA0"/>
    <w:p w14:paraId="51B458A3" w14:textId="1929C9E4" w:rsidR="00731B6E" w:rsidRDefault="00731B6E" w:rsidP="00CA6FA0">
      <w:r>
        <w:lastRenderedPageBreak/>
        <w:t>The Game namespace contains ten classes:</w:t>
      </w:r>
    </w:p>
    <w:p w14:paraId="7332F13D" w14:textId="0316B0CA" w:rsidR="00AC3990" w:rsidRDefault="00AC3990" w:rsidP="00CA6FA0"/>
    <w:p w14:paraId="1888F992" w14:textId="0CBE2300" w:rsidR="00AC3990" w:rsidRDefault="00E00A08" w:rsidP="00CA6FA0">
      <w:r>
        <w:t>The GameActivity class is called to start the game, the specific behaviour of the GameActivity is dictated by the intent that it is called from. The intent contains both the vertices of the initial play area and the string that dictates what mode of game is to be played, if the string contains single player then a single player game is to be played, if it co</w:t>
      </w:r>
      <w:r w:rsidR="00363427">
        <w:t>ntains host then the game is a</w:t>
      </w:r>
      <w:r>
        <w:t xml:space="preserve"> host</w:t>
      </w:r>
      <w:r w:rsidR="00363427">
        <w:t xml:space="preserve"> of a multiplayer game and if the string contains join then the game is the client of another multiplayer game.</w:t>
      </w:r>
    </w:p>
    <w:p w14:paraId="75517929" w14:textId="32712F88" w:rsidR="00363427" w:rsidRDefault="00363427" w:rsidP="00CA6FA0"/>
    <w:p w14:paraId="3B394E78" w14:textId="0055E64A" w:rsidR="00363427" w:rsidRDefault="00363427" w:rsidP="00CA6FA0">
      <w:r>
        <w:t>Shortly after the game begins it initialises instances of both the Player class and the GamePlayArea class.</w:t>
      </w:r>
    </w:p>
    <w:p w14:paraId="4224D14B" w14:textId="6185451E" w:rsidR="00363427" w:rsidRDefault="00363427" w:rsidP="00CA6FA0">
      <w:r>
        <w:t>The Player class is an object that represents an instance of a player in the game, it contains; their score, their current location, a list to represent their path through the play area and several Boolean variables to represent their current state. For each player in a game another instance of this class is initialised and added to a list</w:t>
      </w:r>
    </w:p>
    <w:p w14:paraId="50B97EF1" w14:textId="71526762" w:rsidR="00363427" w:rsidRDefault="00363427" w:rsidP="00CA6FA0">
      <w:r>
        <w:t xml:space="preserve">The GamePlayArea class is an object that represents the current play area in the game, it contains; a list of vertices that represents the current play area, a list of polygons that are currently being drawn on the map and a Boolean flag which dictates if the play area has been drawn successfully. The list of vertices is populated by the vertices passed to this activity </w:t>
      </w:r>
      <w:r w:rsidR="001D6949">
        <w:t>from the set activity via the intent.</w:t>
      </w:r>
    </w:p>
    <w:p w14:paraId="01551ABC" w14:textId="4999FC25" w:rsidR="001D6949" w:rsidRDefault="001D6949" w:rsidP="00CA6FA0"/>
    <w:p w14:paraId="336AE717" w14:textId="26EF16A4" w:rsidR="001D6949" w:rsidRDefault="001D6949" w:rsidP="00CA6FA0">
      <w:r>
        <w:t xml:space="preserve">The GameMap class </w:t>
      </w:r>
      <w:r w:rsidR="0072383C">
        <w:t>is an interface for the OnMapReadyCallback view, this class is called after the GameActivity has been initialised. This class is used to start an instance of a map object inside a fragment on the GameActivity screen.</w:t>
      </w:r>
    </w:p>
    <w:p w14:paraId="3D4450D1" w14:textId="0F1F440F" w:rsidR="0072383C" w:rsidRDefault="0072383C" w:rsidP="00CA6FA0">
      <w:r>
        <w:t>This class also adds the markers that represent the players to the map, the polygon that represents the play area to the map and the circle that represents the enemy to the map.</w:t>
      </w:r>
    </w:p>
    <w:p w14:paraId="3D82BB15" w14:textId="5F7EAA03" w:rsidR="0072383C" w:rsidRDefault="0072383C" w:rsidP="00CA6FA0"/>
    <w:p w14:paraId="194D1261" w14:textId="436F917F" w:rsidR="0072383C" w:rsidRDefault="0072383C" w:rsidP="00CA6FA0">
      <w:r>
        <w:t xml:space="preserve">The GamePosition class is an interface for the ConnectionCallbacks, the OnConnectionFailedListener and LocationListener views, this class is called after the GameActivity has been initialised. This class is used to </w:t>
      </w:r>
      <w:r w:rsidR="002D3EBB">
        <w:t>setup location requests at a suitable interval</w:t>
      </w:r>
      <w:r>
        <w:t xml:space="preserve"> </w:t>
      </w:r>
      <w:r w:rsidR="002D3EBB">
        <w:t>using the fused location API.</w:t>
      </w:r>
    </w:p>
    <w:p w14:paraId="2A2D9DE3" w14:textId="193ACA6A" w:rsidR="002D3EBB" w:rsidRDefault="002D3EBB" w:rsidP="00CA6FA0">
      <w:r>
        <w:t>Roughly once every second the OnLocationChanged method of this interface is called which gets the location of the device from the GPS sensors and from the mobile network and checks to see if this position is different to the previous position of the device, if it is as stated above the program continues with updating the player’s position using the Utilities class.</w:t>
      </w:r>
    </w:p>
    <w:p w14:paraId="26482500" w14:textId="770A307F" w:rsidR="002D3EBB" w:rsidRDefault="002D3EBB" w:rsidP="00CA6FA0"/>
    <w:p w14:paraId="5CF3715F" w14:textId="41BBEF2B" w:rsidR="002D3EBB" w:rsidRDefault="002D3EBB" w:rsidP="00CA6FA0">
      <w:r>
        <w:t xml:space="preserve">The Utilities class contains numerous functions which are used throughout the game activity. This includes functions </w:t>
      </w:r>
      <w:r w:rsidR="0027573C">
        <w:t>which;</w:t>
      </w:r>
      <w:r>
        <w:t xml:space="preserve"> construct a map, build and place markers on the map, update the location of players, </w:t>
      </w:r>
      <w:r w:rsidR="00177352">
        <w:t>move the camera, build and place polylines on the map, build and place polygons on the map, build and place circles on the map and find the points where a circle intersects a polygon.</w:t>
      </w:r>
    </w:p>
    <w:p w14:paraId="61D32E91" w14:textId="69223F20" w:rsidR="0027573C" w:rsidRDefault="0027573C" w:rsidP="00CA6FA0"/>
    <w:p w14:paraId="61DCA8E8" w14:textId="56AF380D" w:rsidR="0027573C" w:rsidRDefault="0027573C" w:rsidP="00CA6FA0">
      <w:r>
        <w:t xml:space="preserve">The Area class contains numerous functions which are used to update paths and polygons. Specifically these functions include; functions which find the state of a player using their flags and then update their path accordingly, </w:t>
      </w:r>
      <w:r w:rsidR="00BC7B96">
        <w:t>functions which find the initial and final point of a path where it intersects with a polygon, functions which amend paths which intersect, functions which reset the paths of players, functions which build new polygons from the points where a path bisects a larger polygon, functions which test these new polygons for their areas and remove these areas from the play area and functions which update the score of players.</w:t>
      </w:r>
    </w:p>
    <w:p w14:paraId="1B06393F" w14:textId="3BA00BFF" w:rsidR="00BC7B96" w:rsidRDefault="00BC7B96" w:rsidP="00CA6FA0"/>
    <w:p w14:paraId="7AD440D8" w14:textId="77777777" w:rsidR="005606E1" w:rsidRDefault="00BC7B96" w:rsidP="00CA6FA0">
      <w:r>
        <w:t xml:space="preserve">The Hazards class </w:t>
      </w:r>
      <w:r w:rsidR="005606E1">
        <w:t xml:space="preserve">contains the logic related to the operation of the autonomous enemy, this code is ran on a separate thread to the rest of the game logic and is update roughly once a </w:t>
      </w:r>
      <w:r w:rsidR="005606E1">
        <w:lastRenderedPageBreak/>
        <w:t>second. The enemy first checks to see if it is inside the play area, if it is not it uses the polygon tessellation algorithm to keep finding new random locations within the play area until it is inside the play area. Once the enemy has found a location it sets itself a random trajectory which is represented as a number of degrees between zero and three hundred and sixty, then the enemy updates its location using the wandering algorithm before checking to see if it has intersected either the play area or another player.</w:t>
      </w:r>
    </w:p>
    <w:p w14:paraId="05F90331" w14:textId="331D01A1" w:rsidR="00BC7B96" w:rsidRDefault="005606E1" w:rsidP="00CA6FA0">
      <w:r>
        <w:t>If the enemy intersects with the play area wall the enemy resets itself to its previous position, adjusts its velocity to represent the fact it collided with the wall and the attempts to move itself again, if the enemy cannot move after 10 separate attempts it can be assumed that the enemy has become stuck and the enemy finds itself a new random location and trajectory.</w:t>
      </w:r>
    </w:p>
    <w:p w14:paraId="063BD836" w14:textId="42CC37D1" w:rsidR="005606E1" w:rsidRDefault="005606E1" w:rsidP="00CA6FA0">
      <w:r>
        <w:t xml:space="preserve">If the enemy </w:t>
      </w:r>
      <w:r w:rsidR="003D5767">
        <w:t>intersects with a player’s path it removes the player’s path, which prevents the player from creating another path until they exit and re-enter the play area and sets a flag contained within that player’s Player object to represent the fact that they have been killed.</w:t>
      </w:r>
    </w:p>
    <w:p w14:paraId="31F74C14" w14:textId="4D1F874B" w:rsidR="00324E2D" w:rsidRDefault="00324E2D" w:rsidP="00CA6FA0"/>
    <w:p w14:paraId="4D9626BB" w14:textId="77777777" w:rsidR="00324E2D" w:rsidRDefault="00324E2D" w:rsidP="00CA6FA0">
      <w:pPr>
        <w:sectPr w:rsidR="00324E2D" w:rsidSect="006F2131">
          <w:pgSz w:w="11906" w:h="16838"/>
          <w:pgMar w:top="1440" w:right="1440" w:bottom="1440" w:left="1440" w:header="708" w:footer="708" w:gutter="0"/>
          <w:cols w:space="708"/>
          <w:docGrid w:linePitch="360"/>
        </w:sectPr>
      </w:pPr>
    </w:p>
    <w:p w14:paraId="7C9002AD" w14:textId="714E6E8D" w:rsidR="00EB131B" w:rsidRDefault="00EB131B" w:rsidP="00EB131B">
      <w:pPr>
        <w:pStyle w:val="Heading2"/>
        <w:numPr>
          <w:ilvl w:val="3"/>
          <w:numId w:val="6"/>
        </w:numPr>
      </w:pPr>
      <w:bookmarkStart w:id="130" w:name="_Toc481590211"/>
      <w:r>
        <w:lastRenderedPageBreak/>
        <w:t>Menu Design</w:t>
      </w:r>
      <w:bookmarkEnd w:id="130"/>
    </w:p>
    <w:p w14:paraId="6A85E681" w14:textId="68F3FD0C" w:rsidR="00EB131B" w:rsidRDefault="0058475A" w:rsidP="009A29E6">
      <w:r>
        <w:rPr>
          <w:noProof/>
          <w:lang w:eastAsia="en-GB"/>
        </w:rPr>
        <mc:AlternateContent>
          <mc:Choice Requires="wps">
            <w:drawing>
              <wp:anchor distT="0" distB="0" distL="114300" distR="114300" simplePos="0" relativeHeight="251795456" behindDoc="0" locked="0" layoutInCell="1" allowOverlap="1" wp14:anchorId="6C81C5B1" wp14:editId="656DFB65">
                <wp:simplePos x="0" y="0"/>
                <wp:positionH relativeFrom="column">
                  <wp:posOffset>0</wp:posOffset>
                </wp:positionH>
                <wp:positionV relativeFrom="paragraph">
                  <wp:posOffset>2338705</wp:posOffset>
                </wp:positionV>
                <wp:extent cx="5730875" cy="521335"/>
                <wp:effectExtent l="0" t="0" r="3175" b="0"/>
                <wp:wrapTopAndBottom/>
                <wp:docPr id="208" name="Text Box 208"/>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3BB8683" w14:textId="37AEC935" w:rsidR="009C11D4" w:rsidRPr="002A04CC" w:rsidRDefault="009C11D4" w:rsidP="00190BC2">
                            <w:pPr>
                              <w:pStyle w:val="Caption"/>
                              <w:jc w:val="center"/>
                              <w:rPr>
                                <w:noProof/>
                              </w:rPr>
                            </w:pPr>
                            <w:bookmarkStart w:id="131" w:name="_Ref481471558"/>
                            <w:bookmarkStart w:id="132" w:name="_Toc481590265"/>
                            <w:r>
                              <w:t xml:space="preserve">Figure </w:t>
                            </w:r>
                            <w:fldSimple w:instr=" SEQ Figure \* ARABIC ">
                              <w:r>
                                <w:rPr>
                                  <w:noProof/>
                                </w:rPr>
                                <w:t>20</w:t>
                              </w:r>
                            </w:fldSimple>
                            <w:bookmarkEnd w:id="131"/>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45" type="#_x0000_t202" style="position:absolute;margin-left:0;margin-top:184.15pt;width:451.25pt;height:4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KNA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" stroked="f">
                <v:textbox style="mso-fit-shape-to-text:t" inset="0,0,0,0">
                  <w:txbxContent>
                    <w:p w14:paraId="03BB8683" w14:textId="37AEC935" w:rsidR="009C11D4" w:rsidRPr="002A04CC" w:rsidRDefault="009C11D4" w:rsidP="00190BC2">
                      <w:pPr>
                        <w:pStyle w:val="Caption"/>
                        <w:jc w:val="center"/>
                        <w:rPr>
                          <w:noProof/>
                        </w:rPr>
                      </w:pPr>
                      <w:bookmarkStart w:id="133" w:name="_Ref481471558"/>
                      <w:bookmarkStart w:id="134" w:name="_Toc481590265"/>
                      <w:r>
                        <w:t xml:space="preserve">Figure </w:t>
                      </w:r>
                      <w:fldSimple w:instr=" SEQ Figure \* ARABIC ">
                        <w:r>
                          <w:rPr>
                            <w:noProof/>
                          </w:rPr>
                          <w:t>20</w:t>
                        </w:r>
                      </w:fldSimple>
                      <w:bookmarkEnd w:id="133"/>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4"/>
                    </w:p>
                  </w:txbxContent>
                </v:textbox>
                <w10:wrap type="topAndBottom"/>
              </v:shape>
            </w:pict>
          </mc:Fallback>
        </mc:AlternateContent>
      </w:r>
      <w:r w:rsidR="009A29E6">
        <w:rPr>
          <w:noProof/>
          <w:lang w:eastAsia="en-GB"/>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399ABE66" w14:textId="2DBEAB07" w:rsidR="00247F59" w:rsidRDefault="00247F59" w:rsidP="009C1594">
      <w:r>
        <w:t>The diagram for the Menu namespace as seen above (</w:t>
      </w:r>
      <w:r>
        <w:fldChar w:fldCharType="begin"/>
      </w:r>
      <w:r>
        <w:instrText xml:space="preserve"> REF _Ref481471558 \h </w:instrText>
      </w:r>
      <w:r>
        <w:fldChar w:fldCharType="separate"/>
      </w:r>
      <w:r w:rsidR="002B595D">
        <w:t xml:space="preserve">Figure </w:t>
      </w:r>
      <w:r w:rsidR="002B595D">
        <w:rPr>
          <w:noProof/>
        </w:rPr>
        <w:t>20</w:t>
      </w:r>
      <w:r>
        <w:fldChar w:fldCharType="end"/>
      </w:r>
      <w:r>
        <w:t>) shows a graphical representation of the namespace for the menu of the CaptureTheCampus application</w:t>
      </w:r>
      <w:r w:rsidR="009C1594">
        <w:t>.</w:t>
      </w:r>
    </w:p>
    <w:p w14:paraId="6A1367C7" w14:textId="0594257F" w:rsidR="00731B6E" w:rsidRDefault="00731B6E" w:rsidP="00247F59"/>
    <w:p w14:paraId="1F6F1CA8" w14:textId="1E71FBD2" w:rsidR="00731B6E" w:rsidRDefault="00731B6E" w:rsidP="00247F59">
      <w:r>
        <w:t>The Menu namespace contains one class:</w:t>
      </w:r>
    </w:p>
    <w:p w14:paraId="15D66230" w14:textId="25661855" w:rsidR="003F4BCB" w:rsidRDefault="003F4BCB" w:rsidP="00247F59"/>
    <w:p w14:paraId="58C03CBC" w14:textId="03FF43BD" w:rsidR="003F4BCB" w:rsidRDefault="003F4BCB" w:rsidP="00247F59">
      <w:r>
        <w:t>The MenuActivity class is called once the MainActivity class has verified that the device has the required libraries installed.</w:t>
      </w:r>
    </w:p>
    <w:p w14:paraId="72D66048" w14:textId="009904D2" w:rsidR="003F4BCB" w:rsidRDefault="003F4BCB" w:rsidP="00247F59">
      <w:r>
        <w:t>The MenuActivity contains three buttons which when pressed start different game modes, the top button starts the single player game by calling an intent to the set activity which contains a string that identifies it as a single player game instance</w:t>
      </w:r>
      <w:r w:rsidR="001F2250">
        <w:t>. The next two buttons start the host multiplayer activity and join multiplayer activity respectively by calling an intent to the search activity which contains a string that identifies the activity as the correct instance.</w:t>
      </w:r>
    </w:p>
    <w:p w14:paraId="47115B1F" w14:textId="5B715621" w:rsidR="00EB131B" w:rsidRDefault="00EB131B" w:rsidP="00EB131B"/>
    <w:p w14:paraId="260210A6"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60659F08" w14:textId="26E3A062" w:rsidR="00EB131B" w:rsidRDefault="00EB131B" w:rsidP="00EB131B">
      <w:pPr>
        <w:pStyle w:val="Heading2"/>
        <w:numPr>
          <w:ilvl w:val="3"/>
          <w:numId w:val="6"/>
        </w:numPr>
      </w:pPr>
      <w:bookmarkStart w:id="135" w:name="_Toc481590212"/>
      <w:r>
        <w:lastRenderedPageBreak/>
        <w:t>Score Design</w:t>
      </w:r>
      <w:bookmarkEnd w:id="135"/>
    </w:p>
    <w:p w14:paraId="50C9BE1E" w14:textId="058CA566" w:rsidR="00EB131B" w:rsidRDefault="0058475A" w:rsidP="009A29E6">
      <w:r>
        <w:rPr>
          <w:noProof/>
          <w:lang w:eastAsia="en-GB"/>
        </w:rPr>
        <mc:AlternateContent>
          <mc:Choice Requires="wps">
            <w:drawing>
              <wp:anchor distT="0" distB="0" distL="114300" distR="114300" simplePos="0" relativeHeight="251797504" behindDoc="0" locked="0" layoutInCell="1" allowOverlap="1" wp14:anchorId="26061ACD" wp14:editId="1856E7EF">
                <wp:simplePos x="0" y="0"/>
                <wp:positionH relativeFrom="column">
                  <wp:posOffset>0</wp:posOffset>
                </wp:positionH>
                <wp:positionV relativeFrom="paragraph">
                  <wp:posOffset>3510280</wp:posOffset>
                </wp:positionV>
                <wp:extent cx="5730875" cy="521335"/>
                <wp:effectExtent l="0" t="0" r="3175" b="0"/>
                <wp:wrapTopAndBottom/>
                <wp:docPr id="209" name="Text Box 209"/>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914F062" w14:textId="7BC79359" w:rsidR="009C11D4" w:rsidRPr="00EA218D" w:rsidRDefault="009C11D4" w:rsidP="00190BC2">
                            <w:pPr>
                              <w:pStyle w:val="Caption"/>
                              <w:jc w:val="center"/>
                              <w:rPr>
                                <w:noProof/>
                              </w:rPr>
                            </w:pPr>
                            <w:bookmarkStart w:id="136" w:name="_Ref481471559"/>
                            <w:bookmarkStart w:id="137" w:name="_Toc481590266"/>
                            <w:r>
                              <w:t xml:space="preserve">Figure </w:t>
                            </w:r>
                            <w:fldSimple w:instr=" SEQ Figure \* ARABIC ">
                              <w:r>
                                <w:rPr>
                                  <w:noProof/>
                                </w:rPr>
                                <w:t>21</w:t>
                              </w:r>
                            </w:fldSimple>
                            <w:bookmarkEnd w:id="136"/>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46" type="#_x0000_t202" style="position:absolute;margin-left:0;margin-top:276.4pt;width:451.25pt;height:41.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4YMwIAAGwEAAAOAAAAZHJzL2Uyb0RvYy54bWysVFFv2yAQfp+0/4B4X+wkytp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" stroked="f">
                <v:textbox style="mso-fit-shape-to-text:t" inset="0,0,0,0">
                  <w:txbxContent>
                    <w:p w14:paraId="3914F062" w14:textId="7BC79359" w:rsidR="009C11D4" w:rsidRPr="00EA218D" w:rsidRDefault="009C11D4" w:rsidP="00190BC2">
                      <w:pPr>
                        <w:pStyle w:val="Caption"/>
                        <w:jc w:val="center"/>
                        <w:rPr>
                          <w:noProof/>
                        </w:rPr>
                      </w:pPr>
                      <w:bookmarkStart w:id="138" w:name="_Ref481471559"/>
                      <w:bookmarkStart w:id="139" w:name="_Toc481590266"/>
                      <w:r>
                        <w:t xml:space="preserve">Figure </w:t>
                      </w:r>
                      <w:fldSimple w:instr=" SEQ Figure \* ARABIC ">
                        <w:r>
                          <w:rPr>
                            <w:noProof/>
                          </w:rPr>
                          <w:t>21</w:t>
                        </w:r>
                      </w:fldSimple>
                      <w:bookmarkEnd w:id="138"/>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9"/>
                    </w:p>
                  </w:txbxContent>
                </v:textbox>
                <w10:wrap type="topAndBottom"/>
              </v:shape>
            </w:pict>
          </mc:Fallback>
        </mc:AlternateContent>
      </w:r>
      <w:r w:rsidR="009A29E6">
        <w:rPr>
          <w:noProof/>
          <w:lang w:eastAsia="en-GB"/>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31254725" w14:textId="0C5F2C93" w:rsidR="00247F59" w:rsidRDefault="00247F59" w:rsidP="009C1594">
      <w:r>
        <w:t>The diagram for the Score namespace as seen above (</w:t>
      </w:r>
      <w:r>
        <w:fldChar w:fldCharType="begin"/>
      </w:r>
      <w:r>
        <w:instrText xml:space="preserve"> REF _Ref481471559 \h </w:instrText>
      </w:r>
      <w:r>
        <w:fldChar w:fldCharType="separate"/>
      </w:r>
      <w:r w:rsidR="002B595D">
        <w:t xml:space="preserve">Figure </w:t>
      </w:r>
      <w:r w:rsidR="002B595D">
        <w:rPr>
          <w:noProof/>
        </w:rPr>
        <w:t>21</w:t>
      </w:r>
      <w:r>
        <w:fldChar w:fldCharType="end"/>
      </w:r>
      <w:r>
        <w:t>) shows a graphical representation of the namespace for the score functionality of the CaptureTheCampus application</w:t>
      </w:r>
      <w:r w:rsidR="009C1594">
        <w:t>.</w:t>
      </w:r>
    </w:p>
    <w:p w14:paraId="7BE841F8" w14:textId="0E9A09F2" w:rsidR="00731B6E" w:rsidRDefault="00731B6E" w:rsidP="00247F59"/>
    <w:p w14:paraId="467C4A07" w14:textId="081A4602" w:rsidR="00731B6E" w:rsidRDefault="00731B6E" w:rsidP="00247F59">
      <w:r>
        <w:t>The Score namespace contains one class:</w:t>
      </w:r>
    </w:p>
    <w:p w14:paraId="72FC72D8" w14:textId="0512DACC" w:rsidR="009C1594" w:rsidRDefault="009C1594" w:rsidP="00247F59"/>
    <w:p w14:paraId="3F606CB9" w14:textId="542131AA" w:rsidR="009C1594" w:rsidRDefault="009C1594" w:rsidP="00247F59">
      <w:r>
        <w:t xml:space="preserve">The ScoreActivity class is called immediately when the end conditions of a game are reached. The score from the game </w:t>
      </w:r>
      <w:r w:rsidR="003F4BCB">
        <w:t>is</w:t>
      </w:r>
      <w:r>
        <w:t xml:space="preserve"> passed into the ScoreActivity </w:t>
      </w:r>
      <w:r w:rsidR="003F4BCB">
        <w:t>using</w:t>
      </w:r>
      <w:r>
        <w:t xml:space="preserve"> an Intent and </w:t>
      </w:r>
      <w:r w:rsidR="003F4BCB">
        <w:t>is</w:t>
      </w:r>
      <w:r>
        <w:t xml:space="preserve"> displayed on the screen above a large button which when pressed returns the player to the menu activity</w:t>
      </w:r>
    </w:p>
    <w:p w14:paraId="157CFE45" w14:textId="7B85E271" w:rsidR="00EB131B" w:rsidRDefault="00EB131B" w:rsidP="00EB131B"/>
    <w:p w14:paraId="5A4CF0F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4839D8A5" w14:textId="1F39DDEF" w:rsidR="00EB131B" w:rsidRDefault="00EB131B" w:rsidP="00EB131B">
      <w:pPr>
        <w:pStyle w:val="Heading2"/>
        <w:numPr>
          <w:ilvl w:val="3"/>
          <w:numId w:val="6"/>
        </w:numPr>
      </w:pPr>
      <w:bookmarkStart w:id="140" w:name="_Toc481590213"/>
      <w:r>
        <w:lastRenderedPageBreak/>
        <w:t>Search Design</w:t>
      </w:r>
      <w:bookmarkEnd w:id="140"/>
    </w:p>
    <w:p w14:paraId="7E57AD3B" w14:textId="0A03DF96" w:rsidR="00EB131B" w:rsidRDefault="0058475A" w:rsidP="009A29E6">
      <w:r>
        <w:rPr>
          <w:noProof/>
          <w:lang w:eastAsia="en-GB"/>
        </w:rPr>
        <mc:AlternateContent>
          <mc:Choice Requires="wps">
            <w:drawing>
              <wp:anchor distT="0" distB="0" distL="114300" distR="114300" simplePos="0" relativeHeight="251799552" behindDoc="0" locked="0" layoutInCell="1" allowOverlap="1" wp14:anchorId="68F9A548" wp14:editId="77D7D793">
                <wp:simplePos x="0" y="0"/>
                <wp:positionH relativeFrom="column">
                  <wp:posOffset>0</wp:posOffset>
                </wp:positionH>
                <wp:positionV relativeFrom="paragraph">
                  <wp:posOffset>4186555</wp:posOffset>
                </wp:positionV>
                <wp:extent cx="5730875" cy="521335"/>
                <wp:effectExtent l="0" t="0" r="3175" b="0"/>
                <wp:wrapTopAndBottom/>
                <wp:docPr id="210" name="Text Box 210"/>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02715B00" w14:textId="25339BAF" w:rsidR="009C11D4" w:rsidRPr="003F4FB5" w:rsidRDefault="009C11D4" w:rsidP="00190BC2">
                            <w:pPr>
                              <w:pStyle w:val="Caption"/>
                              <w:jc w:val="center"/>
                              <w:rPr>
                                <w:noProof/>
                              </w:rPr>
                            </w:pPr>
                            <w:bookmarkStart w:id="141" w:name="_Ref481471560"/>
                            <w:bookmarkStart w:id="142" w:name="_Toc481590267"/>
                            <w:r>
                              <w:t xml:space="preserve">Figure </w:t>
                            </w:r>
                            <w:fldSimple w:instr=" SEQ Figure \* ARABIC ">
                              <w:r>
                                <w:rPr>
                                  <w:noProof/>
                                </w:rPr>
                                <w:t>22</w:t>
                              </w:r>
                            </w:fldSimple>
                            <w:bookmarkEnd w:id="141"/>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47" type="#_x0000_t202" style="position:absolute;margin-left:0;margin-top:329.65pt;width:451.25pt;height:41.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" stroked="f">
                <v:textbox style="mso-fit-shape-to-text:t" inset="0,0,0,0">
                  <w:txbxContent>
                    <w:p w14:paraId="02715B00" w14:textId="25339BAF" w:rsidR="009C11D4" w:rsidRPr="003F4FB5" w:rsidRDefault="009C11D4" w:rsidP="00190BC2">
                      <w:pPr>
                        <w:pStyle w:val="Caption"/>
                        <w:jc w:val="center"/>
                        <w:rPr>
                          <w:noProof/>
                        </w:rPr>
                      </w:pPr>
                      <w:bookmarkStart w:id="143" w:name="_Ref481471560"/>
                      <w:bookmarkStart w:id="144" w:name="_Toc481590267"/>
                      <w:r>
                        <w:t xml:space="preserve">Figure </w:t>
                      </w:r>
                      <w:fldSimple w:instr=" SEQ Figure \* ARABIC ">
                        <w:r>
                          <w:rPr>
                            <w:noProof/>
                          </w:rPr>
                          <w:t>22</w:t>
                        </w:r>
                      </w:fldSimple>
                      <w:bookmarkEnd w:id="143"/>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4"/>
                    </w:p>
                  </w:txbxContent>
                </v:textbox>
                <w10:wrap type="topAndBottom"/>
              </v:shape>
            </w:pict>
          </mc:Fallback>
        </mc:AlternateContent>
      </w:r>
      <w:r w:rsidR="009A29E6">
        <w:rPr>
          <w:noProof/>
          <w:lang w:eastAsia="en-GB"/>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198C87C5" w14:textId="40962EF3" w:rsidR="00247F59" w:rsidRDefault="00247F59" w:rsidP="009C1594">
      <w:r>
        <w:t>The diagram for the Search namespace as seen above (</w:t>
      </w:r>
      <w:r w:rsidR="008A30AB">
        <w:fldChar w:fldCharType="begin"/>
      </w:r>
      <w:r w:rsidR="008A30AB">
        <w:instrText xml:space="preserve"> REF _Ref481471560 \h </w:instrText>
      </w:r>
      <w:r w:rsidR="008A30AB">
        <w:fldChar w:fldCharType="separate"/>
      </w:r>
      <w:r w:rsidR="002B595D">
        <w:t xml:space="preserve">Figure </w:t>
      </w:r>
      <w:r w:rsidR="002B595D">
        <w:rPr>
          <w:noProof/>
        </w:rPr>
        <w:t>22</w:t>
      </w:r>
      <w:r w:rsidR="008A30AB">
        <w:fldChar w:fldCharType="end"/>
      </w:r>
      <w:r>
        <w:t>) shows a graphical representation of the namespace for the search functionality of the CaptureTheCampus application</w:t>
      </w:r>
      <w:r w:rsidR="009C1594">
        <w:t>.</w:t>
      </w:r>
    </w:p>
    <w:p w14:paraId="4169FA9A" w14:textId="73807628" w:rsidR="00731B6E" w:rsidRDefault="00731B6E" w:rsidP="00247F59"/>
    <w:p w14:paraId="2241D4F1" w14:textId="469B96BE" w:rsidR="00731B6E" w:rsidRDefault="00731B6E" w:rsidP="00247F59">
      <w:r>
        <w:t>The Search namespace contains three classes:</w:t>
      </w:r>
    </w:p>
    <w:p w14:paraId="59F2C10D" w14:textId="1E7AEC8E" w:rsidR="009C1594" w:rsidRDefault="009C1594" w:rsidP="00247F59"/>
    <w:p w14:paraId="6CD1C6F2" w14:textId="08C95316" w:rsidR="009C1594" w:rsidRDefault="009C1594" w:rsidP="00247F59">
      <w:r>
        <w:t xml:space="preserve">The SearchActivity is called whenever either of the multiplayer buttons are pressed in the menu activity. The exact behavious of the SearchActivity is dictated by a string that is received from the Intent that is used to call the activity, if the string contains the word </w:t>
      </w:r>
      <w:r w:rsidR="00B56B8D">
        <w:t>join then the activity behaves like a client and if the string contains the word host it behaves like a host.</w:t>
      </w:r>
    </w:p>
    <w:p w14:paraId="2E852652" w14:textId="2AAB2B4E" w:rsidR="00B56B8D" w:rsidRDefault="00B56B8D" w:rsidP="00247F59">
      <w:r>
        <w:t>The activity itself contains three objects, a textview at the top of the page which contains either the IP address of the device or a message dictating whether the device is connected to the server depending on if the device is a host or a client respectively, a large loading icon to reassure the user that the application has not crashed and a button which either starts the game or allows the user to input a IP address manually depending on if the device is a host or a client respectively.</w:t>
      </w:r>
    </w:p>
    <w:p w14:paraId="03A90F8E" w14:textId="305735B1" w:rsidR="00B56B8D" w:rsidRDefault="00B56B8D" w:rsidP="00247F59"/>
    <w:p w14:paraId="492DB7A0" w14:textId="77777777" w:rsidR="00281361" w:rsidRDefault="00B56B8D" w:rsidP="00247F59">
      <w:r>
        <w:t xml:space="preserve">If the device is a host then the Host class is also called, within this class the servers to establish an initial connection between host and client are started. This includes both an </w:t>
      </w:r>
      <w:r>
        <w:lastRenderedPageBreak/>
        <w:t>instance of the UDP server and the Watchdog which itself starts and instance of the TCP server</w:t>
      </w:r>
      <w:r w:rsidR="00281361">
        <w:t>. The host broadcasts its own IP address via the UDP server with a secret key.</w:t>
      </w:r>
    </w:p>
    <w:p w14:paraId="1CB38951" w14:textId="1F7B02AD" w:rsidR="00B56B8D" w:rsidRDefault="00281361" w:rsidP="00247F59">
      <w:r>
        <w:t>The host initially enters a key into the TCP server which contai</w:t>
      </w:r>
      <w:r w:rsidR="003F4BCB">
        <w:t>ns the current number of player, it then goes on to</w:t>
      </w:r>
      <w:r>
        <w:t xml:space="preserve"> continually polls its own TCP server to s</w:t>
      </w:r>
      <w:r w:rsidR="003F4BCB">
        <w:t>ee if a client has incremented this counter</w:t>
      </w:r>
      <w:r>
        <w:t xml:space="preserve">, if a client has connected </w:t>
      </w:r>
      <w:r w:rsidR="003F4BCB">
        <w:t>and adjusted this counter</w:t>
      </w:r>
      <w:r>
        <w:t xml:space="preserve"> then the host assumes that another player has joined the game and adjusts itself accordingly.</w:t>
      </w:r>
    </w:p>
    <w:p w14:paraId="57711973" w14:textId="26E96814" w:rsidR="00281361" w:rsidRDefault="00281361" w:rsidP="00247F59">
      <w:r>
        <w:t>When the button is pressed to start the game the Host class passes a flag to the game activity that informs it that it is a host and passes the relevant information about the clients connected.</w:t>
      </w:r>
    </w:p>
    <w:p w14:paraId="47017071" w14:textId="72C5D25A" w:rsidR="00281361" w:rsidRDefault="00281361" w:rsidP="00247F59"/>
    <w:p w14:paraId="2A23A88E" w14:textId="611E9D37" w:rsidR="00281361" w:rsidRDefault="00281361" w:rsidP="00247F59">
      <w:r>
        <w:t>If the device is a client then the Join class is called instead, within this class a thread is started which initially continually searches for a UDP broadcast that contains the secret key, when one is found the IP address that the key was sent from is parsed and a TCP message is sent to the same IP address, if the TCP message is successfully sent then the Join class assumes that it is connected to a host. This method works very similarly if the IP address is entered manually.</w:t>
      </w:r>
    </w:p>
    <w:p w14:paraId="6E8238DE" w14:textId="4955F8BC" w:rsidR="00281361" w:rsidRDefault="00281361" w:rsidP="00247F59">
      <w:r>
        <w:t>Once the client is connected to a host it attempts to adjust a predefined variable contained with</w:t>
      </w:r>
      <w:r w:rsidR="003F4BCB">
        <w:t>in</w:t>
      </w:r>
      <w:r>
        <w:t xml:space="preserve"> the hosts servers which dictates the number of players connected to the host</w:t>
      </w:r>
      <w:r w:rsidR="003F4BCB">
        <w:t>, if the client can successfully change this variable then the client moves on to wait for a signal from the host to indicate that the multiplayer game has commenced.</w:t>
      </w:r>
    </w:p>
    <w:p w14:paraId="38B4E31B" w14:textId="204FBEAB" w:rsidR="00EB131B" w:rsidRDefault="00EB131B" w:rsidP="00EB131B"/>
    <w:p w14:paraId="2E52630A"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1BEDD325" w14:textId="798D40DE" w:rsidR="00EB131B" w:rsidRDefault="00EB131B" w:rsidP="00EB131B">
      <w:pPr>
        <w:pStyle w:val="Heading2"/>
        <w:numPr>
          <w:ilvl w:val="3"/>
          <w:numId w:val="6"/>
        </w:numPr>
      </w:pPr>
      <w:bookmarkStart w:id="145" w:name="_Toc481590214"/>
      <w:r>
        <w:lastRenderedPageBreak/>
        <w:t>Set Design</w:t>
      </w:r>
      <w:bookmarkEnd w:id="145"/>
    </w:p>
    <w:p w14:paraId="72DD7164" w14:textId="3AFE83F4" w:rsidR="00EB131B" w:rsidRDefault="0058475A" w:rsidP="009A29E6">
      <w:r>
        <w:rPr>
          <w:noProof/>
          <w:lang w:eastAsia="en-GB"/>
        </w:rPr>
        <mc:AlternateContent>
          <mc:Choice Requires="wps">
            <w:drawing>
              <wp:anchor distT="0" distB="0" distL="114300" distR="114300" simplePos="0" relativeHeight="251801600" behindDoc="0" locked="0" layoutInCell="1" allowOverlap="1" wp14:anchorId="423DA5E1" wp14:editId="5350CB51">
                <wp:simplePos x="0" y="0"/>
                <wp:positionH relativeFrom="column">
                  <wp:posOffset>0</wp:posOffset>
                </wp:positionH>
                <wp:positionV relativeFrom="paragraph">
                  <wp:posOffset>4519930</wp:posOffset>
                </wp:positionV>
                <wp:extent cx="5730875" cy="521335"/>
                <wp:effectExtent l="0" t="0" r="3175" b="0"/>
                <wp:wrapTopAndBottom/>
                <wp:docPr id="211" name="Text Box 211"/>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325FC7D" w14:textId="36AEC62E" w:rsidR="009C11D4" w:rsidRPr="00161672" w:rsidRDefault="009C11D4" w:rsidP="00190BC2">
                            <w:pPr>
                              <w:pStyle w:val="Caption"/>
                              <w:jc w:val="center"/>
                              <w:rPr>
                                <w:noProof/>
                              </w:rPr>
                            </w:pPr>
                            <w:bookmarkStart w:id="146" w:name="_Ref481471561"/>
                            <w:bookmarkStart w:id="147" w:name="_Toc481590268"/>
                            <w:r>
                              <w:t xml:space="preserve">Figure </w:t>
                            </w:r>
                            <w:fldSimple w:instr=" SEQ Figure \* ARABIC ">
                              <w:r>
                                <w:rPr>
                                  <w:noProof/>
                                </w:rPr>
                                <w:t>23</w:t>
                              </w:r>
                            </w:fldSimple>
                            <w:bookmarkEnd w:id="146"/>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48" type="#_x0000_t202" style="position:absolute;margin-left:0;margin-top:355.9pt;width:451.25pt;height:41.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" stroked="f">
                <v:textbox style="mso-fit-shape-to-text:t" inset="0,0,0,0">
                  <w:txbxContent>
                    <w:p w14:paraId="2325FC7D" w14:textId="36AEC62E" w:rsidR="009C11D4" w:rsidRPr="00161672" w:rsidRDefault="009C11D4" w:rsidP="00190BC2">
                      <w:pPr>
                        <w:pStyle w:val="Caption"/>
                        <w:jc w:val="center"/>
                        <w:rPr>
                          <w:noProof/>
                        </w:rPr>
                      </w:pPr>
                      <w:bookmarkStart w:id="148" w:name="_Ref481471561"/>
                      <w:bookmarkStart w:id="149" w:name="_Toc481590268"/>
                      <w:r>
                        <w:t xml:space="preserve">Figure </w:t>
                      </w:r>
                      <w:fldSimple w:instr=" SEQ Figure \* ARABIC ">
                        <w:r>
                          <w:rPr>
                            <w:noProof/>
                          </w:rPr>
                          <w:t>23</w:t>
                        </w:r>
                      </w:fldSimple>
                      <w:bookmarkEnd w:id="148"/>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9"/>
                    </w:p>
                  </w:txbxContent>
                </v:textbox>
                <w10:wrap type="topAndBottom"/>
              </v:shape>
            </w:pict>
          </mc:Fallback>
        </mc:AlternateContent>
      </w:r>
      <w:r w:rsidR="009A29E6">
        <w:rPr>
          <w:noProof/>
          <w:lang w:eastAsia="en-GB"/>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51BE3254" w14:textId="3F1F6A48" w:rsidR="00247F59" w:rsidRDefault="00247F59" w:rsidP="009C1594">
      <w:r>
        <w:t>The diagram for the Set namespace as seen above (</w:t>
      </w:r>
      <w:r w:rsidR="008A30AB">
        <w:fldChar w:fldCharType="begin"/>
      </w:r>
      <w:r w:rsidR="008A30AB">
        <w:instrText xml:space="preserve"> REF _Ref481471561 \h </w:instrText>
      </w:r>
      <w:r w:rsidR="008A30AB">
        <w:fldChar w:fldCharType="separate"/>
      </w:r>
      <w:r w:rsidR="002B595D">
        <w:t xml:space="preserve">Figure </w:t>
      </w:r>
      <w:r w:rsidR="002B595D">
        <w:rPr>
          <w:noProof/>
        </w:rPr>
        <w:t>23</w:t>
      </w:r>
      <w:r w:rsidR="008A30AB">
        <w:fldChar w:fldCharType="end"/>
      </w:r>
      <w:r>
        <w:t>) shows a graphical representation of the namespace for the set functionality of the CaptureTheCampus application</w:t>
      </w:r>
      <w:r w:rsidR="009C1594">
        <w:t>.</w:t>
      </w:r>
    </w:p>
    <w:p w14:paraId="5219011A" w14:textId="5C7F7E4A" w:rsidR="00731B6E" w:rsidRDefault="00731B6E" w:rsidP="00247F59"/>
    <w:p w14:paraId="221CBBF9" w14:textId="34DAD7B7" w:rsidR="00731B6E" w:rsidRDefault="00731B6E" w:rsidP="00247F59">
      <w:r>
        <w:t>The Set namespace contains four classes:</w:t>
      </w:r>
    </w:p>
    <w:p w14:paraId="4A926571" w14:textId="738F3DC9" w:rsidR="00177352" w:rsidRDefault="00177352" w:rsidP="00247F59"/>
    <w:p w14:paraId="59422C59" w14:textId="35F3DEFB" w:rsidR="00177352" w:rsidRDefault="00177352" w:rsidP="00247F59">
      <w:r>
        <w:t>The SetActivity is basically a stripped-down version of the GameActivity which contains just enough functionality to operate to place marker</w:t>
      </w:r>
      <w:r w:rsidR="00ED4368">
        <w:t>s</w:t>
      </w:r>
      <w:r>
        <w:t xml:space="preserve"> on the map to represent the corners of an initial play area.</w:t>
      </w:r>
    </w:p>
    <w:p w14:paraId="518E59F5" w14:textId="1279C1B5" w:rsidR="00177352" w:rsidRDefault="00177352" w:rsidP="00247F59">
      <w:r>
        <w:t>Like the GamePlayArea the SetPlayArea contains the information related to the play area polygon. However, unlike the GamePlayArea the SetPlayArea only contains an array of vertices and one polygon, this is because when the markers are placed upon the map to create the initial play area</w:t>
      </w:r>
      <w:r w:rsidR="0027573C">
        <w:t xml:space="preserve"> by selecting two opposing corners thus</w:t>
      </w:r>
      <w:r>
        <w:t xml:space="preserve"> there will only ever be one polygon with four vertices, if a marker is moved </w:t>
      </w:r>
      <w:r w:rsidR="0027573C">
        <w:t>the polygon is redrawn.</w:t>
      </w:r>
    </w:p>
    <w:p w14:paraId="6409001D" w14:textId="1CB6048A" w:rsidR="0027573C" w:rsidRDefault="0027573C" w:rsidP="00247F59">
      <w:r>
        <w:t>The SetPosition class contains the same logic as the GamePosition class but with fewer checks on the location that is returned, this is because the SetPosition class is only called once to get the initial camera location before it is disconnected.</w:t>
      </w:r>
    </w:p>
    <w:p w14:paraId="0DF521F7" w14:textId="10FEE73F" w:rsidR="00EB131B" w:rsidRDefault="00EB131B" w:rsidP="00EB131B"/>
    <w:p w14:paraId="1DFA0EC4"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29C5385E" w14:textId="269DC4F3" w:rsidR="00EB131B" w:rsidRDefault="00EB131B" w:rsidP="00EB131B">
      <w:pPr>
        <w:pStyle w:val="Heading2"/>
        <w:numPr>
          <w:ilvl w:val="3"/>
          <w:numId w:val="6"/>
        </w:numPr>
      </w:pPr>
      <w:bookmarkStart w:id="150" w:name="_Toc481590215"/>
      <w:r>
        <w:lastRenderedPageBreak/>
        <w:t>Static Design</w:t>
      </w:r>
      <w:bookmarkEnd w:id="150"/>
    </w:p>
    <w:p w14:paraId="5D3E202E" w14:textId="0D996BC2" w:rsidR="00EB131B" w:rsidRDefault="0058475A" w:rsidP="009A29E6">
      <w:r>
        <w:rPr>
          <w:noProof/>
          <w:lang w:eastAsia="en-GB"/>
        </w:rPr>
        <mc:AlternateContent>
          <mc:Choice Requires="wps">
            <w:drawing>
              <wp:anchor distT="0" distB="0" distL="114300" distR="114300" simplePos="0" relativeHeight="251803648" behindDoc="0" locked="0" layoutInCell="1" allowOverlap="1" wp14:anchorId="36311B06" wp14:editId="488E52BB">
                <wp:simplePos x="0" y="0"/>
                <wp:positionH relativeFrom="column">
                  <wp:posOffset>0</wp:posOffset>
                </wp:positionH>
                <wp:positionV relativeFrom="paragraph">
                  <wp:posOffset>4234180</wp:posOffset>
                </wp:positionV>
                <wp:extent cx="5730875" cy="521335"/>
                <wp:effectExtent l="0" t="0" r="3175" b="0"/>
                <wp:wrapTopAndBottom/>
                <wp:docPr id="212" name="Text Box 212"/>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252856A9" w14:textId="7097C7F0" w:rsidR="009C11D4" w:rsidRPr="006252F3" w:rsidRDefault="009C11D4" w:rsidP="00190BC2">
                            <w:pPr>
                              <w:pStyle w:val="Caption"/>
                              <w:jc w:val="center"/>
                              <w:rPr>
                                <w:noProof/>
                              </w:rPr>
                            </w:pPr>
                            <w:bookmarkStart w:id="151" w:name="_Ref481471562"/>
                            <w:bookmarkStart w:id="152" w:name="_Toc481590269"/>
                            <w:r>
                              <w:t xml:space="preserve">Figure </w:t>
                            </w:r>
                            <w:fldSimple w:instr=" SEQ Figure \* ARABIC ">
                              <w:r>
                                <w:rPr>
                                  <w:noProof/>
                                </w:rPr>
                                <w:t>24</w:t>
                              </w:r>
                            </w:fldSimple>
                            <w:bookmarkEnd w:id="151"/>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49" type="#_x0000_t202" style="position:absolute;margin-left:0;margin-top:333.4pt;width:451.25pt;height:41.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" stroked="f">
                <v:textbox style="mso-fit-shape-to-text:t" inset="0,0,0,0">
                  <w:txbxContent>
                    <w:p w14:paraId="252856A9" w14:textId="7097C7F0" w:rsidR="009C11D4" w:rsidRPr="006252F3" w:rsidRDefault="009C11D4" w:rsidP="00190BC2">
                      <w:pPr>
                        <w:pStyle w:val="Caption"/>
                        <w:jc w:val="center"/>
                        <w:rPr>
                          <w:noProof/>
                        </w:rPr>
                      </w:pPr>
                      <w:bookmarkStart w:id="153" w:name="_Ref481471562"/>
                      <w:bookmarkStart w:id="154" w:name="_Toc481590269"/>
                      <w:r>
                        <w:t xml:space="preserve">Figure </w:t>
                      </w:r>
                      <w:fldSimple w:instr=" SEQ Figure \* ARABIC ">
                        <w:r>
                          <w:rPr>
                            <w:noProof/>
                          </w:rPr>
                          <w:t>24</w:t>
                        </w:r>
                      </w:fldSimple>
                      <w:bookmarkEnd w:id="153"/>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4"/>
                    </w:p>
                  </w:txbxContent>
                </v:textbox>
                <w10:wrap type="topAndBottom"/>
              </v:shape>
            </w:pict>
          </mc:Fallback>
        </mc:AlternateContent>
      </w:r>
      <w:r w:rsidR="009A29E6">
        <w:rPr>
          <w:noProof/>
          <w:lang w:eastAsia="en-GB"/>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169D61A" w14:textId="4F817A04" w:rsidR="00247F59" w:rsidRDefault="00247F59" w:rsidP="009C1594">
      <w:r>
        <w:t>The diagram for the Static namespace as seen above (</w:t>
      </w:r>
      <w:r w:rsidR="008A30AB">
        <w:fldChar w:fldCharType="begin"/>
      </w:r>
      <w:r w:rsidR="008A30AB">
        <w:instrText xml:space="preserve"> REF _Ref481471562 \h </w:instrText>
      </w:r>
      <w:r w:rsidR="008A30AB">
        <w:fldChar w:fldCharType="separate"/>
      </w:r>
      <w:r w:rsidR="002B595D">
        <w:t xml:space="preserve">Figure </w:t>
      </w:r>
      <w:r w:rsidR="002B595D">
        <w:rPr>
          <w:noProof/>
        </w:rPr>
        <w:t>24</w:t>
      </w:r>
      <w:r w:rsidR="008A30AB">
        <w:fldChar w:fldCharType="end"/>
      </w:r>
      <w:r>
        <w:t>) shows a graphical representation of the namespace for the utilities of the CaptureTheCampus application</w:t>
      </w:r>
      <w:r w:rsidR="009C1594">
        <w:t>.</w:t>
      </w:r>
    </w:p>
    <w:p w14:paraId="766418FC" w14:textId="47D0FFC6" w:rsidR="00731B6E" w:rsidRDefault="00731B6E" w:rsidP="00247F59"/>
    <w:p w14:paraId="37F1215A" w14:textId="17908392" w:rsidR="00731B6E" w:rsidRDefault="00731B6E" w:rsidP="00247F59">
      <w:r>
        <w:t>The Static namespace contains three classes:</w:t>
      </w:r>
    </w:p>
    <w:p w14:paraId="1E142F0A" w14:textId="38E63A9F" w:rsidR="00172159" w:rsidRDefault="00172159" w:rsidP="00247F59"/>
    <w:p w14:paraId="7363B2EF" w14:textId="30507D60" w:rsidR="00172159" w:rsidRDefault="00172159" w:rsidP="00247F59">
      <w:r>
        <w:t xml:space="preserve">The Maths class contains numerous mathematical functions which are used throughout the program. This </w:t>
      </w:r>
      <w:r w:rsidR="00957658">
        <w:t>includes</w:t>
      </w:r>
      <w:r>
        <w:t xml:space="preserve"> </w:t>
      </w:r>
      <w:r w:rsidR="00957658">
        <w:t>functions</w:t>
      </w:r>
      <w:r w:rsidR="005E5A6D">
        <w:t xml:space="preserve"> which; find if a point is within the bounds of a polygon,</w:t>
      </w:r>
      <w:r w:rsidR="00957658">
        <w:t xml:space="preserve"> find the point of intersection between </w:t>
      </w:r>
      <w:r w:rsidR="005E5A6D">
        <w:t>two</w:t>
      </w:r>
      <w:r w:rsidR="00957658">
        <w:t xml:space="preserve"> line segments</w:t>
      </w:r>
      <w:r w:rsidR="005E5A6D">
        <w:t xml:space="preserve"> if they intersect at all</w:t>
      </w:r>
      <w:r w:rsidR="00957658">
        <w:t>,</w:t>
      </w:r>
      <w:r w:rsidR="005E5A6D">
        <w:t xml:space="preserve"> find the area of a polygon, find the shortest line segment from a list of vertices, find the centre of a polygon, find the points of a line segment which is extended from the points of another line segment, find a random point inside a polygon, find if a circle and line segment have intersected and convert to and from degrees to a unit vector.</w:t>
      </w:r>
    </w:p>
    <w:p w14:paraId="1AE69921" w14:textId="15E10E62" w:rsidR="005E5A6D" w:rsidRDefault="005E5A6D" w:rsidP="00247F59"/>
    <w:p w14:paraId="75F17A33" w14:textId="1F100952" w:rsidR="005E5A6D" w:rsidRDefault="005E5A6D" w:rsidP="00247F59">
      <w:r>
        <w:t>The IP class is used to find one of the IP address of the current device, this works by requesting the host address from the domain name server.</w:t>
      </w:r>
    </w:p>
    <w:p w14:paraId="4542590B" w14:textId="000B86C5" w:rsidR="005E5A6D" w:rsidRDefault="005E5A6D" w:rsidP="00247F59"/>
    <w:p w14:paraId="553DF2BB" w14:textId="53D7C697" w:rsidR="005E5A6D" w:rsidRDefault="005E5A6D" w:rsidP="00247F59">
      <w:r>
        <w:t xml:space="preserve">The Serialise class contains methods which are used when sending information to and from the server. One of the methods contained within this class is a method which converts a list </w:t>
      </w:r>
      <w:bookmarkStart w:id="155" w:name="OLE_LINK1"/>
      <w:r>
        <w:t xml:space="preserve">of latitude and longitude objects of any </w:t>
      </w:r>
      <w:bookmarkEnd w:id="155"/>
      <w:r>
        <w:t xml:space="preserve">length to a string of comma separated variables by </w:t>
      </w:r>
      <w:r>
        <w:lastRenderedPageBreak/>
        <w:t>first converting all list objects to strings and then inserting a comma between the latitude and longitude of each list object before then inserting a comma between each list object.</w:t>
      </w:r>
    </w:p>
    <w:p w14:paraId="17EA74C3" w14:textId="0DB32F05" w:rsidR="005E5A6D" w:rsidRDefault="005E5A6D" w:rsidP="00247F59">
      <w:r>
        <w:t xml:space="preserve">Another method is one which converts a string of comma separated variables into a list </w:t>
      </w:r>
      <w:r w:rsidR="00793B35">
        <w:t>of latitude and longitude objects of any length by performing the same task as the previous method but in reverse.</w:t>
      </w:r>
    </w:p>
    <w:p w14:paraId="29E7B301" w14:textId="782075F7" w:rsidR="00EB131B" w:rsidRDefault="00EB131B" w:rsidP="00EB131B"/>
    <w:p w14:paraId="105A7580" w14:textId="77777777" w:rsidR="00247F59" w:rsidRDefault="00247F59" w:rsidP="00EB131B">
      <w:pPr>
        <w:sectPr w:rsidR="00247F59" w:rsidSect="006F2131">
          <w:pgSz w:w="11906" w:h="16838"/>
          <w:pgMar w:top="1440" w:right="1440" w:bottom="1440" w:left="1440" w:header="708" w:footer="708" w:gutter="0"/>
          <w:cols w:space="708"/>
          <w:docGrid w:linePitch="360"/>
        </w:sectPr>
      </w:pPr>
    </w:p>
    <w:p w14:paraId="5A8394E8" w14:textId="44F0F0BE" w:rsidR="00BE338B" w:rsidRDefault="001468D1" w:rsidP="009A0F1A">
      <w:pPr>
        <w:pStyle w:val="Heading2"/>
        <w:numPr>
          <w:ilvl w:val="1"/>
          <w:numId w:val="6"/>
        </w:numPr>
      </w:pPr>
      <w:bookmarkStart w:id="156" w:name="_Ref481502640"/>
      <w:bookmarkStart w:id="157" w:name="_Toc481590216"/>
      <w:r>
        <w:lastRenderedPageBreak/>
        <w:t>User Interface</w:t>
      </w:r>
      <w:r w:rsidR="0097449E">
        <w:t xml:space="preserve"> D</w:t>
      </w:r>
      <w:r w:rsidR="00CF2116">
        <w:t>esign</w:t>
      </w:r>
      <w:bookmarkEnd w:id="156"/>
      <w:bookmarkEnd w:id="157"/>
    </w:p>
    <w:p w14:paraId="5DD0373C" w14:textId="6A508688" w:rsidR="00120DC0" w:rsidRDefault="0058475A" w:rsidP="00120DC0">
      <w:r>
        <w:rPr>
          <w:noProof/>
          <w:lang w:eastAsia="en-GB"/>
        </w:rPr>
        <mc:AlternateContent>
          <mc:Choice Requires="wps">
            <w:drawing>
              <wp:anchor distT="0" distB="0" distL="114300" distR="114300" simplePos="0" relativeHeight="251814912" behindDoc="0" locked="0" layoutInCell="1" allowOverlap="1" wp14:anchorId="4B7AC62D" wp14:editId="29BECBDB">
                <wp:simplePos x="0" y="0"/>
                <wp:positionH relativeFrom="column">
                  <wp:posOffset>0</wp:posOffset>
                </wp:positionH>
                <wp:positionV relativeFrom="paragraph">
                  <wp:posOffset>4272280</wp:posOffset>
                </wp:positionV>
                <wp:extent cx="5730875" cy="258445"/>
                <wp:effectExtent l="0" t="0" r="3175" b="8255"/>
                <wp:wrapTopAndBottom/>
                <wp:docPr id="35" name="Text Box 35"/>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123ACBD6" w14:textId="1B5DF132" w:rsidR="009C11D4" w:rsidRPr="00F753D5" w:rsidRDefault="009C11D4" w:rsidP="00012593">
                            <w:pPr>
                              <w:pStyle w:val="Caption"/>
                              <w:jc w:val="center"/>
                              <w:rPr>
                                <w:noProof/>
                              </w:rPr>
                            </w:pPr>
                            <w:bookmarkStart w:id="158" w:name="_Ref481501607"/>
                            <w:bookmarkStart w:id="159" w:name="_Toc481590270"/>
                            <w:r>
                              <w:t xml:space="preserve">Figure </w:t>
                            </w:r>
                            <w:fldSimple w:instr=" SEQ Figure \* ARABIC ">
                              <w:r>
                                <w:rPr>
                                  <w:noProof/>
                                </w:rPr>
                                <w:t>25</w:t>
                              </w:r>
                            </w:fldSimple>
                            <w:bookmarkEnd w:id="158"/>
                            <w:r>
                              <w:t xml:space="preserve">: This image shows a representation of the simplest interactions a user can have </w:t>
                            </w:r>
                            <w:r>
                              <w:rPr>
                                <w:noProof/>
                              </w:rPr>
                              <w:t>with the system.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0" type="#_x0000_t202" style="position:absolute;margin-left:0;margin-top:336.4pt;width:451.25pt;height:20.3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" stroked="f">
                <v:textbox style="mso-fit-shape-to-text:t" inset="0,0,0,0">
                  <w:txbxContent>
                    <w:p w14:paraId="123ACBD6" w14:textId="1B5DF132" w:rsidR="009C11D4" w:rsidRPr="00F753D5" w:rsidRDefault="009C11D4" w:rsidP="00012593">
                      <w:pPr>
                        <w:pStyle w:val="Caption"/>
                        <w:jc w:val="center"/>
                        <w:rPr>
                          <w:noProof/>
                        </w:rPr>
                      </w:pPr>
                      <w:bookmarkStart w:id="160" w:name="_Ref481501607"/>
                      <w:bookmarkStart w:id="161" w:name="_Toc481590270"/>
                      <w:r>
                        <w:t xml:space="preserve">Figure </w:t>
                      </w:r>
                      <w:fldSimple w:instr=" SEQ Figure \* ARABIC ">
                        <w:r>
                          <w:rPr>
                            <w:noProof/>
                          </w:rPr>
                          <w:t>25</w:t>
                        </w:r>
                      </w:fldSimple>
                      <w:bookmarkEnd w:id="160"/>
                      <w:r>
                        <w:t xml:space="preserve">: This image shows a representation of the simplest interactions a user can have </w:t>
                      </w:r>
                      <w:r>
                        <w:rPr>
                          <w:noProof/>
                        </w:rPr>
                        <w:t>with the system.</w:t>
                      </w:r>
                      <w:bookmarkEnd w:id="161"/>
                    </w:p>
                  </w:txbxContent>
                </v:textbox>
                <w10:wrap type="topAndBottom"/>
              </v:shape>
            </w:pict>
          </mc:Fallback>
        </mc:AlternateContent>
      </w:r>
      <w:r w:rsidR="00120DC0">
        <w:rPr>
          <w:noProof/>
          <w:lang w:eastAsia="en-GB"/>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22E785F8" w14:textId="0B69B271" w:rsidR="00211938" w:rsidRDefault="00211938" w:rsidP="00211938">
      <w:r>
        <w:t>The diagram above (</w:t>
      </w:r>
      <w:r>
        <w:fldChar w:fldCharType="begin"/>
      </w:r>
      <w:r>
        <w:instrText xml:space="preserve"> REF _Ref481501607 \h </w:instrText>
      </w:r>
      <w:r>
        <w:fldChar w:fldCharType="separate"/>
      </w:r>
      <w:r w:rsidR="002B595D">
        <w:t xml:space="preserve">Figure </w:t>
      </w:r>
      <w:r w:rsidR="002B595D">
        <w:rPr>
          <w:noProof/>
        </w:rPr>
        <w:t>25</w:t>
      </w:r>
      <w:r>
        <w:fldChar w:fldCharType="end"/>
      </w:r>
      <w:r>
        <w:t>) is a UML use case diagram for the interactions that different kinds of users or actors can have with the Capture the Campus! application.</w:t>
      </w:r>
    </w:p>
    <w:p w14:paraId="611F4A79" w14:textId="2C4B8B62" w:rsidR="00211938" w:rsidRDefault="00211938" w:rsidP="00211938"/>
    <w:p w14:paraId="692F012C" w14:textId="2D8485FD" w:rsidR="00211938" w:rsidRDefault="00211938" w:rsidP="00211938">
      <w:r>
        <w:t>The rectangles on the left outside of the larger box like rectangle on the right represent the different kinds of users or actors that could interact with the system. Any person could be any user at any given time and most people will be multiple different users depending on which game mode they are playing.</w:t>
      </w:r>
    </w:p>
    <w:p w14:paraId="50150AC8" w14:textId="77777777" w:rsidR="00211938" w:rsidRDefault="00211938" w:rsidP="00211938"/>
    <w:p w14:paraId="3A6E562B" w14:textId="77777777" w:rsidR="007E0A64" w:rsidRDefault="00211938" w:rsidP="007E0A64">
      <w:r>
        <w:t>The top most user is the standard single player user, this user only has need to play a single player game and as such requires a</w:t>
      </w:r>
      <w:r w:rsidR="007E0A64">
        <w:t>ccess to the single player game, this</w:t>
      </w:r>
      <w:r>
        <w:t xml:space="preserve"> would require an option on the main menu to select this game mode.</w:t>
      </w:r>
    </w:p>
    <w:p w14:paraId="2844082E" w14:textId="4843E11D" w:rsidR="007E0A64" w:rsidRDefault="007E0A64" w:rsidP="007E0A64">
      <w:r>
        <w:t>Each instance of the game requires an instance of the Score activity to display once the game has ended, this is represented by the inheritance arrow from the score rectangle to the single player game rectangle. The Score activity requires its own option to return to the main menu after the user has finished with that game instance.</w:t>
      </w:r>
    </w:p>
    <w:p w14:paraId="6F1FF3DE" w14:textId="599B51C4" w:rsidR="007E0A64" w:rsidRDefault="007E0A64" w:rsidP="007E0A64">
      <w:r>
        <w:t xml:space="preserve">For the single player game to operate a separate instance of the Set activity is required, this can be seen by the separate arrow coming from the player rectangle to the set rectangle. Obviously again the Set activity will require its own user interface with a multitude of options to select </w:t>
      </w:r>
      <w:r w:rsidR="004A0025">
        <w:t>flags to define the play area.</w:t>
      </w:r>
    </w:p>
    <w:p w14:paraId="369CB448" w14:textId="572A6150" w:rsidR="004A0025" w:rsidRDefault="004A0025" w:rsidP="007E0A64"/>
    <w:p w14:paraId="0FE41EB2" w14:textId="19AC1621" w:rsidR="004A0025" w:rsidRDefault="004A0025" w:rsidP="007E0A64">
      <w:r>
        <w:lastRenderedPageBreak/>
        <w:t>The second user is the host in a multiplayer game situation, this user requires most of the same functionality and user interface options as the single player user, hence the inheritance arrow to this user, but also requires another activity called the Host activity to start the servers associated with a multiplayer game and to connect to and synchronise the client users.</w:t>
      </w:r>
    </w:p>
    <w:p w14:paraId="79D9BFC9" w14:textId="62DE7FCE" w:rsidR="004A0025" w:rsidRDefault="004A0025" w:rsidP="007E0A64">
      <w:r>
        <w:t>This activity will require its own user interface which would include the option to start the multiplayer game and display the IP address of the device hosting the multiplayer game instance.</w:t>
      </w:r>
    </w:p>
    <w:p w14:paraId="0CD9EFAF" w14:textId="101E9C6E" w:rsidR="004A0025" w:rsidRDefault="004A0025" w:rsidP="007E0A64"/>
    <w:p w14:paraId="1B57EE04" w14:textId="77777777" w:rsidR="004A0025" w:rsidRDefault="004A0025" w:rsidP="004A0025">
      <w:r>
        <w:t>The final user is the client in a multiplayer game situation, this user requires comparatively less functionality to the single player user and the host user, this user requires an activity called the Join activity to connect to and synchronise their device with the host user.</w:t>
      </w:r>
    </w:p>
    <w:p w14:paraId="0163E508" w14:textId="1AED439F" w:rsidR="004A0025" w:rsidRDefault="004A0025" w:rsidP="004A0025">
      <w:r>
        <w:t>Once synchronised this user does not require the same functionality as the host user because a lot of the processes which would normally be performed by a single player user in a single player game are being performed by the host multiplayer user for the clients.</w:t>
      </w:r>
    </w:p>
    <w:p w14:paraId="1B47DE3D" w14:textId="5353E5FA" w:rsidR="004A0025" w:rsidRDefault="004A0025" w:rsidP="004A0025">
      <w:r>
        <w:t>Thus ideally the client user would not require any further user interfaces. However, for the sake of redundancy in case the UDP client or server fails to acquire the IP address of the host device an option to manually enter the IP address of the host device will be required.</w:t>
      </w:r>
    </w:p>
    <w:p w14:paraId="2D77F307" w14:textId="0C774F4C" w:rsidR="00211938" w:rsidRDefault="0027399C" w:rsidP="00CF2116">
      <w:r>
        <w:rPr>
          <w:noProof/>
          <w:lang w:eastAsia="en-GB"/>
        </w:rPr>
        <mc:AlternateContent>
          <mc:Choice Requires="wps">
            <w:drawing>
              <wp:anchor distT="0" distB="0" distL="114300" distR="114300" simplePos="0" relativeHeight="251705344" behindDoc="0" locked="0" layoutInCell="1" allowOverlap="1" wp14:anchorId="4460DB3B" wp14:editId="2E4866E3">
                <wp:simplePos x="0" y="0"/>
                <wp:positionH relativeFrom="margin">
                  <wp:posOffset>-1270</wp:posOffset>
                </wp:positionH>
                <wp:positionV relativeFrom="paragraph">
                  <wp:posOffset>3890010</wp:posOffset>
                </wp:positionV>
                <wp:extent cx="5730875" cy="258445"/>
                <wp:effectExtent l="0" t="0" r="3175" b="8255"/>
                <wp:wrapTopAndBottom/>
                <wp:docPr id="14" name="Text Box 1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2BD50036" w14:textId="376BF72A" w:rsidR="009C11D4" w:rsidRPr="00C932D5" w:rsidRDefault="009C11D4" w:rsidP="0016632C">
                            <w:pPr>
                              <w:pStyle w:val="Caption"/>
                              <w:jc w:val="center"/>
                              <w:rPr>
                                <w:noProof/>
                              </w:rPr>
                            </w:pPr>
                            <w:bookmarkStart w:id="162" w:name="_Ref472511442"/>
                            <w:bookmarkStart w:id="163" w:name="_Toc481590271"/>
                            <w:r>
                              <w:t xml:space="preserve">Figure </w:t>
                            </w:r>
                            <w:fldSimple w:instr=" SEQ Figure \* ARABIC ">
                              <w:r>
                                <w:rPr>
                                  <w:noProof/>
                                </w:rPr>
                                <w:t>26</w:t>
                              </w:r>
                            </w:fldSimple>
                            <w:bookmarkEnd w:id="162"/>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1" type="#_x0000_t202" style="position:absolute;margin-left:-.1pt;margin-top:306.3pt;width:451.25pt;height:20.3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" stroked="f">
                <v:textbox style="mso-fit-shape-to-text:t" inset="0,0,0,0">
                  <w:txbxContent>
                    <w:p w14:paraId="2BD50036" w14:textId="376BF72A" w:rsidR="009C11D4" w:rsidRPr="00C932D5" w:rsidRDefault="009C11D4" w:rsidP="0016632C">
                      <w:pPr>
                        <w:pStyle w:val="Caption"/>
                        <w:jc w:val="center"/>
                        <w:rPr>
                          <w:noProof/>
                        </w:rPr>
                      </w:pPr>
                      <w:bookmarkStart w:id="164" w:name="_Ref472511442"/>
                      <w:bookmarkStart w:id="165" w:name="_Toc481590271"/>
                      <w:r>
                        <w:t xml:space="preserve">Figure </w:t>
                      </w:r>
                      <w:fldSimple w:instr=" SEQ Figure \* ARABIC ">
                        <w:r>
                          <w:rPr>
                            <w:noProof/>
                          </w:rPr>
                          <w:t>26</w:t>
                        </w:r>
                      </w:fldSimple>
                      <w:bookmarkEnd w:id="164"/>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65"/>
                    </w:p>
                  </w:txbxContent>
                </v:textbox>
                <w10:wrap type="topAndBottom" anchorx="margin"/>
              </v:shape>
            </w:pict>
          </mc:Fallback>
        </mc:AlternateContent>
      </w:r>
    </w:p>
    <w:p w14:paraId="66982BF7" w14:textId="05579838" w:rsidR="00B4411F" w:rsidRDefault="00B4411F" w:rsidP="00CF2116">
      <w:r>
        <w:rPr>
          <w:noProof/>
          <w:lang w:eastAsia="en-GB"/>
        </w:rPr>
        <w:drawing>
          <wp:anchor distT="0" distB="0" distL="114300" distR="114300" simplePos="0" relativeHeight="251703296" behindDoc="0" locked="0" layoutInCell="1" allowOverlap="1" wp14:anchorId="4B7DAF03" wp14:editId="7E45363D">
            <wp:simplePos x="0" y="0"/>
            <wp:positionH relativeFrom="page">
              <wp:align>center</wp:align>
            </wp:positionH>
            <wp:positionV relativeFrom="paragraph">
              <wp:posOffset>0</wp:posOffset>
            </wp:positionV>
            <wp:extent cx="4856400" cy="3708000"/>
            <wp:effectExtent l="0" t="0" r="1905"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4856400" cy="37080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7557AA1B"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2B595D">
        <w:t xml:space="preserve">Figure </w:t>
      </w:r>
      <w:r w:rsidR="002B595D">
        <w:rPr>
          <w:noProof/>
        </w:rPr>
        <w:t>26</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can be taken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74687C2E" w:rsidR="008857FE" w:rsidRPr="00F17C9B" w:rsidRDefault="008857FE" w:rsidP="004A0025">
      <w:r w:rsidRPr="00F17C9B">
        <w:t xml:space="preserve">For this project a </w:t>
      </w:r>
      <w:r w:rsidR="00AD7CA1" w:rsidRPr="00F17C9B">
        <w:t>main menu is required to select the game mode to be played</w:t>
      </w:r>
      <w:r w:rsidR="004A0025">
        <w:t>. E</w:t>
      </w:r>
      <w:r w:rsidR="00FC0403" w:rsidRPr="00F17C9B">
        <w:t>ither</w:t>
      </w:r>
      <w:r w:rsidR="004A0025">
        <w:t>;</w:t>
      </w:r>
      <w:r w:rsidR="00024EF6" w:rsidRPr="00F17C9B">
        <w:t xml:space="preserve"> single player,</w:t>
      </w:r>
      <w:r w:rsidR="004A0025">
        <w:t xml:space="preserve"> host multiplayer or join multiplayer</w:t>
      </w:r>
      <w:r w:rsidR="00024EF6" w:rsidRPr="00F17C9B">
        <w:t>.</w:t>
      </w:r>
    </w:p>
    <w:p w14:paraId="09C29550" w14:textId="6C06EE00" w:rsidR="00024EF6" w:rsidRDefault="00323B5B" w:rsidP="00536316">
      <w:r w:rsidRPr="00F17C9B">
        <w:t>There are two main mobile application user interface design ideologies</w:t>
      </w:r>
      <w:r w:rsidR="00536316">
        <w:t>,</w:t>
      </w:r>
      <w:r w:rsidR="00F17C9B">
        <w:t xml:space="preserve"> one which states that menus</w:t>
      </w:r>
      <w:r w:rsidR="00916780">
        <w:t xml:space="preserve"> </w:t>
      </w:r>
      <w:r w:rsidR="00536316">
        <w:t>should follow list like structures</w:t>
      </w:r>
      <w:r w:rsidR="00E328A5">
        <w:t xml:space="preserve"> called ListFragment</w:t>
      </w:r>
      <w:r w:rsidR="00F17C9B">
        <w:t xml:space="preserve"> and one that states that </w:t>
      </w:r>
      <w:r w:rsidR="00F17C9B">
        <w:lastRenderedPageBreak/>
        <w:t xml:space="preserve">menus </w:t>
      </w:r>
      <w:r w:rsidR="00536316">
        <w:t>should</w:t>
      </w:r>
      <w:r w:rsidR="00F17C9B">
        <w:t xml:space="preserve"> follow clusters of information</w:t>
      </w:r>
      <w:r w:rsidR="00E328A5">
        <w:t xml:space="preserve"> called DetailsFragment </w:t>
      </w:r>
      <w:sdt>
        <w:sdtPr>
          <w:id w:val="965850350"/>
          <w:citation/>
        </w:sdtPr>
        <w:sdtContent>
          <w:r w:rsidR="00E328A5">
            <w:fldChar w:fldCharType="begin"/>
          </w:r>
          <w:r w:rsidR="00E328A5">
            <w:instrText xml:space="preserve"> CITATION Bal09 \l 2057 </w:instrText>
          </w:r>
          <w:r w:rsidR="00E328A5">
            <w:fldChar w:fldCharType="separate"/>
          </w:r>
          <w:r w:rsidR="002B595D">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2B595D">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en-GB"/>
        </w:rPr>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70FBE19E" w:rsidR="009C11D4" w:rsidRPr="00171923" w:rsidRDefault="009C11D4" w:rsidP="00916780">
                            <w:pPr>
                              <w:pStyle w:val="Caption"/>
                              <w:jc w:val="center"/>
                              <w:rPr>
                                <w:noProof/>
                              </w:rPr>
                            </w:pPr>
                            <w:bookmarkStart w:id="166" w:name="_Ref472532509"/>
                            <w:bookmarkStart w:id="167" w:name="_Toc481590272"/>
                            <w:r>
                              <w:t xml:space="preserve">Figure </w:t>
                            </w:r>
                            <w:fldSimple w:instr=" SEQ Figure \* ARABIC ">
                              <w:r>
                                <w:rPr>
                                  <w:noProof/>
                                </w:rPr>
                                <w:t>27</w:t>
                              </w:r>
                            </w:fldSimple>
                            <w:bookmarkEnd w:id="166"/>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2"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ud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" stroked="f">
                <v:textbox style="mso-fit-shape-to-text:t" inset="0,0,0,0">
                  <w:txbxContent>
                    <w:p w14:paraId="0C1E8329" w14:textId="70FBE19E" w:rsidR="009C11D4" w:rsidRPr="00171923" w:rsidRDefault="009C11D4" w:rsidP="00916780">
                      <w:pPr>
                        <w:pStyle w:val="Caption"/>
                        <w:jc w:val="center"/>
                        <w:rPr>
                          <w:noProof/>
                        </w:rPr>
                      </w:pPr>
                      <w:bookmarkStart w:id="168" w:name="_Ref472532509"/>
                      <w:bookmarkStart w:id="169" w:name="_Toc481590272"/>
                      <w:r>
                        <w:t xml:space="preserve">Figure </w:t>
                      </w:r>
                      <w:fldSimple w:instr=" SEQ Figure \* ARABIC ">
                        <w:r>
                          <w:rPr>
                            <w:noProof/>
                          </w:rPr>
                          <w:t>27</w:t>
                        </w:r>
                      </w:fldSimple>
                      <w:bookmarkEnd w:id="168"/>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9"/>
                    </w:p>
                  </w:txbxContent>
                </v:textbox>
                <w10:wrap type="topAndBottom"/>
              </v:shape>
            </w:pict>
          </mc:Fallback>
        </mc:AlternateContent>
      </w:r>
      <w:r>
        <w:rPr>
          <w:noProof/>
          <w:lang w:eastAsia="en-GB"/>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5CA1F5C1" w:rsidR="00916780" w:rsidRDefault="00916780" w:rsidP="00D42B5C">
      <w:r>
        <w:t>The image above (</w:t>
      </w:r>
      <w:r w:rsidR="00D42B5C">
        <w:fldChar w:fldCharType="begin"/>
      </w:r>
      <w:r w:rsidR="00D42B5C">
        <w:instrText xml:space="preserve"> REF _Ref472532509 \h </w:instrText>
      </w:r>
      <w:r w:rsidR="00D42B5C">
        <w:fldChar w:fldCharType="separate"/>
      </w:r>
      <w:r w:rsidR="002B595D">
        <w:t xml:space="preserve">Figure </w:t>
      </w:r>
      <w:r w:rsidR="002B595D">
        <w:rPr>
          <w:noProof/>
        </w:rPr>
        <w:t>27</w:t>
      </w:r>
      <w:r w:rsidR="00D42B5C">
        <w:fldChar w:fldCharType="end"/>
      </w:r>
      <w:r>
        <w:t>) shows an example of both types of menu user interface</w:t>
      </w:r>
      <w:r w:rsidR="00536316">
        <w:t xml:space="preserve"> being used for different reasons in the same application. O</w:t>
      </w:r>
      <w:r>
        <w:t>n the left there is an example of a DetailsFragment menu with boxes representing objects within the menu and in the centre and on the left there are ListFragm</w:t>
      </w:r>
      <w:r w:rsidR="008B2BD7">
        <w:t>ent menus showing ordered lists.</w:t>
      </w:r>
    </w:p>
    <w:p w14:paraId="74F3FDF1" w14:textId="31284431" w:rsidR="002B451E" w:rsidRDefault="002B451E" w:rsidP="00024EF6"/>
    <w:p w14:paraId="7DD8BE87" w14:textId="70CCE064" w:rsidR="007825E2" w:rsidRDefault="0058475A" w:rsidP="007825E2">
      <w:r>
        <w:rPr>
          <w:noProof/>
          <w:lang w:eastAsia="en-GB"/>
        </w:rPr>
        <mc:AlternateContent>
          <mc:Choice Requires="wps">
            <w:drawing>
              <wp:anchor distT="0" distB="0" distL="114300" distR="114300" simplePos="0" relativeHeight="251711488" behindDoc="0" locked="0" layoutInCell="1" allowOverlap="1" wp14:anchorId="7CC54E1D" wp14:editId="417AC0D9">
                <wp:simplePos x="0" y="0"/>
                <wp:positionH relativeFrom="column">
                  <wp:posOffset>200025</wp:posOffset>
                </wp:positionH>
                <wp:positionV relativeFrom="paragraph">
                  <wp:posOffset>3103245</wp:posOffset>
                </wp:positionV>
                <wp:extent cx="5334635" cy="25844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34635" cy="258445"/>
                        </a:xfrm>
                        <a:prstGeom prst="rect">
                          <a:avLst/>
                        </a:prstGeom>
                        <a:solidFill>
                          <a:prstClr val="white"/>
                        </a:solidFill>
                        <a:ln>
                          <a:noFill/>
                        </a:ln>
                      </wps:spPr>
                      <wps:txbx>
                        <w:txbxContent>
                          <w:p w14:paraId="49D942F6" w14:textId="70A0DB6B" w:rsidR="009C11D4" w:rsidRPr="002F1715" w:rsidRDefault="009C11D4" w:rsidP="001504A2">
                            <w:pPr>
                              <w:pStyle w:val="Caption"/>
                              <w:jc w:val="center"/>
                              <w:rPr>
                                <w:noProof/>
                              </w:rPr>
                            </w:pPr>
                            <w:bookmarkStart w:id="170" w:name="_Ref472535513"/>
                            <w:bookmarkStart w:id="171" w:name="_Toc481590273"/>
                            <w:r>
                              <w:t xml:space="preserve">Figure </w:t>
                            </w:r>
                            <w:fldSimple w:instr=" SEQ Figure \* ARABIC ">
                              <w:r>
                                <w:rPr>
                                  <w:noProof/>
                                </w:rPr>
                                <w:t>28</w:t>
                              </w:r>
                            </w:fldSimple>
                            <w:bookmarkEnd w:id="170"/>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3" type="#_x0000_t202" style="position:absolute;margin-left:15.75pt;margin-top:244.35pt;width:420.05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" stroked="f">
                <v:textbox style="mso-fit-shape-to-text:t" inset="0,0,0,0">
                  <w:txbxContent>
                    <w:p w14:paraId="49D942F6" w14:textId="70A0DB6B" w:rsidR="009C11D4" w:rsidRPr="002F1715" w:rsidRDefault="009C11D4" w:rsidP="001504A2">
                      <w:pPr>
                        <w:pStyle w:val="Caption"/>
                        <w:jc w:val="center"/>
                        <w:rPr>
                          <w:noProof/>
                        </w:rPr>
                      </w:pPr>
                      <w:bookmarkStart w:id="172" w:name="_Ref472535513"/>
                      <w:bookmarkStart w:id="173" w:name="_Toc481590273"/>
                      <w:r>
                        <w:t xml:space="preserve">Figure </w:t>
                      </w:r>
                      <w:fldSimple w:instr=" SEQ Figure \* ARABIC ">
                        <w:r>
                          <w:rPr>
                            <w:noProof/>
                          </w:rPr>
                          <w:t>28</w:t>
                        </w:r>
                      </w:fldSimple>
                      <w:bookmarkEnd w:id="172"/>
                      <w:r>
                        <w:t>: This image shows an example of a retro arcade style menu</w:t>
                      </w:r>
                      <w:sdt>
                        <w:sdtPr>
                          <w:id w:val="-2122748790"/>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73"/>
                    </w:p>
                  </w:txbxContent>
                </v:textbox>
                <w10:wrap type="topAndBottom"/>
              </v:shape>
            </w:pict>
          </mc:Fallback>
        </mc:AlternateContent>
      </w:r>
      <w:r w:rsidR="007825E2">
        <w:rPr>
          <w:noProof/>
          <w:lang w:eastAsia="en-GB"/>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685E62AB" w:rsidR="008B2BD7" w:rsidRDefault="008B2BD7" w:rsidP="00D42B5C">
      <w:r>
        <w:lastRenderedPageBreak/>
        <w:t xml:space="preserve">For this project </w:t>
      </w:r>
      <w:r w:rsidR="002B36BB">
        <w:t>to</w:t>
      </w:r>
      <w:r>
        <w:t xml:space="preserve"> emulate Qix and other retro </w:t>
      </w:r>
      <w:r w:rsidR="00536316">
        <w:t xml:space="preserve">style </w:t>
      </w:r>
      <w:r>
        <w:t>arcade games a ListFragment style ordered list menu will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2B595D">
        <w:t xml:space="preserve">Figure </w:t>
      </w:r>
      <w:r w:rsidR="002B595D">
        <w:rPr>
          <w:noProof/>
        </w:rPr>
        <w:t>28</w:t>
      </w:r>
      <w:r w:rsidR="00D42B5C">
        <w:fldChar w:fldCharType="end"/>
      </w:r>
      <w:r w:rsidR="00DC186E">
        <w:t>).</w:t>
      </w:r>
    </w:p>
    <w:p w14:paraId="207B0297" w14:textId="3613A1D2" w:rsidR="00916780" w:rsidRDefault="00916780" w:rsidP="00024EF6"/>
    <w:p w14:paraId="2E57D382" w14:textId="2A33B86D" w:rsidR="00392C22" w:rsidRPr="00F17C9B" w:rsidRDefault="0058475A" w:rsidP="00392C22">
      <w:r w:rsidRPr="00F17C9B">
        <w:rPr>
          <w:noProof/>
          <w:lang w:eastAsia="en-GB"/>
        </w:rPr>
        <mc:AlternateContent>
          <mc:Choice Requires="wps">
            <w:drawing>
              <wp:anchor distT="0" distB="0" distL="114300" distR="114300" simplePos="0" relativeHeight="251700224" behindDoc="0" locked="0" layoutInCell="1" allowOverlap="1" wp14:anchorId="303FFAA0" wp14:editId="7FE221CE">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278595F7" w:rsidR="009C11D4" w:rsidRPr="00C4285E" w:rsidRDefault="009C11D4" w:rsidP="003865BF">
                            <w:pPr>
                              <w:pStyle w:val="Caption"/>
                              <w:jc w:val="center"/>
                              <w:rPr>
                                <w:noProof/>
                              </w:rPr>
                            </w:pPr>
                            <w:bookmarkStart w:id="174" w:name="_Ref472453494"/>
                            <w:bookmarkStart w:id="175" w:name="_Toc481590274"/>
                            <w:r>
                              <w:t xml:space="preserve">Figure </w:t>
                            </w:r>
                            <w:fldSimple w:instr=" SEQ Figure \* ARABIC ">
                              <w:r>
                                <w:rPr>
                                  <w:noProof/>
                                </w:rPr>
                                <w:t>29</w:t>
                              </w:r>
                            </w:fldSimple>
                            <w:bookmarkEnd w:id="174"/>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54"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7sqbajYCAABqBAAADgAAAAAAAAAA&#10;AAAAAAAuAgAAZHJzL2Uyb0RvYy54bWxQSwECLQAUAAYACAAAACEAEnZmZOAAAAAJAQAADwAAAAAA&#10;AAAAAAAAAACQBAAAZHJzL2Rvd25yZXYueG1sUEsFBgAAAAAEAAQA8wAAAJ0FAAAAAA==&#10;" stroked="f">
                <v:textbox style="mso-fit-shape-to-text:t" inset="0,0,0,0">
                  <w:txbxContent>
                    <w:p w14:paraId="7064AF1D" w14:textId="278595F7" w:rsidR="009C11D4" w:rsidRPr="00C4285E" w:rsidRDefault="009C11D4" w:rsidP="003865BF">
                      <w:pPr>
                        <w:pStyle w:val="Caption"/>
                        <w:jc w:val="center"/>
                        <w:rPr>
                          <w:noProof/>
                        </w:rPr>
                      </w:pPr>
                      <w:bookmarkStart w:id="176" w:name="_Ref472453494"/>
                      <w:bookmarkStart w:id="177" w:name="_Toc481590274"/>
                      <w:r>
                        <w:t xml:space="preserve">Figure </w:t>
                      </w:r>
                      <w:fldSimple w:instr=" SEQ Figure \* ARABIC ">
                        <w:r>
                          <w:rPr>
                            <w:noProof/>
                          </w:rPr>
                          <w:t>29</w:t>
                        </w:r>
                      </w:fldSimple>
                      <w:bookmarkEnd w:id="176"/>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7"/>
                    </w:p>
                  </w:txbxContent>
                </v:textbox>
                <w10:wrap type="topAndBottom"/>
              </v:shape>
            </w:pict>
          </mc:Fallback>
        </mc:AlternateContent>
      </w:r>
      <w:r w:rsidR="00392C22" w:rsidRPr="00F17C9B">
        <w:rPr>
          <w:noProof/>
          <w:lang w:eastAsia="en-GB"/>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76912C9B" w:rsidR="00675794" w:rsidRPr="00F17C9B" w:rsidRDefault="00916780" w:rsidP="00BE338B">
      <w:r>
        <w:t>The image above (</w:t>
      </w:r>
      <w:r>
        <w:fldChar w:fldCharType="begin"/>
      </w:r>
      <w:r>
        <w:instrText xml:space="preserve"> REF _Ref472453494 \h </w:instrText>
      </w:r>
      <w:r>
        <w:fldChar w:fldCharType="separate"/>
      </w:r>
      <w:r w:rsidR="002B595D">
        <w:t xml:space="preserve">Figure </w:t>
      </w:r>
      <w:r w:rsidR="002B595D">
        <w:rPr>
          <w:noProof/>
        </w:rPr>
        <w:t>29</w:t>
      </w:r>
      <w:r>
        <w:fldChar w:fldCharType="end"/>
      </w:r>
      <w:r w:rsidR="009B6286" w:rsidRPr="00F17C9B">
        <w:t>) shows a representation of a game being played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1FE69034" w:rsidR="009B6286" w:rsidRPr="00F17C9B" w:rsidRDefault="009B6286" w:rsidP="00536316">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 xml:space="preserve">o draw </w:t>
      </w:r>
      <w:r w:rsidR="00536316">
        <w:t>markers</w:t>
      </w:r>
      <w:r w:rsidR="00DC186E">
        <w:t xml:space="preserve"> upon the map. The ability to draw </w:t>
      </w:r>
      <w:r w:rsidR="00536316">
        <w:t>markers</w:t>
      </w:r>
      <w:r w:rsidR="00DC186E">
        <w:t xml:space="preserve"> over the map</w:t>
      </w:r>
      <w:r w:rsidR="00672D37" w:rsidRPr="00F17C9B">
        <w:t xml:space="preserve"> could be used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can be seen, this shows that the Google Maps API offers the function to </w:t>
      </w:r>
      <w:r w:rsidR="00DC186E">
        <w:t>draw polygons upon the map. The ability to draw polygons over the map</w:t>
      </w:r>
      <w:r w:rsidRPr="00F17C9B">
        <w:t xml:space="preserve"> could be used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4CE62ED" w:rsidR="00E86A45" w:rsidRDefault="005F1ED5" w:rsidP="00DC186E">
      <w:r>
        <w:t>Thirdly</w:t>
      </w:r>
      <w:r w:rsidR="00E86A45">
        <w:t xml:space="preserve">, a dotted </w:t>
      </w:r>
      <w:r w:rsidR="00780294">
        <w:t>poly</w:t>
      </w:r>
      <w:r w:rsidR="00E86A45">
        <w:t>line can be seen spanning t</w:t>
      </w:r>
      <w:r>
        <w:t>he distance between two avatars,</w:t>
      </w:r>
      <w:r w:rsidR="00E86A45">
        <w:t xml:space="preserve"> </w:t>
      </w:r>
      <w:r w:rsidR="00DC186E" w:rsidRPr="00F17C9B">
        <w:t>this shows that the Google Maps API offers the function to draw</w:t>
      </w:r>
      <w:r w:rsidR="00780294">
        <w:t xml:space="preserve"> poly</w:t>
      </w:r>
      <w:r w:rsidR="00DC186E">
        <w:t xml:space="preserve">lines connecting two coordinates upon the map. The ability to draw </w:t>
      </w:r>
      <w:r w:rsidR="00780294">
        <w:t>poly</w:t>
      </w:r>
      <w:r w:rsidR="00DC186E">
        <w:t>lines connecting two coordinates</w:t>
      </w:r>
      <w:r w:rsidR="00951B60">
        <w:t xml:space="preserve"> over the map</w:t>
      </w:r>
      <w:r w:rsidR="00DC186E">
        <w:t xml:space="preserve"> c</w:t>
      </w:r>
      <w:r>
        <w:t>ould be used</w:t>
      </w:r>
      <w:r w:rsidR="00DC186E">
        <w:t xml:space="preserve"> in this project</w:t>
      </w:r>
      <w:r>
        <w:t xml:space="preserve"> to represent the paths taken by each player character crossing the playing area.</w:t>
      </w:r>
    </w:p>
    <w:p w14:paraId="020890CF" w14:textId="100E7860" w:rsidR="00E86A45" w:rsidRDefault="00E86A45" w:rsidP="00675794"/>
    <w:p w14:paraId="0C8BBB82" w14:textId="6847549D" w:rsidR="00F70B2C" w:rsidRDefault="00E86A45" w:rsidP="00675794">
      <w:r>
        <w:t>Finally, it can be assumed that the map retains its panning and scaling features</w:t>
      </w:r>
      <w:r w:rsidR="00536316">
        <w:t xml:space="preserve"> if that option is chosen</w:t>
      </w:r>
      <w:r w:rsidR="00F70B2C">
        <w:t>.</w:t>
      </w:r>
    </w:p>
    <w:p w14:paraId="78A82408" w14:textId="6ABA5D7D" w:rsidR="00F70B2C" w:rsidRDefault="00F70B2C" w:rsidP="00675794"/>
    <w:p w14:paraId="0AA18058" w14:textId="3496AAF5" w:rsidR="003816B6" w:rsidRDefault="003816B6" w:rsidP="00675794">
      <w:r>
        <w:lastRenderedPageBreak/>
        <w:t>The images below show the final user interface of the Capture the Campus! application</w:t>
      </w:r>
      <w:r w:rsidR="00213310">
        <w:t xml:space="preserve"> (</w:t>
      </w:r>
      <w:r w:rsidR="006E3C74">
        <w:fldChar w:fldCharType="begin"/>
      </w:r>
      <w:r w:rsidR="006E3C74">
        <w:instrText xml:space="preserve"> REF _Ref481505041 \h </w:instrText>
      </w:r>
      <w:r w:rsidR="006E3C74">
        <w:fldChar w:fldCharType="separate"/>
      </w:r>
      <w:r w:rsidR="002B595D">
        <w:t xml:space="preserve">Figure </w:t>
      </w:r>
      <w:r w:rsidR="002B595D">
        <w:rPr>
          <w:noProof/>
        </w:rPr>
        <w:t>30</w:t>
      </w:r>
      <w:r w:rsidR="006E3C74">
        <w:fldChar w:fldCharType="end"/>
      </w:r>
      <w:r w:rsidR="00213310">
        <w:t>)</w:t>
      </w:r>
      <w:r w:rsidR="006E3C74">
        <w:t xml:space="preserve"> (</w:t>
      </w:r>
      <w:r w:rsidR="006E3C74">
        <w:fldChar w:fldCharType="begin"/>
      </w:r>
      <w:r w:rsidR="006E3C74">
        <w:instrText xml:space="preserve"> REF _Ref481505050 \h </w:instrText>
      </w:r>
      <w:r w:rsidR="006E3C74">
        <w:fldChar w:fldCharType="separate"/>
      </w:r>
      <w:r w:rsidR="002B595D">
        <w:t xml:space="preserve">Figure </w:t>
      </w:r>
      <w:r w:rsidR="002B595D">
        <w:rPr>
          <w:noProof/>
        </w:rPr>
        <w:t>31</w:t>
      </w:r>
      <w:r w:rsidR="006E3C74">
        <w:fldChar w:fldCharType="end"/>
      </w:r>
      <w:r w:rsidR="006E3C74">
        <w:t>) (</w:t>
      </w:r>
      <w:r w:rsidR="006E3C74">
        <w:fldChar w:fldCharType="begin"/>
      </w:r>
      <w:r w:rsidR="006E3C74">
        <w:instrText xml:space="preserve"> REF _Ref481505058 \h </w:instrText>
      </w:r>
      <w:r w:rsidR="006E3C74">
        <w:fldChar w:fldCharType="separate"/>
      </w:r>
      <w:r w:rsidR="002B595D">
        <w:t xml:space="preserve">Figure </w:t>
      </w:r>
      <w:r w:rsidR="002B595D">
        <w:rPr>
          <w:noProof/>
        </w:rPr>
        <w:t>32</w:t>
      </w:r>
      <w:r w:rsidR="006E3C74">
        <w:fldChar w:fldCharType="end"/>
      </w:r>
      <w:r w:rsidR="006E3C74">
        <w:t>) (</w:t>
      </w:r>
      <w:r w:rsidR="006E3C74">
        <w:fldChar w:fldCharType="begin"/>
      </w:r>
      <w:r w:rsidR="006E3C74">
        <w:instrText xml:space="preserve"> REF _Ref481505064 \h </w:instrText>
      </w:r>
      <w:r w:rsidR="006E3C74">
        <w:fldChar w:fldCharType="separate"/>
      </w:r>
      <w:r w:rsidR="002B595D">
        <w:t xml:space="preserve">Figure </w:t>
      </w:r>
      <w:r w:rsidR="002B595D">
        <w:rPr>
          <w:noProof/>
        </w:rPr>
        <w:t>33</w:t>
      </w:r>
      <w:r w:rsidR="006E3C74">
        <w:fldChar w:fldCharType="end"/>
      </w:r>
      <w:r w:rsidR="006E3C74">
        <w:t>) (</w:t>
      </w:r>
      <w:r w:rsidR="006E3C74">
        <w:fldChar w:fldCharType="begin"/>
      </w:r>
      <w:r w:rsidR="006E3C74">
        <w:instrText xml:space="preserve"> REF _Ref481505070 \h </w:instrText>
      </w:r>
      <w:r w:rsidR="006E3C74">
        <w:fldChar w:fldCharType="separate"/>
      </w:r>
      <w:r w:rsidR="002B595D">
        <w:t xml:space="preserve">Figure </w:t>
      </w:r>
      <w:r w:rsidR="002B595D">
        <w:rPr>
          <w:noProof/>
        </w:rPr>
        <w:t>34</w:t>
      </w:r>
      <w:r w:rsidR="006E3C74">
        <w:fldChar w:fldCharType="end"/>
      </w:r>
      <w:r w:rsidR="006E3C74">
        <w:t>) (</w:t>
      </w:r>
      <w:r w:rsidR="006E3C74">
        <w:fldChar w:fldCharType="begin"/>
      </w:r>
      <w:r w:rsidR="006E3C74">
        <w:instrText xml:space="preserve"> REF _Ref481505076 \h </w:instrText>
      </w:r>
      <w:r w:rsidR="006E3C74">
        <w:fldChar w:fldCharType="separate"/>
      </w:r>
      <w:r w:rsidR="002B595D">
        <w:t xml:space="preserve">Figure </w:t>
      </w:r>
      <w:r w:rsidR="002B595D">
        <w:rPr>
          <w:noProof/>
        </w:rPr>
        <w:t>35</w:t>
      </w:r>
      <w:r w:rsidR="006E3C74">
        <w:fldChar w:fldCharType="end"/>
      </w:r>
      <w:r w:rsidR="006E3C74">
        <w:t>) (</w:t>
      </w:r>
      <w:r w:rsidR="006E3C74">
        <w:fldChar w:fldCharType="begin"/>
      </w:r>
      <w:r w:rsidR="006E3C74">
        <w:instrText xml:space="preserve"> REF _Ref481505082 \h </w:instrText>
      </w:r>
      <w:r w:rsidR="006E3C74">
        <w:fldChar w:fldCharType="separate"/>
      </w:r>
      <w:r w:rsidR="002B595D">
        <w:t xml:space="preserve">Figure </w:t>
      </w:r>
      <w:r w:rsidR="002B595D">
        <w:rPr>
          <w:noProof/>
        </w:rPr>
        <w:t>36</w:t>
      </w:r>
      <w:r w:rsidR="006E3C74">
        <w:fldChar w:fldCharType="end"/>
      </w:r>
      <w:r w:rsidR="006E3C74">
        <w:t>) (</w:t>
      </w:r>
      <w:r w:rsidR="006E3C74">
        <w:fldChar w:fldCharType="begin"/>
      </w:r>
      <w:r w:rsidR="006E3C74">
        <w:instrText xml:space="preserve"> REF _Ref481505087 \h </w:instrText>
      </w:r>
      <w:r w:rsidR="006E3C74">
        <w:fldChar w:fldCharType="separate"/>
      </w:r>
      <w:r w:rsidR="002B595D">
        <w:t xml:space="preserve">Figure </w:t>
      </w:r>
      <w:r w:rsidR="002B595D">
        <w:rPr>
          <w:noProof/>
        </w:rPr>
        <w:t>37</w:t>
      </w:r>
      <w:r w:rsidR="006E3C74">
        <w:fldChar w:fldCharType="end"/>
      </w:r>
      <w:r w:rsidR="006E3C74">
        <w:t>) (</w:t>
      </w:r>
      <w:r w:rsidR="006E3C74">
        <w:fldChar w:fldCharType="begin"/>
      </w:r>
      <w:r w:rsidR="006E3C74">
        <w:instrText xml:space="preserve"> REF _Ref481505094 \h </w:instrText>
      </w:r>
      <w:r w:rsidR="006E3C74">
        <w:fldChar w:fldCharType="separate"/>
      </w:r>
      <w:r w:rsidR="002B595D">
        <w:t xml:space="preserve">Figure </w:t>
      </w:r>
      <w:r w:rsidR="002B595D">
        <w:rPr>
          <w:noProof/>
        </w:rPr>
        <w:t>38</w:t>
      </w:r>
      <w:r w:rsidR="006E3C74">
        <w:fldChar w:fldCharType="end"/>
      </w:r>
      <w:r w:rsidR="006E3C74">
        <w:t>)</w:t>
      </w:r>
      <w:r>
        <w:t>.</w:t>
      </w:r>
    </w:p>
    <w:p w14:paraId="0CCC6F4D" w14:textId="77777777" w:rsidR="0027399C" w:rsidRDefault="0027399C" w:rsidP="00675794"/>
    <w:p w14:paraId="7279087D" w14:textId="313AE7D3" w:rsidR="00E86A45" w:rsidRDefault="003816B6" w:rsidP="00675794">
      <w:r>
        <w:rPr>
          <w:noProof/>
          <w:lang w:eastAsia="en-GB"/>
        </w:rPr>
        <mc:AlternateContent>
          <mc:Choice Requires="wps">
            <w:drawing>
              <wp:anchor distT="0" distB="0" distL="114300" distR="114300" simplePos="0" relativeHeight="251873280" behindDoc="0" locked="0" layoutInCell="1" allowOverlap="1" wp14:anchorId="3ADA02BE" wp14:editId="7484EDAA">
                <wp:simplePos x="0" y="0"/>
                <wp:positionH relativeFrom="column">
                  <wp:posOffset>1557655</wp:posOffset>
                </wp:positionH>
                <wp:positionV relativeFrom="paragraph">
                  <wp:posOffset>4718685</wp:posOffset>
                </wp:positionV>
                <wp:extent cx="2616835"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5AF97E68" w14:textId="34468131" w:rsidR="009C11D4" w:rsidRPr="008C7284" w:rsidRDefault="009C11D4" w:rsidP="003816B6">
                            <w:pPr>
                              <w:pStyle w:val="Caption"/>
                              <w:jc w:val="center"/>
                              <w:rPr>
                                <w:noProof/>
                              </w:rPr>
                            </w:pPr>
                            <w:bookmarkStart w:id="178" w:name="_Ref481505041"/>
                            <w:bookmarkStart w:id="179" w:name="_Toc481590275"/>
                            <w:r>
                              <w:t xml:space="preserve">Figure </w:t>
                            </w:r>
                            <w:fldSimple w:instr=" SEQ Figure \* ARABIC ">
                              <w:r>
                                <w:rPr>
                                  <w:noProof/>
                                </w:rPr>
                                <w:t>30</w:t>
                              </w:r>
                            </w:fldSimple>
                            <w:bookmarkEnd w:id="178"/>
                            <w:r>
                              <w:t>: This image shows the user interface for the Menu activity.</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A02BE" id="Text Box 235" o:spid="_x0000_s1055" type="#_x0000_t202" style="position:absolute;margin-left:122.65pt;margin-top:371.55pt;width:206.0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" stroked="f">
                <v:textbox style="mso-fit-shape-to-text:t" inset="0,0,0,0">
                  <w:txbxContent>
                    <w:p w14:paraId="5AF97E68" w14:textId="34468131" w:rsidR="009C11D4" w:rsidRPr="008C7284" w:rsidRDefault="009C11D4" w:rsidP="003816B6">
                      <w:pPr>
                        <w:pStyle w:val="Caption"/>
                        <w:jc w:val="center"/>
                        <w:rPr>
                          <w:noProof/>
                        </w:rPr>
                      </w:pPr>
                      <w:bookmarkStart w:id="180" w:name="_Ref481505041"/>
                      <w:bookmarkStart w:id="181" w:name="_Toc481590275"/>
                      <w:r>
                        <w:t xml:space="preserve">Figure </w:t>
                      </w:r>
                      <w:fldSimple w:instr=" SEQ Figure \* ARABIC ">
                        <w:r>
                          <w:rPr>
                            <w:noProof/>
                          </w:rPr>
                          <w:t>30</w:t>
                        </w:r>
                      </w:fldSimple>
                      <w:bookmarkEnd w:id="180"/>
                      <w:r>
                        <w:t>: This image shows the user interface for the Menu activity.</w:t>
                      </w:r>
                      <w:bookmarkEnd w:id="181"/>
                    </w:p>
                  </w:txbxContent>
                </v:textbox>
                <w10:wrap type="topAndBottom"/>
              </v:shape>
            </w:pict>
          </mc:Fallback>
        </mc:AlternateContent>
      </w:r>
      <w:r w:rsidR="00F70B2C">
        <w:rPr>
          <w:noProof/>
          <w:lang w:eastAsia="en-GB"/>
        </w:rPr>
        <w:drawing>
          <wp:anchor distT="0" distB="0" distL="114300" distR="114300" simplePos="0" relativeHeight="251863040" behindDoc="0" locked="0" layoutInCell="1" allowOverlap="1" wp14:anchorId="31875227" wp14:editId="164F60EA">
            <wp:simplePos x="914400" y="914400"/>
            <wp:positionH relativeFrom="page">
              <wp:align>center</wp:align>
            </wp:positionH>
            <wp:positionV relativeFrom="paragraph">
              <wp:posOffset>0</wp:posOffset>
            </wp:positionV>
            <wp:extent cx="2617200" cy="4662000"/>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uUserInterface.png"/>
                    <pic:cNvPicPr/>
                  </pic:nvPicPr>
                  <pic:blipFill>
                    <a:blip r:embed="rId91">
                      <a:extLst>
                        <a:ext uri="{28A0092B-C50C-407E-A947-70E740481C1C}">
                          <a14:useLocalDpi xmlns:a14="http://schemas.microsoft.com/office/drawing/2010/main" val="0"/>
                        </a:ext>
                      </a:extLst>
                    </a:blip>
                    <a:stretch>
                      <a:fillRect/>
                    </a:stretch>
                  </pic:blipFill>
                  <pic:spPr>
                    <a:xfrm>
                      <a:off x="0" y="0"/>
                      <a:ext cx="2617200" cy="4662000"/>
                    </a:xfrm>
                    <a:prstGeom prst="rect">
                      <a:avLst/>
                    </a:prstGeom>
                  </pic:spPr>
                </pic:pic>
              </a:graphicData>
            </a:graphic>
            <wp14:sizeRelH relativeFrom="margin">
              <wp14:pctWidth>0</wp14:pctWidth>
            </wp14:sizeRelH>
            <wp14:sizeRelV relativeFrom="margin">
              <wp14:pctHeight>0</wp14:pctHeight>
            </wp14:sizeRelV>
          </wp:anchor>
        </w:drawing>
      </w:r>
    </w:p>
    <w:p w14:paraId="057D06B2" w14:textId="363506AF" w:rsidR="006E3C74" w:rsidRDefault="006E3C74" w:rsidP="00675794">
      <w:r>
        <w:t>The image above (</w:t>
      </w:r>
      <w:r>
        <w:fldChar w:fldCharType="begin"/>
      </w:r>
      <w:r>
        <w:instrText xml:space="preserve"> REF _Ref481505041 \h </w:instrText>
      </w:r>
      <w:r>
        <w:fldChar w:fldCharType="separate"/>
      </w:r>
      <w:r w:rsidR="002B595D">
        <w:t xml:space="preserve">Figure </w:t>
      </w:r>
      <w:r w:rsidR="002B595D">
        <w:rPr>
          <w:noProof/>
        </w:rPr>
        <w:t>30</w:t>
      </w:r>
      <w:r>
        <w:fldChar w:fldCharType="end"/>
      </w:r>
      <w:r>
        <w:t>) shows the final user interface for the Menu activity.</w:t>
      </w:r>
    </w:p>
    <w:p w14:paraId="54B381D5" w14:textId="3CAF3369" w:rsidR="006E3C74" w:rsidRDefault="006E3C74" w:rsidP="00675794">
      <w:r>
        <w:t>As can be seen the final user interface in this instance made use of the ListFragment style ordered list methodology, as discussed previously, to create the options for each game mode.</w:t>
      </w:r>
    </w:p>
    <w:p w14:paraId="3B44CF4C" w14:textId="77777777" w:rsidR="006E3C74" w:rsidRDefault="006E3C74" w:rsidP="00675794"/>
    <w:p w14:paraId="29776B07" w14:textId="69B2A551" w:rsidR="009B6286" w:rsidRDefault="003816B6" w:rsidP="00675794">
      <w:r>
        <w:rPr>
          <w:noProof/>
          <w:lang w:eastAsia="en-GB"/>
        </w:rPr>
        <w:lastRenderedPageBreak/>
        <mc:AlternateContent>
          <mc:Choice Requires="wps">
            <w:drawing>
              <wp:anchor distT="0" distB="0" distL="114300" distR="114300" simplePos="0" relativeHeight="251875328" behindDoc="0" locked="0" layoutInCell="1" allowOverlap="1" wp14:anchorId="19B16A5A" wp14:editId="0A89AACC">
                <wp:simplePos x="0" y="0"/>
                <wp:positionH relativeFrom="column">
                  <wp:posOffset>1551305</wp:posOffset>
                </wp:positionH>
                <wp:positionV relativeFrom="paragraph">
                  <wp:posOffset>4722495</wp:posOffset>
                </wp:positionV>
                <wp:extent cx="2620645"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087C1B40" w14:textId="2650F1B1" w:rsidR="009C11D4" w:rsidRPr="006A0667" w:rsidRDefault="009C11D4" w:rsidP="003816B6">
                            <w:pPr>
                              <w:pStyle w:val="Caption"/>
                              <w:jc w:val="center"/>
                              <w:rPr>
                                <w:noProof/>
                              </w:rPr>
                            </w:pPr>
                            <w:bookmarkStart w:id="182" w:name="_Ref481505050"/>
                            <w:bookmarkStart w:id="183" w:name="_Toc481590276"/>
                            <w:r>
                              <w:t xml:space="preserve">Figure </w:t>
                            </w:r>
                            <w:fldSimple w:instr=" SEQ Figure \* ARABIC ">
                              <w:r>
                                <w:rPr>
                                  <w:noProof/>
                                </w:rPr>
                                <w:t>31</w:t>
                              </w:r>
                            </w:fldSimple>
                            <w:bookmarkEnd w:id="182"/>
                            <w:r w:rsidRPr="00730D90">
                              <w:t>: This image shows</w:t>
                            </w:r>
                            <w:r>
                              <w:t xml:space="preserve"> the user interface for the Set</w:t>
                            </w:r>
                            <w:r w:rsidRPr="00730D90">
                              <w:t xml:space="preserve"> activity</w:t>
                            </w:r>
                            <w:r>
                              <w:t xml:space="preserve"> before any markers or flags have been set</w:t>
                            </w:r>
                            <w:r w:rsidRPr="00730D90">
                              <w: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6A5A" id="Text Box 236" o:spid="_x0000_s1056" type="#_x0000_t202" style="position:absolute;margin-left:122.15pt;margin-top:371.85pt;width:206.3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Aqoq2ZMQIAAGkEAAAOAAAAAAAAAAAAAAAA&#10;AC4CAABkcnMvZTJvRG9jLnhtbFBLAQItABQABgAIAAAAIQB+eynW4QAAAAsBAAAPAAAAAAAAAAAA&#10;AAAAAIsEAABkcnMvZG93bnJldi54bWxQSwUGAAAAAAQABADzAAAAmQUAAAAA&#10;" stroked="f">
                <v:textbox style="mso-fit-shape-to-text:t" inset="0,0,0,0">
                  <w:txbxContent>
                    <w:p w14:paraId="087C1B40" w14:textId="2650F1B1" w:rsidR="009C11D4" w:rsidRPr="006A0667" w:rsidRDefault="009C11D4" w:rsidP="003816B6">
                      <w:pPr>
                        <w:pStyle w:val="Caption"/>
                        <w:jc w:val="center"/>
                        <w:rPr>
                          <w:noProof/>
                        </w:rPr>
                      </w:pPr>
                      <w:bookmarkStart w:id="184" w:name="_Ref481505050"/>
                      <w:bookmarkStart w:id="185" w:name="_Toc481590276"/>
                      <w:r>
                        <w:t xml:space="preserve">Figure </w:t>
                      </w:r>
                      <w:fldSimple w:instr=" SEQ Figure \* ARABIC ">
                        <w:r>
                          <w:rPr>
                            <w:noProof/>
                          </w:rPr>
                          <w:t>31</w:t>
                        </w:r>
                      </w:fldSimple>
                      <w:bookmarkEnd w:id="184"/>
                      <w:r w:rsidRPr="00730D90">
                        <w:t>: This image shows</w:t>
                      </w:r>
                      <w:r>
                        <w:t xml:space="preserve"> the user interface for the Set</w:t>
                      </w:r>
                      <w:r w:rsidRPr="00730D90">
                        <w:t xml:space="preserve"> activity</w:t>
                      </w:r>
                      <w:r>
                        <w:t xml:space="preserve"> before any markers or flags have been set</w:t>
                      </w:r>
                      <w:r w:rsidRPr="00730D90">
                        <w:t>.</w:t>
                      </w:r>
                      <w:bookmarkEnd w:id="185"/>
                    </w:p>
                  </w:txbxContent>
                </v:textbox>
                <w10:wrap type="topAndBottom"/>
              </v:shape>
            </w:pict>
          </mc:Fallback>
        </mc:AlternateContent>
      </w:r>
      <w:r w:rsidR="00F70B2C">
        <w:rPr>
          <w:noProof/>
          <w:lang w:eastAsia="en-GB"/>
        </w:rPr>
        <w:drawing>
          <wp:anchor distT="0" distB="0" distL="114300" distR="114300" simplePos="0" relativeHeight="251864064" behindDoc="0" locked="0" layoutInCell="1" allowOverlap="1" wp14:anchorId="4EC16C2E" wp14:editId="197D14F9">
            <wp:simplePos x="914400" y="914400"/>
            <wp:positionH relativeFrom="page">
              <wp:align>center</wp:align>
            </wp:positionH>
            <wp:positionV relativeFrom="paragraph">
              <wp:posOffset>0</wp:posOffset>
            </wp:positionV>
            <wp:extent cx="2620800" cy="4665600"/>
            <wp:effectExtent l="0" t="0" r="825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tUserInterface1.png"/>
                    <pic:cNvPicPr/>
                  </pic:nvPicPr>
                  <pic:blipFill>
                    <a:blip r:embed="rId92">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F3E882" w14:textId="40172F5C" w:rsidR="006E3C74" w:rsidRDefault="006E3C74" w:rsidP="00780294">
      <w:r>
        <w:t>The image above (</w:t>
      </w:r>
      <w:r w:rsidR="00780294">
        <w:fldChar w:fldCharType="begin"/>
      </w:r>
      <w:r w:rsidR="00780294">
        <w:instrText xml:space="preserve"> REF _Ref481505050 \h </w:instrText>
      </w:r>
      <w:r w:rsidR="00780294">
        <w:fldChar w:fldCharType="separate"/>
      </w:r>
      <w:r w:rsidR="002B595D">
        <w:t xml:space="preserve">Figure </w:t>
      </w:r>
      <w:r w:rsidR="002B595D">
        <w:rPr>
          <w:noProof/>
        </w:rPr>
        <w:t>31</w:t>
      </w:r>
      <w:r w:rsidR="00780294">
        <w:fldChar w:fldCharType="end"/>
      </w:r>
      <w:r>
        <w:t xml:space="preserve">) shows the final user interface for the </w:t>
      </w:r>
      <w:r w:rsidR="00780294">
        <w:t>Set</w:t>
      </w:r>
      <w:r>
        <w:t xml:space="preserve"> activity</w:t>
      </w:r>
      <w:r w:rsidR="00780294">
        <w:t xml:space="preserve"> before any markers or flags have been placed upon the map to define the initial play area</w:t>
      </w:r>
      <w:r>
        <w:t>.</w:t>
      </w:r>
    </w:p>
    <w:p w14:paraId="778F0941" w14:textId="7816C3EE" w:rsidR="006E3C74" w:rsidRDefault="006E3C74" w:rsidP="00780294">
      <w:r>
        <w:t xml:space="preserve">As can be seen the final user interface in this instance made </w:t>
      </w:r>
      <w:r w:rsidR="00780294">
        <w:t xml:space="preserve">more of a </w:t>
      </w:r>
      <w:r>
        <w:t xml:space="preserve">use of the </w:t>
      </w:r>
      <w:r w:rsidR="00780294">
        <w:t>Details</w:t>
      </w:r>
      <w:r>
        <w:t>Fragment methodology</w:t>
      </w:r>
      <w:r w:rsidR="00780294">
        <w:t xml:space="preserve"> as it made more sense in this instance for the menu to be less intrusive.</w:t>
      </w:r>
    </w:p>
    <w:p w14:paraId="11338E10" w14:textId="77777777" w:rsidR="006E3C74" w:rsidRDefault="006E3C74" w:rsidP="00675794"/>
    <w:p w14:paraId="0966B969" w14:textId="3B48EBE8" w:rsidR="00F70B2C" w:rsidRDefault="003816B6" w:rsidP="00675794">
      <w:r>
        <w:rPr>
          <w:noProof/>
          <w:lang w:eastAsia="en-GB"/>
        </w:rPr>
        <w:lastRenderedPageBreak/>
        <mc:AlternateContent>
          <mc:Choice Requires="wps">
            <w:drawing>
              <wp:anchor distT="0" distB="0" distL="114300" distR="114300" simplePos="0" relativeHeight="251877376" behindDoc="0" locked="0" layoutInCell="1" allowOverlap="1" wp14:anchorId="6B27E257" wp14:editId="3F988A53">
                <wp:simplePos x="0" y="0"/>
                <wp:positionH relativeFrom="column">
                  <wp:posOffset>1551305</wp:posOffset>
                </wp:positionH>
                <wp:positionV relativeFrom="paragraph">
                  <wp:posOffset>4722495</wp:posOffset>
                </wp:positionV>
                <wp:extent cx="2620645"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9A6B26B" w14:textId="0CD46777" w:rsidR="009C11D4" w:rsidRPr="00C12414" w:rsidRDefault="009C11D4" w:rsidP="003816B6">
                            <w:pPr>
                              <w:pStyle w:val="Caption"/>
                              <w:jc w:val="center"/>
                              <w:rPr>
                                <w:noProof/>
                              </w:rPr>
                            </w:pPr>
                            <w:bookmarkStart w:id="186" w:name="_Ref481505058"/>
                            <w:bookmarkStart w:id="187" w:name="_Toc481590277"/>
                            <w:r>
                              <w:t xml:space="preserve">Figure </w:t>
                            </w:r>
                            <w:fldSimple w:instr=" SEQ Figure \* ARABIC ">
                              <w:r>
                                <w:rPr>
                                  <w:noProof/>
                                </w:rPr>
                                <w:t>32</w:t>
                              </w:r>
                            </w:fldSimple>
                            <w:bookmarkEnd w:id="186"/>
                            <w:r w:rsidRPr="00EA154B">
                              <w:t>: This image shows the user inter</w:t>
                            </w:r>
                            <w:r>
                              <w:t>face for the Set activity after the</w:t>
                            </w:r>
                            <w:r w:rsidRPr="00EA154B">
                              <w:t xml:space="preserve"> markers or flags have been set.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E257" id="Text Box 238" o:spid="_x0000_s1057" type="#_x0000_t202" style="position:absolute;margin-left:122.15pt;margin-top:371.85pt;width:206.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OMA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" stroked="f">
                <v:textbox style="mso-fit-shape-to-text:t" inset="0,0,0,0">
                  <w:txbxContent>
                    <w:p w14:paraId="19A6B26B" w14:textId="0CD46777" w:rsidR="009C11D4" w:rsidRPr="00C12414" w:rsidRDefault="009C11D4" w:rsidP="003816B6">
                      <w:pPr>
                        <w:pStyle w:val="Caption"/>
                        <w:jc w:val="center"/>
                        <w:rPr>
                          <w:noProof/>
                        </w:rPr>
                      </w:pPr>
                      <w:bookmarkStart w:id="188" w:name="_Ref481505058"/>
                      <w:bookmarkStart w:id="189" w:name="_Toc481590277"/>
                      <w:r>
                        <w:t xml:space="preserve">Figure </w:t>
                      </w:r>
                      <w:fldSimple w:instr=" SEQ Figure \* ARABIC ">
                        <w:r>
                          <w:rPr>
                            <w:noProof/>
                          </w:rPr>
                          <w:t>32</w:t>
                        </w:r>
                      </w:fldSimple>
                      <w:bookmarkEnd w:id="188"/>
                      <w:r w:rsidRPr="00EA154B">
                        <w:t>: This image shows the user inter</w:t>
                      </w:r>
                      <w:r>
                        <w:t>face for the Set activity after the</w:t>
                      </w:r>
                      <w:r w:rsidRPr="00EA154B">
                        <w:t xml:space="preserve"> markers or flags have been set.</w:t>
                      </w:r>
                      <w:bookmarkEnd w:id="189"/>
                    </w:p>
                  </w:txbxContent>
                </v:textbox>
                <w10:wrap type="topAndBottom"/>
              </v:shape>
            </w:pict>
          </mc:Fallback>
        </mc:AlternateContent>
      </w:r>
      <w:r>
        <w:rPr>
          <w:noProof/>
          <w:lang w:eastAsia="en-GB"/>
        </w:rPr>
        <w:drawing>
          <wp:anchor distT="0" distB="0" distL="114300" distR="114300" simplePos="0" relativeHeight="251865088" behindDoc="0" locked="0" layoutInCell="1" allowOverlap="1" wp14:anchorId="70E1A649" wp14:editId="13A42BFD">
            <wp:simplePos x="914400" y="914400"/>
            <wp:positionH relativeFrom="page">
              <wp:align>center</wp:align>
            </wp:positionH>
            <wp:positionV relativeFrom="paragraph">
              <wp:posOffset>0</wp:posOffset>
            </wp:positionV>
            <wp:extent cx="2620800" cy="4665600"/>
            <wp:effectExtent l="0" t="0" r="8255" b="190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tUserInterface2.png"/>
                    <pic:cNvPicPr/>
                  </pic:nvPicPr>
                  <pic:blipFill>
                    <a:blip r:embed="rId93">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596D192" w14:textId="4749FF22" w:rsidR="00780294" w:rsidRDefault="00780294" w:rsidP="00780294">
      <w:r>
        <w:t>The image above (</w:t>
      </w:r>
      <w:r>
        <w:fldChar w:fldCharType="begin"/>
      </w:r>
      <w:r>
        <w:instrText xml:space="preserve"> REF _Ref481505058 \h </w:instrText>
      </w:r>
      <w:r>
        <w:fldChar w:fldCharType="separate"/>
      </w:r>
      <w:r w:rsidR="002B595D">
        <w:t xml:space="preserve">Figure </w:t>
      </w:r>
      <w:r w:rsidR="002B595D">
        <w:rPr>
          <w:noProof/>
        </w:rPr>
        <w:t>32</w:t>
      </w:r>
      <w:r>
        <w:fldChar w:fldCharType="end"/>
      </w:r>
      <w:r>
        <w:t>) shows the final user interface for the Set activity after the markers or flags have been placed upon the map to define the initial play area.</w:t>
      </w:r>
    </w:p>
    <w:p w14:paraId="35F2D19D" w14:textId="1EDCE74C" w:rsidR="00780294" w:rsidRDefault="00780294" w:rsidP="00780294">
      <w:r>
        <w:t>As can be seen the final user interface in this instance made a use of the markers and polygons, as discussed previously, to represent the markers that have been set to define the initial play area and to represent the play area itself.</w:t>
      </w:r>
    </w:p>
    <w:p w14:paraId="10CD0A86" w14:textId="77777777" w:rsidR="006E3C74" w:rsidRDefault="006E3C74" w:rsidP="00675794"/>
    <w:p w14:paraId="1A69B95A" w14:textId="35B2525E" w:rsidR="00F70B2C" w:rsidRDefault="003816B6" w:rsidP="00675794">
      <w:r>
        <w:rPr>
          <w:noProof/>
          <w:lang w:eastAsia="en-GB"/>
        </w:rPr>
        <w:lastRenderedPageBreak/>
        <mc:AlternateContent>
          <mc:Choice Requires="wps">
            <w:drawing>
              <wp:anchor distT="0" distB="0" distL="114300" distR="114300" simplePos="0" relativeHeight="251879424" behindDoc="0" locked="0" layoutInCell="1" allowOverlap="1" wp14:anchorId="7998894A" wp14:editId="452FEAD1">
                <wp:simplePos x="0" y="0"/>
                <wp:positionH relativeFrom="column">
                  <wp:posOffset>1551305</wp:posOffset>
                </wp:positionH>
                <wp:positionV relativeFrom="paragraph">
                  <wp:posOffset>4722495</wp:posOffset>
                </wp:positionV>
                <wp:extent cx="2620645"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9A1E455" w14:textId="4F8AA7C6" w:rsidR="009C11D4" w:rsidRPr="00807B2F" w:rsidRDefault="009C11D4" w:rsidP="003816B6">
                            <w:pPr>
                              <w:pStyle w:val="Caption"/>
                              <w:jc w:val="center"/>
                              <w:rPr>
                                <w:noProof/>
                              </w:rPr>
                            </w:pPr>
                            <w:bookmarkStart w:id="190" w:name="_Ref481505064"/>
                            <w:bookmarkStart w:id="191" w:name="_Toc481590278"/>
                            <w:r>
                              <w:t xml:space="preserve">Figure </w:t>
                            </w:r>
                            <w:fldSimple w:instr=" SEQ Figure \* ARABIC ">
                              <w:r>
                                <w:rPr>
                                  <w:noProof/>
                                </w:rPr>
                                <w:t>33</w:t>
                              </w:r>
                            </w:fldSimple>
                            <w:bookmarkEnd w:id="190"/>
                            <w:r w:rsidRPr="00FE3D1D">
                              <w:t>: This image show</w:t>
                            </w:r>
                            <w:r>
                              <w:t>s the user interface for the Game</w:t>
                            </w:r>
                            <w:r w:rsidRPr="00FE3D1D">
                              <w:t xml:space="preserve"> activity</w:t>
                            </w:r>
                            <w:r>
                              <w:t xml:space="preserve"> just after the game has been started</w:t>
                            </w:r>
                            <w:r w:rsidRPr="00FE3D1D">
                              <w: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8894A" id="Text Box 239" o:spid="_x0000_s1058" type="#_x0000_t202" style="position:absolute;margin-left:122.15pt;margin-top:371.85pt;width:206.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UWIdzICAABpBAAADgAAAAAAAAAAAAAA&#10;AAAuAgAAZHJzL2Uyb0RvYy54bWxQSwECLQAUAAYACAAAACEAfnsp1uEAAAALAQAADwAAAAAAAAAA&#10;AAAAAACMBAAAZHJzL2Rvd25yZXYueG1sUEsFBgAAAAAEAAQA8wAAAJoFAAAAAA==&#10;" stroked="f">
                <v:textbox style="mso-fit-shape-to-text:t" inset="0,0,0,0">
                  <w:txbxContent>
                    <w:p w14:paraId="59A1E455" w14:textId="4F8AA7C6" w:rsidR="009C11D4" w:rsidRPr="00807B2F" w:rsidRDefault="009C11D4" w:rsidP="003816B6">
                      <w:pPr>
                        <w:pStyle w:val="Caption"/>
                        <w:jc w:val="center"/>
                        <w:rPr>
                          <w:noProof/>
                        </w:rPr>
                      </w:pPr>
                      <w:bookmarkStart w:id="192" w:name="_Ref481505064"/>
                      <w:bookmarkStart w:id="193" w:name="_Toc481590278"/>
                      <w:r>
                        <w:t xml:space="preserve">Figure </w:t>
                      </w:r>
                      <w:fldSimple w:instr=" SEQ Figure \* ARABIC ">
                        <w:r>
                          <w:rPr>
                            <w:noProof/>
                          </w:rPr>
                          <w:t>33</w:t>
                        </w:r>
                      </w:fldSimple>
                      <w:bookmarkEnd w:id="192"/>
                      <w:r w:rsidRPr="00FE3D1D">
                        <w:t>: This image show</w:t>
                      </w:r>
                      <w:r>
                        <w:t>s the user interface for the Game</w:t>
                      </w:r>
                      <w:r w:rsidRPr="00FE3D1D">
                        <w:t xml:space="preserve"> activity</w:t>
                      </w:r>
                      <w:r>
                        <w:t xml:space="preserve"> just after the game has been started</w:t>
                      </w:r>
                      <w:r w:rsidRPr="00FE3D1D">
                        <w:t>.</w:t>
                      </w:r>
                      <w:bookmarkEnd w:id="193"/>
                    </w:p>
                  </w:txbxContent>
                </v:textbox>
                <w10:wrap type="topAndBottom"/>
              </v:shape>
            </w:pict>
          </mc:Fallback>
        </mc:AlternateContent>
      </w:r>
      <w:r>
        <w:rPr>
          <w:noProof/>
          <w:lang w:eastAsia="en-GB"/>
        </w:rPr>
        <w:drawing>
          <wp:anchor distT="0" distB="0" distL="114300" distR="114300" simplePos="0" relativeHeight="251866112" behindDoc="0" locked="0" layoutInCell="1" allowOverlap="1" wp14:anchorId="748FA87C" wp14:editId="0FE2849F">
            <wp:simplePos x="914400" y="914400"/>
            <wp:positionH relativeFrom="page">
              <wp:align>center</wp:align>
            </wp:positionH>
            <wp:positionV relativeFrom="paragraph">
              <wp:posOffset>0</wp:posOffset>
            </wp:positionV>
            <wp:extent cx="2620800" cy="4665600"/>
            <wp:effectExtent l="0" t="0" r="8255" b="190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ameUserInterface1.png"/>
                    <pic:cNvPicPr/>
                  </pic:nvPicPr>
                  <pic:blipFill>
                    <a:blip r:embed="rId94">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6CC495D3" w14:textId="553546F6" w:rsidR="00780294" w:rsidRDefault="00780294" w:rsidP="00780294">
      <w:r>
        <w:t>The image above (</w:t>
      </w:r>
      <w:r>
        <w:fldChar w:fldCharType="begin"/>
      </w:r>
      <w:r>
        <w:instrText xml:space="preserve"> REF _Ref481505064 \h </w:instrText>
      </w:r>
      <w:r>
        <w:fldChar w:fldCharType="separate"/>
      </w:r>
      <w:r w:rsidR="002B595D">
        <w:t xml:space="preserve">Figure </w:t>
      </w:r>
      <w:r w:rsidR="002B595D">
        <w:rPr>
          <w:noProof/>
        </w:rPr>
        <w:t>33</w:t>
      </w:r>
      <w:r>
        <w:fldChar w:fldCharType="end"/>
      </w:r>
      <w:r>
        <w:t>) shows the final user interface for the Game activity just after the game has started.</w:t>
      </w:r>
    </w:p>
    <w:p w14:paraId="4CB4BBA9" w14:textId="0CBC3BFD" w:rsidR="00780294" w:rsidRDefault="00780294" w:rsidP="00780294">
      <w:r>
        <w:t>As can be seen the final user interface in this instance made a use of the markers and polygons, as discussed previously, to represent the player and to represent the play area and enemy.</w:t>
      </w:r>
    </w:p>
    <w:p w14:paraId="4521DAB5" w14:textId="77777777" w:rsidR="006E3C74" w:rsidRDefault="006E3C74" w:rsidP="00675794"/>
    <w:p w14:paraId="30F86143" w14:textId="1DA0619A" w:rsidR="003816B6" w:rsidRDefault="003816B6" w:rsidP="00675794">
      <w:r>
        <w:rPr>
          <w:noProof/>
          <w:lang w:eastAsia="en-GB"/>
        </w:rPr>
        <w:lastRenderedPageBreak/>
        <mc:AlternateContent>
          <mc:Choice Requires="wps">
            <w:drawing>
              <wp:anchor distT="0" distB="0" distL="114300" distR="114300" simplePos="0" relativeHeight="251881472" behindDoc="0" locked="0" layoutInCell="1" allowOverlap="1" wp14:anchorId="1657067A" wp14:editId="1437CA99">
                <wp:simplePos x="0" y="0"/>
                <wp:positionH relativeFrom="column">
                  <wp:posOffset>1551305</wp:posOffset>
                </wp:positionH>
                <wp:positionV relativeFrom="paragraph">
                  <wp:posOffset>4722495</wp:posOffset>
                </wp:positionV>
                <wp:extent cx="262064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20638D7" w14:textId="70F1CA90" w:rsidR="009C11D4" w:rsidRPr="00274BF3" w:rsidRDefault="009C11D4" w:rsidP="003816B6">
                            <w:pPr>
                              <w:pStyle w:val="Caption"/>
                              <w:jc w:val="center"/>
                              <w:rPr>
                                <w:noProof/>
                              </w:rPr>
                            </w:pPr>
                            <w:bookmarkStart w:id="194" w:name="_Ref481505070"/>
                            <w:bookmarkStart w:id="195" w:name="_Toc481590279"/>
                            <w:r>
                              <w:t xml:space="preserve">Figure </w:t>
                            </w:r>
                            <w:fldSimple w:instr=" SEQ Figure \* ARABIC ">
                              <w:r>
                                <w:rPr>
                                  <w:noProof/>
                                </w:rPr>
                                <w:t>34</w:t>
                              </w:r>
                            </w:fldSimple>
                            <w:bookmarkEnd w:id="194"/>
                            <w:r w:rsidRPr="002071EF">
                              <w:t>: This image shows the user interface for the Game activity</w:t>
                            </w:r>
                            <w:r>
                              <w:t xml:space="preserve"> as a player is attempting to capture an area.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7067A" id="Text Box 240" o:spid="_x0000_s1059" type="#_x0000_t202" style="position:absolute;margin-left:122.15pt;margin-top:371.85pt;width:206.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ugZjvMQIAAGkEAAAOAAAAAAAAAAAAAAAA&#10;AC4CAABkcnMvZTJvRG9jLnhtbFBLAQItABQABgAIAAAAIQB+eynW4QAAAAsBAAAPAAAAAAAAAAAA&#10;AAAAAIsEAABkcnMvZG93bnJldi54bWxQSwUGAAAAAAQABADzAAAAmQUAAAAA&#10;" stroked="f">
                <v:textbox style="mso-fit-shape-to-text:t" inset="0,0,0,0">
                  <w:txbxContent>
                    <w:p w14:paraId="520638D7" w14:textId="70F1CA90" w:rsidR="009C11D4" w:rsidRPr="00274BF3" w:rsidRDefault="009C11D4" w:rsidP="003816B6">
                      <w:pPr>
                        <w:pStyle w:val="Caption"/>
                        <w:jc w:val="center"/>
                        <w:rPr>
                          <w:noProof/>
                        </w:rPr>
                      </w:pPr>
                      <w:bookmarkStart w:id="196" w:name="_Ref481505070"/>
                      <w:bookmarkStart w:id="197" w:name="_Toc481590279"/>
                      <w:r>
                        <w:t xml:space="preserve">Figure </w:t>
                      </w:r>
                      <w:fldSimple w:instr=" SEQ Figure \* ARABIC ">
                        <w:r>
                          <w:rPr>
                            <w:noProof/>
                          </w:rPr>
                          <w:t>34</w:t>
                        </w:r>
                      </w:fldSimple>
                      <w:bookmarkEnd w:id="196"/>
                      <w:r w:rsidRPr="002071EF">
                        <w:t>: This image shows the user interface for the Game activity</w:t>
                      </w:r>
                      <w:r>
                        <w:t xml:space="preserve"> as a player is attempting to capture an area.</w:t>
                      </w:r>
                      <w:bookmarkEnd w:id="197"/>
                    </w:p>
                  </w:txbxContent>
                </v:textbox>
                <w10:wrap type="topAndBottom"/>
              </v:shape>
            </w:pict>
          </mc:Fallback>
        </mc:AlternateContent>
      </w:r>
      <w:r>
        <w:rPr>
          <w:noProof/>
          <w:lang w:eastAsia="en-GB"/>
        </w:rPr>
        <w:drawing>
          <wp:anchor distT="0" distB="0" distL="114300" distR="114300" simplePos="0" relativeHeight="251867136" behindDoc="0" locked="0" layoutInCell="1" allowOverlap="1" wp14:anchorId="00523ADD" wp14:editId="00D51CEF">
            <wp:simplePos x="914400" y="914400"/>
            <wp:positionH relativeFrom="page">
              <wp:align>center</wp:align>
            </wp:positionH>
            <wp:positionV relativeFrom="paragraph">
              <wp:posOffset>0</wp:posOffset>
            </wp:positionV>
            <wp:extent cx="2620800" cy="4665600"/>
            <wp:effectExtent l="0" t="0" r="8255" b="190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meUserInterface2.png"/>
                    <pic:cNvPicPr/>
                  </pic:nvPicPr>
                  <pic:blipFill>
                    <a:blip r:embed="rId95">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7658D94A" w14:textId="7E7AEF82" w:rsidR="00780294" w:rsidRDefault="00780294" w:rsidP="00780294">
      <w:r>
        <w:t>The image above (</w:t>
      </w:r>
      <w:r>
        <w:fldChar w:fldCharType="begin"/>
      </w:r>
      <w:r>
        <w:instrText xml:space="preserve"> REF _Ref481505070 \h </w:instrText>
      </w:r>
      <w:r>
        <w:fldChar w:fldCharType="separate"/>
      </w:r>
      <w:r w:rsidR="002B595D">
        <w:t xml:space="preserve">Figure </w:t>
      </w:r>
      <w:r w:rsidR="002B595D">
        <w:rPr>
          <w:noProof/>
        </w:rPr>
        <w:t>34</w:t>
      </w:r>
      <w:r>
        <w:fldChar w:fldCharType="end"/>
      </w:r>
      <w:r>
        <w:t>) shows the final user interface for the Game activity as a player is attempting to pass through the play area bisecting it in two and capturing the smallest are for them self.</w:t>
      </w:r>
    </w:p>
    <w:p w14:paraId="4994DE39" w14:textId="4AF893ED" w:rsidR="00780294" w:rsidRDefault="00780294" w:rsidP="00780294">
      <w:r>
        <w:t>As can be seen the final user interface in this instance made a use of the polylines, as discussed previously, to represent the player and to represent the play area and enemy.</w:t>
      </w:r>
    </w:p>
    <w:p w14:paraId="7443AD0A" w14:textId="77777777" w:rsidR="006E3C74" w:rsidRDefault="006E3C74" w:rsidP="00675794"/>
    <w:p w14:paraId="60B85A1A" w14:textId="1A404BDF" w:rsidR="003816B6" w:rsidRDefault="003816B6" w:rsidP="00675794">
      <w:r>
        <w:rPr>
          <w:noProof/>
          <w:lang w:eastAsia="en-GB"/>
        </w:rPr>
        <w:lastRenderedPageBreak/>
        <mc:AlternateContent>
          <mc:Choice Requires="wps">
            <w:drawing>
              <wp:anchor distT="0" distB="0" distL="114300" distR="114300" simplePos="0" relativeHeight="251883520" behindDoc="0" locked="0" layoutInCell="1" allowOverlap="1" wp14:anchorId="3ADF5385" wp14:editId="2C7D10AC">
                <wp:simplePos x="0" y="0"/>
                <wp:positionH relativeFrom="column">
                  <wp:posOffset>1551305</wp:posOffset>
                </wp:positionH>
                <wp:positionV relativeFrom="paragraph">
                  <wp:posOffset>4722495</wp:posOffset>
                </wp:positionV>
                <wp:extent cx="26206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1CD5A5D6" w14:textId="1F21620C" w:rsidR="009C11D4" w:rsidRPr="006D44D0" w:rsidRDefault="009C11D4" w:rsidP="003816B6">
                            <w:pPr>
                              <w:pStyle w:val="Caption"/>
                              <w:jc w:val="center"/>
                              <w:rPr>
                                <w:noProof/>
                              </w:rPr>
                            </w:pPr>
                            <w:bookmarkStart w:id="198" w:name="_Ref481505076"/>
                            <w:bookmarkStart w:id="199" w:name="_Toc481590280"/>
                            <w:r>
                              <w:t xml:space="preserve">Figure </w:t>
                            </w:r>
                            <w:fldSimple w:instr=" SEQ Figure \* ARABIC ">
                              <w:r>
                                <w:rPr>
                                  <w:noProof/>
                                </w:rPr>
                                <w:t>35</w:t>
                              </w:r>
                            </w:fldSimple>
                            <w:bookmarkEnd w:id="198"/>
                            <w:r w:rsidRPr="00D4797B">
                              <w:t xml:space="preserve">: This image shows the user interface for </w:t>
                            </w:r>
                            <w:r>
                              <w:t>the Game activity just after a</w:t>
                            </w:r>
                            <w:r w:rsidRPr="00D4797B">
                              <w:t xml:space="preserve"> </w:t>
                            </w:r>
                            <w:r>
                              <w:t>player has captured an area</w:t>
                            </w:r>
                            <w:r w:rsidRPr="00D4797B">
                              <w: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5385" id="Text Box 241" o:spid="_x0000_s1060" type="#_x0000_t202" style="position:absolute;margin-left:122.15pt;margin-top:371.85pt;width:206.3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9CMQIAAGkEAAAOAAAAZHJzL2Uyb0RvYy54bWysVMFu2zAMvQ/YPwi6L07SNB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B8Qn9CMQIAAGkEAAAOAAAAAAAAAAAAAAAA&#10;AC4CAABkcnMvZTJvRG9jLnhtbFBLAQItABQABgAIAAAAIQB+eynW4QAAAAsBAAAPAAAAAAAAAAAA&#10;AAAAAIsEAABkcnMvZG93bnJldi54bWxQSwUGAAAAAAQABADzAAAAmQUAAAAA&#10;" stroked="f">
                <v:textbox style="mso-fit-shape-to-text:t" inset="0,0,0,0">
                  <w:txbxContent>
                    <w:p w14:paraId="1CD5A5D6" w14:textId="1F21620C" w:rsidR="009C11D4" w:rsidRPr="006D44D0" w:rsidRDefault="009C11D4" w:rsidP="003816B6">
                      <w:pPr>
                        <w:pStyle w:val="Caption"/>
                        <w:jc w:val="center"/>
                        <w:rPr>
                          <w:noProof/>
                        </w:rPr>
                      </w:pPr>
                      <w:bookmarkStart w:id="200" w:name="_Ref481505076"/>
                      <w:bookmarkStart w:id="201" w:name="_Toc481590280"/>
                      <w:r>
                        <w:t xml:space="preserve">Figure </w:t>
                      </w:r>
                      <w:fldSimple w:instr=" SEQ Figure \* ARABIC ">
                        <w:r>
                          <w:rPr>
                            <w:noProof/>
                          </w:rPr>
                          <w:t>35</w:t>
                        </w:r>
                      </w:fldSimple>
                      <w:bookmarkEnd w:id="200"/>
                      <w:r w:rsidRPr="00D4797B">
                        <w:t xml:space="preserve">: This image shows the user interface for </w:t>
                      </w:r>
                      <w:r>
                        <w:t>the Game activity just after a</w:t>
                      </w:r>
                      <w:r w:rsidRPr="00D4797B">
                        <w:t xml:space="preserve"> </w:t>
                      </w:r>
                      <w:r>
                        <w:t>player has captured an area</w:t>
                      </w:r>
                      <w:r w:rsidRPr="00D4797B">
                        <w:t>.</w:t>
                      </w:r>
                      <w:bookmarkEnd w:id="201"/>
                    </w:p>
                  </w:txbxContent>
                </v:textbox>
                <w10:wrap type="topAndBottom"/>
              </v:shape>
            </w:pict>
          </mc:Fallback>
        </mc:AlternateContent>
      </w:r>
      <w:r>
        <w:rPr>
          <w:noProof/>
          <w:lang w:eastAsia="en-GB"/>
        </w:rPr>
        <w:drawing>
          <wp:anchor distT="0" distB="0" distL="114300" distR="114300" simplePos="0" relativeHeight="251868160" behindDoc="0" locked="0" layoutInCell="1" allowOverlap="1" wp14:anchorId="5E849E48" wp14:editId="7A75B71E">
            <wp:simplePos x="914400" y="914400"/>
            <wp:positionH relativeFrom="page">
              <wp:align>center</wp:align>
            </wp:positionH>
            <wp:positionV relativeFrom="paragraph">
              <wp:posOffset>0</wp:posOffset>
            </wp:positionV>
            <wp:extent cx="2620800" cy="4665600"/>
            <wp:effectExtent l="0" t="0" r="8255" b="190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ameUserInterface3.png"/>
                    <pic:cNvPicPr/>
                  </pic:nvPicPr>
                  <pic:blipFill>
                    <a:blip r:embed="rId96">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4D62278" w14:textId="51BB3685" w:rsidR="00780294" w:rsidRDefault="00780294" w:rsidP="00BB78CB">
      <w:r>
        <w:t>The image above (</w:t>
      </w:r>
      <w:r w:rsidR="00BB78CB">
        <w:fldChar w:fldCharType="begin"/>
      </w:r>
      <w:r w:rsidR="00BB78CB">
        <w:instrText xml:space="preserve"> REF _Ref481505076 \h </w:instrText>
      </w:r>
      <w:r w:rsidR="00BB78CB">
        <w:fldChar w:fldCharType="separate"/>
      </w:r>
      <w:r w:rsidR="002B595D">
        <w:t xml:space="preserve">Figure </w:t>
      </w:r>
      <w:r w:rsidR="002B595D">
        <w:rPr>
          <w:noProof/>
        </w:rPr>
        <w:t>35</w:t>
      </w:r>
      <w:r w:rsidR="00BB78CB">
        <w:fldChar w:fldCharType="end"/>
      </w:r>
      <w:r>
        <w:t>) shows the final user interface for the Game activity</w:t>
      </w:r>
      <w:r w:rsidR="00BB78CB">
        <w:t xml:space="preserve"> </w:t>
      </w:r>
      <w:r>
        <w:t>just after a player has managed to successfully capture an</w:t>
      </w:r>
      <w:r w:rsidR="00BB78CB">
        <w:t xml:space="preserve"> area of the play area</w:t>
      </w:r>
      <w:r>
        <w:t>.</w:t>
      </w:r>
    </w:p>
    <w:p w14:paraId="3F7F607C" w14:textId="5CA56B26" w:rsidR="00BB78CB" w:rsidRDefault="00BB78CB" w:rsidP="00780294">
      <w:r>
        <w:t>As can be seen the area that has been captured has been coloured in the same colour as the marker that represents the player and the size of the area clipped has been added to the player’s score and removed from the overall area of the play area.</w:t>
      </w:r>
    </w:p>
    <w:p w14:paraId="587F4109" w14:textId="77777777" w:rsidR="006E3C74" w:rsidRDefault="006E3C74" w:rsidP="00675794"/>
    <w:p w14:paraId="0BDFCCD7" w14:textId="1BA3FF33" w:rsidR="003816B6" w:rsidRDefault="003816B6" w:rsidP="00675794">
      <w:r>
        <w:rPr>
          <w:noProof/>
          <w:lang w:eastAsia="en-GB"/>
        </w:rPr>
        <w:lastRenderedPageBreak/>
        <mc:AlternateContent>
          <mc:Choice Requires="wps">
            <w:drawing>
              <wp:anchor distT="0" distB="0" distL="114300" distR="114300" simplePos="0" relativeHeight="251885568" behindDoc="0" locked="0" layoutInCell="1" allowOverlap="1" wp14:anchorId="239B69F6" wp14:editId="273F04DC">
                <wp:simplePos x="0" y="0"/>
                <wp:positionH relativeFrom="column">
                  <wp:posOffset>1551305</wp:posOffset>
                </wp:positionH>
                <wp:positionV relativeFrom="paragraph">
                  <wp:posOffset>4722495</wp:posOffset>
                </wp:positionV>
                <wp:extent cx="262064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48861CC6" w14:textId="0AF341E4" w:rsidR="009C11D4" w:rsidRPr="003126A5" w:rsidRDefault="009C11D4" w:rsidP="00213310">
                            <w:pPr>
                              <w:pStyle w:val="Caption"/>
                              <w:jc w:val="center"/>
                              <w:rPr>
                                <w:noProof/>
                              </w:rPr>
                            </w:pPr>
                            <w:bookmarkStart w:id="202" w:name="_Ref481505082"/>
                            <w:bookmarkStart w:id="203" w:name="_Toc481590281"/>
                            <w:r>
                              <w:t xml:space="preserve">Figure </w:t>
                            </w:r>
                            <w:fldSimple w:instr=" SEQ Figure \* ARABIC ">
                              <w:r>
                                <w:rPr>
                                  <w:noProof/>
                                </w:rPr>
                                <w:t>36</w:t>
                              </w:r>
                            </w:fldSimple>
                            <w:bookmarkEnd w:id="202"/>
                            <w:r w:rsidRPr="00EA1F58">
                              <w:t>: This image shows</w:t>
                            </w:r>
                            <w:r>
                              <w:t xml:space="preserve"> the user interface for the Score activity.</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69F6" id="Text Box 242" o:spid="_x0000_s1061" type="#_x0000_t202" style="position:absolute;margin-left:122.15pt;margin-top:371.85pt;width:206.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" stroked="f">
                <v:textbox style="mso-fit-shape-to-text:t" inset="0,0,0,0">
                  <w:txbxContent>
                    <w:p w14:paraId="48861CC6" w14:textId="0AF341E4" w:rsidR="009C11D4" w:rsidRPr="003126A5" w:rsidRDefault="009C11D4" w:rsidP="00213310">
                      <w:pPr>
                        <w:pStyle w:val="Caption"/>
                        <w:jc w:val="center"/>
                        <w:rPr>
                          <w:noProof/>
                        </w:rPr>
                      </w:pPr>
                      <w:bookmarkStart w:id="204" w:name="_Ref481505082"/>
                      <w:bookmarkStart w:id="205" w:name="_Toc481590281"/>
                      <w:r>
                        <w:t xml:space="preserve">Figure </w:t>
                      </w:r>
                      <w:fldSimple w:instr=" SEQ Figure \* ARABIC ">
                        <w:r>
                          <w:rPr>
                            <w:noProof/>
                          </w:rPr>
                          <w:t>36</w:t>
                        </w:r>
                      </w:fldSimple>
                      <w:bookmarkEnd w:id="204"/>
                      <w:r w:rsidRPr="00EA1F58">
                        <w:t>: This image shows</w:t>
                      </w:r>
                      <w:r>
                        <w:t xml:space="preserve"> the user interface for the Score activity.</w:t>
                      </w:r>
                      <w:bookmarkEnd w:id="205"/>
                    </w:p>
                  </w:txbxContent>
                </v:textbox>
                <w10:wrap type="topAndBottom"/>
              </v:shape>
            </w:pict>
          </mc:Fallback>
        </mc:AlternateContent>
      </w:r>
      <w:r>
        <w:rPr>
          <w:noProof/>
          <w:lang w:eastAsia="en-GB"/>
        </w:rPr>
        <w:drawing>
          <wp:anchor distT="0" distB="0" distL="114300" distR="114300" simplePos="0" relativeHeight="251869184" behindDoc="0" locked="0" layoutInCell="1" allowOverlap="1" wp14:anchorId="2D9A9535" wp14:editId="214E2453">
            <wp:simplePos x="914400" y="914400"/>
            <wp:positionH relativeFrom="page">
              <wp:align>center</wp:align>
            </wp:positionH>
            <wp:positionV relativeFrom="paragraph">
              <wp:posOffset>0</wp:posOffset>
            </wp:positionV>
            <wp:extent cx="2620800" cy="4665600"/>
            <wp:effectExtent l="0" t="0" r="8255" b="190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oreUserInterface.png"/>
                    <pic:cNvPicPr/>
                  </pic:nvPicPr>
                  <pic:blipFill>
                    <a:blip r:embed="rId97">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5707F95A" w14:textId="45758178" w:rsidR="00BB78CB" w:rsidRDefault="00BB78CB" w:rsidP="00BB78CB">
      <w:r>
        <w:t>The image above (</w:t>
      </w:r>
      <w:r>
        <w:fldChar w:fldCharType="begin"/>
      </w:r>
      <w:r>
        <w:instrText xml:space="preserve"> REF _Ref481505082 \h </w:instrText>
      </w:r>
      <w:r>
        <w:fldChar w:fldCharType="separate"/>
      </w:r>
      <w:r w:rsidR="002B595D">
        <w:t xml:space="preserve">Figure </w:t>
      </w:r>
      <w:r w:rsidR="002B595D">
        <w:rPr>
          <w:noProof/>
        </w:rPr>
        <w:t>36</w:t>
      </w:r>
      <w:r>
        <w:fldChar w:fldCharType="end"/>
      </w:r>
      <w:r>
        <w:t>) shows the final user interface for the Score activity.</w:t>
      </w:r>
    </w:p>
    <w:p w14:paraId="67F5C670" w14:textId="34893F6E" w:rsidR="00BB78CB" w:rsidRDefault="00BB78CB" w:rsidP="00BB78CB">
      <w:r>
        <w:t>As can be seen the player in this instance finished the game with a score of 82, there is also a user interface option to return to the main menu.</w:t>
      </w:r>
    </w:p>
    <w:p w14:paraId="186FDE89" w14:textId="77777777" w:rsidR="006E3C74" w:rsidRDefault="006E3C74" w:rsidP="00675794"/>
    <w:p w14:paraId="2CE0EE5B" w14:textId="00A28B2D" w:rsidR="003816B6" w:rsidRDefault="00213310" w:rsidP="00675794">
      <w:r>
        <w:rPr>
          <w:noProof/>
          <w:lang w:eastAsia="en-GB"/>
        </w:rPr>
        <w:lastRenderedPageBreak/>
        <mc:AlternateContent>
          <mc:Choice Requires="wps">
            <w:drawing>
              <wp:anchor distT="0" distB="0" distL="114300" distR="114300" simplePos="0" relativeHeight="251887616" behindDoc="0" locked="0" layoutInCell="1" allowOverlap="1" wp14:anchorId="0E7B621A" wp14:editId="533B1BFB">
                <wp:simplePos x="0" y="0"/>
                <wp:positionH relativeFrom="column">
                  <wp:posOffset>1551305</wp:posOffset>
                </wp:positionH>
                <wp:positionV relativeFrom="paragraph">
                  <wp:posOffset>4722495</wp:posOffset>
                </wp:positionV>
                <wp:extent cx="2620645"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328ED480" w14:textId="3576F2E4" w:rsidR="009C11D4" w:rsidRPr="00952641" w:rsidRDefault="009C11D4" w:rsidP="00213310">
                            <w:pPr>
                              <w:pStyle w:val="Caption"/>
                              <w:jc w:val="center"/>
                              <w:rPr>
                                <w:noProof/>
                              </w:rPr>
                            </w:pPr>
                            <w:bookmarkStart w:id="206" w:name="_Ref481505087"/>
                            <w:bookmarkStart w:id="207" w:name="_Toc481590282"/>
                            <w:r>
                              <w:t xml:space="preserve">Figure </w:t>
                            </w:r>
                            <w:fldSimple w:instr=" SEQ Figure \* ARABIC ">
                              <w:r>
                                <w:rPr>
                                  <w:noProof/>
                                </w:rPr>
                                <w:t>37</w:t>
                              </w:r>
                            </w:fldSimple>
                            <w:bookmarkEnd w:id="206"/>
                            <w:r w:rsidRPr="00470475">
                              <w:t>: This image shows</w:t>
                            </w:r>
                            <w:r>
                              <w:t xml:space="preserve"> the user interface for the Host activity.</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621A" id="Text Box 244" o:spid="_x0000_s1062" type="#_x0000_t202" style="position:absolute;margin-left:122.15pt;margin-top:371.85pt;width:206.3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" stroked="f">
                <v:textbox style="mso-fit-shape-to-text:t" inset="0,0,0,0">
                  <w:txbxContent>
                    <w:p w14:paraId="328ED480" w14:textId="3576F2E4" w:rsidR="009C11D4" w:rsidRPr="00952641" w:rsidRDefault="009C11D4" w:rsidP="00213310">
                      <w:pPr>
                        <w:pStyle w:val="Caption"/>
                        <w:jc w:val="center"/>
                        <w:rPr>
                          <w:noProof/>
                        </w:rPr>
                      </w:pPr>
                      <w:bookmarkStart w:id="208" w:name="_Ref481505087"/>
                      <w:bookmarkStart w:id="209" w:name="_Toc481590282"/>
                      <w:r>
                        <w:t xml:space="preserve">Figure </w:t>
                      </w:r>
                      <w:fldSimple w:instr=" SEQ Figure \* ARABIC ">
                        <w:r>
                          <w:rPr>
                            <w:noProof/>
                          </w:rPr>
                          <w:t>37</w:t>
                        </w:r>
                      </w:fldSimple>
                      <w:bookmarkEnd w:id="208"/>
                      <w:r w:rsidRPr="00470475">
                        <w:t>: This image shows</w:t>
                      </w:r>
                      <w:r>
                        <w:t xml:space="preserve"> the user interface for the Host activity.</w:t>
                      </w:r>
                      <w:bookmarkEnd w:id="209"/>
                    </w:p>
                  </w:txbxContent>
                </v:textbox>
                <w10:wrap type="topAndBottom"/>
              </v:shape>
            </w:pict>
          </mc:Fallback>
        </mc:AlternateContent>
      </w:r>
      <w:r w:rsidR="003816B6">
        <w:rPr>
          <w:noProof/>
          <w:lang w:eastAsia="en-GB"/>
        </w:rPr>
        <w:drawing>
          <wp:anchor distT="0" distB="0" distL="114300" distR="114300" simplePos="0" relativeHeight="251870208" behindDoc="0" locked="0" layoutInCell="1" allowOverlap="1" wp14:anchorId="317B5336" wp14:editId="5BF227D8">
            <wp:simplePos x="914400" y="914400"/>
            <wp:positionH relativeFrom="page">
              <wp:align>center</wp:align>
            </wp:positionH>
            <wp:positionV relativeFrom="paragraph">
              <wp:posOffset>0</wp:posOffset>
            </wp:positionV>
            <wp:extent cx="2620800" cy="4665600"/>
            <wp:effectExtent l="0" t="0" r="8255" b="190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ostUserInterface.png"/>
                    <pic:cNvPicPr/>
                  </pic:nvPicPr>
                  <pic:blipFill>
                    <a:blip r:embed="rId98">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34D0BB72" w14:textId="592640E6" w:rsidR="00BB78CB" w:rsidRDefault="00BB78CB" w:rsidP="00BB78CB">
      <w:r>
        <w:t>The image above (</w:t>
      </w:r>
      <w:r>
        <w:fldChar w:fldCharType="begin"/>
      </w:r>
      <w:r>
        <w:instrText xml:space="preserve"> REF _Ref481505087 \h </w:instrText>
      </w:r>
      <w:r>
        <w:fldChar w:fldCharType="separate"/>
      </w:r>
      <w:r w:rsidR="002B595D">
        <w:t xml:space="preserve">Figure </w:t>
      </w:r>
      <w:r w:rsidR="002B595D">
        <w:rPr>
          <w:noProof/>
        </w:rPr>
        <w:t>37</w:t>
      </w:r>
      <w:r>
        <w:fldChar w:fldCharType="end"/>
      </w:r>
      <w:r>
        <w:t>) shows the final user interface for the Host activity.</w:t>
      </w:r>
    </w:p>
    <w:p w14:paraId="46B3E260" w14:textId="00DF13A0" w:rsidR="00BB78CB" w:rsidRDefault="00BB78CB" w:rsidP="00BB78CB">
      <w:r>
        <w:t>As can be seen in this instance the IP address of the host in this instance has been captured as 169.254.95.108, there is also a user interface option to start the game with the one player currently connected and synced with the host device.</w:t>
      </w:r>
    </w:p>
    <w:p w14:paraId="2714C373" w14:textId="77777777" w:rsidR="006E3C74" w:rsidRDefault="006E3C74" w:rsidP="00675794"/>
    <w:p w14:paraId="4BEF6149" w14:textId="7235BFDE" w:rsidR="003816B6" w:rsidRDefault="00213310" w:rsidP="00675794">
      <w:r>
        <w:rPr>
          <w:noProof/>
          <w:lang w:eastAsia="en-GB"/>
        </w:rPr>
        <w:lastRenderedPageBreak/>
        <mc:AlternateContent>
          <mc:Choice Requires="wps">
            <w:drawing>
              <wp:anchor distT="0" distB="0" distL="114300" distR="114300" simplePos="0" relativeHeight="251889664" behindDoc="0" locked="0" layoutInCell="1" allowOverlap="1" wp14:anchorId="05FB468C" wp14:editId="0916E77A">
                <wp:simplePos x="0" y="0"/>
                <wp:positionH relativeFrom="column">
                  <wp:posOffset>1551305</wp:posOffset>
                </wp:positionH>
                <wp:positionV relativeFrom="paragraph">
                  <wp:posOffset>4722495</wp:posOffset>
                </wp:positionV>
                <wp:extent cx="2620645"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558D6B28" w14:textId="7F01F256" w:rsidR="009C11D4" w:rsidRPr="00302D6B" w:rsidRDefault="009C11D4" w:rsidP="00213310">
                            <w:pPr>
                              <w:pStyle w:val="Caption"/>
                              <w:jc w:val="center"/>
                              <w:rPr>
                                <w:noProof/>
                              </w:rPr>
                            </w:pPr>
                            <w:bookmarkStart w:id="210" w:name="_Ref481505094"/>
                            <w:bookmarkStart w:id="211" w:name="_Toc481590283"/>
                            <w:r>
                              <w:t xml:space="preserve">Figure </w:t>
                            </w:r>
                            <w:fldSimple w:instr=" SEQ Figure \* ARABIC ">
                              <w:r>
                                <w:rPr>
                                  <w:noProof/>
                                </w:rPr>
                                <w:t>38</w:t>
                              </w:r>
                            </w:fldSimple>
                            <w:bookmarkEnd w:id="210"/>
                            <w:r w:rsidRPr="00856401">
                              <w:t>: This image shows</w:t>
                            </w:r>
                            <w:r>
                              <w:t xml:space="preserve"> the user interface for the Join activity.</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B468C" id="Text Box 245" o:spid="_x0000_s1063" type="#_x0000_t202" style="position:absolute;margin-left:122.15pt;margin-top:371.85pt;width:206.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GuMgIAAGkEAAAOAAAAZHJzL2Uyb0RvYy54bWysVMGOGjEMvVfqP0S5lwG2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" stroked="f">
                <v:textbox style="mso-fit-shape-to-text:t" inset="0,0,0,0">
                  <w:txbxContent>
                    <w:p w14:paraId="558D6B28" w14:textId="7F01F256" w:rsidR="009C11D4" w:rsidRPr="00302D6B" w:rsidRDefault="009C11D4" w:rsidP="00213310">
                      <w:pPr>
                        <w:pStyle w:val="Caption"/>
                        <w:jc w:val="center"/>
                        <w:rPr>
                          <w:noProof/>
                        </w:rPr>
                      </w:pPr>
                      <w:bookmarkStart w:id="212" w:name="_Ref481505094"/>
                      <w:bookmarkStart w:id="213" w:name="_Toc481590283"/>
                      <w:r>
                        <w:t xml:space="preserve">Figure </w:t>
                      </w:r>
                      <w:fldSimple w:instr=" SEQ Figure \* ARABIC ">
                        <w:r>
                          <w:rPr>
                            <w:noProof/>
                          </w:rPr>
                          <w:t>38</w:t>
                        </w:r>
                      </w:fldSimple>
                      <w:bookmarkEnd w:id="212"/>
                      <w:r w:rsidRPr="00856401">
                        <w:t>: This image shows</w:t>
                      </w:r>
                      <w:r>
                        <w:t xml:space="preserve"> the user interface for the Join activity.</w:t>
                      </w:r>
                      <w:bookmarkEnd w:id="213"/>
                    </w:p>
                  </w:txbxContent>
                </v:textbox>
                <w10:wrap type="topAndBottom"/>
              </v:shape>
            </w:pict>
          </mc:Fallback>
        </mc:AlternateContent>
      </w:r>
      <w:r w:rsidR="003816B6">
        <w:rPr>
          <w:noProof/>
          <w:lang w:eastAsia="en-GB"/>
        </w:rPr>
        <w:drawing>
          <wp:anchor distT="0" distB="0" distL="114300" distR="114300" simplePos="0" relativeHeight="251871232" behindDoc="0" locked="0" layoutInCell="1" allowOverlap="1" wp14:anchorId="0F9D8FE6" wp14:editId="408D7995">
            <wp:simplePos x="914400" y="914400"/>
            <wp:positionH relativeFrom="page">
              <wp:align>center</wp:align>
            </wp:positionH>
            <wp:positionV relativeFrom="paragraph">
              <wp:posOffset>0</wp:posOffset>
            </wp:positionV>
            <wp:extent cx="2620800" cy="4665600"/>
            <wp:effectExtent l="0" t="0" r="8255" b="190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JoinUserInterface.png"/>
                    <pic:cNvPicPr/>
                  </pic:nvPicPr>
                  <pic:blipFill>
                    <a:blip r:embed="rId99">
                      <a:extLst>
                        <a:ext uri="{28A0092B-C50C-407E-A947-70E740481C1C}">
                          <a14:useLocalDpi xmlns:a14="http://schemas.microsoft.com/office/drawing/2010/main" val="0"/>
                        </a:ext>
                      </a:extLst>
                    </a:blip>
                    <a:stretch>
                      <a:fillRect/>
                    </a:stretch>
                  </pic:blipFill>
                  <pic:spPr>
                    <a:xfrm>
                      <a:off x="0" y="0"/>
                      <a:ext cx="2620800" cy="4665600"/>
                    </a:xfrm>
                    <a:prstGeom prst="rect">
                      <a:avLst/>
                    </a:prstGeom>
                  </pic:spPr>
                </pic:pic>
              </a:graphicData>
            </a:graphic>
            <wp14:sizeRelH relativeFrom="margin">
              <wp14:pctWidth>0</wp14:pctWidth>
            </wp14:sizeRelH>
            <wp14:sizeRelV relativeFrom="margin">
              <wp14:pctHeight>0</wp14:pctHeight>
            </wp14:sizeRelV>
          </wp:anchor>
        </w:drawing>
      </w:r>
    </w:p>
    <w:p w14:paraId="0BC2C908" w14:textId="6F91E730" w:rsidR="00BB78CB" w:rsidRDefault="00BB78CB" w:rsidP="00BB78CB">
      <w:r>
        <w:t>The image above (</w:t>
      </w:r>
      <w:r>
        <w:fldChar w:fldCharType="begin"/>
      </w:r>
      <w:r>
        <w:instrText xml:space="preserve"> REF _Ref481505094 \h </w:instrText>
      </w:r>
      <w:r>
        <w:fldChar w:fldCharType="separate"/>
      </w:r>
      <w:r w:rsidR="002B595D">
        <w:t xml:space="preserve">Figure </w:t>
      </w:r>
      <w:r w:rsidR="002B595D">
        <w:rPr>
          <w:noProof/>
        </w:rPr>
        <w:t>38</w:t>
      </w:r>
      <w:r>
        <w:fldChar w:fldCharType="end"/>
      </w:r>
      <w:r>
        <w:t>) shows the final user interface for the Join activity.</w:t>
      </w:r>
    </w:p>
    <w:p w14:paraId="4AA6E038" w14:textId="606A9FCD" w:rsidR="00BB78CB" w:rsidRDefault="00BB78CB" w:rsidP="00BB78CB">
      <w:r>
        <w:t>As can be seen in this instance the device has not yet managed to connect and synchronise with a host device, there is also a user interface option to manually enter the IP address of the host device.</w:t>
      </w:r>
    </w:p>
    <w:p w14:paraId="6B40D8DE" w14:textId="77777777" w:rsidR="00BB78CB" w:rsidRDefault="00BB78CB" w:rsidP="00675794"/>
    <w:p w14:paraId="1890E1CC" w14:textId="77777777" w:rsidR="003816B6" w:rsidRDefault="003816B6" w:rsidP="00675794">
      <w:pPr>
        <w:sectPr w:rsidR="003816B6"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214" w:name="_Toc481590217"/>
      <w:r>
        <w:lastRenderedPageBreak/>
        <w:t>System Implementation</w:t>
      </w:r>
      <w:bookmarkEnd w:id="214"/>
    </w:p>
    <w:p w14:paraId="4FDBD1DE" w14:textId="6EE54CA4" w:rsidR="00E85807" w:rsidRDefault="00E85807" w:rsidP="00E85807">
      <w:pPr>
        <w:pStyle w:val="Heading2"/>
      </w:pPr>
      <w:bookmarkStart w:id="215" w:name="_Toc481590218"/>
      <w:r>
        <w:t>Processes and Methodology</w:t>
      </w:r>
      <w:bookmarkEnd w:id="215"/>
    </w:p>
    <w:p w14:paraId="00F960DD" w14:textId="346CE345" w:rsidR="008A30AB" w:rsidRDefault="008A30AB" w:rsidP="00E85807">
      <w:pPr>
        <w:keepNext/>
      </w:pPr>
      <w:r>
        <w:t>Software development methodologies are frameworks which are used to help to control the process of developing a large software development project through the use of structure and planning.</w:t>
      </w:r>
    </w:p>
    <w:p w14:paraId="4D4FB92C" w14:textId="77777777" w:rsidR="008A30AB" w:rsidRDefault="008A30AB" w:rsidP="00E85807">
      <w:pPr>
        <w:keepNext/>
      </w:pPr>
    </w:p>
    <w:p w14:paraId="49D4693C" w14:textId="123F805D" w:rsidR="00DB693D" w:rsidRDefault="00BF2BAF" w:rsidP="00E85807">
      <w:pPr>
        <w:keepNext/>
      </w:pPr>
      <w:r>
        <w:t>When undertaking a large software development project it is usually advantageous to select a software development methodology to follow</w:t>
      </w:r>
      <w:r w:rsidR="007973C7">
        <w:t>,</w:t>
      </w:r>
      <w:r>
        <w:t xml:space="preserve"> with the intent of better planning and time management </w:t>
      </w:r>
      <w:sdt>
        <w:sdtPr>
          <w:id w:val="1346747433"/>
          <w:citation/>
        </w:sdtPr>
        <w:sdtContent>
          <w:r w:rsidR="00B41B32">
            <w:fldChar w:fldCharType="begin"/>
          </w:r>
          <w:r w:rsidR="00B41B32">
            <w:instrText xml:space="preserve"> CITATION Sof17 \l 2057 </w:instrText>
          </w:r>
          <w:r w:rsidR="00B41B32">
            <w:fldChar w:fldCharType="separate"/>
          </w:r>
          <w:r w:rsidR="002B595D">
            <w:rPr>
              <w:noProof/>
            </w:rPr>
            <w:t>(IT Knowledge portal, 2017)</w:t>
          </w:r>
          <w:r w:rsidR="00B41B32">
            <w:fldChar w:fldCharType="end"/>
          </w:r>
        </w:sdtContent>
      </w:sdt>
      <w:r w:rsidR="00B41B32">
        <w:t>.</w:t>
      </w:r>
    </w:p>
    <w:p w14:paraId="74FDED38" w14:textId="34AF6B18" w:rsidR="008A30AB" w:rsidRDefault="008A30AB" w:rsidP="00E85807">
      <w:pPr>
        <w:keepNext/>
      </w:pPr>
    </w:p>
    <w:p w14:paraId="48AC54A1" w14:textId="20158F06" w:rsidR="008A30AB" w:rsidRDefault="008A30AB" w:rsidP="00E85807">
      <w:pPr>
        <w:keepNext/>
      </w:pPr>
      <w:r>
        <w:t>The image below (</w:t>
      </w:r>
      <w:r>
        <w:fldChar w:fldCharType="begin"/>
      </w:r>
      <w:r>
        <w:instrText xml:space="preserve"> REF _Ref481472025 \h </w:instrText>
      </w:r>
      <w:r>
        <w:fldChar w:fldCharType="separate"/>
      </w:r>
      <w:r w:rsidR="002B595D">
        <w:t xml:space="preserve">Figure </w:t>
      </w:r>
      <w:r w:rsidR="002B595D">
        <w:rPr>
          <w:noProof/>
        </w:rPr>
        <w:t>39</w:t>
      </w:r>
      <w:r>
        <w:fldChar w:fldCharType="end"/>
      </w:r>
      <w:r>
        <w:t>) shows a graphical representation of three more traditional software development methodologies which could have been used to aid in the development of this project; Waterfall, Prototyping and Spiral</w:t>
      </w:r>
      <w:r w:rsidR="00731B6E">
        <w:t xml:space="preserve"> methodologies.</w:t>
      </w:r>
    </w:p>
    <w:p w14:paraId="6FC4DBA7" w14:textId="32715AC0" w:rsidR="008A30AB" w:rsidRDefault="003F2E16" w:rsidP="00E85807">
      <w:pPr>
        <w:keepNext/>
      </w:pPr>
      <w:r>
        <w:rPr>
          <w:noProof/>
          <w:lang w:eastAsia="en-GB"/>
        </w:rPr>
        <mc:AlternateContent>
          <mc:Choice Requires="wps">
            <w:drawing>
              <wp:anchor distT="0" distB="0" distL="114300" distR="114300" simplePos="0" relativeHeight="251858944" behindDoc="0" locked="0" layoutInCell="1" allowOverlap="1" wp14:anchorId="50BC5BCE" wp14:editId="5734B4B4">
                <wp:simplePos x="0" y="0"/>
                <wp:positionH relativeFrom="margin">
                  <wp:align>right</wp:align>
                </wp:positionH>
                <wp:positionV relativeFrom="paragraph">
                  <wp:posOffset>4131945</wp:posOffset>
                </wp:positionV>
                <wp:extent cx="5730875" cy="635"/>
                <wp:effectExtent l="0" t="0" r="3175" b="8255"/>
                <wp:wrapTopAndBottom/>
                <wp:docPr id="197" name="Text Box 19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47285C" w14:textId="0D952372" w:rsidR="009C11D4" w:rsidRPr="001D0E6B" w:rsidRDefault="009C11D4" w:rsidP="00B533B8">
                            <w:pPr>
                              <w:pStyle w:val="Caption"/>
                              <w:jc w:val="center"/>
                              <w:rPr>
                                <w:noProof/>
                              </w:rPr>
                            </w:pPr>
                            <w:bookmarkStart w:id="216" w:name="_Ref481472025"/>
                            <w:bookmarkStart w:id="217" w:name="_Toc481590284"/>
                            <w:r>
                              <w:t xml:space="preserve">Figure </w:t>
                            </w:r>
                            <w:fldSimple w:instr=" SEQ Figure \* ARABIC ">
                              <w:r>
                                <w:rPr>
                                  <w:noProof/>
                                </w:rPr>
                                <w:t>39</w:t>
                              </w:r>
                            </w:fldSimple>
                            <w:bookmarkEnd w:id="216"/>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5BCE" id="Text Box 197" o:spid="_x0000_s1064" type="#_x0000_t202" style="position:absolute;margin-left:400.05pt;margin-top:325.35pt;width:451.25pt;height:.05pt;z-index:251858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" stroked="f">
                <v:textbox style="mso-fit-shape-to-text:t" inset="0,0,0,0">
                  <w:txbxContent>
                    <w:p w14:paraId="2647285C" w14:textId="0D952372" w:rsidR="009C11D4" w:rsidRPr="001D0E6B" w:rsidRDefault="009C11D4" w:rsidP="00B533B8">
                      <w:pPr>
                        <w:pStyle w:val="Caption"/>
                        <w:jc w:val="center"/>
                        <w:rPr>
                          <w:noProof/>
                        </w:rPr>
                      </w:pPr>
                      <w:bookmarkStart w:id="218" w:name="_Ref481472025"/>
                      <w:bookmarkStart w:id="219" w:name="_Toc481590284"/>
                      <w:r>
                        <w:t xml:space="preserve">Figure </w:t>
                      </w:r>
                      <w:fldSimple w:instr=" SEQ Figure \* ARABIC ">
                        <w:r>
                          <w:rPr>
                            <w:noProof/>
                          </w:rPr>
                          <w:t>39</w:t>
                        </w:r>
                      </w:fldSimple>
                      <w:bookmarkEnd w:id="218"/>
                      <w:r>
                        <w:t xml:space="preserve">: This image shows a collage of the three main software development models </w:t>
                      </w:r>
                      <w:sdt>
                        <w:sdtPr>
                          <w:id w:val="-635185026"/>
                          <w:citation/>
                        </w:sdtPr>
                        <w:sdtContent>
                          <w:r>
                            <w:fldChar w:fldCharType="begin"/>
                          </w:r>
                          <w:r>
                            <w:instrText xml:space="preserve"> CITATION Wik172 \l 2057 </w:instrText>
                          </w:r>
                          <w:r>
                            <w:fldChar w:fldCharType="separate"/>
                          </w:r>
                          <w:r>
                            <w:rPr>
                              <w:noProof/>
                            </w:rPr>
                            <w:t>(Wikipedia, 2017)</w:t>
                          </w:r>
                          <w:r>
                            <w:fldChar w:fldCharType="end"/>
                          </w:r>
                        </w:sdtContent>
                      </w:sdt>
                      <w:r>
                        <w:t>.</w:t>
                      </w:r>
                      <w:bookmarkEnd w:id="219"/>
                    </w:p>
                  </w:txbxContent>
                </v:textbox>
                <w10:wrap type="topAndBottom" anchorx="margin"/>
              </v:shape>
            </w:pict>
          </mc:Fallback>
        </mc:AlternateContent>
      </w:r>
    </w:p>
    <w:p w14:paraId="494B1ABB" w14:textId="4FB373E1" w:rsidR="00B533B8" w:rsidRDefault="00B533B8" w:rsidP="00E85807">
      <w:pPr>
        <w:keepNext/>
      </w:pPr>
      <w:r>
        <w:rPr>
          <w:noProof/>
          <w:lang w:eastAsia="en-GB"/>
        </w:rPr>
        <w:drawing>
          <wp:anchor distT="0" distB="0" distL="114300" distR="114300" simplePos="0" relativeHeight="251856896" behindDoc="0" locked="0" layoutInCell="1" allowOverlap="1" wp14:anchorId="687D503D" wp14:editId="3DDFC739">
            <wp:simplePos x="914400" y="2466975"/>
            <wp:positionH relativeFrom="page">
              <wp:align>center</wp:align>
            </wp:positionH>
            <wp:positionV relativeFrom="paragraph">
              <wp:posOffset>0</wp:posOffset>
            </wp:positionV>
            <wp:extent cx="4298400" cy="40752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e_software_development_patterns_mashed_together.png"/>
                    <pic:cNvPicPr/>
                  </pic:nvPicPr>
                  <pic:blipFill>
                    <a:blip r:embed="rId100">
                      <a:extLst>
                        <a:ext uri="{28A0092B-C50C-407E-A947-70E740481C1C}">
                          <a14:useLocalDpi xmlns:a14="http://schemas.microsoft.com/office/drawing/2010/main" val="0"/>
                        </a:ext>
                      </a:extLst>
                    </a:blip>
                    <a:stretch>
                      <a:fillRect/>
                    </a:stretch>
                  </pic:blipFill>
                  <pic:spPr>
                    <a:xfrm>
                      <a:off x="0" y="0"/>
                      <a:ext cx="4298400" cy="4075200"/>
                    </a:xfrm>
                    <a:prstGeom prst="rect">
                      <a:avLst/>
                    </a:prstGeom>
                  </pic:spPr>
                </pic:pic>
              </a:graphicData>
            </a:graphic>
            <wp14:sizeRelH relativeFrom="margin">
              <wp14:pctWidth>0</wp14:pctWidth>
            </wp14:sizeRelH>
            <wp14:sizeRelV relativeFrom="margin">
              <wp14:pctHeight>0</wp14:pctHeight>
            </wp14:sizeRelV>
          </wp:anchor>
        </w:drawing>
      </w:r>
    </w:p>
    <w:p w14:paraId="372B6ECB" w14:textId="30BC5600" w:rsidR="00731B6E" w:rsidRDefault="00731B6E" w:rsidP="00E85807">
      <w:pPr>
        <w:keepNext/>
      </w:pPr>
      <w:r>
        <w:t>The Waterfall methodology, which is also called the traditional methodology, is the oldest and most popular form of software development methodologies, it is a rather rigid and linear approach to software development where each phase is completed before the next with no skipping from one stage to another, tasks flow like a river or waterfall from one stage to another, usually from design through implementation to testing</w:t>
      </w:r>
      <w:r w:rsidR="00445CC5">
        <w:t>, hence the name</w:t>
      </w:r>
      <w:r w:rsidR="001504A2">
        <w:t xml:space="preserve"> </w:t>
      </w:r>
      <w:sdt>
        <w:sdtPr>
          <w:id w:val="-278875191"/>
          <w:citation/>
        </w:sdtPr>
        <w:sdtContent>
          <w:r w:rsidR="001504A2">
            <w:fldChar w:fldCharType="begin"/>
          </w:r>
          <w:r w:rsidR="001504A2">
            <w:instrText xml:space="preserve"> CITATION Deb00 \l 2057 </w:instrText>
          </w:r>
          <w:r w:rsidR="001504A2">
            <w:fldChar w:fldCharType="separate"/>
          </w:r>
          <w:r w:rsidR="002B595D">
            <w:rPr>
              <w:noProof/>
            </w:rPr>
            <w:t>(Howcroft &amp; Carroll, 2000)</w:t>
          </w:r>
          <w:r w:rsidR="001504A2">
            <w:fldChar w:fldCharType="end"/>
          </w:r>
        </w:sdtContent>
      </w:sdt>
      <w:r>
        <w:t>. This can clearly be seen in the bottom left hand corner of the diagram above (</w:t>
      </w:r>
      <w:r>
        <w:fldChar w:fldCharType="begin"/>
      </w:r>
      <w:r>
        <w:instrText xml:space="preserve"> REF _Ref481472025 \h </w:instrText>
      </w:r>
      <w:r>
        <w:fldChar w:fldCharType="separate"/>
      </w:r>
      <w:r w:rsidR="002B595D">
        <w:t xml:space="preserve">Figure </w:t>
      </w:r>
      <w:r w:rsidR="002B595D">
        <w:rPr>
          <w:noProof/>
        </w:rPr>
        <w:t>39</w:t>
      </w:r>
      <w:r>
        <w:fldChar w:fldCharType="end"/>
      </w:r>
      <w:r>
        <w:t>).</w:t>
      </w:r>
    </w:p>
    <w:p w14:paraId="1B323749" w14:textId="7AF7F0B9" w:rsidR="00731B6E" w:rsidRDefault="00445CC5" w:rsidP="00E85807">
      <w:pPr>
        <w:keepNext/>
      </w:pPr>
      <w:r>
        <w:t>The main advantage to the Waterfall</w:t>
      </w:r>
      <w:r w:rsidR="00731B6E">
        <w:t xml:space="preserve"> </w:t>
      </w:r>
      <w:r>
        <w:t xml:space="preserve">methodology is that it is easy to understand and implement </w:t>
      </w:r>
      <w:r w:rsidR="00731B6E">
        <w:t xml:space="preserve">for managers in a business context </w:t>
      </w:r>
      <w:r>
        <w:t xml:space="preserve">because this form of project management can </w:t>
      </w:r>
      <w:r>
        <w:lastRenderedPageBreak/>
        <w:t>be applied to any project not necessarily specifically a software development project, thus is it possible for a manager with no prior knowledge of computer science to manage a software development project in this manner. Plus because of the way the Waterfall methodologies aims are defined, in detail, the project should theoretically be delivered on time</w:t>
      </w:r>
      <w:r w:rsidR="001504A2">
        <w:t xml:space="preserve"> </w:t>
      </w:r>
      <w:sdt>
        <w:sdtPr>
          <w:id w:val="-1333218706"/>
          <w:citation/>
        </w:sdtPr>
        <w:sdtContent>
          <w:r w:rsidR="001504A2">
            <w:fldChar w:fldCharType="begin"/>
          </w:r>
          <w:r w:rsidR="001504A2">
            <w:instrText xml:space="preserve"> CITATION Ken97 \l 2057 </w:instrText>
          </w:r>
          <w:r w:rsidR="001504A2">
            <w:fldChar w:fldCharType="separate"/>
          </w:r>
          <w:r w:rsidR="002B595D">
            <w:rPr>
              <w:noProof/>
            </w:rPr>
            <w:t>(Schwaber, 1997)</w:t>
          </w:r>
          <w:r w:rsidR="001504A2">
            <w:fldChar w:fldCharType="end"/>
          </w:r>
        </w:sdtContent>
      </w:sdt>
      <w:r>
        <w:t>.</w:t>
      </w:r>
    </w:p>
    <w:p w14:paraId="76981D3B" w14:textId="5F747721" w:rsidR="00445CC5" w:rsidRDefault="00445CC5" w:rsidP="00E85807">
      <w:pPr>
        <w:keepNext/>
      </w:pPr>
      <w:r>
        <w:t xml:space="preserve">However, in practice because the Waterfall methodology does not </w:t>
      </w:r>
      <w:r w:rsidR="001504A2">
        <w:t>consider</w:t>
      </w:r>
      <w:r>
        <w:t xml:space="preserve"> the inevitable changes in the specification of a software development project, due to such factors as scope creep and because the Waterfall methodology does not allow </w:t>
      </w:r>
      <w:r w:rsidR="001504A2">
        <w:t>or plan for changes to be made that were not thought of during the initial planning stage projects managed using the Waterfall methodology thus leading to projects that run overtime</w:t>
      </w:r>
      <w:r w:rsidR="00502EE0">
        <w:t xml:space="preserve"> </w:t>
      </w:r>
      <w:sdt>
        <w:sdtPr>
          <w:id w:val="-1588067163"/>
          <w:citation/>
        </w:sdtPr>
        <w:sdtContent>
          <w:r w:rsidR="00502EE0">
            <w:fldChar w:fldCharType="begin"/>
          </w:r>
          <w:r w:rsidR="00502EE0">
            <w:instrText xml:space="preserve"> CITATION Bon99 \l 2057 </w:instrText>
          </w:r>
          <w:r w:rsidR="00502EE0">
            <w:fldChar w:fldCharType="separate"/>
          </w:r>
          <w:r w:rsidR="002B595D">
            <w:rPr>
              <w:noProof/>
            </w:rPr>
            <w:t>(Shellnut, et al., 1999)</w:t>
          </w:r>
          <w:r w:rsidR="00502EE0">
            <w:fldChar w:fldCharType="end"/>
          </w:r>
        </w:sdtContent>
      </w:sdt>
      <w:r w:rsidR="001504A2">
        <w:t>.</w:t>
      </w:r>
    </w:p>
    <w:p w14:paraId="3311DC8B" w14:textId="15E36218" w:rsidR="00731B6E" w:rsidRDefault="00731B6E" w:rsidP="00E85807">
      <w:pPr>
        <w:keepNext/>
      </w:pPr>
    </w:p>
    <w:p w14:paraId="4F36F7E1" w14:textId="1F895245" w:rsidR="00502EE0" w:rsidRDefault="00502EE0" w:rsidP="00E85807">
      <w:pPr>
        <w:keepNext/>
      </w:pPr>
      <w:r>
        <w:t>In this instance</w:t>
      </w:r>
      <w:r w:rsidR="00D82474">
        <w:t>,</w:t>
      </w:r>
      <w:r>
        <w:t xml:space="preserve"> </w:t>
      </w:r>
      <w:r w:rsidR="00D82474">
        <w:t>a software development methodology based loosely on both the Prototyping and Spiral methodologies will be used called the Iterative and Incremental D</w:t>
      </w:r>
      <w:r w:rsidR="00D82474" w:rsidRPr="00D82474">
        <w:t>evelopment</w:t>
      </w:r>
      <w:r w:rsidR="00D82474">
        <w:t xml:space="preserve"> methodology.</w:t>
      </w:r>
    </w:p>
    <w:p w14:paraId="7EDE5B2F" w14:textId="39CFD10A" w:rsidR="00D82474" w:rsidRDefault="00D82474" w:rsidP="00E85807">
      <w:pPr>
        <w:keepNext/>
      </w:pPr>
      <w:r>
        <w:t>This software development methodology as can be seen in the image below (</w:t>
      </w:r>
      <w:r>
        <w:fldChar w:fldCharType="begin"/>
      </w:r>
      <w:r>
        <w:instrText xml:space="preserve"> REF _Ref481477129 \h </w:instrText>
      </w:r>
      <w:r>
        <w:fldChar w:fldCharType="separate"/>
      </w:r>
      <w:r w:rsidR="002B595D">
        <w:t xml:space="preserve">Figure </w:t>
      </w:r>
      <w:r w:rsidR="002B595D">
        <w:rPr>
          <w:noProof/>
        </w:rPr>
        <w:t>40</w:t>
      </w:r>
      <w:r>
        <w:fldChar w:fldCharType="end"/>
      </w:r>
      <w:r>
        <w:t>) fixes some of the issues experienced in the Waterfall methodology, rather than development being a rigid linear process from start to end</w:t>
      </w:r>
      <w:r w:rsidR="00A4018F">
        <w:t>,</w:t>
      </w:r>
      <w:r>
        <w:t xml:space="preserve"> certain goal</w:t>
      </w:r>
      <w:r w:rsidR="00A4018F">
        <w:t>s</w:t>
      </w:r>
      <w:r>
        <w:t xml:space="preserve"> are set </w:t>
      </w:r>
      <w:r w:rsidR="00A4018F">
        <w:t xml:space="preserve">and these goals are delegated out in cycles whereby at the end of each cycle there </w:t>
      </w:r>
      <w:r w:rsidR="00694AE3">
        <w:t>is a new piece of functionality.</w:t>
      </w:r>
    </w:p>
    <w:p w14:paraId="6AD314F6" w14:textId="6E0E21EC" w:rsidR="00694AE3" w:rsidRDefault="00694AE3" w:rsidP="00E85807">
      <w:pPr>
        <w:keepNext/>
      </w:pPr>
      <w:r>
        <w:t xml:space="preserve">The main advantage to the Iterative and Incremental Development methodology is that the </w:t>
      </w:r>
      <w:r w:rsidR="00BA7DE2">
        <w:t>product</w:t>
      </w:r>
      <w:r>
        <w:t xml:space="preserve"> is more often closer in functionality to what was required than the Waterfall methodology </w:t>
      </w:r>
      <w:r w:rsidR="00BA7DE2">
        <w:t xml:space="preserve">because of the ability to continuously demonstrate new functionality and adjust based on feedback. Also, because of the continuous testing of functionality it is more likely that issues in the time plan for a project are identified and dealt with earlier in the lifetime of the project, meaning that often projects are more likely to be on time than with the Waterfall methodology </w:t>
      </w:r>
      <w:sdt>
        <w:sdtPr>
          <w:id w:val="81267174"/>
          <w:citation/>
        </w:sdtPr>
        <w:sdtContent>
          <w:r w:rsidR="00BA7DE2">
            <w:fldChar w:fldCharType="begin"/>
          </w:r>
          <w:r w:rsidR="00BA7DE2">
            <w:instrText xml:space="preserve"> CITATION CLa03 \l 2057 </w:instrText>
          </w:r>
          <w:r w:rsidR="00BA7DE2">
            <w:fldChar w:fldCharType="separate"/>
          </w:r>
          <w:r w:rsidR="002B595D">
            <w:rPr>
              <w:noProof/>
            </w:rPr>
            <w:t>(Larman &amp; Basili, 2003)</w:t>
          </w:r>
          <w:r w:rsidR="00BA7DE2">
            <w:fldChar w:fldCharType="end"/>
          </w:r>
        </w:sdtContent>
      </w:sdt>
      <w:r w:rsidR="00BA7DE2">
        <w:t>.</w:t>
      </w:r>
    </w:p>
    <w:p w14:paraId="63E468D9" w14:textId="72285A86" w:rsidR="00BA7DE2" w:rsidRDefault="00BA7DE2" w:rsidP="00E85807">
      <w:pPr>
        <w:keepNext/>
      </w:pPr>
      <w:r>
        <w:t>One disadvantage of the Iterative and Incremental D</w:t>
      </w:r>
      <w:r w:rsidRPr="00BA7DE2">
        <w:t>evelopment</w:t>
      </w:r>
      <w:r>
        <w:t xml:space="preserve"> methodology is that because each developer or group of developers is given a task to complete from start to finish they must all be trained to a high level in all aspects of the development </w:t>
      </w:r>
      <w:sdt>
        <w:sdtPr>
          <w:id w:val="-548225694"/>
          <w:citation/>
        </w:sdtPr>
        <w:sdtContent>
          <w:r>
            <w:fldChar w:fldCharType="begin"/>
          </w:r>
          <w:r>
            <w:instrText xml:space="preserve"> CITATION Vik14 \l 2057 </w:instrText>
          </w:r>
          <w:r>
            <w:fldChar w:fldCharType="separate"/>
          </w:r>
          <w:r w:rsidR="002B595D">
            <w:rPr>
              <w:noProof/>
            </w:rPr>
            <w:t>(Farcic, 2014)</w:t>
          </w:r>
          <w:r>
            <w:fldChar w:fldCharType="end"/>
          </w:r>
        </w:sdtContent>
      </w:sdt>
      <w:r>
        <w:t>. However, because this project is being managed and developed by one person this issue is moot.</w:t>
      </w:r>
    </w:p>
    <w:p w14:paraId="3A42A3CB" w14:textId="77777777" w:rsidR="00502EE0" w:rsidRDefault="00502EE0" w:rsidP="00E85807">
      <w:pPr>
        <w:keepNext/>
      </w:pPr>
    </w:p>
    <w:p w14:paraId="60E2C98D" w14:textId="45DA74B0" w:rsidR="00371EA9" w:rsidRDefault="00B533B8" w:rsidP="00E85807">
      <w:pPr>
        <w:keepNext/>
      </w:pPr>
      <w:r>
        <w:rPr>
          <w:noProof/>
          <w:lang w:eastAsia="en-GB"/>
        </w:rPr>
        <mc:AlternateContent>
          <mc:Choice Requires="wps">
            <w:drawing>
              <wp:anchor distT="0" distB="0" distL="114300" distR="114300" simplePos="0" relativeHeight="251862016" behindDoc="0" locked="0" layoutInCell="1" allowOverlap="1" wp14:anchorId="62C06047" wp14:editId="3CEABCF7">
                <wp:simplePos x="0" y="0"/>
                <wp:positionH relativeFrom="column">
                  <wp:posOffset>836930</wp:posOffset>
                </wp:positionH>
                <wp:positionV relativeFrom="paragraph">
                  <wp:posOffset>2199005</wp:posOffset>
                </wp:positionV>
                <wp:extent cx="404939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81618C8" w14:textId="726BF4EE" w:rsidR="009C11D4" w:rsidRPr="00A710E2" w:rsidRDefault="009C11D4" w:rsidP="00B533B8">
                            <w:pPr>
                              <w:pStyle w:val="Caption"/>
                              <w:jc w:val="center"/>
                              <w:rPr>
                                <w:noProof/>
                              </w:rPr>
                            </w:pPr>
                            <w:bookmarkStart w:id="220" w:name="_Ref481477129"/>
                            <w:bookmarkStart w:id="221" w:name="_Toc481590285"/>
                            <w:r>
                              <w:t xml:space="preserve">Figure </w:t>
                            </w:r>
                            <w:fldSimple w:instr=" SEQ Figure \* ARABIC ">
                              <w:r>
                                <w:rPr>
                                  <w:noProof/>
                                </w:rPr>
                                <w:t>40</w:t>
                              </w:r>
                            </w:fldSimple>
                            <w:bookmarkEnd w:id="220"/>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6047" id="Text Box 199" o:spid="_x0000_s1065" type="#_x0000_t202" style="position:absolute;margin-left:65.9pt;margin-top:173.15pt;width:318.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" stroked="f">
                <v:textbox style="mso-fit-shape-to-text:t" inset="0,0,0,0">
                  <w:txbxContent>
                    <w:p w14:paraId="081618C8" w14:textId="726BF4EE" w:rsidR="009C11D4" w:rsidRPr="00A710E2" w:rsidRDefault="009C11D4" w:rsidP="00B533B8">
                      <w:pPr>
                        <w:pStyle w:val="Caption"/>
                        <w:jc w:val="center"/>
                        <w:rPr>
                          <w:noProof/>
                        </w:rPr>
                      </w:pPr>
                      <w:bookmarkStart w:id="222" w:name="_Ref481477129"/>
                      <w:bookmarkStart w:id="223" w:name="_Toc481590285"/>
                      <w:r>
                        <w:t xml:space="preserve">Figure </w:t>
                      </w:r>
                      <w:fldSimple w:instr=" SEQ Figure \* ARABIC ">
                        <w:r>
                          <w:rPr>
                            <w:noProof/>
                          </w:rPr>
                          <w:t>40</w:t>
                        </w:r>
                      </w:fldSimple>
                      <w:bookmarkEnd w:id="222"/>
                      <w:r>
                        <w:t xml:space="preserve">: This image shows a graphical representation of the iterative and incremental development software development model </w:t>
                      </w:r>
                      <w:sdt>
                        <w:sdtPr>
                          <w:id w:val="-1989165720"/>
                          <w:citation/>
                        </w:sdtPr>
                        <w:sdtContent>
                          <w:r>
                            <w:fldChar w:fldCharType="begin"/>
                          </w:r>
                          <w:r>
                            <w:instrText xml:space="preserve"> CITATION Wik173 \l 2057 </w:instrText>
                          </w:r>
                          <w:r>
                            <w:fldChar w:fldCharType="separate"/>
                          </w:r>
                          <w:r>
                            <w:rPr>
                              <w:noProof/>
                            </w:rPr>
                            <w:t>(Wikipedia, 2017)</w:t>
                          </w:r>
                          <w:r>
                            <w:fldChar w:fldCharType="end"/>
                          </w:r>
                        </w:sdtContent>
                      </w:sdt>
                      <w:r>
                        <w:t>.</w:t>
                      </w:r>
                      <w:bookmarkEnd w:id="223"/>
                    </w:p>
                  </w:txbxContent>
                </v:textbox>
                <w10:wrap type="topAndBottom"/>
              </v:shape>
            </w:pict>
          </mc:Fallback>
        </mc:AlternateContent>
      </w:r>
      <w:r>
        <w:rPr>
          <w:noProof/>
          <w:lang w:eastAsia="en-GB"/>
        </w:rPr>
        <w:drawing>
          <wp:anchor distT="0" distB="0" distL="114300" distR="114300" simplePos="0" relativeHeight="251859968" behindDoc="0" locked="0" layoutInCell="1" allowOverlap="1" wp14:anchorId="61FC12BF" wp14:editId="59AED473">
            <wp:simplePos x="914400" y="914400"/>
            <wp:positionH relativeFrom="page">
              <wp:align>center</wp:align>
            </wp:positionH>
            <wp:positionV relativeFrom="paragraph">
              <wp:posOffset>0</wp:posOffset>
            </wp:positionV>
            <wp:extent cx="4050000" cy="2142000"/>
            <wp:effectExtent l="0" t="0" r="825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terative_development_model.png"/>
                    <pic:cNvPicPr/>
                  </pic:nvPicPr>
                  <pic:blipFill>
                    <a:blip r:embed="rId101">
                      <a:extLst>
                        <a:ext uri="{28A0092B-C50C-407E-A947-70E740481C1C}">
                          <a14:useLocalDpi xmlns:a14="http://schemas.microsoft.com/office/drawing/2010/main" val="0"/>
                        </a:ext>
                      </a:extLst>
                    </a:blip>
                    <a:stretch>
                      <a:fillRect/>
                    </a:stretch>
                  </pic:blipFill>
                  <pic:spPr>
                    <a:xfrm>
                      <a:off x="0" y="0"/>
                      <a:ext cx="4050000" cy="2142000"/>
                    </a:xfrm>
                    <a:prstGeom prst="rect">
                      <a:avLst/>
                    </a:prstGeom>
                  </pic:spPr>
                </pic:pic>
              </a:graphicData>
            </a:graphic>
            <wp14:sizeRelH relativeFrom="margin">
              <wp14:pctWidth>0</wp14:pctWidth>
            </wp14:sizeRelH>
            <wp14:sizeRelV relativeFrom="margin">
              <wp14:pctHeight>0</wp14:pctHeight>
            </wp14:sizeRelV>
          </wp:anchor>
        </w:drawing>
      </w:r>
    </w:p>
    <w:p w14:paraId="43D989E7" w14:textId="63C8F163" w:rsidR="00DB693D" w:rsidRDefault="00BC7B96" w:rsidP="00E85807">
      <w:pPr>
        <w:keepNext/>
      </w:pPr>
      <w:r>
        <w:t xml:space="preserve">To save time and resources as well as to make the program more accessible and understandable the standard of self-documenting code has been followed throughout this project </w:t>
      </w:r>
      <w:sdt>
        <w:sdtPr>
          <w:id w:val="1400475814"/>
          <w:citation/>
        </w:sdtPr>
        <w:sdtContent>
          <w:r>
            <w:fldChar w:fldCharType="begin"/>
          </w:r>
          <w:r>
            <w:instrText xml:space="preserve"> CITATION Sch07 \l 2057 </w:instrText>
          </w:r>
          <w:r>
            <w:fldChar w:fldCharType="separate"/>
          </w:r>
          <w:r w:rsidR="002B595D">
            <w:rPr>
              <w:noProof/>
            </w:rPr>
            <w:t>(Schach, 2007)</w:t>
          </w:r>
          <w:r>
            <w:fldChar w:fldCharType="end"/>
          </w:r>
        </w:sdtContent>
      </w:sdt>
      <w:r>
        <w:t>.</w:t>
      </w:r>
    </w:p>
    <w:p w14:paraId="6B1ED591" w14:textId="3F5172FA" w:rsidR="00BC7B96" w:rsidRDefault="00BC7B96" w:rsidP="00E85807">
      <w:pPr>
        <w:keepNext/>
      </w:pPr>
    </w:p>
    <w:p w14:paraId="32B4C1EE" w14:textId="77777777" w:rsidR="00BC7B96" w:rsidRDefault="00BC7B96" w:rsidP="00E85807">
      <w:pPr>
        <w:keepNext/>
        <w:sectPr w:rsidR="00BC7B96"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224" w:name="_Toc481590219"/>
      <w:r>
        <w:lastRenderedPageBreak/>
        <w:t>Version Control</w:t>
      </w:r>
      <w:bookmarkEnd w:id="224"/>
    </w:p>
    <w:p w14:paraId="2BD8593C" w14:textId="34AC1B7C" w:rsidR="003F2E16" w:rsidRDefault="0027399C" w:rsidP="00805530">
      <w:pPr>
        <w:keepNext/>
      </w:pPr>
      <w:r>
        <w:t xml:space="preserve">When undertaking a large software development project it is usually advantageous </w:t>
      </w:r>
      <w:r w:rsidR="003F2E16">
        <w:t>to use a form of version control.</w:t>
      </w:r>
    </w:p>
    <w:p w14:paraId="3BD80489" w14:textId="21CF5C88" w:rsidR="003F2E16" w:rsidRDefault="003F2E16" w:rsidP="003F2E16">
      <w:pPr>
        <w:keepNext/>
      </w:pPr>
      <w:r>
        <w:t>Version control allows a large team of developers to contribute simultaneously to the same code base without causing mass conflicts with different versions of the same software</w:t>
      </w:r>
      <w:r w:rsidR="00805530">
        <w:t xml:space="preserve"> </w:t>
      </w:r>
      <w:sdt>
        <w:sdtPr>
          <w:id w:val="1450050886"/>
          <w:citation/>
        </w:sdtPr>
        <w:sdtContent>
          <w:r w:rsidR="00805530">
            <w:fldChar w:fldCharType="begin"/>
          </w:r>
          <w:r w:rsidR="00805530">
            <w:instrText xml:space="preserve"> CITATION Mic02 \l 2057 </w:instrText>
          </w:r>
          <w:r w:rsidR="00805530">
            <w:fldChar w:fldCharType="separate"/>
          </w:r>
          <w:r w:rsidR="002B595D">
            <w:rPr>
              <w:noProof/>
            </w:rPr>
            <w:t>(Pilato, et al., 2002)</w:t>
          </w:r>
          <w:r w:rsidR="00805530">
            <w:fldChar w:fldCharType="end"/>
          </w:r>
        </w:sdtContent>
      </w:sdt>
      <w:r>
        <w:t>.</w:t>
      </w:r>
    </w:p>
    <w:p w14:paraId="1F37CE5D" w14:textId="77777777" w:rsidR="003F2E16" w:rsidRDefault="003F2E16" w:rsidP="0027399C">
      <w:pPr>
        <w:keepNext/>
      </w:pPr>
    </w:p>
    <w:p w14:paraId="4007414C" w14:textId="169C40A0" w:rsidR="0027399C" w:rsidRDefault="003F2E16" w:rsidP="003F2E16">
      <w:pPr>
        <w:keepNext/>
      </w:pPr>
      <w:r>
        <w:t>Version control also allows for the branching of a project if two different development teams want to take the project in two different directions</w:t>
      </w:r>
      <w:r w:rsidR="00805530">
        <w:t xml:space="preserve"> </w:t>
      </w:r>
      <w:sdt>
        <w:sdtPr>
          <w:id w:val="-1403441367"/>
          <w:citation/>
        </w:sdtPr>
        <w:sdtContent>
          <w:r w:rsidR="00805530">
            <w:fldChar w:fldCharType="begin"/>
          </w:r>
          <w:r w:rsidR="00805530">
            <w:instrText xml:space="preserve"> CITATION Mic02 \l 2057 </w:instrText>
          </w:r>
          <w:r w:rsidR="00805530">
            <w:fldChar w:fldCharType="separate"/>
          </w:r>
          <w:r w:rsidR="002B595D">
            <w:rPr>
              <w:noProof/>
            </w:rPr>
            <w:t>(Pilato, et al., 2002)</w:t>
          </w:r>
          <w:r w:rsidR="00805530">
            <w:fldChar w:fldCharType="end"/>
          </w:r>
        </w:sdtContent>
      </w:sdt>
      <w:r>
        <w:t>.</w:t>
      </w:r>
    </w:p>
    <w:p w14:paraId="54F5C13C" w14:textId="77777777" w:rsidR="003F2E16" w:rsidRDefault="003F2E16" w:rsidP="003F2E16">
      <w:pPr>
        <w:keepNext/>
      </w:pPr>
    </w:p>
    <w:p w14:paraId="39F48022" w14:textId="025084B8" w:rsidR="003F2E16" w:rsidRDefault="003F2E16" w:rsidP="003F2E16">
      <w:pPr>
        <w:keepNext/>
      </w:pPr>
      <w:r>
        <w:t>Version control can also save a project if something terminal was to occur to the currently checked out version of the repository. Such as, for the current version to become corrupted. Version control can solve this issue as most forms of version control allow for the project to be rolled back to any version of the project that is stored in commit history</w:t>
      </w:r>
      <w:r w:rsidR="00805530">
        <w:t xml:space="preserve"> </w:t>
      </w:r>
      <w:sdt>
        <w:sdtPr>
          <w:id w:val="1421906455"/>
          <w:citation/>
        </w:sdtPr>
        <w:sdtContent>
          <w:r w:rsidR="00805530">
            <w:fldChar w:fldCharType="begin"/>
          </w:r>
          <w:r w:rsidR="00805530">
            <w:instrText xml:space="preserve"> CITATION Mic02 \l 2057 </w:instrText>
          </w:r>
          <w:r w:rsidR="00805530">
            <w:fldChar w:fldCharType="separate"/>
          </w:r>
          <w:r w:rsidR="002B595D">
            <w:rPr>
              <w:noProof/>
            </w:rPr>
            <w:t>(Pilato, et al., 2002)</w:t>
          </w:r>
          <w:r w:rsidR="00805530">
            <w:fldChar w:fldCharType="end"/>
          </w:r>
        </w:sdtContent>
      </w:sdt>
      <w:r>
        <w:t>.</w:t>
      </w:r>
    </w:p>
    <w:p w14:paraId="45F6A230" w14:textId="4BE0B78A" w:rsidR="003F2E16" w:rsidRDefault="003F2E16" w:rsidP="003F2E16">
      <w:pPr>
        <w:keepNext/>
      </w:pPr>
    </w:p>
    <w:p w14:paraId="06EDFABC" w14:textId="180CB4F0" w:rsidR="003F2E16" w:rsidRDefault="003F2E16" w:rsidP="003F2E16">
      <w:pPr>
        <w:keepNext/>
      </w:pPr>
      <w:r>
        <w:t>For this project Subversion was chosen as the main form of version control, this is because the University of Hull offers its own Subversion server. Although versions of the project were also stored on GitHub.</w:t>
      </w:r>
    </w:p>
    <w:p w14:paraId="0E036267" w14:textId="739783B3" w:rsidR="003F2E16" w:rsidRDefault="003F2E16" w:rsidP="003F2E16">
      <w:pPr>
        <w:keepNext/>
      </w:pPr>
    </w:p>
    <w:p w14:paraId="16A46CB5" w14:textId="7CF0C498" w:rsidR="003F2E16" w:rsidRDefault="003F2E16" w:rsidP="003F2E16">
      <w:pPr>
        <w:keepNext/>
      </w:pPr>
      <w:r>
        <w:t>The image below (</w:t>
      </w:r>
      <w:r>
        <w:fldChar w:fldCharType="begin"/>
      </w:r>
      <w:r>
        <w:instrText xml:space="preserve"> REF _Ref481507433 \h </w:instrText>
      </w:r>
      <w:r>
        <w:fldChar w:fldCharType="separate"/>
      </w:r>
      <w:r w:rsidR="002B595D">
        <w:t xml:space="preserve">Figure </w:t>
      </w:r>
      <w:r w:rsidR="002B595D">
        <w:rPr>
          <w:noProof/>
        </w:rPr>
        <w:t>41</w:t>
      </w:r>
      <w:r>
        <w:fldChar w:fldCharType="end"/>
      </w:r>
      <w:r>
        <w:t>) shows the commit history of the project.</w:t>
      </w:r>
    </w:p>
    <w:p w14:paraId="130749D5" w14:textId="63B66269" w:rsidR="003F2E16" w:rsidRDefault="003F2E16" w:rsidP="003F2E16">
      <w:pPr>
        <w:keepNext/>
      </w:pPr>
    </w:p>
    <w:p w14:paraId="3549E83A" w14:textId="77777777" w:rsidR="00213310" w:rsidRDefault="003816B6" w:rsidP="00213310">
      <w:pPr>
        <w:keepNext/>
      </w:pPr>
      <w:r>
        <w:rPr>
          <w:noProof/>
          <w:lang w:eastAsia="en-GB"/>
        </w:rPr>
        <w:drawing>
          <wp:inline distT="0" distB="0" distL="0" distR="0" wp14:anchorId="481452F6" wp14:editId="16FFA4D4">
            <wp:extent cx="5731510" cy="2625090"/>
            <wp:effectExtent l="0" t="0" r="254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ersionControlGraph.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7FA5CFFB" w14:textId="56704643" w:rsidR="003816B6" w:rsidRDefault="00213310" w:rsidP="00213310">
      <w:pPr>
        <w:pStyle w:val="Caption"/>
        <w:jc w:val="center"/>
      </w:pPr>
      <w:bookmarkStart w:id="225" w:name="_Ref481507433"/>
      <w:bookmarkStart w:id="226" w:name="_Toc481590286"/>
      <w:r>
        <w:t xml:space="preserve">Figure </w:t>
      </w:r>
      <w:fldSimple w:instr=" SEQ Figure \* ARABIC ">
        <w:r w:rsidR="002B595D">
          <w:rPr>
            <w:noProof/>
          </w:rPr>
          <w:t>41</w:t>
        </w:r>
      </w:fldSimple>
      <w:bookmarkEnd w:id="225"/>
      <w:r>
        <w:t>: This image shows a graphical representation of the commit history for this project.</w:t>
      </w:r>
      <w:bookmarkEnd w:id="226"/>
    </w:p>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679E5DE4" w14:textId="1B5A1F6E" w:rsidR="0071395D" w:rsidRDefault="00C01E76" w:rsidP="0071395D">
      <w:pPr>
        <w:pStyle w:val="Heading2"/>
      </w:pPr>
      <w:bookmarkStart w:id="227" w:name="_Toc481590220"/>
      <w:r>
        <w:lastRenderedPageBreak/>
        <w:t>Polygon Clipping</w:t>
      </w:r>
      <w:r w:rsidR="006F063A">
        <w:t xml:space="preserve"> Algorithm</w:t>
      </w:r>
      <w:bookmarkEnd w:id="227"/>
    </w:p>
    <w:p w14:paraId="6B7487A4" w14:textId="0B045BC8" w:rsidR="0071395D" w:rsidRPr="00AB5D64" w:rsidRDefault="0071395D" w:rsidP="00AB5D64">
      <w:pPr>
        <w:pStyle w:val="Quote"/>
        <w:jc w:val="left"/>
        <w:rPr>
          <w:sz w:val="16"/>
          <w:szCs w:val="16"/>
        </w:rPr>
      </w:pPr>
      <w:r w:rsidRPr="00AB5D64">
        <w:rPr>
          <w:sz w:val="16"/>
          <w:szCs w:val="16"/>
        </w:rPr>
        <w:t>Temporary vertex = first Play area vertex</w:t>
      </w:r>
    </w:p>
    <w:p w14:paraId="2044FB1F" w14:textId="4CA0A5FA" w:rsidR="0071395D" w:rsidRPr="00AB5D64" w:rsidRDefault="0071395D" w:rsidP="00AB5D64">
      <w:pPr>
        <w:pStyle w:val="Quote"/>
        <w:jc w:val="left"/>
        <w:rPr>
          <w:sz w:val="16"/>
          <w:szCs w:val="16"/>
        </w:rPr>
      </w:pPr>
      <w:r w:rsidRPr="00AB5D64">
        <w:rPr>
          <w:sz w:val="16"/>
          <w:szCs w:val="16"/>
        </w:rPr>
        <w:t>Do While (Temporary vertex != null)</w:t>
      </w:r>
    </w:p>
    <w:p w14:paraId="6A8538A3" w14:textId="188CE91C"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w:t>
      </w:r>
      <w:r w:rsidR="006E4D85" w:rsidRPr="00AB5D64">
        <w:rPr>
          <w:sz w:val="16"/>
          <w:szCs w:val="16"/>
        </w:rPr>
        <w:t>first P</w:t>
      </w:r>
      <w:r w:rsidRPr="00AB5D64">
        <w:rPr>
          <w:sz w:val="16"/>
          <w:szCs w:val="16"/>
        </w:rPr>
        <w:t>ath vertex intersects line (Temporary vertex, next Temporary vertex))</w:t>
      </w:r>
    </w:p>
    <w:p w14:paraId="11A8851D" w14:textId="5F42235B" w:rsidR="0071395D" w:rsidRPr="00AB5D64" w:rsidRDefault="0071395D" w:rsidP="00AB5D64">
      <w:pPr>
        <w:pStyle w:val="Quote"/>
        <w:jc w:val="left"/>
        <w:rPr>
          <w:sz w:val="16"/>
          <w:szCs w:val="16"/>
        </w:rPr>
      </w:pPr>
      <w:r w:rsidRPr="00AB5D64">
        <w:rPr>
          <w:sz w:val="16"/>
          <w:szCs w:val="16"/>
        </w:rPr>
        <w:tab/>
      </w:r>
      <w:r w:rsidRPr="00AB5D64">
        <w:rPr>
          <w:sz w:val="16"/>
          <w:szCs w:val="16"/>
        </w:rPr>
        <w:tab/>
        <w:t xml:space="preserve">Add first Path vertex after Play area </w:t>
      </w:r>
      <w:r w:rsidR="006E4D85" w:rsidRPr="00AB5D64">
        <w:rPr>
          <w:sz w:val="16"/>
          <w:szCs w:val="16"/>
        </w:rPr>
        <w:t xml:space="preserve">vertex at </w:t>
      </w:r>
      <w:r w:rsidRPr="00AB5D64">
        <w:rPr>
          <w:sz w:val="16"/>
          <w:szCs w:val="16"/>
        </w:rPr>
        <w:t>Temporary vertex</w:t>
      </w:r>
    </w:p>
    <w:p w14:paraId="70E0F96B" w14:textId="6C562F22" w:rsidR="0071395D" w:rsidRPr="00AB5D64" w:rsidRDefault="0071395D" w:rsidP="00AB5D64">
      <w:pPr>
        <w:pStyle w:val="Quote"/>
        <w:jc w:val="left"/>
        <w:rPr>
          <w:sz w:val="16"/>
          <w:szCs w:val="16"/>
        </w:rPr>
      </w:pPr>
      <w:r w:rsidRPr="00AB5D64">
        <w:rPr>
          <w:sz w:val="16"/>
          <w:szCs w:val="16"/>
        </w:rPr>
        <w:tab/>
        <w:t>Else</w:t>
      </w:r>
    </w:p>
    <w:p w14:paraId="1693F72B" w14:textId="1D9822D1"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50DCB171" w14:textId="41CD0A84" w:rsidR="0071395D" w:rsidRPr="00AB5D64" w:rsidRDefault="0071395D" w:rsidP="00AB5D64">
      <w:pPr>
        <w:pStyle w:val="Quote"/>
        <w:jc w:val="left"/>
        <w:rPr>
          <w:sz w:val="16"/>
          <w:szCs w:val="16"/>
        </w:rPr>
      </w:pPr>
      <w:r w:rsidRPr="00AB5D64">
        <w:rPr>
          <w:sz w:val="16"/>
          <w:szCs w:val="16"/>
        </w:rPr>
        <w:t>Loop</w:t>
      </w:r>
    </w:p>
    <w:p w14:paraId="3BB0D03A" w14:textId="6E4F0101" w:rsidR="0071395D" w:rsidRPr="00AB5D64" w:rsidRDefault="0071395D" w:rsidP="00AB5D64">
      <w:pPr>
        <w:pStyle w:val="Quote"/>
        <w:jc w:val="left"/>
        <w:rPr>
          <w:sz w:val="16"/>
          <w:szCs w:val="16"/>
        </w:rPr>
      </w:pPr>
      <w:r w:rsidRPr="00AB5D64">
        <w:rPr>
          <w:sz w:val="16"/>
          <w:szCs w:val="16"/>
        </w:rPr>
        <w:t>Temporary vertex = first play area vertex</w:t>
      </w:r>
    </w:p>
    <w:p w14:paraId="09311B4A" w14:textId="7991D9DF" w:rsidR="0071395D" w:rsidRPr="00AB5D64" w:rsidRDefault="0071395D" w:rsidP="00AB5D64">
      <w:pPr>
        <w:pStyle w:val="Quote"/>
        <w:jc w:val="left"/>
        <w:rPr>
          <w:sz w:val="16"/>
          <w:szCs w:val="16"/>
        </w:rPr>
      </w:pPr>
      <w:r w:rsidRPr="00AB5D64">
        <w:rPr>
          <w:sz w:val="16"/>
          <w:szCs w:val="16"/>
        </w:rPr>
        <w:t>Do While (Temporary vertex != null)</w:t>
      </w:r>
    </w:p>
    <w:p w14:paraId="3BF08DAC" w14:textId="5DC01AE7" w:rsidR="0071395D" w:rsidRPr="00AB5D64" w:rsidRDefault="0071395D" w:rsidP="00AB5D64">
      <w:pPr>
        <w:pStyle w:val="Quote"/>
        <w:jc w:val="left"/>
        <w:rPr>
          <w:sz w:val="16"/>
          <w:szCs w:val="16"/>
        </w:rPr>
      </w:pPr>
      <w:r w:rsidRPr="00AB5D64">
        <w:rPr>
          <w:sz w:val="16"/>
          <w:szCs w:val="16"/>
        </w:rPr>
        <w:tab/>
        <w:t>If</w:t>
      </w:r>
      <w:r w:rsidR="006E4D85" w:rsidRPr="00AB5D64">
        <w:rPr>
          <w:sz w:val="16"/>
          <w:szCs w:val="16"/>
        </w:rPr>
        <w:t xml:space="preserve"> </w:t>
      </w:r>
      <w:r w:rsidRPr="00AB5D64">
        <w:rPr>
          <w:sz w:val="16"/>
          <w:szCs w:val="16"/>
        </w:rPr>
        <w:t>(last</w:t>
      </w:r>
      <w:r w:rsidR="006E4D85" w:rsidRPr="00AB5D64">
        <w:rPr>
          <w:sz w:val="16"/>
          <w:szCs w:val="16"/>
        </w:rPr>
        <w:t xml:space="preserve"> P</w:t>
      </w:r>
      <w:r w:rsidRPr="00AB5D64">
        <w:rPr>
          <w:sz w:val="16"/>
          <w:szCs w:val="16"/>
        </w:rPr>
        <w:t>ath vertex intersects line (</w:t>
      </w:r>
      <w:r w:rsidR="006E4D85" w:rsidRPr="00AB5D64">
        <w:rPr>
          <w:sz w:val="16"/>
          <w:szCs w:val="16"/>
        </w:rPr>
        <w:t>Temporary vertex</w:t>
      </w:r>
      <w:r w:rsidRPr="00AB5D64">
        <w:rPr>
          <w:sz w:val="16"/>
          <w:szCs w:val="16"/>
        </w:rPr>
        <w:t xml:space="preserve">, next </w:t>
      </w:r>
      <w:r w:rsidR="006E4D85" w:rsidRPr="00AB5D64">
        <w:rPr>
          <w:sz w:val="16"/>
          <w:szCs w:val="16"/>
        </w:rPr>
        <w:t>Temporary vertex</w:t>
      </w:r>
      <w:r w:rsidRPr="00AB5D64">
        <w:rPr>
          <w:sz w:val="16"/>
          <w:szCs w:val="16"/>
        </w:rPr>
        <w:t>))</w:t>
      </w:r>
    </w:p>
    <w:p w14:paraId="1677C445" w14:textId="220AED05" w:rsidR="0071395D" w:rsidRPr="00AB5D64" w:rsidRDefault="0071395D" w:rsidP="00AB5D64">
      <w:pPr>
        <w:pStyle w:val="Quote"/>
        <w:jc w:val="left"/>
        <w:rPr>
          <w:sz w:val="16"/>
          <w:szCs w:val="16"/>
        </w:rPr>
      </w:pPr>
      <w:r w:rsidRPr="00AB5D64">
        <w:rPr>
          <w:sz w:val="16"/>
          <w:szCs w:val="16"/>
        </w:rPr>
        <w:tab/>
      </w:r>
      <w:r w:rsidRPr="00AB5D64">
        <w:rPr>
          <w:sz w:val="16"/>
          <w:szCs w:val="16"/>
        </w:rPr>
        <w:tab/>
        <w:t>Add last</w:t>
      </w:r>
      <w:r w:rsidR="006E4D85" w:rsidRPr="00AB5D64">
        <w:rPr>
          <w:sz w:val="16"/>
          <w:szCs w:val="16"/>
        </w:rPr>
        <w:t xml:space="preserve"> Path vertex after P</w:t>
      </w:r>
      <w:r w:rsidRPr="00AB5D64">
        <w:rPr>
          <w:sz w:val="16"/>
          <w:szCs w:val="16"/>
        </w:rPr>
        <w:t>lay area</w:t>
      </w:r>
      <w:r w:rsidR="006E4D85" w:rsidRPr="00AB5D64">
        <w:rPr>
          <w:sz w:val="16"/>
          <w:szCs w:val="16"/>
        </w:rPr>
        <w:t xml:space="preserve"> vertex at</w:t>
      </w:r>
      <w:r w:rsidRPr="00AB5D64">
        <w:rPr>
          <w:sz w:val="16"/>
          <w:szCs w:val="16"/>
        </w:rPr>
        <w:t xml:space="preserve"> </w:t>
      </w:r>
      <w:r w:rsidR="006E4D85" w:rsidRPr="00AB5D64">
        <w:rPr>
          <w:sz w:val="16"/>
          <w:szCs w:val="16"/>
        </w:rPr>
        <w:t>Temporary vertex</w:t>
      </w:r>
    </w:p>
    <w:p w14:paraId="0BB15B2B" w14:textId="77777777" w:rsidR="0071395D" w:rsidRPr="00AB5D64" w:rsidRDefault="0071395D" w:rsidP="00AB5D64">
      <w:pPr>
        <w:pStyle w:val="Quote"/>
        <w:jc w:val="left"/>
        <w:rPr>
          <w:sz w:val="16"/>
          <w:szCs w:val="16"/>
        </w:rPr>
      </w:pPr>
      <w:r w:rsidRPr="00AB5D64">
        <w:rPr>
          <w:sz w:val="16"/>
          <w:szCs w:val="16"/>
        </w:rPr>
        <w:tab/>
        <w:t>Else</w:t>
      </w:r>
    </w:p>
    <w:p w14:paraId="2E033AC4" w14:textId="38968DA3" w:rsidR="0071395D" w:rsidRPr="00AB5D64" w:rsidRDefault="0071395D" w:rsidP="00AB5D64">
      <w:pPr>
        <w:pStyle w:val="Quote"/>
        <w:jc w:val="left"/>
        <w:rPr>
          <w:sz w:val="16"/>
          <w:szCs w:val="16"/>
        </w:rPr>
      </w:pPr>
      <w:r w:rsidRPr="00AB5D64">
        <w:rPr>
          <w:sz w:val="16"/>
          <w:szCs w:val="16"/>
        </w:rPr>
        <w:tab/>
      </w:r>
      <w:r w:rsidRPr="00AB5D64">
        <w:rPr>
          <w:sz w:val="16"/>
          <w:szCs w:val="16"/>
        </w:rPr>
        <w:tab/>
      </w:r>
      <w:r w:rsidR="006E4D85" w:rsidRPr="00AB5D64">
        <w:rPr>
          <w:sz w:val="16"/>
          <w:szCs w:val="16"/>
        </w:rPr>
        <w:t xml:space="preserve">Temporary vertex </w:t>
      </w:r>
      <w:r w:rsidRPr="00AB5D64">
        <w:rPr>
          <w:sz w:val="16"/>
          <w:szCs w:val="16"/>
        </w:rPr>
        <w:t xml:space="preserve">= next </w:t>
      </w:r>
      <w:r w:rsidR="006E4D85" w:rsidRPr="00AB5D64">
        <w:rPr>
          <w:sz w:val="16"/>
          <w:szCs w:val="16"/>
        </w:rPr>
        <w:t>Temporary vertex</w:t>
      </w:r>
    </w:p>
    <w:p w14:paraId="4CF2493E" w14:textId="4053E017" w:rsidR="0071395D" w:rsidRPr="00AB5D64" w:rsidRDefault="0071395D" w:rsidP="00AB5D64">
      <w:pPr>
        <w:pStyle w:val="Quote"/>
        <w:jc w:val="left"/>
        <w:rPr>
          <w:sz w:val="16"/>
          <w:szCs w:val="16"/>
        </w:rPr>
      </w:pPr>
      <w:r w:rsidRPr="00AB5D64">
        <w:rPr>
          <w:sz w:val="16"/>
          <w:szCs w:val="16"/>
        </w:rPr>
        <w:t>Loop</w:t>
      </w:r>
    </w:p>
    <w:p w14:paraId="6CC8B0FD" w14:textId="03525E9F" w:rsidR="0071395D" w:rsidRPr="00AB5D64" w:rsidRDefault="006E4D85" w:rsidP="00AB5D64">
      <w:pPr>
        <w:pStyle w:val="Quote"/>
        <w:jc w:val="left"/>
        <w:rPr>
          <w:sz w:val="16"/>
          <w:szCs w:val="16"/>
        </w:rPr>
      </w:pPr>
      <w:r w:rsidRPr="00AB5D64">
        <w:rPr>
          <w:sz w:val="16"/>
          <w:szCs w:val="16"/>
        </w:rPr>
        <w:t>Temporary vertices one = P</w:t>
      </w:r>
      <w:r w:rsidR="0071395D" w:rsidRPr="00AB5D64">
        <w:rPr>
          <w:sz w:val="16"/>
          <w:szCs w:val="16"/>
        </w:rPr>
        <w:t>ath</w:t>
      </w:r>
      <w:r w:rsidRPr="00AB5D64">
        <w:rPr>
          <w:sz w:val="16"/>
          <w:szCs w:val="16"/>
        </w:rPr>
        <w:t xml:space="preserve"> vertices</w:t>
      </w:r>
    </w:p>
    <w:p w14:paraId="04312978" w14:textId="7F40596E" w:rsidR="0071395D" w:rsidRPr="00AB5D64" w:rsidRDefault="006E4D85" w:rsidP="00AB5D64">
      <w:pPr>
        <w:pStyle w:val="Quote"/>
        <w:jc w:val="left"/>
        <w:rPr>
          <w:sz w:val="16"/>
          <w:szCs w:val="16"/>
        </w:rPr>
      </w:pPr>
      <w:r w:rsidRPr="00AB5D64">
        <w:rPr>
          <w:sz w:val="16"/>
          <w:szCs w:val="16"/>
        </w:rPr>
        <w:t>Temporary vertices two = P</w:t>
      </w:r>
      <w:r w:rsidR="0071395D" w:rsidRPr="00AB5D64">
        <w:rPr>
          <w:sz w:val="16"/>
          <w:szCs w:val="16"/>
        </w:rPr>
        <w:t>ath</w:t>
      </w:r>
      <w:r w:rsidRPr="00AB5D64">
        <w:rPr>
          <w:sz w:val="16"/>
          <w:szCs w:val="16"/>
        </w:rPr>
        <w:t xml:space="preserve"> vertices</w:t>
      </w:r>
    </w:p>
    <w:p w14:paraId="14E4C434" w14:textId="12353967" w:rsidR="006E4D85" w:rsidRPr="00AB5D64" w:rsidRDefault="006E4D85" w:rsidP="00AB5D64">
      <w:pPr>
        <w:pStyle w:val="Quote"/>
        <w:jc w:val="left"/>
        <w:rPr>
          <w:sz w:val="16"/>
          <w:szCs w:val="16"/>
        </w:rPr>
      </w:pPr>
      <w:r w:rsidRPr="00AB5D64">
        <w:rPr>
          <w:sz w:val="16"/>
          <w:szCs w:val="16"/>
        </w:rPr>
        <w:t>Temporary vertex = Play area vertex at last Path vertex</w:t>
      </w:r>
    </w:p>
    <w:p w14:paraId="0CBB6495" w14:textId="1C7D3288" w:rsidR="0071395D" w:rsidRPr="00AB5D64" w:rsidRDefault="0071395D" w:rsidP="00AB5D64">
      <w:pPr>
        <w:pStyle w:val="Quote"/>
        <w:jc w:val="left"/>
        <w:rPr>
          <w:sz w:val="16"/>
          <w:szCs w:val="16"/>
        </w:rPr>
      </w:pPr>
      <w:r w:rsidRPr="00AB5D64">
        <w:rPr>
          <w:sz w:val="16"/>
          <w:szCs w:val="16"/>
        </w:rPr>
        <w:t>Do While</w:t>
      </w:r>
      <w:r w:rsidR="006E4D85" w:rsidRPr="00AB5D64">
        <w:rPr>
          <w:sz w:val="16"/>
          <w:szCs w:val="16"/>
        </w:rPr>
        <w:t xml:space="preserve"> </w:t>
      </w:r>
      <w:r w:rsidRPr="00AB5D64">
        <w:rPr>
          <w:sz w:val="16"/>
          <w:szCs w:val="16"/>
        </w:rPr>
        <w:t>(</w:t>
      </w:r>
      <w:r w:rsidR="006E4D85" w:rsidRPr="00AB5D64">
        <w:rPr>
          <w:sz w:val="16"/>
          <w:szCs w:val="16"/>
        </w:rPr>
        <w:t>Temporary vertex != Play area vertex at first Path vertex</w:t>
      </w:r>
      <w:r w:rsidRPr="00AB5D64">
        <w:rPr>
          <w:sz w:val="16"/>
          <w:szCs w:val="16"/>
        </w:rPr>
        <w:t>)</w:t>
      </w:r>
    </w:p>
    <w:p w14:paraId="56F81545" w14:textId="53E6118E" w:rsidR="006E4D85" w:rsidRPr="00AB5D64" w:rsidRDefault="006E4D85" w:rsidP="00AB5D64">
      <w:pPr>
        <w:pStyle w:val="Quote"/>
        <w:jc w:val="left"/>
        <w:rPr>
          <w:sz w:val="16"/>
          <w:szCs w:val="16"/>
        </w:rPr>
      </w:pPr>
      <w:r w:rsidRPr="00AB5D64">
        <w:rPr>
          <w:sz w:val="16"/>
          <w:szCs w:val="16"/>
        </w:rPr>
        <w:tab/>
        <w:t>Temporary vertices one += Temporary vertex</w:t>
      </w:r>
    </w:p>
    <w:p w14:paraId="59BED399" w14:textId="77777777" w:rsidR="006E4D85" w:rsidRPr="00AB5D64" w:rsidRDefault="006E4D85" w:rsidP="00AB5D64">
      <w:pPr>
        <w:pStyle w:val="Quote"/>
        <w:jc w:val="left"/>
        <w:rPr>
          <w:sz w:val="16"/>
          <w:szCs w:val="16"/>
        </w:rPr>
      </w:pPr>
      <w:r w:rsidRPr="00AB5D64">
        <w:rPr>
          <w:sz w:val="16"/>
          <w:szCs w:val="16"/>
        </w:rPr>
        <w:tab/>
        <w:t>Temporary vertex = next Temporary vertex</w:t>
      </w:r>
    </w:p>
    <w:p w14:paraId="3C3C655B" w14:textId="45C43E2D" w:rsidR="006E4D85" w:rsidRPr="00AB5D64" w:rsidRDefault="006E4D85" w:rsidP="00AB5D64">
      <w:pPr>
        <w:pStyle w:val="Quote"/>
        <w:jc w:val="left"/>
        <w:rPr>
          <w:sz w:val="16"/>
          <w:szCs w:val="16"/>
        </w:rPr>
      </w:pPr>
      <w:r w:rsidRPr="00AB5D64">
        <w:rPr>
          <w:sz w:val="16"/>
          <w:szCs w:val="16"/>
        </w:rPr>
        <w:t>Loop</w:t>
      </w:r>
    </w:p>
    <w:p w14:paraId="201203DD" w14:textId="77777777" w:rsidR="006E4D85" w:rsidRPr="00AB5D64" w:rsidRDefault="006E4D85" w:rsidP="00AB5D64">
      <w:pPr>
        <w:pStyle w:val="Quote"/>
        <w:jc w:val="left"/>
        <w:rPr>
          <w:sz w:val="16"/>
          <w:szCs w:val="16"/>
        </w:rPr>
      </w:pPr>
      <w:r w:rsidRPr="00AB5D64">
        <w:rPr>
          <w:sz w:val="16"/>
          <w:szCs w:val="16"/>
        </w:rPr>
        <w:t>Temporary vertex = Play area vertex at last Path vertex</w:t>
      </w:r>
    </w:p>
    <w:p w14:paraId="6E2B0621" w14:textId="6C5E75A8" w:rsidR="006E4D85" w:rsidRPr="00AB5D64" w:rsidRDefault="006E4D85" w:rsidP="00AB5D64">
      <w:pPr>
        <w:pStyle w:val="Quote"/>
        <w:jc w:val="left"/>
        <w:rPr>
          <w:sz w:val="16"/>
          <w:szCs w:val="16"/>
        </w:rPr>
      </w:pPr>
      <w:r w:rsidRPr="00AB5D64">
        <w:rPr>
          <w:sz w:val="16"/>
          <w:szCs w:val="16"/>
        </w:rPr>
        <w:t>Do While (Temporary vertex != Play area vertex at first Path vertex)</w:t>
      </w:r>
    </w:p>
    <w:p w14:paraId="03971FD2" w14:textId="5B62901C" w:rsidR="006E4D85" w:rsidRPr="00AB5D64" w:rsidRDefault="006E4D85" w:rsidP="00AB5D64">
      <w:pPr>
        <w:pStyle w:val="Quote"/>
        <w:jc w:val="left"/>
        <w:rPr>
          <w:sz w:val="16"/>
          <w:szCs w:val="16"/>
        </w:rPr>
      </w:pPr>
      <w:r w:rsidRPr="00AB5D64">
        <w:rPr>
          <w:sz w:val="16"/>
          <w:szCs w:val="16"/>
        </w:rPr>
        <w:tab/>
        <w:t>Temporary vertices two += Temporary vertex</w:t>
      </w:r>
    </w:p>
    <w:p w14:paraId="57AC6A45" w14:textId="4C3E8F1C" w:rsidR="006E4D85" w:rsidRPr="00AB5D64" w:rsidRDefault="006E4D85" w:rsidP="00AB5D64">
      <w:pPr>
        <w:pStyle w:val="Quote"/>
        <w:jc w:val="left"/>
        <w:rPr>
          <w:sz w:val="16"/>
          <w:szCs w:val="16"/>
        </w:rPr>
      </w:pPr>
      <w:r w:rsidRPr="00AB5D64">
        <w:rPr>
          <w:sz w:val="16"/>
          <w:szCs w:val="16"/>
        </w:rPr>
        <w:tab/>
        <w:t>Temporary vertex = previous Temporary vertex</w:t>
      </w:r>
    </w:p>
    <w:p w14:paraId="0C75AEA3" w14:textId="77777777" w:rsidR="006E4D85" w:rsidRPr="00AB5D64" w:rsidRDefault="006E4D85" w:rsidP="00AB5D64">
      <w:pPr>
        <w:pStyle w:val="Quote"/>
        <w:jc w:val="left"/>
        <w:rPr>
          <w:sz w:val="16"/>
          <w:szCs w:val="16"/>
        </w:rPr>
      </w:pPr>
      <w:r w:rsidRPr="00AB5D64">
        <w:rPr>
          <w:sz w:val="16"/>
          <w:szCs w:val="16"/>
        </w:rPr>
        <w:t>Loop</w:t>
      </w:r>
    </w:p>
    <w:p w14:paraId="6F7CA9DD" w14:textId="2A8129BC" w:rsidR="0028570C" w:rsidRPr="00AB5D64" w:rsidRDefault="006E4D85" w:rsidP="00AB5D64">
      <w:pPr>
        <w:pStyle w:val="Quote"/>
        <w:jc w:val="left"/>
        <w:rPr>
          <w:sz w:val="16"/>
          <w:szCs w:val="16"/>
        </w:rPr>
      </w:pPr>
      <w:r w:rsidRPr="00AB5D64">
        <w:rPr>
          <w:sz w:val="16"/>
          <w:szCs w:val="16"/>
        </w:rPr>
        <w:t>If (area of Temporary vertices one &gt; area of Temporary vertices two)</w:t>
      </w:r>
    </w:p>
    <w:p w14:paraId="513E414F" w14:textId="74435081" w:rsidR="006E4D85" w:rsidRPr="00AB5D64" w:rsidRDefault="006E4D85" w:rsidP="00AB5D64">
      <w:pPr>
        <w:pStyle w:val="Quote"/>
        <w:jc w:val="left"/>
        <w:rPr>
          <w:sz w:val="16"/>
          <w:szCs w:val="16"/>
        </w:rPr>
      </w:pPr>
      <w:r w:rsidRPr="00AB5D64">
        <w:rPr>
          <w:sz w:val="16"/>
          <w:szCs w:val="16"/>
        </w:rPr>
        <w:tab/>
        <w:t>Play area vertices = Temporary vertices one</w:t>
      </w:r>
    </w:p>
    <w:p w14:paraId="55745973" w14:textId="1B6E3C3D" w:rsidR="006E4D85" w:rsidRPr="00AB5D64" w:rsidRDefault="006E4D85" w:rsidP="00AB5D64">
      <w:pPr>
        <w:pStyle w:val="Quote"/>
        <w:jc w:val="left"/>
        <w:rPr>
          <w:sz w:val="16"/>
          <w:szCs w:val="16"/>
        </w:rPr>
      </w:pPr>
      <w:r w:rsidRPr="00AB5D64">
        <w:rPr>
          <w:sz w:val="16"/>
          <w:szCs w:val="16"/>
        </w:rPr>
        <w:tab/>
        <w:t>Score += area of Temporary vertices two</w:t>
      </w:r>
    </w:p>
    <w:p w14:paraId="6F09AF52" w14:textId="2DD17E95" w:rsidR="006E4D85" w:rsidRPr="00AB5D64" w:rsidRDefault="006E4D85" w:rsidP="00AB5D64">
      <w:pPr>
        <w:pStyle w:val="Quote"/>
        <w:jc w:val="left"/>
        <w:rPr>
          <w:sz w:val="16"/>
          <w:szCs w:val="16"/>
        </w:rPr>
      </w:pPr>
      <w:r w:rsidRPr="00AB5D64">
        <w:rPr>
          <w:sz w:val="16"/>
          <w:szCs w:val="16"/>
        </w:rPr>
        <w:t>Else</w:t>
      </w:r>
    </w:p>
    <w:p w14:paraId="01EC9277" w14:textId="15100A74" w:rsidR="006E4D85" w:rsidRPr="00AB5D64" w:rsidRDefault="006E4D85" w:rsidP="00AB5D64">
      <w:pPr>
        <w:pStyle w:val="Quote"/>
        <w:jc w:val="left"/>
        <w:rPr>
          <w:sz w:val="16"/>
          <w:szCs w:val="16"/>
        </w:rPr>
      </w:pPr>
      <w:r w:rsidRPr="00AB5D64">
        <w:rPr>
          <w:sz w:val="16"/>
          <w:szCs w:val="16"/>
        </w:rPr>
        <w:tab/>
        <w:t>Play area vertices = Temporary vertices two</w:t>
      </w:r>
    </w:p>
    <w:p w14:paraId="58F1DB77" w14:textId="12639E8F" w:rsidR="006E4D85" w:rsidRPr="00AB5D64" w:rsidRDefault="006E4D85" w:rsidP="00AB5D64">
      <w:pPr>
        <w:pStyle w:val="Quote"/>
        <w:jc w:val="left"/>
        <w:rPr>
          <w:sz w:val="16"/>
          <w:szCs w:val="16"/>
        </w:rPr>
      </w:pPr>
      <w:r w:rsidRPr="00AB5D64">
        <w:rPr>
          <w:sz w:val="16"/>
          <w:szCs w:val="16"/>
        </w:rPr>
        <w:tab/>
        <w:t>Score += area of Temporary vertices one</w:t>
      </w:r>
    </w:p>
    <w:p w14:paraId="30AE7641" w14:textId="77777777" w:rsidR="006E4D85" w:rsidRDefault="006E4D85" w:rsidP="00791D58"/>
    <w:p w14:paraId="1F1685B0" w14:textId="37DA22E9" w:rsidR="004378B0" w:rsidRDefault="00F408CF" w:rsidP="00791D58">
      <w:r>
        <w:lastRenderedPageBreak/>
        <w:t xml:space="preserve">The above pseudo code shows an easily readable high level description of the general functionality of the algorithm to bisect the play area by </w:t>
      </w:r>
      <w:r w:rsidR="001E0252">
        <w:t>the path of a player.</w:t>
      </w:r>
    </w:p>
    <w:p w14:paraId="467A14AB" w14:textId="5C24F2D3" w:rsidR="00FF744D" w:rsidRDefault="00FF744D" w:rsidP="00791D58">
      <w:r>
        <w:t>The full code for this algorithm can be seen below (</w:t>
      </w:r>
      <w:r>
        <w:fldChar w:fldCharType="begin"/>
      </w:r>
      <w:r>
        <w:instrText xml:space="preserve"> REF _Ref481568063 \n \h </w:instrText>
      </w:r>
      <w:r>
        <w:fldChar w:fldCharType="separate"/>
      </w:r>
      <w:r w:rsidR="002B595D">
        <w:t>Appendix F:</w:t>
      </w:r>
      <w:r>
        <w:fldChar w:fldCharType="end"/>
      </w:r>
      <w:r>
        <w:t>).</w:t>
      </w:r>
    </w:p>
    <w:p w14:paraId="509AB0F8" w14:textId="77777777" w:rsidR="009C11D4" w:rsidRDefault="009C11D4" w:rsidP="00791D58"/>
    <w:p w14:paraId="4F2081F7" w14:textId="5EF6952D" w:rsidR="001E0252" w:rsidRDefault="001E0252" w:rsidP="00791D58">
      <w:r>
        <w:t>The play area and path are both represented by linked lists of vertices, if the linked list of vertices for the path could be inserted into the linked list of vertices for the play area then two temporary linked lists of vertices could be created which represent two polygons</w:t>
      </w:r>
      <w:r w:rsidR="00C41793">
        <w:t xml:space="preserve"> which share a common edge, which would be</w:t>
      </w:r>
      <w:r>
        <w:t xml:space="preserve"> the path.</w:t>
      </w:r>
    </w:p>
    <w:p w14:paraId="4A1D53A8" w14:textId="77777777" w:rsidR="001E0252" w:rsidRDefault="001E0252" w:rsidP="00791D58"/>
    <w:p w14:paraId="6DF959E1" w14:textId="0BD4AC5F" w:rsidR="001E0252" w:rsidRDefault="001E0252" w:rsidP="00791D58">
      <w:r>
        <w:t>First, the poin</w:t>
      </w:r>
      <w:r w:rsidR="00C41793">
        <w:t>t where the path initially</w:t>
      </w:r>
      <w:r>
        <w:t xml:space="preserve"> intersects the play area needs to be found and the vertex representing</w:t>
      </w:r>
      <w:r w:rsidR="00C41793">
        <w:t xml:space="preserve"> this point needs to be inserted</w:t>
      </w:r>
      <w:r>
        <w:t xml:space="preserve"> into the</w:t>
      </w:r>
      <w:r w:rsidR="00B63C27">
        <w:t xml:space="preserve"> linked list of</w:t>
      </w:r>
      <w:r>
        <w:t xml:space="preserve"> play area</w:t>
      </w:r>
      <w:r w:rsidR="00B63C27">
        <w:t xml:space="preserve"> vertices</w:t>
      </w:r>
      <w:r>
        <w:t>. To do this, as can be seen in the pseudo code above, a temporary linked list node is created which points to the first vertex of the play area</w:t>
      </w:r>
      <w:r w:rsidR="00B63C27">
        <w:t>, then within a while loop each line segment of the play area, which is defined as the line segment represented by the temporary linked list node and the next node in the temporary linked list, is checked to see if it intersects with the first vertex of the path. If the first vertex of the path intersects with the line segment then the first vertex of the path is added to the play area after the node which is represented by the temporary linked list node.</w:t>
      </w:r>
    </w:p>
    <w:p w14:paraId="2B8C7AB1" w14:textId="75A8FE60" w:rsidR="00B63C27" w:rsidRDefault="00B63C27" w:rsidP="00791D58">
      <w:r>
        <w:t>This method is then repeated but rather than looking for an intersection between the line segment and the first vertex of the path an intersection is to be found between the line segments of the play area and the last vertex of the path.</w:t>
      </w:r>
    </w:p>
    <w:p w14:paraId="6F33A2A2" w14:textId="1791ADDF" w:rsidR="00B63C27" w:rsidRDefault="00B63C27" w:rsidP="00791D58"/>
    <w:p w14:paraId="4AC7FC35" w14:textId="1B8F1EBF" w:rsidR="00B63C27" w:rsidRDefault="00B63C27" w:rsidP="00791D58">
      <w:r>
        <w:t xml:space="preserve">Once </w:t>
      </w:r>
      <w:r w:rsidR="0023188B">
        <w:t xml:space="preserve">the first and last vertices of the path have been inserted into the play area the two polygons which are formed </w:t>
      </w:r>
      <w:r w:rsidR="00FF744D">
        <w:t>when the play area is clipped</w:t>
      </w:r>
      <w:r w:rsidR="0023188B">
        <w:t xml:space="preserve"> by the path can be created.</w:t>
      </w:r>
    </w:p>
    <w:p w14:paraId="3DE4D57B" w14:textId="0C15684D" w:rsidR="0023188B" w:rsidRDefault="0023188B" w:rsidP="00791D58">
      <w:r>
        <w:t>Firstly</w:t>
      </w:r>
      <w:r w:rsidR="00FF744D">
        <w:t>,</w:t>
      </w:r>
      <w:r>
        <w:t xml:space="preserve"> the path can be added to the list of vertices for both polygons</w:t>
      </w:r>
      <w:r w:rsidR="00FF744D">
        <w:t>,</w:t>
      </w:r>
      <w:r>
        <w:t xml:space="preserve"> </w:t>
      </w:r>
      <w:r w:rsidR="00FF744D">
        <w:t>this</w:t>
      </w:r>
      <w:r>
        <w:t xml:space="preserve"> is</w:t>
      </w:r>
      <w:r w:rsidR="00FF744D">
        <w:t xml:space="preserve"> because the two polygons share the edge represented by the path, then the clockwise polygon is</w:t>
      </w:r>
      <w:r w:rsidR="003063CE">
        <w:t xml:space="preserve"> created through the use of</w:t>
      </w:r>
      <w:r>
        <w:t xml:space="preserve"> another temporary linked list node </w:t>
      </w:r>
      <w:r w:rsidR="003063CE">
        <w:t xml:space="preserve">which is initialised </w:t>
      </w:r>
      <w:r>
        <w:t>at the point in the play area linked list where the last vertex of the path has been inserted</w:t>
      </w:r>
      <w:r w:rsidR="00FF744D">
        <w:t>,</w:t>
      </w:r>
      <w:r>
        <w:t xml:space="preserve"> then each vertex in the linked list after </w:t>
      </w:r>
      <w:r w:rsidR="00FF744D">
        <w:t>this node is added to the first temporary polygon until the temporary linked list node equals the first vertex of the path.</w:t>
      </w:r>
    </w:p>
    <w:p w14:paraId="2BD2277E" w14:textId="587807EC" w:rsidR="00FF744D" w:rsidRDefault="00FF744D" w:rsidP="00791D58">
      <w:r>
        <w:t>This method is then repeated</w:t>
      </w:r>
      <w:r w:rsidR="003063CE">
        <w:t xml:space="preserve"> to create the anticlockwise polygon</w:t>
      </w:r>
      <w:r>
        <w:t xml:space="preserve"> but rather than </w:t>
      </w:r>
      <w:r w:rsidR="003063CE">
        <w:t>moving the temporary linked list node to the next node in the play area linked list and adding that node to the anticlockwise polygon on each iteration the temporary linked list node is initialised at the point in the play area linked list where the last vertex of the path has been inserted, then each vertex in the linked list before this node is added to the second temporary polygon until the temporary linked list node equals the first vertex of the path.</w:t>
      </w:r>
    </w:p>
    <w:p w14:paraId="0FD4C3ED" w14:textId="5C99294D" w:rsidR="003063CE" w:rsidRDefault="003063CE" w:rsidP="00791D58"/>
    <w:p w14:paraId="7AD24B95" w14:textId="720B3E2E" w:rsidR="003063CE" w:rsidRDefault="003063CE" w:rsidP="00791D58">
      <w:r>
        <w:t xml:space="preserve">After the vertices for the first clockwise polygon and the vertices for the second anticlockwise polygon have been added to their respective polygon then the larger of the two </w:t>
      </w:r>
      <w:r w:rsidR="00D443A5">
        <w:t>polygons must be established. To do this a function has been created in the static Maths class to find the area of a polygon.</w:t>
      </w:r>
    </w:p>
    <w:p w14:paraId="345D64EC" w14:textId="56CDC6D2" w:rsidR="00D443A5" w:rsidRDefault="00D443A5" w:rsidP="00791D58">
      <w:r>
        <w:t>If the first polygon is larger than the second polygon then the play area vertices are set to the same linked list as the vertices of the first polygon and the score of the player is increased relative to the area of the second polygon. If the second polygon is larger than the first polygon then the play area vertices are set to the same linked list as the vertices of the second polygon and the score of the player is increased relative to the area of the first polygon.</w:t>
      </w:r>
    </w:p>
    <w:p w14:paraId="1E5B1066" w14:textId="45E8125D" w:rsidR="00C01E76" w:rsidRDefault="00C01E76" w:rsidP="00791D58"/>
    <w:p w14:paraId="7315574B" w14:textId="77777777" w:rsidR="00AB5D64" w:rsidRDefault="00AB5D64" w:rsidP="00791D58">
      <w:pPr>
        <w:sectPr w:rsidR="00AB5D64"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228" w:name="_Toc481590221"/>
      <w:r>
        <w:lastRenderedPageBreak/>
        <w:t>Polygon Tessellation</w:t>
      </w:r>
      <w:r w:rsidR="006F063A">
        <w:t xml:space="preserve"> Algorithm</w:t>
      </w:r>
      <w:bookmarkEnd w:id="228"/>
    </w:p>
    <w:p w14:paraId="5335A630" w14:textId="1AA81FC4" w:rsidR="004D6FFE" w:rsidRPr="009C11D4" w:rsidRDefault="009C11D4" w:rsidP="009C11D4">
      <w:pPr>
        <w:pStyle w:val="Quote"/>
        <w:jc w:val="left"/>
        <w:rPr>
          <w:sz w:val="16"/>
          <w:szCs w:val="16"/>
        </w:rPr>
      </w:pPr>
      <w:r w:rsidRPr="009C11D4">
        <w:rPr>
          <w:sz w:val="16"/>
          <w:szCs w:val="16"/>
        </w:rPr>
        <w:t>Do While (length of Vertices &gt; 3)</w:t>
      </w:r>
    </w:p>
    <w:p w14:paraId="3ED75754" w14:textId="3FCE7A42" w:rsidR="009C11D4" w:rsidRPr="009C11D4" w:rsidRDefault="009C11D4" w:rsidP="009C11D4">
      <w:pPr>
        <w:pStyle w:val="Quote"/>
        <w:jc w:val="left"/>
        <w:rPr>
          <w:sz w:val="16"/>
          <w:szCs w:val="16"/>
        </w:rPr>
      </w:pPr>
      <w:r w:rsidRPr="009C11D4">
        <w:rPr>
          <w:sz w:val="16"/>
          <w:szCs w:val="16"/>
        </w:rPr>
        <w:tab/>
        <w:t>For (0 to length of Vertices)</w:t>
      </w:r>
    </w:p>
    <w:p w14:paraId="6F351894" w14:textId="22013D3F" w:rsidR="009C11D4" w:rsidRPr="009C11D4" w:rsidRDefault="009C11D4" w:rsidP="009C11D4">
      <w:pPr>
        <w:pStyle w:val="Quote"/>
        <w:jc w:val="left"/>
        <w:rPr>
          <w:sz w:val="16"/>
          <w:szCs w:val="16"/>
        </w:rPr>
      </w:pPr>
      <w:r w:rsidRPr="009C11D4">
        <w:rPr>
          <w:sz w:val="16"/>
          <w:szCs w:val="16"/>
        </w:rPr>
        <w:tab/>
      </w:r>
      <w:r w:rsidRPr="009C11D4">
        <w:rPr>
          <w:sz w:val="16"/>
          <w:szCs w:val="16"/>
        </w:rPr>
        <w:tab/>
        <w:t>If ((Vertex at counter, Vertex at counter + 1, Vertex at counter + 2) create Triangle)</w:t>
      </w:r>
    </w:p>
    <w:p w14:paraId="652DED0F" w14:textId="26B3B4E3"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Triangles += Triangle</w:t>
      </w:r>
    </w:p>
    <w:p w14:paraId="572F3AA9" w14:textId="6E94818D" w:rsidR="009C11D4" w:rsidRPr="009C11D4" w:rsidRDefault="009C11D4" w:rsidP="009C11D4">
      <w:pPr>
        <w:pStyle w:val="Quote"/>
        <w:jc w:val="left"/>
        <w:rPr>
          <w:sz w:val="16"/>
          <w:szCs w:val="16"/>
        </w:rPr>
      </w:pPr>
      <w:r w:rsidRPr="009C11D4">
        <w:rPr>
          <w:sz w:val="16"/>
          <w:szCs w:val="16"/>
        </w:rPr>
        <w:tab/>
      </w:r>
      <w:r w:rsidRPr="009C11D4">
        <w:rPr>
          <w:sz w:val="16"/>
          <w:szCs w:val="16"/>
        </w:rPr>
        <w:tab/>
      </w:r>
      <w:r w:rsidRPr="009C11D4">
        <w:rPr>
          <w:sz w:val="16"/>
          <w:szCs w:val="16"/>
        </w:rPr>
        <w:tab/>
        <w:t>Vertices -= Vertex at counter + 1</w:t>
      </w:r>
    </w:p>
    <w:p w14:paraId="523B0132" w14:textId="645D08D9" w:rsidR="009C11D4" w:rsidRPr="009C11D4" w:rsidRDefault="009C11D4" w:rsidP="009C11D4">
      <w:pPr>
        <w:pStyle w:val="Quote"/>
        <w:jc w:val="left"/>
        <w:rPr>
          <w:sz w:val="16"/>
          <w:szCs w:val="16"/>
        </w:rPr>
      </w:pPr>
      <w:r w:rsidRPr="009C11D4">
        <w:rPr>
          <w:sz w:val="16"/>
          <w:szCs w:val="16"/>
        </w:rPr>
        <w:tab/>
        <w:t>Loop</w:t>
      </w:r>
    </w:p>
    <w:p w14:paraId="60294C10" w14:textId="0B36B791" w:rsidR="009C11D4" w:rsidRPr="009C11D4" w:rsidRDefault="009C11D4" w:rsidP="009C11D4">
      <w:pPr>
        <w:pStyle w:val="Quote"/>
        <w:jc w:val="left"/>
        <w:rPr>
          <w:sz w:val="16"/>
          <w:szCs w:val="16"/>
        </w:rPr>
      </w:pPr>
      <w:r w:rsidRPr="009C11D4">
        <w:rPr>
          <w:sz w:val="16"/>
          <w:szCs w:val="16"/>
        </w:rPr>
        <w:t>Loop</w:t>
      </w:r>
    </w:p>
    <w:p w14:paraId="4D2CE661" w14:textId="12350B5A" w:rsidR="009C11D4" w:rsidRPr="009C11D4" w:rsidRDefault="009C11D4" w:rsidP="009C11D4">
      <w:pPr>
        <w:pStyle w:val="Quote"/>
        <w:jc w:val="left"/>
        <w:rPr>
          <w:sz w:val="16"/>
          <w:szCs w:val="16"/>
        </w:rPr>
      </w:pPr>
      <w:r w:rsidRPr="009C11D4">
        <w:rPr>
          <w:sz w:val="16"/>
          <w:szCs w:val="16"/>
        </w:rPr>
        <w:t>Triangles += (Vertex at 0, Vertex at 1, Vertex at 2)</w:t>
      </w:r>
    </w:p>
    <w:p w14:paraId="6607246D" w14:textId="161A49C9" w:rsidR="00C01E76" w:rsidRDefault="00C01E76" w:rsidP="00791D58"/>
    <w:p w14:paraId="2763AA6A" w14:textId="7064198E" w:rsidR="009C11D4" w:rsidRDefault="009C11D4" w:rsidP="009C11D4">
      <w:r>
        <w:t>The above pseudo code shows an easily readable high level description of the general functionality of the algorithm to tessellate the play area.</w:t>
      </w:r>
    </w:p>
    <w:p w14:paraId="358D6B77" w14:textId="44D40A24" w:rsidR="009C11D4" w:rsidRDefault="009C11D4" w:rsidP="009C11D4">
      <w:r>
        <w:t>The full code for this algorithm can be seen below (</w:t>
      </w:r>
      <w:r>
        <w:fldChar w:fldCharType="begin"/>
      </w:r>
      <w:r>
        <w:instrText xml:space="preserve"> REF _Ref481573451 \n \h </w:instrText>
      </w:r>
      <w:r>
        <w:fldChar w:fldCharType="separate"/>
      </w:r>
      <w:r w:rsidR="002B595D">
        <w:t>Appendix G:</w:t>
      </w:r>
      <w:r>
        <w:fldChar w:fldCharType="end"/>
      </w:r>
      <w:r>
        <w:t>).</w:t>
      </w:r>
    </w:p>
    <w:p w14:paraId="54C1C3F7" w14:textId="33F9551D" w:rsidR="009C11D4" w:rsidRDefault="009C11D4" w:rsidP="009C11D4"/>
    <w:p w14:paraId="7F4313F8" w14:textId="386E066D" w:rsidR="009C11D4" w:rsidRDefault="00C41793" w:rsidP="009C11D4">
      <w:r>
        <w:t>To find a random point within the play area first the play area must be tessellated into regular triangles.</w:t>
      </w:r>
    </w:p>
    <w:p w14:paraId="6FF94A41" w14:textId="77777777" w:rsidR="00814FAD" w:rsidRDefault="00814FAD" w:rsidP="009C11D4"/>
    <w:p w14:paraId="4B6A7293" w14:textId="48EA19E9" w:rsidR="00C41793" w:rsidRDefault="00B161B5" w:rsidP="009C11D4">
      <w:r>
        <w:t>This algorithm functions almost entirely withi</w:t>
      </w:r>
      <w:r w:rsidR="00814FAD">
        <w:t>n a single while loop which exits when the number of vertices in the temporary list of vertices in the algorithm drops to three or below. The while loop contains a for loop which iterates over the contents of the list of vertices seeking three sequential vertices which form a triangle, which in the terms of a tessellation algorithm is usually called an ear.</w:t>
      </w:r>
    </w:p>
    <w:p w14:paraId="7F86D32F" w14:textId="141BE651" w:rsidR="00814FAD" w:rsidRDefault="00814FAD" w:rsidP="009C11D4">
      <w:r>
        <w:t>An ear is defined as a triangle that is not concave, its line segments do not intersect with the line segments of any other triangle and it does not contain any other points of the larger polygon with itself.</w:t>
      </w:r>
    </w:p>
    <w:p w14:paraId="69F33EEE" w14:textId="24C49BDD" w:rsidR="00814FAD" w:rsidRDefault="00814FAD" w:rsidP="009C11D4">
      <w:r>
        <w:t>When an ear is found that meets these requirements it is added to a list of triangles and its middle vertex is removed from the list of vertices</w:t>
      </w:r>
      <w:r w:rsidR="00530AE5">
        <w:t xml:space="preserve"> this is because the middle vertex can be assumed to be part of no other triangle.</w:t>
      </w:r>
    </w:p>
    <w:p w14:paraId="259C21A9" w14:textId="6D16759C" w:rsidR="00530AE5" w:rsidRDefault="00530AE5" w:rsidP="009C11D4">
      <w:r>
        <w:t>Once the number of vertices in the temporary list of vertices in the algorithm drips to three these three final vertices are added to the list of triangles as the final triangle, this list of triangles is then returned from the algorithm.</w:t>
      </w:r>
    </w:p>
    <w:p w14:paraId="2ECE9BEA" w14:textId="7ABC905F" w:rsidR="00C01E76" w:rsidRDefault="00C01E76" w:rsidP="00791D58"/>
    <w:p w14:paraId="2EFB8812" w14:textId="77777777" w:rsidR="009C11D4" w:rsidRDefault="009C11D4" w:rsidP="00791D58">
      <w:pPr>
        <w:sectPr w:rsidR="009C11D4"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229" w:name="_Toc481590222"/>
      <w:r>
        <w:lastRenderedPageBreak/>
        <w:t>Wandering</w:t>
      </w:r>
      <w:r w:rsidR="006F063A">
        <w:t xml:space="preserve"> Algorithm</w:t>
      </w:r>
      <w:bookmarkEnd w:id="229"/>
    </w:p>
    <w:p w14:paraId="11DCEE4D" w14:textId="7FFC2F7A" w:rsidR="00C01E76" w:rsidRPr="004E46C3" w:rsidRDefault="00AC4D38" w:rsidP="004E46C3">
      <w:pPr>
        <w:pStyle w:val="Quote"/>
        <w:jc w:val="left"/>
        <w:rPr>
          <w:sz w:val="16"/>
          <w:szCs w:val="16"/>
        </w:rPr>
      </w:pPr>
      <w:r w:rsidRPr="004E46C3">
        <w:rPr>
          <w:sz w:val="16"/>
          <w:szCs w:val="16"/>
        </w:rPr>
        <w:t>Do While (true)</w:t>
      </w:r>
    </w:p>
    <w:p w14:paraId="08B653A9" w14:textId="456F254E" w:rsidR="00AC4D38" w:rsidRPr="004E46C3" w:rsidRDefault="00AC4D38" w:rsidP="004E46C3">
      <w:pPr>
        <w:pStyle w:val="Quote"/>
        <w:jc w:val="left"/>
        <w:rPr>
          <w:sz w:val="16"/>
          <w:szCs w:val="16"/>
        </w:rPr>
      </w:pPr>
      <w:r w:rsidRPr="004E46C3">
        <w:rPr>
          <w:sz w:val="16"/>
          <w:szCs w:val="16"/>
        </w:rPr>
        <w:tab/>
        <w:t>If (</w:t>
      </w:r>
      <w:r w:rsidR="001B7D29" w:rsidRPr="004E46C3">
        <w:rPr>
          <w:sz w:val="16"/>
          <w:szCs w:val="16"/>
        </w:rPr>
        <w:t>Position is not inside Play area</w:t>
      </w:r>
      <w:r w:rsidRPr="004E46C3">
        <w:rPr>
          <w:sz w:val="16"/>
          <w:szCs w:val="16"/>
        </w:rPr>
        <w:t>)</w:t>
      </w:r>
    </w:p>
    <w:p w14:paraId="53F70D4F" w14:textId="3E2AB68C" w:rsidR="001B7D29" w:rsidRPr="004E46C3" w:rsidRDefault="001B7D29" w:rsidP="004E46C3">
      <w:pPr>
        <w:pStyle w:val="Quote"/>
        <w:jc w:val="left"/>
        <w:rPr>
          <w:sz w:val="16"/>
          <w:szCs w:val="16"/>
        </w:rPr>
      </w:pPr>
      <w:r w:rsidRPr="004E46C3">
        <w:rPr>
          <w:sz w:val="16"/>
          <w:szCs w:val="16"/>
        </w:rPr>
        <w:tab/>
      </w:r>
      <w:r w:rsidRPr="004E46C3">
        <w:rPr>
          <w:sz w:val="16"/>
          <w:szCs w:val="16"/>
        </w:rPr>
        <w:tab/>
        <w:t>Position = random position inside Play area</w:t>
      </w:r>
    </w:p>
    <w:p w14:paraId="07A9DF25" w14:textId="10E49DCB" w:rsidR="001B7D29" w:rsidRPr="004E46C3" w:rsidRDefault="001B7D29" w:rsidP="004E46C3">
      <w:pPr>
        <w:pStyle w:val="Quote"/>
        <w:jc w:val="left"/>
        <w:rPr>
          <w:sz w:val="16"/>
          <w:szCs w:val="16"/>
        </w:rPr>
      </w:pPr>
      <w:r w:rsidRPr="004E46C3">
        <w:rPr>
          <w:sz w:val="16"/>
          <w:szCs w:val="16"/>
        </w:rPr>
        <w:tab/>
      </w:r>
      <w:r w:rsidRPr="004E46C3">
        <w:rPr>
          <w:sz w:val="16"/>
          <w:szCs w:val="16"/>
        </w:rPr>
        <w:tab/>
        <w:t>Degrees = random number between 0 and 360</w:t>
      </w:r>
    </w:p>
    <w:p w14:paraId="061CB993" w14:textId="28860BDA" w:rsidR="001B7D29" w:rsidRPr="004E46C3" w:rsidRDefault="001B7D29" w:rsidP="004E46C3">
      <w:pPr>
        <w:pStyle w:val="Quote"/>
        <w:jc w:val="left"/>
        <w:rPr>
          <w:sz w:val="16"/>
          <w:szCs w:val="16"/>
        </w:rPr>
      </w:pPr>
      <w:r w:rsidRPr="004E46C3">
        <w:rPr>
          <w:sz w:val="16"/>
          <w:szCs w:val="16"/>
        </w:rPr>
        <w:tab/>
        <w:t>Else</w:t>
      </w:r>
    </w:p>
    <w:p w14:paraId="31BD010C" w14:textId="3E66049E" w:rsidR="001B7D29" w:rsidRPr="004E46C3" w:rsidRDefault="001B7D29" w:rsidP="004E46C3">
      <w:pPr>
        <w:pStyle w:val="Quote"/>
        <w:jc w:val="left"/>
        <w:rPr>
          <w:sz w:val="16"/>
          <w:szCs w:val="16"/>
        </w:rPr>
      </w:pPr>
      <w:r w:rsidRPr="004E46C3">
        <w:rPr>
          <w:sz w:val="16"/>
          <w:szCs w:val="16"/>
        </w:rPr>
        <w:tab/>
      </w:r>
      <w:r w:rsidRPr="004E46C3">
        <w:rPr>
          <w:sz w:val="16"/>
          <w:szCs w:val="16"/>
        </w:rPr>
        <w:tab/>
        <w:t>Previous position = Position</w:t>
      </w:r>
    </w:p>
    <w:p w14:paraId="6ACBF4F1" w14:textId="7A545F05" w:rsidR="001B7D29" w:rsidRPr="004E46C3" w:rsidRDefault="001B7D29" w:rsidP="004E46C3">
      <w:pPr>
        <w:pStyle w:val="Quote"/>
        <w:jc w:val="left"/>
        <w:rPr>
          <w:sz w:val="16"/>
          <w:szCs w:val="16"/>
        </w:rPr>
      </w:pPr>
      <w:r w:rsidRPr="004E46C3">
        <w:rPr>
          <w:sz w:val="16"/>
          <w:szCs w:val="16"/>
        </w:rPr>
        <w:tab/>
      </w:r>
      <w:r w:rsidRPr="004E46C3">
        <w:rPr>
          <w:sz w:val="16"/>
          <w:szCs w:val="16"/>
        </w:rPr>
        <w:tab/>
        <w:t>Unit vector = Degrees to unit vector</w:t>
      </w:r>
    </w:p>
    <w:p w14:paraId="11CE366F" w14:textId="4B2DB3D9" w:rsidR="001B7D29" w:rsidRPr="004E46C3" w:rsidRDefault="001B7D29" w:rsidP="004E46C3">
      <w:pPr>
        <w:pStyle w:val="Quote"/>
        <w:jc w:val="left"/>
        <w:rPr>
          <w:sz w:val="16"/>
          <w:szCs w:val="16"/>
        </w:rPr>
      </w:pPr>
      <w:r w:rsidRPr="004E46C3">
        <w:rPr>
          <w:sz w:val="16"/>
          <w:szCs w:val="16"/>
        </w:rPr>
        <w:tab/>
      </w:r>
      <w:r w:rsidRPr="004E46C3">
        <w:rPr>
          <w:sz w:val="16"/>
          <w:szCs w:val="16"/>
        </w:rPr>
        <w:tab/>
        <w:t>Position = Unit vector * Velocity of object</w:t>
      </w:r>
    </w:p>
    <w:p w14:paraId="33596AC4" w14:textId="73FAEC2D" w:rsidR="001B7D29" w:rsidRPr="004E46C3" w:rsidRDefault="001B7D29" w:rsidP="004E46C3">
      <w:pPr>
        <w:pStyle w:val="Quote"/>
        <w:jc w:val="left"/>
        <w:rPr>
          <w:sz w:val="16"/>
          <w:szCs w:val="16"/>
        </w:rPr>
      </w:pPr>
      <w:r w:rsidRPr="004E46C3">
        <w:rPr>
          <w:sz w:val="16"/>
          <w:szCs w:val="16"/>
        </w:rPr>
        <w:tab/>
      </w:r>
      <w:r w:rsidRPr="004E46C3">
        <w:rPr>
          <w:sz w:val="16"/>
          <w:szCs w:val="16"/>
        </w:rPr>
        <w:tab/>
        <w:t>Acceleration = random number between -45 and 45</w:t>
      </w:r>
    </w:p>
    <w:p w14:paraId="7C436F02" w14:textId="321790D8" w:rsidR="004E46C3" w:rsidRPr="004E46C3" w:rsidRDefault="004E46C3" w:rsidP="004E46C3">
      <w:pPr>
        <w:pStyle w:val="Quote"/>
        <w:jc w:val="left"/>
        <w:rPr>
          <w:sz w:val="16"/>
          <w:szCs w:val="16"/>
        </w:rPr>
      </w:pPr>
      <w:r w:rsidRPr="004E46C3">
        <w:rPr>
          <w:sz w:val="16"/>
          <w:szCs w:val="16"/>
        </w:rPr>
        <w:tab/>
      </w:r>
      <w:r w:rsidRPr="004E46C3">
        <w:rPr>
          <w:sz w:val="16"/>
          <w:szCs w:val="16"/>
        </w:rPr>
        <w:tab/>
        <w:t>Degrees += Acceleration</w:t>
      </w:r>
    </w:p>
    <w:p w14:paraId="4D1C7859" w14:textId="7CAD0505" w:rsidR="004E46C3" w:rsidRPr="004E46C3" w:rsidRDefault="004E46C3" w:rsidP="004E46C3">
      <w:pPr>
        <w:pStyle w:val="Quote"/>
        <w:jc w:val="left"/>
        <w:rPr>
          <w:sz w:val="16"/>
          <w:szCs w:val="16"/>
        </w:rPr>
      </w:pPr>
      <w:r w:rsidRPr="004E46C3">
        <w:rPr>
          <w:sz w:val="16"/>
          <w:szCs w:val="16"/>
        </w:rPr>
        <w:tab/>
      </w:r>
      <w:r w:rsidRPr="004E46C3">
        <w:rPr>
          <w:sz w:val="16"/>
          <w:szCs w:val="16"/>
        </w:rPr>
        <w:tab/>
        <w:t>If (Degrees &gt; 360)</w:t>
      </w:r>
    </w:p>
    <w:p w14:paraId="14A68D5A" w14:textId="3E79D101"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Degrees = Acceleration - (360 - Degrees)</w:t>
      </w:r>
    </w:p>
    <w:p w14:paraId="6253DD17" w14:textId="22CE0800" w:rsidR="004E46C3" w:rsidRPr="004E46C3" w:rsidRDefault="004E46C3" w:rsidP="004E46C3">
      <w:pPr>
        <w:pStyle w:val="Quote"/>
        <w:jc w:val="left"/>
        <w:rPr>
          <w:sz w:val="16"/>
          <w:szCs w:val="16"/>
        </w:rPr>
      </w:pPr>
      <w:r w:rsidRPr="004E46C3">
        <w:rPr>
          <w:sz w:val="16"/>
          <w:szCs w:val="16"/>
        </w:rPr>
        <w:tab/>
      </w:r>
      <w:r w:rsidRPr="004E46C3">
        <w:rPr>
          <w:sz w:val="16"/>
          <w:szCs w:val="16"/>
        </w:rPr>
        <w:tab/>
        <w:t>Else</w:t>
      </w:r>
    </w:p>
    <w:p w14:paraId="55159F12" w14:textId="2561CF7E"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If (Degrees &lt; 0)</w:t>
      </w:r>
    </w:p>
    <w:p w14:paraId="3461E818" w14:textId="657955B6"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r>
      <w:r w:rsidRPr="004E46C3">
        <w:rPr>
          <w:sz w:val="16"/>
          <w:szCs w:val="16"/>
        </w:rPr>
        <w:tab/>
        <w:t>Degrees = 360 – (Acceleration - Degrees)</w:t>
      </w:r>
    </w:p>
    <w:p w14:paraId="7ADA1E06" w14:textId="45E90F12" w:rsidR="004E46C3" w:rsidRPr="004E46C3" w:rsidRDefault="004E46C3" w:rsidP="004E46C3">
      <w:pPr>
        <w:pStyle w:val="Quote"/>
        <w:jc w:val="left"/>
        <w:rPr>
          <w:sz w:val="16"/>
          <w:szCs w:val="16"/>
        </w:rPr>
      </w:pPr>
      <w:r w:rsidRPr="004E46C3">
        <w:rPr>
          <w:sz w:val="16"/>
          <w:szCs w:val="16"/>
        </w:rPr>
        <w:tab/>
      </w:r>
      <w:r w:rsidRPr="004E46C3">
        <w:rPr>
          <w:sz w:val="16"/>
          <w:szCs w:val="16"/>
        </w:rPr>
        <w:tab/>
        <w:t>If (Position collides with object)</w:t>
      </w:r>
    </w:p>
    <w:p w14:paraId="18F41197" w14:textId="606482D7"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Position = Previous position</w:t>
      </w:r>
    </w:p>
    <w:p w14:paraId="0AFC6E0A" w14:textId="619F24FD" w:rsidR="004E46C3" w:rsidRPr="004E46C3" w:rsidRDefault="004E46C3" w:rsidP="004E46C3">
      <w:pPr>
        <w:pStyle w:val="Quote"/>
        <w:jc w:val="left"/>
        <w:rPr>
          <w:sz w:val="16"/>
          <w:szCs w:val="16"/>
        </w:rPr>
      </w:pPr>
      <w:r w:rsidRPr="004E46C3">
        <w:rPr>
          <w:sz w:val="16"/>
          <w:szCs w:val="16"/>
        </w:rPr>
        <w:tab/>
      </w:r>
      <w:r w:rsidRPr="004E46C3">
        <w:rPr>
          <w:sz w:val="16"/>
          <w:szCs w:val="16"/>
        </w:rPr>
        <w:tab/>
      </w:r>
      <w:r w:rsidRPr="004E46C3">
        <w:rPr>
          <w:sz w:val="16"/>
          <w:szCs w:val="16"/>
        </w:rPr>
        <w:tab/>
        <w:t>Degrees = reflected Degrees</w:t>
      </w:r>
    </w:p>
    <w:p w14:paraId="315AE9F5" w14:textId="37557ED5" w:rsidR="004E46C3" w:rsidRPr="004E46C3" w:rsidRDefault="004E46C3" w:rsidP="004E46C3">
      <w:pPr>
        <w:pStyle w:val="Quote"/>
        <w:jc w:val="left"/>
        <w:rPr>
          <w:sz w:val="16"/>
          <w:szCs w:val="16"/>
        </w:rPr>
      </w:pPr>
      <w:r w:rsidRPr="004E46C3">
        <w:rPr>
          <w:sz w:val="16"/>
          <w:szCs w:val="16"/>
        </w:rPr>
        <w:tab/>
        <w:t>Wait 1 second</w:t>
      </w:r>
    </w:p>
    <w:p w14:paraId="65EF8273" w14:textId="342E3551" w:rsidR="004E46C3" w:rsidRPr="004E46C3" w:rsidRDefault="004E46C3" w:rsidP="004E46C3">
      <w:pPr>
        <w:pStyle w:val="Quote"/>
        <w:jc w:val="left"/>
        <w:rPr>
          <w:sz w:val="16"/>
          <w:szCs w:val="16"/>
        </w:rPr>
      </w:pPr>
      <w:r w:rsidRPr="004E46C3">
        <w:rPr>
          <w:sz w:val="16"/>
          <w:szCs w:val="16"/>
        </w:rPr>
        <w:t>Loop</w:t>
      </w:r>
    </w:p>
    <w:p w14:paraId="1C7740D6" w14:textId="0EF3D853" w:rsidR="00C01E76" w:rsidRDefault="00C01E76" w:rsidP="00791D58"/>
    <w:p w14:paraId="6EBFF068" w14:textId="272C8854" w:rsidR="004E46C3" w:rsidRDefault="004E46C3" w:rsidP="004E46C3">
      <w:r>
        <w:t xml:space="preserve">The above pseudo code shows an easily readable high level description of the general functionality of the algorithm to </w:t>
      </w:r>
      <w:r>
        <w:t>calculate the enemies wandering behaviour</w:t>
      </w:r>
      <w:r>
        <w:t>.</w:t>
      </w:r>
    </w:p>
    <w:p w14:paraId="5476C349" w14:textId="2FF11F6B" w:rsidR="004E46C3" w:rsidRDefault="004E46C3" w:rsidP="004E46C3">
      <w:r>
        <w:t>The full code for this algorithm can be seen below (</w:t>
      </w:r>
      <w:r>
        <w:fldChar w:fldCharType="begin"/>
      </w:r>
      <w:r>
        <w:instrText xml:space="preserve"> REF _Ref481580077 \n \h </w:instrText>
      </w:r>
      <w:r>
        <w:fldChar w:fldCharType="separate"/>
      </w:r>
      <w:r w:rsidR="002B595D">
        <w:t>Appendix H:</w:t>
      </w:r>
      <w:r>
        <w:fldChar w:fldCharType="end"/>
      </w:r>
      <w:r>
        <w:t>).</w:t>
      </w:r>
    </w:p>
    <w:p w14:paraId="43C3CA4B" w14:textId="6CAA3644" w:rsidR="00703BC2" w:rsidRDefault="00703BC2" w:rsidP="004E46C3"/>
    <w:p w14:paraId="58F0CA8F" w14:textId="0F8E2E8A" w:rsidR="00703BC2" w:rsidRDefault="00773F72" w:rsidP="004E46C3">
      <w:r>
        <w:t>The enemy is represented by a circle that changes size depending on the area of the initial play area, its behaviour is run</w:t>
      </w:r>
      <w:r w:rsidR="00FC485F">
        <w:t>s on a separate thread to the rest of the game logic</w:t>
      </w:r>
      <w:r>
        <w:t>, this is because the enemy is required to move at set intervals consistently and as such its logic is contained within a while true loop.</w:t>
      </w:r>
    </w:p>
    <w:p w14:paraId="5C9C2F22" w14:textId="7FE2326C" w:rsidR="00773F72" w:rsidRDefault="00773F72" w:rsidP="004E46C3"/>
    <w:p w14:paraId="23B55CF6" w14:textId="1E2D832A" w:rsidR="00773F72" w:rsidRDefault="00773F72" w:rsidP="004E46C3">
      <w:r>
        <w:t xml:space="preserve">Firstly, the location of the enemy is checked to see if it is inside the play area, if it is not then a new random location is acquired using the polygon tessellation algorithm above, then a new trajectory is gotten by using the inbuilt random method. This trajectory is represented using degrees between zero and three hundred and sixty, this is because it is a lot easier to work on a scale based on whole numbers which is linear and contains only one value, radians on the other had would not have </w:t>
      </w:r>
      <w:r w:rsidR="00BD5EB9">
        <w:t>the granularity required and a unit vector would be much harder to keep consistent because of its two axis.</w:t>
      </w:r>
    </w:p>
    <w:p w14:paraId="530D92CF" w14:textId="68179894" w:rsidR="00F21939" w:rsidRDefault="00F21939" w:rsidP="004E46C3"/>
    <w:p w14:paraId="6C454D17" w14:textId="1C20488F" w:rsidR="00F21939" w:rsidRDefault="00F21939" w:rsidP="004E46C3">
      <w:r>
        <w:lastRenderedPageBreak/>
        <w:t>Next, the algorithm goes on to save the current position before it is changed, then the trajectory in degrees is converted into a unit vector as it is much easier to manipulate a position with a unit vector. The position of the enemy is then changed by the unit vector multiplied by its velocity.</w:t>
      </w:r>
    </w:p>
    <w:p w14:paraId="1D8C6813" w14:textId="0ADC22C7" w:rsidR="00F21939" w:rsidRDefault="00F21939" w:rsidP="004E46C3"/>
    <w:p w14:paraId="3A2EED55" w14:textId="606BCCB0" w:rsidR="00F21939" w:rsidRDefault="00F21939" w:rsidP="004E46C3">
      <w:r>
        <w:t>The next part is the section that makes the enemy wander, a random acceleration between minus 45 and 45 is applied to the trajectory. This acceleration represents a cone of ninety degrees in front of the enemy into which it could move, this cone changes on each iteration of the wandering algorithm.</w:t>
      </w:r>
    </w:p>
    <w:p w14:paraId="2298607E" w14:textId="61B26767" w:rsidR="00F21939" w:rsidRDefault="00F21939" w:rsidP="004E46C3"/>
    <w:p w14:paraId="1435CD23" w14:textId="2DE92974" w:rsidR="00F21939" w:rsidRDefault="00F21939" w:rsidP="004E46C3">
      <w:r>
        <w:t>The only point which could not manipulate the path of the enemy would be if it were to collide with an object, if this were to happen the enemy is moved back to its previous position, to prevent it from becoming stuck on an object and its trajectory is reflected by the normal to the object that it collided with.</w:t>
      </w:r>
    </w:p>
    <w:p w14:paraId="64E81E0E" w14:textId="42B90FD6" w:rsidR="00F21939" w:rsidRDefault="00F21939" w:rsidP="004E46C3"/>
    <w:p w14:paraId="50A1524B" w14:textId="3836744F" w:rsidR="00F21939" w:rsidRDefault="00F21939" w:rsidP="004E46C3">
      <w:r>
        <w:t>Finally, the thread waits for one second before starting again from the beginning.</w:t>
      </w:r>
    </w:p>
    <w:p w14:paraId="3BBEA8F7" w14:textId="77777777" w:rsidR="004E46C3" w:rsidRDefault="004E46C3"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6C3A95D1" w:rsidR="006F063A" w:rsidRDefault="006F063A" w:rsidP="00791D58"/>
    <w:p w14:paraId="04F83C3D" w14:textId="71E0779E" w:rsidR="006F063A" w:rsidRPr="00BE338B" w:rsidRDefault="006F063A" w:rsidP="006F063A">
      <w:pPr>
        <w:pStyle w:val="Heading2"/>
        <w:numPr>
          <w:ilvl w:val="1"/>
          <w:numId w:val="6"/>
        </w:numPr>
      </w:pPr>
      <w:bookmarkStart w:id="230" w:name="_Toc481590223"/>
      <w:r>
        <w:t>Test Design</w:t>
      </w:r>
      <w:bookmarkEnd w:id="230"/>
    </w:p>
    <w:p w14:paraId="13B201DD" w14:textId="1E9259BB" w:rsidR="00120DC0" w:rsidRDefault="0058475A" w:rsidP="00120DC0">
      <w:r>
        <w:rPr>
          <w:noProof/>
          <w:lang w:eastAsia="en-GB"/>
        </w:rPr>
        <mc:AlternateContent>
          <mc:Choice Requires="wps">
            <w:drawing>
              <wp:anchor distT="0" distB="0" distL="114300" distR="114300" simplePos="0" relativeHeight="251812864" behindDoc="0" locked="0" layoutInCell="1" allowOverlap="1" wp14:anchorId="67F304E8" wp14:editId="6B200EA8">
                <wp:simplePos x="0" y="0"/>
                <wp:positionH relativeFrom="column">
                  <wp:posOffset>0</wp:posOffset>
                </wp:positionH>
                <wp:positionV relativeFrom="paragraph">
                  <wp:posOffset>6264275</wp:posOffset>
                </wp:positionV>
                <wp:extent cx="5730875" cy="521335"/>
                <wp:effectExtent l="0" t="0" r="3175" b="0"/>
                <wp:wrapTopAndBottom/>
                <wp:docPr id="206" name="Text Box 206"/>
                <wp:cNvGraphicFramePr/>
                <a:graphic xmlns:a="http://schemas.openxmlformats.org/drawingml/2006/main">
                  <a:graphicData uri="http://schemas.microsoft.com/office/word/2010/wordprocessingShape">
                    <wps:wsp>
                      <wps:cNvSpPr txBox="1"/>
                      <wps:spPr>
                        <a:xfrm>
                          <a:off x="0" y="0"/>
                          <a:ext cx="5730875" cy="521335"/>
                        </a:xfrm>
                        <a:prstGeom prst="rect">
                          <a:avLst/>
                        </a:prstGeom>
                        <a:solidFill>
                          <a:prstClr val="white"/>
                        </a:solidFill>
                        <a:ln>
                          <a:noFill/>
                        </a:ln>
                      </wps:spPr>
                      <wps:txbx>
                        <w:txbxContent>
                          <w:p w14:paraId="322A77FF" w14:textId="180403D1" w:rsidR="009C11D4" w:rsidRPr="00FE732A" w:rsidRDefault="009C11D4" w:rsidP="00120DC0">
                            <w:pPr>
                              <w:pStyle w:val="Caption"/>
                              <w:jc w:val="center"/>
                              <w:rPr>
                                <w:noProof/>
                              </w:rPr>
                            </w:pPr>
                            <w:bookmarkStart w:id="231" w:name="_Ref481400875"/>
                            <w:bookmarkStart w:id="232" w:name="_Toc481590287"/>
                            <w:r>
                              <w:t xml:space="preserve">Figure </w:t>
                            </w:r>
                            <w:fldSimple w:instr=" SEQ Figure \* ARABIC ">
                              <w:r>
                                <w:rPr>
                                  <w:noProof/>
                                </w:rPr>
                                <w:t>42</w:t>
                              </w:r>
                            </w:fldSimple>
                            <w:bookmarkEnd w:id="231"/>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6" type="#_x0000_t202" style="position:absolute;margin-left:0;margin-top:493.25pt;width:451.25pt;height:41.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" stroked="f">
                <v:textbox style="mso-fit-shape-to-text:t" inset="0,0,0,0">
                  <w:txbxContent>
                    <w:p w14:paraId="322A77FF" w14:textId="180403D1" w:rsidR="009C11D4" w:rsidRPr="00FE732A" w:rsidRDefault="009C11D4" w:rsidP="00120DC0">
                      <w:pPr>
                        <w:pStyle w:val="Caption"/>
                        <w:jc w:val="center"/>
                        <w:rPr>
                          <w:noProof/>
                        </w:rPr>
                      </w:pPr>
                      <w:bookmarkStart w:id="233" w:name="_Ref481400875"/>
                      <w:bookmarkStart w:id="234" w:name="_Toc481590287"/>
                      <w:r>
                        <w:t xml:space="preserve">Figure </w:t>
                      </w:r>
                      <w:fldSimple w:instr=" SEQ Figure \* ARABIC ">
                        <w:r>
                          <w:rPr>
                            <w:noProof/>
                          </w:rPr>
                          <w:t>42</w:t>
                        </w:r>
                      </w:fldSimple>
                      <w:bookmarkEnd w:id="233"/>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34"/>
                    </w:p>
                  </w:txbxContent>
                </v:textbox>
                <w10:wrap type="topAndBottom"/>
              </v:shape>
            </w:pict>
          </mc:Fallback>
        </mc:AlternateContent>
      </w:r>
      <w:r w:rsidR="00120DC0">
        <w:rPr>
          <w:noProof/>
          <w:lang w:eastAsia="en-GB"/>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103">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40E3F401" w14:textId="3E8C49FD" w:rsidR="006E604B" w:rsidRDefault="006E604B" w:rsidP="006E604B">
      <w:r>
        <w:t>The diagram above (</w:t>
      </w:r>
      <w:r>
        <w:fldChar w:fldCharType="begin"/>
      </w:r>
      <w:r>
        <w:instrText xml:space="preserve"> REF _Ref481400875 \h </w:instrText>
      </w:r>
      <w:r>
        <w:fldChar w:fldCharType="separate"/>
      </w:r>
      <w:r w:rsidR="002B595D">
        <w:t xml:space="preserve">Figure </w:t>
      </w:r>
      <w:r w:rsidR="002B595D">
        <w:rPr>
          <w:noProof/>
        </w:rPr>
        <w:t>42</w:t>
      </w:r>
      <w:r>
        <w:fldChar w:fldCharType="end"/>
      </w:r>
      <w:r>
        <w:t>) shows a graphical representation of the solution for the tests, this diagram is called a code map.</w:t>
      </w:r>
    </w:p>
    <w:p w14:paraId="125E997B" w14:textId="77777777" w:rsidR="00451CCF" w:rsidRDefault="00451CCF" w:rsidP="00451CCF">
      <w:r>
        <w:t>This code map shows both the projects of the solution and classes contained within these projects which when compiled create the client.</w:t>
      </w:r>
    </w:p>
    <w:p w14:paraId="5232B1C4" w14:textId="27AB610C" w:rsidR="00451CCF" w:rsidRDefault="00451CCF" w:rsidP="00451CCF">
      <w:r>
        <w:t>Included in the code map are arrows the full legend for the code map can be seen below (</w:t>
      </w:r>
      <w:r>
        <w:fldChar w:fldCharType="begin"/>
      </w:r>
      <w:r>
        <w:instrText xml:space="preserve"> REF _Ref481108462 \n \h </w:instrText>
      </w:r>
      <w:r>
        <w:fldChar w:fldCharType="separate"/>
      </w:r>
      <w:r w:rsidR="002B595D">
        <w:t>Appendix B:</w:t>
      </w:r>
      <w:r>
        <w:fldChar w:fldCharType="end"/>
      </w:r>
      <w:r>
        <w:t>).</w:t>
      </w:r>
    </w:p>
    <w:p w14:paraId="0A6A9BF9" w14:textId="77777777" w:rsidR="006E604B" w:rsidRDefault="006E604B" w:rsidP="006E604B"/>
    <w:p w14:paraId="36EE65D1" w14:textId="3868C526" w:rsidR="006E604B" w:rsidRDefault="006E604B" w:rsidP="006E604B">
      <w:r>
        <w:t>As can be seen from the code map above (</w:t>
      </w:r>
      <w:r>
        <w:fldChar w:fldCharType="begin"/>
      </w:r>
      <w:r>
        <w:instrText xml:space="preserve"> REF _Ref481400875 \h </w:instrText>
      </w:r>
      <w:r>
        <w:fldChar w:fldCharType="separate"/>
      </w:r>
      <w:r w:rsidR="002B595D">
        <w:t xml:space="preserve">Figure </w:t>
      </w:r>
      <w:r w:rsidR="002B595D">
        <w:rPr>
          <w:noProof/>
        </w:rPr>
        <w:t>42</w:t>
      </w:r>
      <w:r>
        <w:fldChar w:fldCharType="end"/>
      </w:r>
      <w:r>
        <w:t>) in the solution for the tests there is one</w:t>
      </w:r>
      <w:r w:rsidR="001D62C5">
        <w:t xml:space="preserve"> project</w:t>
      </w:r>
      <w:r>
        <w:t>; an application called Tests contained within a folder named Testing which is itself contained within a folder called Networking.</w:t>
      </w:r>
    </w:p>
    <w:p w14:paraId="420ED56E" w14:textId="71ECF95F" w:rsidR="006E604B" w:rsidRDefault="006E604B" w:rsidP="006E604B"/>
    <w:p w14:paraId="4E1EBE24" w14:textId="48E64A1D" w:rsidR="006E604B" w:rsidRDefault="006E604B" w:rsidP="006E604B">
      <w:r>
        <w:t xml:space="preserve">The </w:t>
      </w:r>
      <w:r w:rsidR="00CD4DEC">
        <w:t>Tests</w:t>
      </w:r>
      <w:r>
        <w:t xml:space="preserve"> application is</w:t>
      </w:r>
      <w:r w:rsidR="00CD4DEC">
        <w:t xml:space="preserve"> a test testing application currently</w:t>
      </w:r>
      <w:r>
        <w:t xml:space="preserve"> for the </w:t>
      </w:r>
      <w:r w:rsidR="00CD4DEC">
        <w:t>TCP s</w:t>
      </w:r>
      <w:r>
        <w:t>erver</w:t>
      </w:r>
      <w:r w:rsidR="00CD4DEC">
        <w:t>.</w:t>
      </w:r>
    </w:p>
    <w:p w14:paraId="0C715B79" w14:textId="77777777" w:rsidR="006E604B" w:rsidRDefault="006E604B" w:rsidP="006E604B"/>
    <w:p w14:paraId="08AED05A" w14:textId="6EB0DF08" w:rsidR="001D62C5" w:rsidRDefault="006E604B" w:rsidP="006E604B">
      <w:r>
        <w:t xml:space="preserve">The </w:t>
      </w:r>
      <w:r w:rsidR="001D62C5">
        <w:t>Tests</w:t>
      </w:r>
      <w:r>
        <w:t xml:space="preserve"> application contains </w:t>
      </w:r>
      <w:r w:rsidR="001D62C5">
        <w:t>two</w:t>
      </w:r>
      <w:r w:rsidR="00D61BAF">
        <w:t xml:space="preserve"> class; t</w:t>
      </w:r>
      <w:r>
        <w:t>he</w:t>
      </w:r>
      <w:r w:rsidR="001D62C5">
        <w:t xml:space="preserve"> first</w:t>
      </w:r>
      <w:r>
        <w:t xml:space="preserve"> class</w:t>
      </w:r>
      <w:r w:rsidR="00D61BAF">
        <w:t xml:space="preserve"> allows the selection of the specific test to be applied</w:t>
      </w:r>
      <w:r>
        <w:t xml:space="preserve"> this class is called the </w:t>
      </w:r>
      <w:r w:rsidR="001D62C5">
        <w:t>ToTests</w:t>
      </w:r>
      <w:r w:rsidR="00D61BAF">
        <w:t xml:space="preserve"> class and the</w:t>
      </w:r>
      <w:r w:rsidR="001D62C5">
        <w:t xml:space="preserve"> second class</w:t>
      </w:r>
      <w:r w:rsidR="00D61BAF">
        <w:t xml:space="preserve"> which is one of the tests which can be applied</w:t>
      </w:r>
      <w:r w:rsidR="001D62C5">
        <w:t xml:space="preserve"> this class is called the ThreadingTest class.</w:t>
      </w:r>
    </w:p>
    <w:p w14:paraId="1269215B" w14:textId="1C8E9CCF" w:rsidR="00D61BAF" w:rsidRDefault="00D61BAF" w:rsidP="006E604B">
      <w:r>
        <w:t xml:space="preserve">The ThreadingTest class is used to test the TCP servers threading capabilities, this test works </w:t>
      </w:r>
      <w:r w:rsidR="0058475A">
        <w:t>using</w:t>
      </w:r>
      <w:r>
        <w:t xml:space="preserve"> a parallel for loop which on each iteration requests a piece of data from the server.</w:t>
      </w:r>
    </w:p>
    <w:p w14:paraId="418B195D" w14:textId="77777777" w:rsidR="006E604B" w:rsidRDefault="006E604B" w:rsidP="006E604B"/>
    <w:p w14:paraId="1BE85B21" w14:textId="77777777" w:rsidR="00451CCF" w:rsidRDefault="00451CCF" w:rsidP="00451CCF">
      <w:r>
        <w:t>Most of the classes contained within the projects of this solution and their contents are private.</w:t>
      </w:r>
    </w:p>
    <w:p w14:paraId="3BFCB357" w14:textId="422B497F" w:rsidR="00451CCF" w:rsidRDefault="00451CCF" w:rsidP="00451CCF">
      <w:r>
        <w:t>Being private allows for the application of encapsulation</w:t>
      </w:r>
      <w:r w:rsidR="00A276E8">
        <w:t xml:space="preserve"> </w:t>
      </w:r>
      <w:sdt>
        <w:sdtPr>
          <w:id w:val="-1769767649"/>
          <w:citation/>
        </w:sdtPr>
        <w:sdtContent>
          <w:r w:rsidR="00A276E8">
            <w:fldChar w:fldCharType="begin"/>
          </w:r>
          <w:r w:rsidR="00A276E8">
            <w:instrText xml:space="preserve"> CITATION Nob02 \l 2057 </w:instrText>
          </w:r>
          <w:r w:rsidR="00A276E8">
            <w:fldChar w:fldCharType="separate"/>
          </w:r>
          <w:r w:rsidR="002B595D">
            <w:rPr>
              <w:noProof/>
            </w:rPr>
            <w:t>(Noble, 2002)</w:t>
          </w:r>
          <w:r w:rsidR="00A276E8">
            <w:fldChar w:fldCharType="end"/>
          </w:r>
        </w:sdtContent>
      </w:sdt>
      <w:r>
        <w:t>.</w:t>
      </w:r>
    </w:p>
    <w:p w14:paraId="257F1A3F" w14:textId="6F738401" w:rsidR="00343D58" w:rsidRDefault="00343D58" w:rsidP="00120DC0"/>
    <w:tbl>
      <w:tblPr>
        <w:tblStyle w:val="TableGrid"/>
        <w:tblW w:w="9067" w:type="dxa"/>
        <w:tblLook w:val="04A0" w:firstRow="1" w:lastRow="0" w:firstColumn="1" w:lastColumn="0" w:noHBand="0" w:noVBand="1"/>
      </w:tblPr>
      <w:tblGrid>
        <w:gridCol w:w="462"/>
        <w:gridCol w:w="3750"/>
        <w:gridCol w:w="4855"/>
      </w:tblGrid>
      <w:tr w:rsidR="00343D58" w14:paraId="69AAD9FE" w14:textId="77777777" w:rsidTr="006D197A">
        <w:tc>
          <w:tcPr>
            <w:tcW w:w="462" w:type="dxa"/>
          </w:tcPr>
          <w:p w14:paraId="6654BBC5" w14:textId="77777777" w:rsidR="00343D58" w:rsidRDefault="00343D58" w:rsidP="006D197A">
            <w:pPr>
              <w:jc w:val="center"/>
              <w:rPr>
                <w:b/>
                <w:bCs/>
              </w:rPr>
            </w:pPr>
            <w:r>
              <w:rPr>
                <w:b/>
                <w:bCs/>
              </w:rPr>
              <w:t>#</w:t>
            </w:r>
          </w:p>
        </w:tc>
        <w:tc>
          <w:tcPr>
            <w:tcW w:w="3750" w:type="dxa"/>
          </w:tcPr>
          <w:p w14:paraId="5BB461F6" w14:textId="77777777" w:rsidR="00343D58" w:rsidRPr="001E5EA5" w:rsidRDefault="00343D58" w:rsidP="006D197A">
            <w:pPr>
              <w:jc w:val="center"/>
              <w:rPr>
                <w:b/>
                <w:bCs/>
              </w:rPr>
            </w:pPr>
            <w:r>
              <w:rPr>
                <w:b/>
                <w:bCs/>
              </w:rPr>
              <w:t>Test</w:t>
            </w:r>
          </w:p>
        </w:tc>
        <w:tc>
          <w:tcPr>
            <w:tcW w:w="4855" w:type="dxa"/>
          </w:tcPr>
          <w:p w14:paraId="321EFBB3" w14:textId="77777777" w:rsidR="00343D58" w:rsidRPr="001E5EA5" w:rsidRDefault="00343D58" w:rsidP="006D197A">
            <w:pPr>
              <w:jc w:val="center"/>
              <w:rPr>
                <w:b/>
                <w:bCs/>
              </w:rPr>
            </w:pPr>
            <w:r>
              <w:rPr>
                <w:b/>
                <w:bCs/>
              </w:rPr>
              <w:t>Expected Result</w:t>
            </w:r>
          </w:p>
        </w:tc>
      </w:tr>
      <w:tr w:rsidR="00343D58" w14:paraId="385318B7" w14:textId="77777777" w:rsidTr="006D197A">
        <w:tc>
          <w:tcPr>
            <w:tcW w:w="462" w:type="dxa"/>
          </w:tcPr>
          <w:p w14:paraId="5A79C88D" w14:textId="77777777" w:rsidR="00343D58" w:rsidRDefault="00343D58" w:rsidP="006D197A">
            <w:r>
              <w:t>1</w:t>
            </w:r>
          </w:p>
        </w:tc>
        <w:tc>
          <w:tcPr>
            <w:tcW w:w="3750" w:type="dxa"/>
          </w:tcPr>
          <w:p w14:paraId="0D0FBCEA" w14:textId="77777777" w:rsidR="00343D58" w:rsidRDefault="00343D58" w:rsidP="006D197A">
            <w:r>
              <w:t>Start Watchdog</w:t>
            </w:r>
          </w:p>
        </w:tc>
        <w:tc>
          <w:tcPr>
            <w:tcW w:w="4855" w:type="dxa"/>
          </w:tcPr>
          <w:p w14:paraId="2FCF21DE" w14:textId="77777777" w:rsidR="00343D58" w:rsidRDefault="00343D58" w:rsidP="006D197A">
            <w:r>
              <w:t>Starts TCP server</w:t>
            </w:r>
          </w:p>
        </w:tc>
      </w:tr>
      <w:tr w:rsidR="00343D58" w14:paraId="7D1DEA2B" w14:textId="77777777" w:rsidTr="006D197A">
        <w:tc>
          <w:tcPr>
            <w:tcW w:w="462" w:type="dxa"/>
          </w:tcPr>
          <w:p w14:paraId="66E800DD" w14:textId="77777777" w:rsidR="00343D58" w:rsidRDefault="00343D58" w:rsidP="006D197A">
            <w:r>
              <w:t>2</w:t>
            </w:r>
          </w:p>
        </w:tc>
        <w:tc>
          <w:tcPr>
            <w:tcW w:w="3750" w:type="dxa"/>
          </w:tcPr>
          <w:p w14:paraId="6D761D10" w14:textId="77777777" w:rsidR="00343D58" w:rsidRDefault="00343D58" w:rsidP="006D197A">
            <w:r>
              <w:t>Wait more than 10 seconds</w:t>
            </w:r>
          </w:p>
        </w:tc>
        <w:tc>
          <w:tcPr>
            <w:tcW w:w="4855" w:type="dxa"/>
          </w:tcPr>
          <w:p w14:paraId="6745D58A" w14:textId="77777777" w:rsidR="00343D58" w:rsidRDefault="00343D58" w:rsidP="006D197A">
            <w:r>
              <w:t>Closes Watchdog and TCP server</w:t>
            </w:r>
          </w:p>
        </w:tc>
      </w:tr>
      <w:tr w:rsidR="00343D58" w14:paraId="08B8DA8B" w14:textId="77777777" w:rsidTr="006D197A">
        <w:tc>
          <w:tcPr>
            <w:tcW w:w="462" w:type="dxa"/>
          </w:tcPr>
          <w:p w14:paraId="7FAD680E" w14:textId="77777777" w:rsidR="00343D58" w:rsidRDefault="00343D58" w:rsidP="006D197A">
            <w:r>
              <w:t>3</w:t>
            </w:r>
          </w:p>
        </w:tc>
        <w:tc>
          <w:tcPr>
            <w:tcW w:w="3750" w:type="dxa"/>
          </w:tcPr>
          <w:p w14:paraId="3A7DEBC7" w14:textId="77777777" w:rsidR="00343D58" w:rsidRDefault="00343D58" w:rsidP="006D197A">
            <w:r>
              <w:t>Start Client</w:t>
            </w:r>
          </w:p>
        </w:tc>
        <w:tc>
          <w:tcPr>
            <w:tcW w:w="4855" w:type="dxa"/>
          </w:tcPr>
          <w:p w14:paraId="0BCB1387" w14:textId="77777777" w:rsidR="00343D58" w:rsidRDefault="00343D58" w:rsidP="006D197A">
            <w:r>
              <w:t>Starts Client</w:t>
            </w:r>
          </w:p>
        </w:tc>
      </w:tr>
      <w:tr w:rsidR="00343D58" w14:paraId="445B8101" w14:textId="77777777" w:rsidTr="006D197A">
        <w:tc>
          <w:tcPr>
            <w:tcW w:w="462" w:type="dxa"/>
          </w:tcPr>
          <w:p w14:paraId="36A4B853" w14:textId="77777777" w:rsidR="00343D58" w:rsidRDefault="00343D58" w:rsidP="006D197A">
            <w:r>
              <w:t>4</w:t>
            </w:r>
          </w:p>
        </w:tc>
        <w:tc>
          <w:tcPr>
            <w:tcW w:w="3750" w:type="dxa"/>
          </w:tcPr>
          <w:p w14:paraId="684019F9" w14:textId="77777777" w:rsidR="00343D58" w:rsidRDefault="00343D58" w:rsidP="006D197A">
            <w:r>
              <w:t>Start UDP server</w:t>
            </w:r>
          </w:p>
        </w:tc>
        <w:tc>
          <w:tcPr>
            <w:tcW w:w="4855" w:type="dxa"/>
          </w:tcPr>
          <w:p w14:paraId="7E314CC8" w14:textId="77777777" w:rsidR="00343D58" w:rsidRDefault="00343D58" w:rsidP="006D197A">
            <w:r>
              <w:t>Starts UDP server</w:t>
            </w:r>
          </w:p>
        </w:tc>
      </w:tr>
      <w:tr w:rsidR="00343D58" w14:paraId="1B9709EE" w14:textId="77777777" w:rsidTr="006D197A">
        <w:tc>
          <w:tcPr>
            <w:tcW w:w="462" w:type="dxa"/>
          </w:tcPr>
          <w:p w14:paraId="0570D005" w14:textId="77777777" w:rsidR="00343D58" w:rsidRDefault="00343D58" w:rsidP="006D197A">
            <w:r>
              <w:t>5</w:t>
            </w:r>
          </w:p>
        </w:tc>
        <w:tc>
          <w:tcPr>
            <w:tcW w:w="3750" w:type="dxa"/>
          </w:tcPr>
          <w:p w14:paraId="53E8FC53" w14:textId="77777777" w:rsidR="00343D58" w:rsidRDefault="00343D58" w:rsidP="006D197A">
            <w:r>
              <w:t>Send UDP broadcast to Client</w:t>
            </w:r>
          </w:p>
        </w:tc>
        <w:tc>
          <w:tcPr>
            <w:tcW w:w="4855" w:type="dxa"/>
          </w:tcPr>
          <w:p w14:paraId="2C24D1F2" w14:textId="77777777" w:rsidR="00343D58" w:rsidRDefault="00343D58" w:rsidP="006D197A">
            <w:r>
              <w:t>Receive UDP server IP and port</w:t>
            </w:r>
          </w:p>
        </w:tc>
      </w:tr>
      <w:tr w:rsidR="00343D58" w14:paraId="73AE7C34" w14:textId="77777777" w:rsidTr="006D197A">
        <w:tc>
          <w:tcPr>
            <w:tcW w:w="462" w:type="dxa"/>
          </w:tcPr>
          <w:p w14:paraId="0C64C136" w14:textId="77777777" w:rsidR="00343D58" w:rsidRDefault="00343D58" w:rsidP="006D197A">
            <w:r>
              <w:t>6</w:t>
            </w:r>
          </w:p>
        </w:tc>
        <w:tc>
          <w:tcPr>
            <w:tcW w:w="3750" w:type="dxa"/>
          </w:tcPr>
          <w:p w14:paraId="1054EE9D" w14:textId="77777777" w:rsidR="00343D58" w:rsidRDefault="00343D58" w:rsidP="006D197A">
            <w:r>
              <w:t>Close UDP server</w:t>
            </w:r>
          </w:p>
        </w:tc>
        <w:tc>
          <w:tcPr>
            <w:tcW w:w="4855" w:type="dxa"/>
          </w:tcPr>
          <w:p w14:paraId="2552C724" w14:textId="77777777" w:rsidR="00343D58" w:rsidRDefault="00343D58" w:rsidP="006D197A">
            <w:r>
              <w:t>Closes UDP server</w:t>
            </w:r>
          </w:p>
        </w:tc>
      </w:tr>
      <w:tr w:rsidR="00343D58" w14:paraId="377CE9EB" w14:textId="77777777" w:rsidTr="006D197A">
        <w:tc>
          <w:tcPr>
            <w:tcW w:w="462" w:type="dxa"/>
          </w:tcPr>
          <w:p w14:paraId="07DFC5B7" w14:textId="77777777" w:rsidR="00343D58" w:rsidRDefault="00343D58" w:rsidP="006D197A">
            <w:r>
              <w:t>7</w:t>
            </w:r>
          </w:p>
        </w:tc>
        <w:tc>
          <w:tcPr>
            <w:tcW w:w="3750" w:type="dxa"/>
          </w:tcPr>
          <w:p w14:paraId="2EB0A378" w14:textId="77777777" w:rsidR="00343D58" w:rsidRDefault="00343D58" w:rsidP="006D197A">
            <w:r>
              <w:t>Start TCP server</w:t>
            </w:r>
          </w:p>
        </w:tc>
        <w:tc>
          <w:tcPr>
            <w:tcW w:w="4855" w:type="dxa"/>
          </w:tcPr>
          <w:p w14:paraId="497C0FF4" w14:textId="77777777" w:rsidR="00343D58" w:rsidRDefault="00343D58" w:rsidP="006D197A">
            <w:r>
              <w:t>Starts TCP server</w:t>
            </w:r>
          </w:p>
        </w:tc>
      </w:tr>
      <w:tr w:rsidR="00343D58" w14:paraId="6B8D445E" w14:textId="77777777" w:rsidTr="006D197A">
        <w:tc>
          <w:tcPr>
            <w:tcW w:w="462" w:type="dxa"/>
          </w:tcPr>
          <w:p w14:paraId="4E26B3E3" w14:textId="77777777" w:rsidR="00343D58" w:rsidRDefault="00343D58" w:rsidP="006D197A">
            <w:r>
              <w:t>8</w:t>
            </w:r>
          </w:p>
        </w:tc>
        <w:tc>
          <w:tcPr>
            <w:tcW w:w="3750" w:type="dxa"/>
          </w:tcPr>
          <w:p w14:paraId="3DCFEB4C" w14:textId="77777777" w:rsidR="00343D58" w:rsidRDefault="00343D58" w:rsidP="006D197A">
            <w:r>
              <w:t>Send identifier to TCP server</w:t>
            </w:r>
          </w:p>
        </w:tc>
        <w:tc>
          <w:tcPr>
            <w:tcW w:w="4855" w:type="dxa"/>
          </w:tcPr>
          <w:p w14:paraId="6C82A8A9" w14:textId="77777777" w:rsidR="00343D58" w:rsidRDefault="00343D58" w:rsidP="006D197A">
            <w:r>
              <w:t>Receive error message</w:t>
            </w:r>
          </w:p>
        </w:tc>
      </w:tr>
      <w:tr w:rsidR="00343D58" w14:paraId="51049350" w14:textId="77777777" w:rsidTr="006D197A">
        <w:tc>
          <w:tcPr>
            <w:tcW w:w="462" w:type="dxa"/>
          </w:tcPr>
          <w:p w14:paraId="2584B66C" w14:textId="77777777" w:rsidR="00343D58" w:rsidRDefault="00343D58" w:rsidP="006D197A">
            <w:r>
              <w:t>9</w:t>
            </w:r>
          </w:p>
        </w:tc>
        <w:tc>
          <w:tcPr>
            <w:tcW w:w="3750" w:type="dxa"/>
          </w:tcPr>
          <w:p w14:paraId="6F5712D7" w14:textId="77777777" w:rsidR="00343D58" w:rsidRDefault="00343D58" w:rsidP="006D197A">
            <w:r>
              <w:t>Send identifier followed by resource to TCP server</w:t>
            </w:r>
          </w:p>
        </w:tc>
        <w:tc>
          <w:tcPr>
            <w:tcW w:w="4855" w:type="dxa"/>
          </w:tcPr>
          <w:p w14:paraId="7A7AB87D" w14:textId="77777777" w:rsidR="00343D58" w:rsidRDefault="00343D58" w:rsidP="006D197A">
            <w:r>
              <w:t>Receive acknowledgement of message receipt message</w:t>
            </w:r>
          </w:p>
        </w:tc>
      </w:tr>
      <w:tr w:rsidR="00343D58" w14:paraId="7F5DEF99" w14:textId="77777777" w:rsidTr="006D197A">
        <w:tc>
          <w:tcPr>
            <w:tcW w:w="462" w:type="dxa"/>
          </w:tcPr>
          <w:p w14:paraId="3794404D" w14:textId="77777777" w:rsidR="00343D58" w:rsidRDefault="00343D58" w:rsidP="006D197A">
            <w:r>
              <w:t>10</w:t>
            </w:r>
          </w:p>
        </w:tc>
        <w:tc>
          <w:tcPr>
            <w:tcW w:w="3750" w:type="dxa"/>
          </w:tcPr>
          <w:p w14:paraId="4D739473" w14:textId="77777777" w:rsidR="00343D58" w:rsidRDefault="00343D58" w:rsidP="006D197A">
            <w:r>
              <w:t>Send identifier to TCP server</w:t>
            </w:r>
          </w:p>
        </w:tc>
        <w:tc>
          <w:tcPr>
            <w:tcW w:w="4855" w:type="dxa"/>
          </w:tcPr>
          <w:p w14:paraId="6612EEBF" w14:textId="77777777" w:rsidR="00343D58" w:rsidRDefault="00343D58" w:rsidP="006D197A">
            <w:r>
              <w:t>Receive resource</w:t>
            </w:r>
          </w:p>
        </w:tc>
      </w:tr>
      <w:tr w:rsidR="00343D58" w14:paraId="6AEF91EF" w14:textId="77777777" w:rsidTr="006D197A">
        <w:tc>
          <w:tcPr>
            <w:tcW w:w="462" w:type="dxa"/>
          </w:tcPr>
          <w:p w14:paraId="51BDB518" w14:textId="77777777" w:rsidR="00343D58" w:rsidRDefault="00343D58" w:rsidP="006D197A">
            <w:r>
              <w:t>11</w:t>
            </w:r>
          </w:p>
        </w:tc>
        <w:tc>
          <w:tcPr>
            <w:tcW w:w="3750" w:type="dxa"/>
          </w:tcPr>
          <w:p w14:paraId="75D944F0" w14:textId="77777777" w:rsidR="00343D58" w:rsidRDefault="00343D58" w:rsidP="006D197A">
            <w:r>
              <w:t>Close TCP server</w:t>
            </w:r>
          </w:p>
        </w:tc>
        <w:tc>
          <w:tcPr>
            <w:tcW w:w="4855" w:type="dxa"/>
          </w:tcPr>
          <w:p w14:paraId="2B36A89E" w14:textId="77777777" w:rsidR="00343D58" w:rsidRDefault="00343D58" w:rsidP="006D197A">
            <w:r>
              <w:t>Closes TCP server</w:t>
            </w:r>
          </w:p>
        </w:tc>
      </w:tr>
      <w:tr w:rsidR="00343D58" w14:paraId="59D4E790" w14:textId="77777777" w:rsidTr="006D197A">
        <w:tc>
          <w:tcPr>
            <w:tcW w:w="462" w:type="dxa"/>
          </w:tcPr>
          <w:p w14:paraId="03BE642E" w14:textId="77777777" w:rsidR="00343D58" w:rsidRDefault="00343D58" w:rsidP="006D197A">
            <w:r>
              <w:t>12</w:t>
            </w:r>
          </w:p>
        </w:tc>
        <w:tc>
          <w:tcPr>
            <w:tcW w:w="3750" w:type="dxa"/>
          </w:tcPr>
          <w:p w14:paraId="3A15F0FC" w14:textId="77777777" w:rsidR="00343D58" w:rsidRDefault="00343D58" w:rsidP="006D197A">
            <w:r>
              <w:t>Start TCP server</w:t>
            </w:r>
          </w:p>
        </w:tc>
        <w:tc>
          <w:tcPr>
            <w:tcW w:w="4855" w:type="dxa"/>
          </w:tcPr>
          <w:p w14:paraId="76CAB6D4" w14:textId="77777777" w:rsidR="00343D58" w:rsidRDefault="00343D58" w:rsidP="006D197A">
            <w:r>
              <w:t>Starts TCP server</w:t>
            </w:r>
          </w:p>
        </w:tc>
      </w:tr>
      <w:tr w:rsidR="00343D58" w14:paraId="654A7305" w14:textId="77777777" w:rsidTr="006D197A">
        <w:tc>
          <w:tcPr>
            <w:tcW w:w="462" w:type="dxa"/>
          </w:tcPr>
          <w:p w14:paraId="57C46597" w14:textId="77777777" w:rsidR="00343D58" w:rsidRDefault="00343D58" w:rsidP="006D197A">
            <w:r>
              <w:t>13</w:t>
            </w:r>
          </w:p>
        </w:tc>
        <w:tc>
          <w:tcPr>
            <w:tcW w:w="3750" w:type="dxa"/>
          </w:tcPr>
          <w:p w14:paraId="247A2960" w14:textId="77777777" w:rsidR="00343D58" w:rsidRDefault="00343D58" w:rsidP="006D197A">
            <w:r>
              <w:t>Send identifier to TCP server</w:t>
            </w:r>
          </w:p>
        </w:tc>
        <w:tc>
          <w:tcPr>
            <w:tcW w:w="4855" w:type="dxa"/>
          </w:tcPr>
          <w:p w14:paraId="7D920157" w14:textId="77777777" w:rsidR="00343D58" w:rsidRDefault="00343D58" w:rsidP="006D197A">
            <w:r>
              <w:t>Receive resource</w:t>
            </w:r>
          </w:p>
        </w:tc>
      </w:tr>
      <w:tr w:rsidR="00343D58" w14:paraId="29D707FD" w14:textId="77777777" w:rsidTr="006D197A">
        <w:tc>
          <w:tcPr>
            <w:tcW w:w="462" w:type="dxa"/>
          </w:tcPr>
          <w:p w14:paraId="742B6FF0" w14:textId="77777777" w:rsidR="00343D58" w:rsidRDefault="00343D58" w:rsidP="006D197A">
            <w:r>
              <w:t>14</w:t>
            </w:r>
          </w:p>
        </w:tc>
        <w:tc>
          <w:tcPr>
            <w:tcW w:w="3750" w:type="dxa"/>
          </w:tcPr>
          <w:p w14:paraId="41724452" w14:textId="77777777" w:rsidR="00343D58" w:rsidRDefault="00343D58" w:rsidP="006D197A">
            <w:r>
              <w:t>Close TCP server</w:t>
            </w:r>
          </w:p>
        </w:tc>
        <w:tc>
          <w:tcPr>
            <w:tcW w:w="4855" w:type="dxa"/>
          </w:tcPr>
          <w:p w14:paraId="57B3DAA0" w14:textId="77777777" w:rsidR="00343D58" w:rsidRDefault="00343D58" w:rsidP="006D197A">
            <w:r>
              <w:t>Closes TCP server</w:t>
            </w:r>
          </w:p>
        </w:tc>
      </w:tr>
      <w:tr w:rsidR="00343D58" w14:paraId="619D4550" w14:textId="77777777" w:rsidTr="006D197A">
        <w:tc>
          <w:tcPr>
            <w:tcW w:w="462" w:type="dxa"/>
          </w:tcPr>
          <w:p w14:paraId="395A42E9" w14:textId="77777777" w:rsidR="00343D58" w:rsidRDefault="00343D58" w:rsidP="006D197A">
            <w:r>
              <w:t>15</w:t>
            </w:r>
          </w:p>
        </w:tc>
        <w:tc>
          <w:tcPr>
            <w:tcW w:w="3750" w:type="dxa"/>
          </w:tcPr>
          <w:p w14:paraId="56C5C1DB" w14:textId="77777777" w:rsidR="00343D58" w:rsidRDefault="00343D58" w:rsidP="006D197A">
            <w:r>
              <w:t>Close Client</w:t>
            </w:r>
          </w:p>
        </w:tc>
        <w:tc>
          <w:tcPr>
            <w:tcW w:w="4855" w:type="dxa"/>
          </w:tcPr>
          <w:p w14:paraId="7BAAC6E5" w14:textId="77777777" w:rsidR="00343D58" w:rsidRDefault="00343D58" w:rsidP="006D197A">
            <w:r>
              <w:t>Closes Client</w:t>
            </w:r>
          </w:p>
        </w:tc>
      </w:tr>
      <w:tr w:rsidR="00343D58" w14:paraId="3F91C9B6" w14:textId="77777777" w:rsidTr="006D197A">
        <w:tc>
          <w:tcPr>
            <w:tcW w:w="462" w:type="dxa"/>
          </w:tcPr>
          <w:p w14:paraId="6978ED4B" w14:textId="77777777" w:rsidR="00343D58" w:rsidRDefault="00343D58" w:rsidP="006D197A">
            <w:r>
              <w:t>16</w:t>
            </w:r>
          </w:p>
        </w:tc>
        <w:tc>
          <w:tcPr>
            <w:tcW w:w="3750" w:type="dxa"/>
          </w:tcPr>
          <w:p w14:paraId="5F345147" w14:textId="77777777" w:rsidR="00343D58" w:rsidRDefault="00343D58" w:rsidP="006D197A">
            <w:r>
              <w:t>Start Tests</w:t>
            </w:r>
          </w:p>
        </w:tc>
        <w:tc>
          <w:tcPr>
            <w:tcW w:w="4855" w:type="dxa"/>
          </w:tcPr>
          <w:p w14:paraId="751EF45F" w14:textId="77777777" w:rsidR="00343D58" w:rsidRDefault="00343D58" w:rsidP="006D197A">
            <w:r>
              <w:t>Starts Tests</w:t>
            </w:r>
          </w:p>
        </w:tc>
      </w:tr>
      <w:tr w:rsidR="00343D58" w14:paraId="5F541EE4" w14:textId="77777777" w:rsidTr="006D197A">
        <w:tc>
          <w:tcPr>
            <w:tcW w:w="462" w:type="dxa"/>
          </w:tcPr>
          <w:p w14:paraId="56F425DB" w14:textId="77777777" w:rsidR="00343D58" w:rsidRDefault="00343D58" w:rsidP="006D197A">
            <w:r>
              <w:t>17</w:t>
            </w:r>
          </w:p>
        </w:tc>
        <w:tc>
          <w:tcPr>
            <w:tcW w:w="3750" w:type="dxa"/>
          </w:tcPr>
          <w:p w14:paraId="6F5D1B1F" w14:textId="77777777" w:rsidR="00343D58" w:rsidRDefault="00343D58" w:rsidP="006D197A">
            <w:r>
              <w:t>Start threading test</w:t>
            </w:r>
          </w:p>
        </w:tc>
        <w:tc>
          <w:tcPr>
            <w:tcW w:w="4855" w:type="dxa"/>
          </w:tcPr>
          <w:p w14:paraId="61E668EC" w14:textId="77777777" w:rsidR="00343D58" w:rsidRDefault="00343D58" w:rsidP="006D197A">
            <w:r>
              <w:t>Starts TCP server</w:t>
            </w:r>
          </w:p>
        </w:tc>
      </w:tr>
      <w:tr w:rsidR="00343D58" w:rsidRPr="00211938" w14:paraId="163BC2F4" w14:textId="77777777" w:rsidTr="006D197A">
        <w:tc>
          <w:tcPr>
            <w:tcW w:w="462" w:type="dxa"/>
          </w:tcPr>
          <w:p w14:paraId="39320604" w14:textId="77777777" w:rsidR="00343D58" w:rsidRDefault="00343D58" w:rsidP="006D197A">
            <w:r>
              <w:t>18</w:t>
            </w:r>
          </w:p>
        </w:tc>
        <w:tc>
          <w:tcPr>
            <w:tcW w:w="3750" w:type="dxa"/>
          </w:tcPr>
          <w:p w14:paraId="4F1DA497" w14:textId="77777777" w:rsidR="00343D58" w:rsidRDefault="00343D58" w:rsidP="006D197A">
            <w:r>
              <w:t>Test 10 concurrent threads</w:t>
            </w:r>
          </w:p>
        </w:tc>
        <w:tc>
          <w:tcPr>
            <w:tcW w:w="4855" w:type="dxa"/>
          </w:tcPr>
          <w:p w14:paraId="3F40063A" w14:textId="77777777" w:rsidR="00343D58" w:rsidRPr="00211938" w:rsidRDefault="00343D58" w:rsidP="006D197A">
            <w:pPr>
              <w:rPr>
                <w:lang w:val="fr-FR"/>
              </w:rPr>
            </w:pPr>
            <w:r w:rsidRPr="00211938">
              <w:rPr>
                <w:lang w:val="fr-FR"/>
              </w:rPr>
              <w:t>TCP server accepts 10 concurrent messages</w:t>
            </w:r>
          </w:p>
        </w:tc>
      </w:tr>
      <w:tr w:rsidR="00343D58" w:rsidRPr="00211938" w14:paraId="304CBF5E" w14:textId="77777777" w:rsidTr="006D197A">
        <w:tc>
          <w:tcPr>
            <w:tcW w:w="462" w:type="dxa"/>
          </w:tcPr>
          <w:p w14:paraId="0DB2C2FD" w14:textId="77777777" w:rsidR="00343D58" w:rsidRDefault="00343D58" w:rsidP="006D197A">
            <w:r>
              <w:t>19</w:t>
            </w:r>
          </w:p>
        </w:tc>
        <w:tc>
          <w:tcPr>
            <w:tcW w:w="3750" w:type="dxa"/>
          </w:tcPr>
          <w:p w14:paraId="1DEF2E2B" w14:textId="77777777" w:rsidR="00343D58" w:rsidRDefault="00343D58" w:rsidP="006D197A">
            <w:r>
              <w:t>Test 20 concurrent threads</w:t>
            </w:r>
          </w:p>
        </w:tc>
        <w:tc>
          <w:tcPr>
            <w:tcW w:w="4855" w:type="dxa"/>
          </w:tcPr>
          <w:p w14:paraId="7BCADB51" w14:textId="77777777" w:rsidR="00343D58" w:rsidRPr="00211938" w:rsidRDefault="00343D58" w:rsidP="006D197A">
            <w:pPr>
              <w:rPr>
                <w:lang w:val="fr-FR"/>
              </w:rPr>
            </w:pPr>
            <w:r w:rsidRPr="00211938">
              <w:rPr>
                <w:lang w:val="fr-FR"/>
              </w:rPr>
              <w:t>TCP server accepts 20 concurrent messages</w:t>
            </w:r>
          </w:p>
        </w:tc>
      </w:tr>
      <w:tr w:rsidR="00343D58" w:rsidRPr="00211938" w14:paraId="118C4013" w14:textId="77777777" w:rsidTr="006D197A">
        <w:tc>
          <w:tcPr>
            <w:tcW w:w="462" w:type="dxa"/>
          </w:tcPr>
          <w:p w14:paraId="0B564641" w14:textId="77777777" w:rsidR="00343D58" w:rsidRDefault="00343D58" w:rsidP="006D197A">
            <w:r>
              <w:t>20</w:t>
            </w:r>
          </w:p>
        </w:tc>
        <w:tc>
          <w:tcPr>
            <w:tcW w:w="3750" w:type="dxa"/>
          </w:tcPr>
          <w:p w14:paraId="07D1DB92" w14:textId="77777777" w:rsidR="00343D58" w:rsidRDefault="00343D58" w:rsidP="006D197A">
            <w:r>
              <w:t>Test 30 concurrent threads</w:t>
            </w:r>
          </w:p>
        </w:tc>
        <w:tc>
          <w:tcPr>
            <w:tcW w:w="4855" w:type="dxa"/>
          </w:tcPr>
          <w:p w14:paraId="18E12D1C" w14:textId="77777777" w:rsidR="00343D58" w:rsidRPr="00211938" w:rsidRDefault="00343D58" w:rsidP="006D197A">
            <w:pPr>
              <w:rPr>
                <w:lang w:val="fr-FR"/>
              </w:rPr>
            </w:pPr>
            <w:r w:rsidRPr="00211938">
              <w:rPr>
                <w:lang w:val="fr-FR"/>
              </w:rPr>
              <w:t>TCP server accepts 30 concurrent messages</w:t>
            </w:r>
          </w:p>
        </w:tc>
      </w:tr>
      <w:tr w:rsidR="00343D58" w:rsidRPr="00211938" w14:paraId="16B83A3C" w14:textId="77777777" w:rsidTr="006D197A">
        <w:tc>
          <w:tcPr>
            <w:tcW w:w="462" w:type="dxa"/>
          </w:tcPr>
          <w:p w14:paraId="4C82D585" w14:textId="77777777" w:rsidR="00343D58" w:rsidRDefault="00343D58" w:rsidP="006D197A">
            <w:r>
              <w:t>21</w:t>
            </w:r>
          </w:p>
        </w:tc>
        <w:tc>
          <w:tcPr>
            <w:tcW w:w="3750" w:type="dxa"/>
          </w:tcPr>
          <w:p w14:paraId="52462722" w14:textId="77777777" w:rsidR="00343D58" w:rsidRDefault="00343D58" w:rsidP="006D197A">
            <w:r>
              <w:t>Test 100 concurrent threads</w:t>
            </w:r>
          </w:p>
        </w:tc>
        <w:tc>
          <w:tcPr>
            <w:tcW w:w="4855" w:type="dxa"/>
          </w:tcPr>
          <w:p w14:paraId="685818B1" w14:textId="77777777" w:rsidR="00343D58" w:rsidRPr="00211938" w:rsidRDefault="00343D58" w:rsidP="006D197A">
            <w:pPr>
              <w:rPr>
                <w:lang w:val="fr-FR"/>
              </w:rPr>
            </w:pPr>
            <w:r w:rsidRPr="00211938">
              <w:rPr>
                <w:lang w:val="fr-FR"/>
              </w:rPr>
              <w:t>TCP server accepts 100 concurrent messages</w:t>
            </w:r>
          </w:p>
        </w:tc>
      </w:tr>
      <w:tr w:rsidR="00343D58" w14:paraId="7CB548FA" w14:textId="77777777" w:rsidTr="006D197A">
        <w:tc>
          <w:tcPr>
            <w:tcW w:w="462" w:type="dxa"/>
          </w:tcPr>
          <w:p w14:paraId="349ED3E8" w14:textId="77777777" w:rsidR="00343D58" w:rsidRDefault="00343D58" w:rsidP="006D197A">
            <w:r>
              <w:t>22</w:t>
            </w:r>
          </w:p>
        </w:tc>
        <w:tc>
          <w:tcPr>
            <w:tcW w:w="3750" w:type="dxa"/>
          </w:tcPr>
          <w:p w14:paraId="4C344964" w14:textId="77777777" w:rsidR="00343D58" w:rsidRDefault="00343D58" w:rsidP="006D197A">
            <w:r>
              <w:t>Start Capture the Campus!</w:t>
            </w:r>
          </w:p>
        </w:tc>
        <w:tc>
          <w:tcPr>
            <w:tcW w:w="4855" w:type="dxa"/>
          </w:tcPr>
          <w:p w14:paraId="0CF06091" w14:textId="77777777" w:rsidR="00343D58" w:rsidRDefault="00343D58" w:rsidP="006D197A">
            <w:r>
              <w:t>Starts Capture the Campus!</w:t>
            </w:r>
          </w:p>
        </w:tc>
      </w:tr>
      <w:tr w:rsidR="00343D58" w14:paraId="08172AF9" w14:textId="77777777" w:rsidTr="006D197A">
        <w:tc>
          <w:tcPr>
            <w:tcW w:w="462" w:type="dxa"/>
          </w:tcPr>
          <w:p w14:paraId="51BDA8C3" w14:textId="77777777" w:rsidR="00343D58" w:rsidRDefault="00343D58" w:rsidP="006D197A">
            <w:r>
              <w:t>23</w:t>
            </w:r>
          </w:p>
        </w:tc>
        <w:tc>
          <w:tcPr>
            <w:tcW w:w="3750" w:type="dxa"/>
          </w:tcPr>
          <w:p w14:paraId="74002A1C" w14:textId="77777777" w:rsidR="00343D58" w:rsidRDefault="00343D58" w:rsidP="006D197A">
            <w:r>
              <w:t>Select single player game</w:t>
            </w:r>
          </w:p>
        </w:tc>
        <w:tc>
          <w:tcPr>
            <w:tcW w:w="4855" w:type="dxa"/>
          </w:tcPr>
          <w:p w14:paraId="455C7C3E" w14:textId="77777777" w:rsidR="00343D58" w:rsidRDefault="00343D58" w:rsidP="006D197A">
            <w:r>
              <w:t>Starts Set activity and camera moves to current location</w:t>
            </w:r>
          </w:p>
        </w:tc>
      </w:tr>
      <w:tr w:rsidR="00343D58" w14:paraId="249E82EE" w14:textId="77777777" w:rsidTr="006D197A">
        <w:tc>
          <w:tcPr>
            <w:tcW w:w="462" w:type="dxa"/>
          </w:tcPr>
          <w:p w14:paraId="7BD83AC4" w14:textId="77777777" w:rsidR="00343D58" w:rsidRDefault="00343D58" w:rsidP="006D197A">
            <w:r>
              <w:t>24</w:t>
            </w:r>
          </w:p>
        </w:tc>
        <w:tc>
          <w:tcPr>
            <w:tcW w:w="3750" w:type="dxa"/>
          </w:tcPr>
          <w:p w14:paraId="315366C4" w14:textId="77777777" w:rsidR="00343D58" w:rsidRDefault="00343D58" w:rsidP="006D197A">
            <w:r>
              <w:t>Select back</w:t>
            </w:r>
          </w:p>
        </w:tc>
        <w:tc>
          <w:tcPr>
            <w:tcW w:w="4855" w:type="dxa"/>
          </w:tcPr>
          <w:p w14:paraId="679A46E4" w14:textId="77777777" w:rsidR="00343D58" w:rsidRDefault="00343D58" w:rsidP="006D197A">
            <w:r>
              <w:t>Returns to Menu activity</w:t>
            </w:r>
          </w:p>
        </w:tc>
      </w:tr>
      <w:tr w:rsidR="00343D58" w14:paraId="170F0832" w14:textId="77777777" w:rsidTr="006D197A">
        <w:tc>
          <w:tcPr>
            <w:tcW w:w="462" w:type="dxa"/>
          </w:tcPr>
          <w:p w14:paraId="70119FBA" w14:textId="101AB0DB" w:rsidR="00343D58" w:rsidRDefault="006D197A" w:rsidP="006D197A">
            <w:r>
              <w:t>25</w:t>
            </w:r>
          </w:p>
        </w:tc>
        <w:tc>
          <w:tcPr>
            <w:tcW w:w="3750" w:type="dxa"/>
          </w:tcPr>
          <w:p w14:paraId="6F299668" w14:textId="77777777" w:rsidR="00343D58" w:rsidRDefault="00343D58" w:rsidP="006D197A">
            <w:r>
              <w:t>Select single player game</w:t>
            </w:r>
          </w:p>
        </w:tc>
        <w:tc>
          <w:tcPr>
            <w:tcW w:w="4855" w:type="dxa"/>
          </w:tcPr>
          <w:p w14:paraId="297C0D18" w14:textId="6552B096" w:rsidR="00343D58" w:rsidRDefault="00A276E8" w:rsidP="006D197A">
            <w:r>
              <w:t>Starts Set activity and camera moves to current location</w:t>
            </w:r>
          </w:p>
        </w:tc>
      </w:tr>
      <w:tr w:rsidR="00343D58" w14:paraId="77105146" w14:textId="77777777" w:rsidTr="006D197A">
        <w:tc>
          <w:tcPr>
            <w:tcW w:w="462" w:type="dxa"/>
          </w:tcPr>
          <w:p w14:paraId="36BA1BAA" w14:textId="0DBDE27B" w:rsidR="00343D58" w:rsidRDefault="006D197A" w:rsidP="006D197A">
            <w:r>
              <w:t>26</w:t>
            </w:r>
          </w:p>
        </w:tc>
        <w:tc>
          <w:tcPr>
            <w:tcW w:w="3750" w:type="dxa"/>
          </w:tcPr>
          <w:p w14:paraId="1CC416C3" w14:textId="77777777" w:rsidR="00343D58" w:rsidRDefault="00343D58" w:rsidP="006D197A">
            <w:r>
              <w:t>Select start game</w:t>
            </w:r>
          </w:p>
        </w:tc>
        <w:tc>
          <w:tcPr>
            <w:tcW w:w="4855" w:type="dxa"/>
          </w:tcPr>
          <w:p w14:paraId="29A9EDB0" w14:textId="77777777" w:rsidR="00343D58" w:rsidRDefault="00343D58" w:rsidP="006D197A">
            <w:r>
              <w:t>Game does not start</w:t>
            </w:r>
          </w:p>
        </w:tc>
      </w:tr>
      <w:tr w:rsidR="00343D58" w14:paraId="2251F491" w14:textId="77777777" w:rsidTr="006D197A">
        <w:tc>
          <w:tcPr>
            <w:tcW w:w="462" w:type="dxa"/>
          </w:tcPr>
          <w:p w14:paraId="480AF08D" w14:textId="2212BD61" w:rsidR="00343D58" w:rsidRDefault="006D197A" w:rsidP="006D197A">
            <w:r>
              <w:t>27</w:t>
            </w:r>
          </w:p>
        </w:tc>
        <w:tc>
          <w:tcPr>
            <w:tcW w:w="3750" w:type="dxa"/>
          </w:tcPr>
          <w:p w14:paraId="66BB3074" w14:textId="77777777" w:rsidR="00343D58" w:rsidRDefault="00343D58" w:rsidP="006D197A">
            <w:r>
              <w:t>Select single player game</w:t>
            </w:r>
          </w:p>
        </w:tc>
        <w:tc>
          <w:tcPr>
            <w:tcW w:w="4855" w:type="dxa"/>
          </w:tcPr>
          <w:p w14:paraId="363ECD2C" w14:textId="77777777" w:rsidR="00343D58" w:rsidRDefault="00343D58" w:rsidP="006D197A">
            <w:r>
              <w:t>Starts Set activity and camera moves to current location</w:t>
            </w:r>
          </w:p>
        </w:tc>
      </w:tr>
      <w:tr w:rsidR="00343D58" w14:paraId="043D47EF" w14:textId="77777777" w:rsidTr="006D197A">
        <w:tc>
          <w:tcPr>
            <w:tcW w:w="462" w:type="dxa"/>
          </w:tcPr>
          <w:p w14:paraId="3D202183" w14:textId="0B5C3007" w:rsidR="00343D58" w:rsidRDefault="006D197A" w:rsidP="006D197A">
            <w:r>
              <w:t>28</w:t>
            </w:r>
          </w:p>
        </w:tc>
        <w:tc>
          <w:tcPr>
            <w:tcW w:w="3750" w:type="dxa"/>
          </w:tcPr>
          <w:p w14:paraId="14B27955" w14:textId="77777777" w:rsidR="00343D58" w:rsidRDefault="00343D58" w:rsidP="006D197A">
            <w:r>
              <w:t>Select select first flag</w:t>
            </w:r>
          </w:p>
        </w:tc>
        <w:tc>
          <w:tcPr>
            <w:tcW w:w="4855" w:type="dxa"/>
          </w:tcPr>
          <w:p w14:paraId="1DE56415" w14:textId="77777777" w:rsidR="00343D58" w:rsidRDefault="00343D58" w:rsidP="006D197A">
            <w:r>
              <w:t>Able to place first flag on map</w:t>
            </w:r>
          </w:p>
        </w:tc>
      </w:tr>
      <w:tr w:rsidR="00343D58" w14:paraId="31392CD8" w14:textId="77777777" w:rsidTr="006D197A">
        <w:tc>
          <w:tcPr>
            <w:tcW w:w="462" w:type="dxa"/>
          </w:tcPr>
          <w:p w14:paraId="3DFD482F" w14:textId="44B6D8AB" w:rsidR="00343D58" w:rsidRDefault="006D197A" w:rsidP="006D197A">
            <w:r>
              <w:lastRenderedPageBreak/>
              <w:t>29</w:t>
            </w:r>
          </w:p>
        </w:tc>
        <w:tc>
          <w:tcPr>
            <w:tcW w:w="3750" w:type="dxa"/>
          </w:tcPr>
          <w:p w14:paraId="38C6FAEE" w14:textId="77777777" w:rsidR="00343D58" w:rsidRDefault="00343D58" w:rsidP="006D197A">
            <w:r>
              <w:t>Select a location on the map</w:t>
            </w:r>
          </w:p>
        </w:tc>
        <w:tc>
          <w:tcPr>
            <w:tcW w:w="4855" w:type="dxa"/>
          </w:tcPr>
          <w:p w14:paraId="44955DB8" w14:textId="77777777" w:rsidR="00343D58" w:rsidRDefault="00343D58" w:rsidP="006D197A">
            <w:r>
              <w:t>The first flag is placed at that location on the map</w:t>
            </w:r>
          </w:p>
        </w:tc>
      </w:tr>
      <w:tr w:rsidR="00343D58" w14:paraId="3BE225E6" w14:textId="77777777" w:rsidTr="006D197A">
        <w:tc>
          <w:tcPr>
            <w:tcW w:w="462" w:type="dxa"/>
          </w:tcPr>
          <w:p w14:paraId="797A1B81" w14:textId="7EF24B7A" w:rsidR="00343D58" w:rsidRDefault="006D197A" w:rsidP="006D197A">
            <w:r>
              <w:t>30</w:t>
            </w:r>
          </w:p>
        </w:tc>
        <w:tc>
          <w:tcPr>
            <w:tcW w:w="3750" w:type="dxa"/>
          </w:tcPr>
          <w:p w14:paraId="5C7E172D" w14:textId="77777777" w:rsidR="00343D58" w:rsidRDefault="00343D58" w:rsidP="006D197A">
            <w:r>
              <w:t>Select another location on the map</w:t>
            </w:r>
          </w:p>
        </w:tc>
        <w:tc>
          <w:tcPr>
            <w:tcW w:w="4855" w:type="dxa"/>
          </w:tcPr>
          <w:p w14:paraId="6C4C082A" w14:textId="77777777" w:rsidR="00343D58" w:rsidRDefault="00343D58" w:rsidP="006D197A">
            <w:r>
              <w:t>The first flag is placed at that location on the map</w:t>
            </w:r>
          </w:p>
        </w:tc>
      </w:tr>
      <w:tr w:rsidR="00343D58" w14:paraId="175AE665" w14:textId="77777777" w:rsidTr="006D197A">
        <w:tc>
          <w:tcPr>
            <w:tcW w:w="462" w:type="dxa"/>
          </w:tcPr>
          <w:p w14:paraId="6DD4BF18" w14:textId="494CDF59" w:rsidR="00343D58" w:rsidRDefault="006D197A" w:rsidP="006D197A">
            <w:r>
              <w:t>31</w:t>
            </w:r>
          </w:p>
        </w:tc>
        <w:tc>
          <w:tcPr>
            <w:tcW w:w="3750" w:type="dxa"/>
          </w:tcPr>
          <w:p w14:paraId="15B3F40E" w14:textId="77777777" w:rsidR="00343D58" w:rsidRDefault="00343D58" w:rsidP="006D197A">
            <w:r>
              <w:t>Select start game</w:t>
            </w:r>
          </w:p>
        </w:tc>
        <w:tc>
          <w:tcPr>
            <w:tcW w:w="4855" w:type="dxa"/>
          </w:tcPr>
          <w:p w14:paraId="33A68C23" w14:textId="77777777" w:rsidR="00343D58" w:rsidRDefault="00343D58" w:rsidP="006D197A">
            <w:r>
              <w:t>Game does not start</w:t>
            </w:r>
          </w:p>
        </w:tc>
      </w:tr>
      <w:tr w:rsidR="00343D58" w14:paraId="0DFC17E4" w14:textId="77777777" w:rsidTr="006D197A">
        <w:tc>
          <w:tcPr>
            <w:tcW w:w="462" w:type="dxa"/>
          </w:tcPr>
          <w:p w14:paraId="154575B4" w14:textId="543D0C19" w:rsidR="00343D58" w:rsidRDefault="006D197A" w:rsidP="006D197A">
            <w:r>
              <w:t>32</w:t>
            </w:r>
          </w:p>
        </w:tc>
        <w:tc>
          <w:tcPr>
            <w:tcW w:w="3750" w:type="dxa"/>
          </w:tcPr>
          <w:p w14:paraId="24C13908" w14:textId="77777777" w:rsidR="00343D58" w:rsidRDefault="00343D58" w:rsidP="006D197A">
            <w:r>
              <w:t>Select select second flag</w:t>
            </w:r>
          </w:p>
        </w:tc>
        <w:tc>
          <w:tcPr>
            <w:tcW w:w="4855" w:type="dxa"/>
          </w:tcPr>
          <w:p w14:paraId="23B5BC0E" w14:textId="77777777" w:rsidR="00343D58" w:rsidRDefault="00343D58" w:rsidP="006D197A">
            <w:r>
              <w:t>Able to place second flag on map</w:t>
            </w:r>
          </w:p>
        </w:tc>
      </w:tr>
      <w:tr w:rsidR="00343D58" w14:paraId="175EB9F1" w14:textId="77777777" w:rsidTr="006D197A">
        <w:tc>
          <w:tcPr>
            <w:tcW w:w="462" w:type="dxa"/>
          </w:tcPr>
          <w:p w14:paraId="1B2D3F27" w14:textId="3D333397" w:rsidR="00343D58" w:rsidRDefault="006D197A" w:rsidP="006D197A">
            <w:r>
              <w:t>33</w:t>
            </w:r>
          </w:p>
        </w:tc>
        <w:tc>
          <w:tcPr>
            <w:tcW w:w="3750" w:type="dxa"/>
          </w:tcPr>
          <w:p w14:paraId="31DC6CEC" w14:textId="77777777" w:rsidR="00343D58" w:rsidRDefault="00343D58" w:rsidP="006D197A">
            <w:r>
              <w:t>Select a location on the map</w:t>
            </w:r>
          </w:p>
        </w:tc>
        <w:tc>
          <w:tcPr>
            <w:tcW w:w="4855" w:type="dxa"/>
          </w:tcPr>
          <w:p w14:paraId="704B6496" w14:textId="77777777" w:rsidR="00343D58" w:rsidRDefault="00343D58" w:rsidP="006D197A">
            <w:r>
              <w:t>The second flag is placed at that location on the map</w:t>
            </w:r>
          </w:p>
        </w:tc>
      </w:tr>
      <w:tr w:rsidR="00343D58" w14:paraId="13B44337" w14:textId="77777777" w:rsidTr="006D197A">
        <w:tc>
          <w:tcPr>
            <w:tcW w:w="462" w:type="dxa"/>
          </w:tcPr>
          <w:p w14:paraId="28101850" w14:textId="5D808BFC" w:rsidR="00343D58" w:rsidRDefault="006D197A" w:rsidP="006D197A">
            <w:r>
              <w:t>34</w:t>
            </w:r>
          </w:p>
        </w:tc>
        <w:tc>
          <w:tcPr>
            <w:tcW w:w="3750" w:type="dxa"/>
          </w:tcPr>
          <w:p w14:paraId="0C816CAA" w14:textId="77777777" w:rsidR="00343D58" w:rsidRDefault="00343D58" w:rsidP="006D197A">
            <w:r>
              <w:t>Select another location on the map</w:t>
            </w:r>
          </w:p>
        </w:tc>
        <w:tc>
          <w:tcPr>
            <w:tcW w:w="4855" w:type="dxa"/>
          </w:tcPr>
          <w:p w14:paraId="5C3260B1" w14:textId="77777777" w:rsidR="00343D58" w:rsidRDefault="00343D58" w:rsidP="006D197A">
            <w:r>
              <w:t>The second flag is placed at that location on the map</w:t>
            </w:r>
          </w:p>
        </w:tc>
      </w:tr>
      <w:tr w:rsidR="00343D58" w14:paraId="428DA638" w14:textId="77777777" w:rsidTr="006D197A">
        <w:tc>
          <w:tcPr>
            <w:tcW w:w="462" w:type="dxa"/>
          </w:tcPr>
          <w:p w14:paraId="05835174" w14:textId="2A045CF1" w:rsidR="00343D58" w:rsidRDefault="006D197A" w:rsidP="006D197A">
            <w:r>
              <w:t>35</w:t>
            </w:r>
          </w:p>
        </w:tc>
        <w:tc>
          <w:tcPr>
            <w:tcW w:w="3750" w:type="dxa"/>
          </w:tcPr>
          <w:p w14:paraId="19D872A9" w14:textId="77777777" w:rsidR="00343D58" w:rsidRDefault="00343D58" w:rsidP="006D197A">
            <w:r>
              <w:t>Select start game</w:t>
            </w:r>
          </w:p>
        </w:tc>
        <w:tc>
          <w:tcPr>
            <w:tcW w:w="4855" w:type="dxa"/>
          </w:tcPr>
          <w:p w14:paraId="1FB3749E" w14:textId="356AEA44" w:rsidR="00343D58" w:rsidRDefault="0008653A" w:rsidP="006D197A">
            <w:r>
              <w:t>Starts Game activity with the play area defined by the flags and camera moves to current location</w:t>
            </w:r>
          </w:p>
        </w:tc>
      </w:tr>
      <w:tr w:rsidR="00AC1D8C" w14:paraId="5A845026" w14:textId="77777777" w:rsidTr="006D197A">
        <w:tc>
          <w:tcPr>
            <w:tcW w:w="462" w:type="dxa"/>
          </w:tcPr>
          <w:p w14:paraId="0E6442A6" w14:textId="63CE6202" w:rsidR="00AC1D8C" w:rsidRDefault="00AC1D8C" w:rsidP="006D197A">
            <w:r>
              <w:t>36</w:t>
            </w:r>
          </w:p>
        </w:tc>
        <w:tc>
          <w:tcPr>
            <w:tcW w:w="3750" w:type="dxa"/>
          </w:tcPr>
          <w:p w14:paraId="375DA17D" w14:textId="055FE600" w:rsidR="00AC1D8C" w:rsidRDefault="00AC1D8C" w:rsidP="006D197A">
            <w:r>
              <w:t>Rotate device</w:t>
            </w:r>
          </w:p>
        </w:tc>
        <w:tc>
          <w:tcPr>
            <w:tcW w:w="4855" w:type="dxa"/>
          </w:tcPr>
          <w:p w14:paraId="1E090151" w14:textId="44DBEE14" w:rsidR="00AC1D8C" w:rsidRDefault="00AC1D8C" w:rsidP="006D197A">
            <w:r>
              <w:t>Map rotates with device</w:t>
            </w:r>
          </w:p>
        </w:tc>
      </w:tr>
      <w:tr w:rsidR="00343D58" w14:paraId="77EA48C6" w14:textId="77777777" w:rsidTr="006D197A">
        <w:tc>
          <w:tcPr>
            <w:tcW w:w="462" w:type="dxa"/>
          </w:tcPr>
          <w:p w14:paraId="4F2E7D7F" w14:textId="69721C0B" w:rsidR="00343D58" w:rsidRDefault="00AC1D8C" w:rsidP="006D197A">
            <w:r>
              <w:t>37</w:t>
            </w:r>
          </w:p>
        </w:tc>
        <w:tc>
          <w:tcPr>
            <w:tcW w:w="3750" w:type="dxa"/>
          </w:tcPr>
          <w:p w14:paraId="45915218" w14:textId="77777777" w:rsidR="00343D58" w:rsidRDefault="00343D58" w:rsidP="006D197A">
            <w:r>
              <w:t>Select back</w:t>
            </w:r>
          </w:p>
        </w:tc>
        <w:tc>
          <w:tcPr>
            <w:tcW w:w="4855" w:type="dxa"/>
          </w:tcPr>
          <w:p w14:paraId="73073E34" w14:textId="77777777" w:rsidR="00343D58" w:rsidRDefault="00343D58" w:rsidP="006D197A">
            <w:r>
              <w:t>Returns to Menu activity</w:t>
            </w:r>
          </w:p>
        </w:tc>
      </w:tr>
      <w:tr w:rsidR="00343D58" w14:paraId="4ACD1318" w14:textId="77777777" w:rsidTr="006D197A">
        <w:tc>
          <w:tcPr>
            <w:tcW w:w="462" w:type="dxa"/>
          </w:tcPr>
          <w:p w14:paraId="71F6C5BE" w14:textId="0D761B44" w:rsidR="00343D58" w:rsidRDefault="00AC1D8C" w:rsidP="006D197A">
            <w:r>
              <w:t>38</w:t>
            </w:r>
          </w:p>
        </w:tc>
        <w:tc>
          <w:tcPr>
            <w:tcW w:w="3750" w:type="dxa"/>
          </w:tcPr>
          <w:p w14:paraId="230D06EE" w14:textId="77777777" w:rsidR="00343D58" w:rsidRDefault="00343D58" w:rsidP="006D197A">
            <w:r>
              <w:t>Select single player game</w:t>
            </w:r>
          </w:p>
        </w:tc>
        <w:tc>
          <w:tcPr>
            <w:tcW w:w="4855" w:type="dxa"/>
          </w:tcPr>
          <w:p w14:paraId="45CFAA82" w14:textId="77777777" w:rsidR="00343D58" w:rsidRDefault="00343D58" w:rsidP="006D197A">
            <w:r>
              <w:t>Starts Set activity and camera moves to current location</w:t>
            </w:r>
          </w:p>
        </w:tc>
      </w:tr>
      <w:tr w:rsidR="00343D58" w14:paraId="595F6405" w14:textId="77777777" w:rsidTr="006D197A">
        <w:tc>
          <w:tcPr>
            <w:tcW w:w="462" w:type="dxa"/>
          </w:tcPr>
          <w:p w14:paraId="38625FB4" w14:textId="4FDE5655" w:rsidR="00343D58" w:rsidRDefault="00AC1D8C" w:rsidP="006D197A">
            <w:r>
              <w:t>39</w:t>
            </w:r>
          </w:p>
        </w:tc>
        <w:tc>
          <w:tcPr>
            <w:tcW w:w="3750" w:type="dxa"/>
          </w:tcPr>
          <w:p w14:paraId="30FE4A05" w14:textId="77777777" w:rsidR="00343D58" w:rsidRDefault="00343D58" w:rsidP="006D197A">
            <w:r>
              <w:t>Select select first flag</w:t>
            </w:r>
          </w:p>
        </w:tc>
        <w:tc>
          <w:tcPr>
            <w:tcW w:w="4855" w:type="dxa"/>
          </w:tcPr>
          <w:p w14:paraId="266A5C30" w14:textId="77777777" w:rsidR="00343D58" w:rsidRDefault="00343D58" w:rsidP="006D197A">
            <w:r>
              <w:t>Able to place first flag on map</w:t>
            </w:r>
          </w:p>
        </w:tc>
      </w:tr>
      <w:tr w:rsidR="00343D58" w14:paraId="0D2A0AD6" w14:textId="77777777" w:rsidTr="006D197A">
        <w:tc>
          <w:tcPr>
            <w:tcW w:w="462" w:type="dxa"/>
          </w:tcPr>
          <w:p w14:paraId="3B8CF1B4" w14:textId="168B0487" w:rsidR="00343D58" w:rsidRDefault="00AC1D8C" w:rsidP="006D197A">
            <w:r>
              <w:t>40</w:t>
            </w:r>
          </w:p>
        </w:tc>
        <w:tc>
          <w:tcPr>
            <w:tcW w:w="3750" w:type="dxa"/>
          </w:tcPr>
          <w:p w14:paraId="292150B9" w14:textId="77777777" w:rsidR="00343D58" w:rsidRDefault="00343D58" w:rsidP="006D197A">
            <w:r>
              <w:t>Select a location on the map</w:t>
            </w:r>
          </w:p>
        </w:tc>
        <w:tc>
          <w:tcPr>
            <w:tcW w:w="4855" w:type="dxa"/>
          </w:tcPr>
          <w:p w14:paraId="7E2283DF" w14:textId="77777777" w:rsidR="00343D58" w:rsidRDefault="00343D58" w:rsidP="006D197A">
            <w:r>
              <w:t>The first flag is placed at that location on the map</w:t>
            </w:r>
          </w:p>
        </w:tc>
      </w:tr>
      <w:tr w:rsidR="00343D58" w14:paraId="51BD9E84" w14:textId="77777777" w:rsidTr="006D197A">
        <w:tc>
          <w:tcPr>
            <w:tcW w:w="462" w:type="dxa"/>
          </w:tcPr>
          <w:p w14:paraId="20EE5AEF" w14:textId="610A9CC5" w:rsidR="00343D58" w:rsidRDefault="00AC1D8C" w:rsidP="006D197A">
            <w:r>
              <w:t>41</w:t>
            </w:r>
          </w:p>
        </w:tc>
        <w:tc>
          <w:tcPr>
            <w:tcW w:w="3750" w:type="dxa"/>
          </w:tcPr>
          <w:p w14:paraId="73233639" w14:textId="77777777" w:rsidR="00343D58" w:rsidRDefault="00343D58" w:rsidP="006D197A">
            <w:r>
              <w:t>Select select second flag</w:t>
            </w:r>
          </w:p>
        </w:tc>
        <w:tc>
          <w:tcPr>
            <w:tcW w:w="4855" w:type="dxa"/>
          </w:tcPr>
          <w:p w14:paraId="28E419C7" w14:textId="77777777" w:rsidR="00343D58" w:rsidRDefault="00343D58" w:rsidP="006D197A">
            <w:r>
              <w:t>Able to place second flag on map</w:t>
            </w:r>
          </w:p>
        </w:tc>
      </w:tr>
      <w:tr w:rsidR="00343D58" w14:paraId="23F1DCDA" w14:textId="77777777" w:rsidTr="006D197A">
        <w:tc>
          <w:tcPr>
            <w:tcW w:w="462" w:type="dxa"/>
          </w:tcPr>
          <w:p w14:paraId="727702C5" w14:textId="5E2FACF2" w:rsidR="00343D58" w:rsidRDefault="00AC1D8C" w:rsidP="006D197A">
            <w:r>
              <w:t>42</w:t>
            </w:r>
          </w:p>
        </w:tc>
        <w:tc>
          <w:tcPr>
            <w:tcW w:w="3750" w:type="dxa"/>
          </w:tcPr>
          <w:p w14:paraId="5AB23115" w14:textId="77777777" w:rsidR="00343D58" w:rsidRDefault="00343D58" w:rsidP="006D197A">
            <w:r>
              <w:t>Select a location on the map</w:t>
            </w:r>
          </w:p>
        </w:tc>
        <w:tc>
          <w:tcPr>
            <w:tcW w:w="4855" w:type="dxa"/>
          </w:tcPr>
          <w:p w14:paraId="0111D3AA" w14:textId="77777777" w:rsidR="00343D58" w:rsidRDefault="00343D58" w:rsidP="006D197A">
            <w:r>
              <w:t>The second flag is placed at that location on the map</w:t>
            </w:r>
          </w:p>
        </w:tc>
      </w:tr>
      <w:tr w:rsidR="00343D58" w14:paraId="241FF556" w14:textId="77777777" w:rsidTr="006D197A">
        <w:tc>
          <w:tcPr>
            <w:tcW w:w="462" w:type="dxa"/>
          </w:tcPr>
          <w:p w14:paraId="10B2649A" w14:textId="38A03679" w:rsidR="00343D58" w:rsidRDefault="00AC1D8C" w:rsidP="006D197A">
            <w:r>
              <w:t>43</w:t>
            </w:r>
          </w:p>
        </w:tc>
        <w:tc>
          <w:tcPr>
            <w:tcW w:w="3750" w:type="dxa"/>
          </w:tcPr>
          <w:p w14:paraId="26CA18EA" w14:textId="77777777" w:rsidR="00343D58" w:rsidRDefault="00343D58" w:rsidP="006D197A">
            <w:r>
              <w:t>Move outside of play area</w:t>
            </w:r>
          </w:p>
        </w:tc>
        <w:tc>
          <w:tcPr>
            <w:tcW w:w="4855" w:type="dxa"/>
          </w:tcPr>
          <w:p w14:paraId="322A843D" w14:textId="77777777" w:rsidR="00343D58" w:rsidRDefault="00343D58" w:rsidP="006D197A">
            <w:r>
              <w:t>Nothing</w:t>
            </w:r>
          </w:p>
        </w:tc>
      </w:tr>
      <w:tr w:rsidR="00343D58" w14:paraId="5FBDC08E" w14:textId="77777777" w:rsidTr="006D197A">
        <w:tc>
          <w:tcPr>
            <w:tcW w:w="462" w:type="dxa"/>
          </w:tcPr>
          <w:p w14:paraId="7913A5EA" w14:textId="727A0A42" w:rsidR="00343D58" w:rsidRDefault="00AC1D8C" w:rsidP="006D197A">
            <w:r>
              <w:t>44</w:t>
            </w:r>
          </w:p>
        </w:tc>
        <w:tc>
          <w:tcPr>
            <w:tcW w:w="3750" w:type="dxa"/>
          </w:tcPr>
          <w:p w14:paraId="01D0F703" w14:textId="77777777" w:rsidR="00343D58" w:rsidRDefault="00343D58" w:rsidP="006D197A">
            <w:r>
              <w:t>Select start game</w:t>
            </w:r>
          </w:p>
        </w:tc>
        <w:tc>
          <w:tcPr>
            <w:tcW w:w="4855" w:type="dxa"/>
          </w:tcPr>
          <w:p w14:paraId="48A0E6A9" w14:textId="358787AF" w:rsidR="00343D58" w:rsidRDefault="0008653A" w:rsidP="006D197A">
            <w:r>
              <w:t>Starts Game activity with the play area defined by the flags and camera moves to current location</w:t>
            </w:r>
          </w:p>
        </w:tc>
      </w:tr>
      <w:tr w:rsidR="00343D58" w14:paraId="112F3822" w14:textId="77777777" w:rsidTr="006D197A">
        <w:tc>
          <w:tcPr>
            <w:tcW w:w="462" w:type="dxa"/>
          </w:tcPr>
          <w:p w14:paraId="0D90EC4B" w14:textId="6E1BCD8C" w:rsidR="00343D58" w:rsidRDefault="00AC1D8C" w:rsidP="006D197A">
            <w:r>
              <w:t>45</w:t>
            </w:r>
          </w:p>
        </w:tc>
        <w:tc>
          <w:tcPr>
            <w:tcW w:w="3750" w:type="dxa"/>
          </w:tcPr>
          <w:p w14:paraId="0BC5B185" w14:textId="77777777" w:rsidR="00343D58" w:rsidRDefault="00343D58" w:rsidP="006D197A">
            <w:r>
              <w:t>Move inside play area</w:t>
            </w:r>
          </w:p>
        </w:tc>
        <w:tc>
          <w:tcPr>
            <w:tcW w:w="4855" w:type="dxa"/>
          </w:tcPr>
          <w:p w14:paraId="3A37FE9A" w14:textId="77777777" w:rsidR="00343D58" w:rsidRDefault="00343D58" w:rsidP="006D197A">
            <w:r>
              <w:t>Path is drawn from the point of entrance into the play area to the current location</w:t>
            </w:r>
          </w:p>
        </w:tc>
      </w:tr>
      <w:tr w:rsidR="00343D58" w14:paraId="5BC44032" w14:textId="77777777" w:rsidTr="006D197A">
        <w:tc>
          <w:tcPr>
            <w:tcW w:w="462" w:type="dxa"/>
          </w:tcPr>
          <w:p w14:paraId="5B893030" w14:textId="666C2049" w:rsidR="00343D58" w:rsidRDefault="00AC1D8C" w:rsidP="006D197A">
            <w:r>
              <w:t>46</w:t>
            </w:r>
          </w:p>
        </w:tc>
        <w:tc>
          <w:tcPr>
            <w:tcW w:w="3750" w:type="dxa"/>
          </w:tcPr>
          <w:p w14:paraId="390A9859" w14:textId="77777777" w:rsidR="00343D58" w:rsidRDefault="00343D58" w:rsidP="006D197A">
            <w:r>
              <w:t>Select back</w:t>
            </w:r>
          </w:p>
        </w:tc>
        <w:tc>
          <w:tcPr>
            <w:tcW w:w="4855" w:type="dxa"/>
          </w:tcPr>
          <w:p w14:paraId="66837249" w14:textId="77777777" w:rsidR="00343D58" w:rsidRDefault="00343D58" w:rsidP="006D197A">
            <w:r>
              <w:t>Returns to Menu activity</w:t>
            </w:r>
          </w:p>
        </w:tc>
      </w:tr>
      <w:tr w:rsidR="00343D58" w14:paraId="6D58FE1B" w14:textId="77777777" w:rsidTr="006D197A">
        <w:tc>
          <w:tcPr>
            <w:tcW w:w="462" w:type="dxa"/>
          </w:tcPr>
          <w:p w14:paraId="12DFAAAA" w14:textId="7E51AE47" w:rsidR="00343D58" w:rsidRDefault="00AC1D8C" w:rsidP="00343D58">
            <w:r>
              <w:t>47</w:t>
            </w:r>
          </w:p>
        </w:tc>
        <w:tc>
          <w:tcPr>
            <w:tcW w:w="3750" w:type="dxa"/>
          </w:tcPr>
          <w:p w14:paraId="29A2EFD6" w14:textId="7ED4344E" w:rsidR="00343D58" w:rsidRDefault="00343D58" w:rsidP="00343D58">
            <w:r>
              <w:t>Select single player game</w:t>
            </w:r>
          </w:p>
        </w:tc>
        <w:tc>
          <w:tcPr>
            <w:tcW w:w="4855" w:type="dxa"/>
          </w:tcPr>
          <w:p w14:paraId="6AD7A16F" w14:textId="2DE79763" w:rsidR="00343D58" w:rsidRDefault="00343D58" w:rsidP="00343D58">
            <w:r>
              <w:t>Starts Set activity and camera moves to current location</w:t>
            </w:r>
          </w:p>
        </w:tc>
      </w:tr>
      <w:tr w:rsidR="00343D58" w14:paraId="41F348A7" w14:textId="77777777" w:rsidTr="006D197A">
        <w:tc>
          <w:tcPr>
            <w:tcW w:w="462" w:type="dxa"/>
          </w:tcPr>
          <w:p w14:paraId="2371E65D" w14:textId="0840427F" w:rsidR="00343D58" w:rsidRDefault="00AC1D8C" w:rsidP="00343D58">
            <w:r>
              <w:t>48</w:t>
            </w:r>
          </w:p>
        </w:tc>
        <w:tc>
          <w:tcPr>
            <w:tcW w:w="3750" w:type="dxa"/>
          </w:tcPr>
          <w:p w14:paraId="639F4FFB" w14:textId="28A77EF8" w:rsidR="00343D58" w:rsidRDefault="00343D58" w:rsidP="00343D58">
            <w:r>
              <w:t>Select select first flag</w:t>
            </w:r>
          </w:p>
        </w:tc>
        <w:tc>
          <w:tcPr>
            <w:tcW w:w="4855" w:type="dxa"/>
          </w:tcPr>
          <w:p w14:paraId="71CC33FC" w14:textId="3CBEA6F1" w:rsidR="00343D58" w:rsidRDefault="00343D58" w:rsidP="00343D58">
            <w:r>
              <w:t>Able to place first flag on map</w:t>
            </w:r>
          </w:p>
        </w:tc>
      </w:tr>
      <w:tr w:rsidR="00343D58" w14:paraId="474E9D0D" w14:textId="77777777" w:rsidTr="006D197A">
        <w:tc>
          <w:tcPr>
            <w:tcW w:w="462" w:type="dxa"/>
          </w:tcPr>
          <w:p w14:paraId="5BD38E28" w14:textId="6479FA9F" w:rsidR="00343D58" w:rsidRDefault="00AC1D8C" w:rsidP="00343D58">
            <w:r>
              <w:t>49</w:t>
            </w:r>
          </w:p>
        </w:tc>
        <w:tc>
          <w:tcPr>
            <w:tcW w:w="3750" w:type="dxa"/>
          </w:tcPr>
          <w:p w14:paraId="5E018286" w14:textId="791743E3" w:rsidR="00343D58" w:rsidRDefault="00343D58" w:rsidP="00343D58">
            <w:r>
              <w:t>Select a location on the map</w:t>
            </w:r>
          </w:p>
        </w:tc>
        <w:tc>
          <w:tcPr>
            <w:tcW w:w="4855" w:type="dxa"/>
          </w:tcPr>
          <w:p w14:paraId="7AF94164" w14:textId="0C946197" w:rsidR="00343D58" w:rsidRDefault="00343D58" w:rsidP="00343D58">
            <w:r>
              <w:t>The first flag is placed at that location on the map</w:t>
            </w:r>
          </w:p>
        </w:tc>
      </w:tr>
      <w:tr w:rsidR="00343D58" w14:paraId="43FC7D23" w14:textId="77777777" w:rsidTr="006D197A">
        <w:tc>
          <w:tcPr>
            <w:tcW w:w="462" w:type="dxa"/>
          </w:tcPr>
          <w:p w14:paraId="756D7CB7" w14:textId="747CC070" w:rsidR="00343D58" w:rsidRDefault="00AC1D8C" w:rsidP="00343D58">
            <w:r>
              <w:t>50</w:t>
            </w:r>
          </w:p>
        </w:tc>
        <w:tc>
          <w:tcPr>
            <w:tcW w:w="3750" w:type="dxa"/>
          </w:tcPr>
          <w:p w14:paraId="04566581" w14:textId="337096BA" w:rsidR="00343D58" w:rsidRDefault="00343D58" w:rsidP="00343D58">
            <w:r>
              <w:t>Select select second flag</w:t>
            </w:r>
          </w:p>
        </w:tc>
        <w:tc>
          <w:tcPr>
            <w:tcW w:w="4855" w:type="dxa"/>
          </w:tcPr>
          <w:p w14:paraId="0180C46F" w14:textId="0153323E" w:rsidR="00343D58" w:rsidRDefault="00343D58" w:rsidP="00343D58">
            <w:r>
              <w:t>Able to place second flag on map</w:t>
            </w:r>
          </w:p>
        </w:tc>
      </w:tr>
      <w:tr w:rsidR="00343D58" w14:paraId="2AEF08E0" w14:textId="77777777" w:rsidTr="006D197A">
        <w:tc>
          <w:tcPr>
            <w:tcW w:w="462" w:type="dxa"/>
          </w:tcPr>
          <w:p w14:paraId="19C1D119" w14:textId="5B0CB0F5" w:rsidR="00343D58" w:rsidRDefault="006D197A" w:rsidP="00343D58">
            <w:r>
              <w:t>5</w:t>
            </w:r>
            <w:r w:rsidR="00AC1D8C">
              <w:t>1</w:t>
            </w:r>
          </w:p>
        </w:tc>
        <w:tc>
          <w:tcPr>
            <w:tcW w:w="3750" w:type="dxa"/>
          </w:tcPr>
          <w:p w14:paraId="3B7F669A" w14:textId="6FBB31BD" w:rsidR="00343D58" w:rsidRDefault="00343D58" w:rsidP="00343D58">
            <w:r>
              <w:t>Select a location on the map</w:t>
            </w:r>
          </w:p>
        </w:tc>
        <w:tc>
          <w:tcPr>
            <w:tcW w:w="4855" w:type="dxa"/>
          </w:tcPr>
          <w:p w14:paraId="218FF677" w14:textId="7B7008DB" w:rsidR="00343D58" w:rsidRDefault="00343D58" w:rsidP="00343D58">
            <w:r>
              <w:t>The second flag is placed at that location on the map</w:t>
            </w:r>
          </w:p>
        </w:tc>
      </w:tr>
      <w:tr w:rsidR="00343D58" w14:paraId="369ABE99" w14:textId="77777777" w:rsidTr="006D197A">
        <w:tc>
          <w:tcPr>
            <w:tcW w:w="462" w:type="dxa"/>
          </w:tcPr>
          <w:p w14:paraId="7DBF3A0C" w14:textId="40B7AA94" w:rsidR="00343D58" w:rsidRDefault="00AC1D8C" w:rsidP="00343D58">
            <w:r>
              <w:t>52</w:t>
            </w:r>
          </w:p>
        </w:tc>
        <w:tc>
          <w:tcPr>
            <w:tcW w:w="3750" w:type="dxa"/>
          </w:tcPr>
          <w:p w14:paraId="2C22DB31" w14:textId="7E253365" w:rsidR="00343D58" w:rsidRDefault="00343D58" w:rsidP="00343D58">
            <w:r>
              <w:t>Move inside play area</w:t>
            </w:r>
          </w:p>
        </w:tc>
        <w:tc>
          <w:tcPr>
            <w:tcW w:w="4855" w:type="dxa"/>
          </w:tcPr>
          <w:p w14:paraId="503FB1F4" w14:textId="52DCFBFB" w:rsidR="00343D58" w:rsidRDefault="00343D58" w:rsidP="00343D58">
            <w:r>
              <w:t>Nothing</w:t>
            </w:r>
          </w:p>
        </w:tc>
      </w:tr>
      <w:tr w:rsidR="00343D58" w14:paraId="5AAE7A61" w14:textId="77777777" w:rsidTr="006D197A">
        <w:tc>
          <w:tcPr>
            <w:tcW w:w="462" w:type="dxa"/>
          </w:tcPr>
          <w:p w14:paraId="429C7819" w14:textId="16D04F99" w:rsidR="00343D58" w:rsidRDefault="00AC1D8C" w:rsidP="00343D58">
            <w:r>
              <w:t>53</w:t>
            </w:r>
          </w:p>
        </w:tc>
        <w:tc>
          <w:tcPr>
            <w:tcW w:w="3750" w:type="dxa"/>
          </w:tcPr>
          <w:p w14:paraId="07B81D98" w14:textId="3EC86CBF" w:rsidR="00343D58" w:rsidRDefault="00343D58" w:rsidP="00343D58">
            <w:r>
              <w:t>Select start game</w:t>
            </w:r>
          </w:p>
        </w:tc>
        <w:tc>
          <w:tcPr>
            <w:tcW w:w="4855" w:type="dxa"/>
          </w:tcPr>
          <w:p w14:paraId="3D5400C6" w14:textId="585036E1" w:rsidR="00343D58" w:rsidRDefault="0008653A" w:rsidP="00343D58">
            <w:r>
              <w:t>Starts Game activity with the play area defined by the flags and camera moves to current location</w:t>
            </w:r>
          </w:p>
        </w:tc>
      </w:tr>
      <w:tr w:rsidR="00343D58" w14:paraId="52BAC8BE" w14:textId="77777777" w:rsidTr="006D197A">
        <w:tc>
          <w:tcPr>
            <w:tcW w:w="462" w:type="dxa"/>
          </w:tcPr>
          <w:p w14:paraId="2A06DFDD" w14:textId="01B29544" w:rsidR="00343D58" w:rsidRDefault="00AC1D8C" w:rsidP="00343D58">
            <w:r>
              <w:t>54</w:t>
            </w:r>
          </w:p>
        </w:tc>
        <w:tc>
          <w:tcPr>
            <w:tcW w:w="3750" w:type="dxa"/>
          </w:tcPr>
          <w:p w14:paraId="64C6F055" w14:textId="6F68898D" w:rsidR="00343D58" w:rsidRDefault="00343D58" w:rsidP="00343D58">
            <w:r>
              <w:t>Move outside of play area</w:t>
            </w:r>
          </w:p>
        </w:tc>
        <w:tc>
          <w:tcPr>
            <w:tcW w:w="4855" w:type="dxa"/>
          </w:tcPr>
          <w:p w14:paraId="3EFEDEEC" w14:textId="1871EB73" w:rsidR="00343D58" w:rsidRDefault="00343D58" w:rsidP="00343D58">
            <w:r>
              <w:t>Nothing</w:t>
            </w:r>
          </w:p>
        </w:tc>
      </w:tr>
      <w:tr w:rsidR="00343D58" w14:paraId="49BDC101" w14:textId="77777777" w:rsidTr="006D197A">
        <w:tc>
          <w:tcPr>
            <w:tcW w:w="462" w:type="dxa"/>
          </w:tcPr>
          <w:p w14:paraId="70DABE8B" w14:textId="39214DBD" w:rsidR="00343D58" w:rsidRDefault="00AC1D8C" w:rsidP="00343D58">
            <w:r>
              <w:t>55</w:t>
            </w:r>
          </w:p>
        </w:tc>
        <w:tc>
          <w:tcPr>
            <w:tcW w:w="3750" w:type="dxa"/>
          </w:tcPr>
          <w:p w14:paraId="12CCD35C" w14:textId="6233BBD6" w:rsidR="00343D58" w:rsidRDefault="00B32139" w:rsidP="00343D58">
            <w:r>
              <w:t>Move inside play area</w:t>
            </w:r>
          </w:p>
        </w:tc>
        <w:tc>
          <w:tcPr>
            <w:tcW w:w="4855" w:type="dxa"/>
          </w:tcPr>
          <w:p w14:paraId="56D52372" w14:textId="54001A92" w:rsidR="00343D58" w:rsidRDefault="00EB47A6" w:rsidP="00343D58">
            <w:r>
              <w:t>Path is drawn from the point of entrance into the play area to the current location</w:t>
            </w:r>
          </w:p>
        </w:tc>
      </w:tr>
      <w:tr w:rsidR="00343D58" w14:paraId="0381E070" w14:textId="77777777" w:rsidTr="006D197A">
        <w:tc>
          <w:tcPr>
            <w:tcW w:w="462" w:type="dxa"/>
          </w:tcPr>
          <w:p w14:paraId="0A194979" w14:textId="77AAC67F" w:rsidR="00343D58" w:rsidRDefault="00AC1D8C" w:rsidP="00343D58">
            <w:r>
              <w:t>56</w:t>
            </w:r>
          </w:p>
        </w:tc>
        <w:tc>
          <w:tcPr>
            <w:tcW w:w="3750" w:type="dxa"/>
          </w:tcPr>
          <w:p w14:paraId="07245D95" w14:textId="77777777" w:rsidR="00343D58" w:rsidRDefault="00343D58" w:rsidP="00343D58">
            <w:r>
              <w:t>Move outside play area via the same line segment as which was entered</w:t>
            </w:r>
          </w:p>
        </w:tc>
        <w:tc>
          <w:tcPr>
            <w:tcW w:w="4855" w:type="dxa"/>
          </w:tcPr>
          <w:p w14:paraId="1926E091"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08EC9394" w14:textId="77777777" w:rsidTr="006D197A">
        <w:tc>
          <w:tcPr>
            <w:tcW w:w="462" w:type="dxa"/>
          </w:tcPr>
          <w:p w14:paraId="288BE049" w14:textId="48C5A864" w:rsidR="00343D58" w:rsidRDefault="00AC1D8C" w:rsidP="00343D58">
            <w:r>
              <w:t>57</w:t>
            </w:r>
          </w:p>
        </w:tc>
        <w:tc>
          <w:tcPr>
            <w:tcW w:w="3750" w:type="dxa"/>
          </w:tcPr>
          <w:p w14:paraId="192821D2" w14:textId="77777777" w:rsidR="00343D58" w:rsidRDefault="00343D58" w:rsidP="00343D58">
            <w:r>
              <w:t>Move into captured area</w:t>
            </w:r>
          </w:p>
        </w:tc>
        <w:tc>
          <w:tcPr>
            <w:tcW w:w="4855" w:type="dxa"/>
          </w:tcPr>
          <w:p w14:paraId="33A62BD7" w14:textId="77777777" w:rsidR="00343D58" w:rsidRDefault="00343D58" w:rsidP="00343D58">
            <w:r>
              <w:t>Path is not drawn</w:t>
            </w:r>
          </w:p>
        </w:tc>
      </w:tr>
      <w:tr w:rsidR="00343D58" w14:paraId="45BB3991" w14:textId="77777777" w:rsidTr="006D197A">
        <w:tc>
          <w:tcPr>
            <w:tcW w:w="462" w:type="dxa"/>
          </w:tcPr>
          <w:p w14:paraId="76E63847" w14:textId="069831ED" w:rsidR="00343D58" w:rsidRDefault="00AC1D8C" w:rsidP="00343D58">
            <w:r>
              <w:lastRenderedPageBreak/>
              <w:t>58</w:t>
            </w:r>
          </w:p>
        </w:tc>
        <w:tc>
          <w:tcPr>
            <w:tcW w:w="3750" w:type="dxa"/>
          </w:tcPr>
          <w:p w14:paraId="7909FFBD" w14:textId="77777777" w:rsidR="00343D58" w:rsidRDefault="00343D58" w:rsidP="00343D58">
            <w:r>
              <w:t>Move inside play area</w:t>
            </w:r>
          </w:p>
        </w:tc>
        <w:tc>
          <w:tcPr>
            <w:tcW w:w="4855" w:type="dxa"/>
          </w:tcPr>
          <w:p w14:paraId="0FA4F0EC" w14:textId="77777777" w:rsidR="00343D58" w:rsidRDefault="00343D58" w:rsidP="00343D58">
            <w:r>
              <w:t>Path is drawn from the point of entrance into the play area to the current location</w:t>
            </w:r>
          </w:p>
        </w:tc>
      </w:tr>
      <w:tr w:rsidR="00343D58" w14:paraId="131B7626" w14:textId="77777777" w:rsidTr="006D197A">
        <w:tc>
          <w:tcPr>
            <w:tcW w:w="462" w:type="dxa"/>
          </w:tcPr>
          <w:p w14:paraId="3A9C537B" w14:textId="54B7FC59" w:rsidR="00343D58" w:rsidRDefault="00AC1D8C" w:rsidP="00343D58">
            <w:r>
              <w:t>59</w:t>
            </w:r>
          </w:p>
        </w:tc>
        <w:tc>
          <w:tcPr>
            <w:tcW w:w="3750" w:type="dxa"/>
          </w:tcPr>
          <w:p w14:paraId="1A3B6D6D" w14:textId="77777777" w:rsidR="00343D58" w:rsidRDefault="00343D58" w:rsidP="00343D58">
            <w:r>
              <w:t>Move outside play area via an opposing line segment as which was entered</w:t>
            </w:r>
          </w:p>
        </w:tc>
        <w:tc>
          <w:tcPr>
            <w:tcW w:w="4855" w:type="dxa"/>
          </w:tcPr>
          <w:p w14:paraId="74E1BCF8" w14:textId="77777777" w:rsidR="00343D58" w:rsidRDefault="00343D58" w:rsidP="00343D58">
            <w:r>
              <w:t>Path is drawn from previous position to the point of exit and the smallest area is captured, added to the score and removed from the total area of the play area</w:t>
            </w:r>
          </w:p>
        </w:tc>
      </w:tr>
      <w:tr w:rsidR="00343D58" w14:paraId="4BE31849" w14:textId="77777777" w:rsidTr="006D197A">
        <w:tc>
          <w:tcPr>
            <w:tcW w:w="462" w:type="dxa"/>
          </w:tcPr>
          <w:p w14:paraId="1F90539E" w14:textId="61AC57EF" w:rsidR="00343D58" w:rsidRDefault="00AC1D8C" w:rsidP="00343D58">
            <w:r>
              <w:t>60</w:t>
            </w:r>
          </w:p>
        </w:tc>
        <w:tc>
          <w:tcPr>
            <w:tcW w:w="3750" w:type="dxa"/>
          </w:tcPr>
          <w:p w14:paraId="7EE496A2" w14:textId="77777777" w:rsidR="00343D58" w:rsidRDefault="00343D58" w:rsidP="00343D58">
            <w:r>
              <w:t>Move inside play area</w:t>
            </w:r>
          </w:p>
        </w:tc>
        <w:tc>
          <w:tcPr>
            <w:tcW w:w="4855" w:type="dxa"/>
          </w:tcPr>
          <w:p w14:paraId="2273B492" w14:textId="77777777" w:rsidR="00343D58" w:rsidRDefault="00343D58" w:rsidP="00343D58">
            <w:r>
              <w:t>Path is drawn from the point of entrance into the play area to the current location</w:t>
            </w:r>
          </w:p>
        </w:tc>
      </w:tr>
      <w:tr w:rsidR="00343D58" w14:paraId="138302EC" w14:textId="77777777" w:rsidTr="006D197A">
        <w:tc>
          <w:tcPr>
            <w:tcW w:w="462" w:type="dxa"/>
          </w:tcPr>
          <w:p w14:paraId="62277ACA" w14:textId="5E6E9024" w:rsidR="00343D58" w:rsidRDefault="00AC1D8C" w:rsidP="00343D58">
            <w:r>
              <w:t>61</w:t>
            </w:r>
          </w:p>
        </w:tc>
        <w:tc>
          <w:tcPr>
            <w:tcW w:w="3750" w:type="dxa"/>
          </w:tcPr>
          <w:p w14:paraId="1F9E8228" w14:textId="77777777" w:rsidR="00343D58" w:rsidRDefault="00343D58" w:rsidP="00343D58">
            <w:r>
              <w:t>Allow enemy to intersect path</w:t>
            </w:r>
          </w:p>
        </w:tc>
        <w:tc>
          <w:tcPr>
            <w:tcW w:w="4855" w:type="dxa"/>
          </w:tcPr>
          <w:p w14:paraId="1EF40C27" w14:textId="77777777" w:rsidR="00343D58" w:rsidRDefault="00343D58" w:rsidP="00343D58">
            <w:r>
              <w:t>Path is removed and score is halved</w:t>
            </w:r>
          </w:p>
        </w:tc>
      </w:tr>
      <w:tr w:rsidR="00EB47A6" w14:paraId="653909B8" w14:textId="77777777" w:rsidTr="006D197A">
        <w:tc>
          <w:tcPr>
            <w:tcW w:w="462" w:type="dxa"/>
          </w:tcPr>
          <w:p w14:paraId="2413C78A" w14:textId="4BD600BD" w:rsidR="00EB47A6" w:rsidRDefault="00AC1D8C" w:rsidP="00EB47A6">
            <w:r>
              <w:t>62</w:t>
            </w:r>
          </w:p>
        </w:tc>
        <w:tc>
          <w:tcPr>
            <w:tcW w:w="3750" w:type="dxa"/>
          </w:tcPr>
          <w:p w14:paraId="25DACEA1" w14:textId="65EF1399" w:rsidR="00EB47A6" w:rsidRDefault="00EB47A6" w:rsidP="00EB47A6">
            <w:r>
              <w:t>Move outside of play area</w:t>
            </w:r>
          </w:p>
        </w:tc>
        <w:tc>
          <w:tcPr>
            <w:tcW w:w="4855" w:type="dxa"/>
          </w:tcPr>
          <w:p w14:paraId="5635B3A1" w14:textId="1FCFB4B8" w:rsidR="00EB47A6" w:rsidRDefault="00EB47A6" w:rsidP="00EB47A6">
            <w:r>
              <w:t>Nothing</w:t>
            </w:r>
          </w:p>
        </w:tc>
      </w:tr>
      <w:tr w:rsidR="00EB47A6" w14:paraId="0EE38202" w14:textId="77777777" w:rsidTr="006D197A">
        <w:tc>
          <w:tcPr>
            <w:tcW w:w="462" w:type="dxa"/>
          </w:tcPr>
          <w:p w14:paraId="22D18FAF" w14:textId="620C000E" w:rsidR="00EB47A6" w:rsidRDefault="00AC1D8C" w:rsidP="00EB47A6">
            <w:r>
              <w:t>63</w:t>
            </w:r>
          </w:p>
        </w:tc>
        <w:tc>
          <w:tcPr>
            <w:tcW w:w="3750" w:type="dxa"/>
          </w:tcPr>
          <w:p w14:paraId="5C82025E" w14:textId="3E7D61E5" w:rsidR="00EB47A6" w:rsidRDefault="00EB47A6" w:rsidP="00EB47A6">
            <w:r>
              <w:t xml:space="preserve">Pass through </w:t>
            </w:r>
            <w:r w:rsidR="003420F0">
              <w:t xml:space="preserve">the </w:t>
            </w:r>
            <w:r>
              <w:t>play area ensuring that the enemy is in the area captured</w:t>
            </w:r>
          </w:p>
        </w:tc>
        <w:tc>
          <w:tcPr>
            <w:tcW w:w="4855" w:type="dxa"/>
          </w:tcPr>
          <w:p w14:paraId="02A1A92B" w14:textId="315551D1" w:rsidR="00EB47A6" w:rsidRDefault="003420F0" w:rsidP="00EB47A6">
            <w:r>
              <w:t>The enemy repositions itself at a random location within the new play area</w:t>
            </w:r>
          </w:p>
        </w:tc>
      </w:tr>
      <w:tr w:rsidR="003420F0" w14:paraId="3CBCF313" w14:textId="77777777" w:rsidTr="006D197A">
        <w:tc>
          <w:tcPr>
            <w:tcW w:w="462" w:type="dxa"/>
          </w:tcPr>
          <w:p w14:paraId="17C3B5C3" w14:textId="167CFFB7" w:rsidR="003420F0" w:rsidRDefault="00AC1D8C" w:rsidP="00EB47A6">
            <w:r>
              <w:t>64</w:t>
            </w:r>
          </w:p>
        </w:tc>
        <w:tc>
          <w:tcPr>
            <w:tcW w:w="3750" w:type="dxa"/>
          </w:tcPr>
          <w:p w14:paraId="4A20BD5A" w14:textId="23EAAEDD" w:rsidR="003420F0" w:rsidRDefault="003420F0" w:rsidP="00EB47A6">
            <w:r>
              <w:t>Pass through the play area until 75% of the play area has been captured</w:t>
            </w:r>
          </w:p>
        </w:tc>
        <w:tc>
          <w:tcPr>
            <w:tcW w:w="4855" w:type="dxa"/>
          </w:tcPr>
          <w:p w14:paraId="650CF26C" w14:textId="0BD6EFE4" w:rsidR="003420F0" w:rsidRDefault="003420F0" w:rsidP="00EB47A6">
            <w:r>
              <w:t>Starts Score activity with correct score displayed</w:t>
            </w:r>
          </w:p>
        </w:tc>
      </w:tr>
      <w:tr w:rsidR="003420F0" w14:paraId="09F69599" w14:textId="77777777" w:rsidTr="006D197A">
        <w:tc>
          <w:tcPr>
            <w:tcW w:w="462" w:type="dxa"/>
          </w:tcPr>
          <w:p w14:paraId="6936B99A" w14:textId="20471FA0" w:rsidR="003420F0" w:rsidRDefault="00AC1D8C" w:rsidP="00EB47A6">
            <w:r>
              <w:t>65</w:t>
            </w:r>
          </w:p>
        </w:tc>
        <w:tc>
          <w:tcPr>
            <w:tcW w:w="3750" w:type="dxa"/>
          </w:tcPr>
          <w:p w14:paraId="737B2B2C" w14:textId="3B4777A4" w:rsidR="003420F0" w:rsidRDefault="003420F0" w:rsidP="00EB47A6">
            <w:r>
              <w:t>Select return to menu</w:t>
            </w:r>
          </w:p>
        </w:tc>
        <w:tc>
          <w:tcPr>
            <w:tcW w:w="4855" w:type="dxa"/>
          </w:tcPr>
          <w:p w14:paraId="57343C35" w14:textId="0D8A3126" w:rsidR="003420F0" w:rsidRDefault="003420F0" w:rsidP="00EB47A6">
            <w:r>
              <w:t>Returns to Menu activity</w:t>
            </w:r>
          </w:p>
        </w:tc>
      </w:tr>
      <w:tr w:rsidR="003420F0" w14:paraId="169B4DF7" w14:textId="77777777" w:rsidTr="006D197A">
        <w:tc>
          <w:tcPr>
            <w:tcW w:w="462" w:type="dxa"/>
          </w:tcPr>
          <w:p w14:paraId="7B5C8A86" w14:textId="04141A50" w:rsidR="003420F0" w:rsidRDefault="00AC1D8C" w:rsidP="00EB47A6">
            <w:r>
              <w:t>66</w:t>
            </w:r>
          </w:p>
        </w:tc>
        <w:tc>
          <w:tcPr>
            <w:tcW w:w="3750" w:type="dxa"/>
          </w:tcPr>
          <w:p w14:paraId="283B23DA" w14:textId="57E0FF83" w:rsidR="003420F0" w:rsidRDefault="006E604B" w:rsidP="00EB47A6">
            <w:r>
              <w:t>Start Capture the Campus! on another device</w:t>
            </w:r>
          </w:p>
        </w:tc>
        <w:tc>
          <w:tcPr>
            <w:tcW w:w="4855" w:type="dxa"/>
          </w:tcPr>
          <w:p w14:paraId="7FDB2EB2" w14:textId="62BA71E4" w:rsidR="003420F0" w:rsidRDefault="006E604B" w:rsidP="00EB47A6">
            <w:r>
              <w:t>Starts Capture the Campus! on another device</w:t>
            </w:r>
          </w:p>
        </w:tc>
      </w:tr>
      <w:tr w:rsidR="006E604B" w14:paraId="35ADF57E" w14:textId="77777777" w:rsidTr="006D197A">
        <w:tc>
          <w:tcPr>
            <w:tcW w:w="462" w:type="dxa"/>
          </w:tcPr>
          <w:p w14:paraId="26A3B06C" w14:textId="0D7DE07E" w:rsidR="006E604B" w:rsidRDefault="00AC1D8C" w:rsidP="00EB47A6">
            <w:r>
              <w:t>67</w:t>
            </w:r>
          </w:p>
        </w:tc>
        <w:tc>
          <w:tcPr>
            <w:tcW w:w="3750" w:type="dxa"/>
          </w:tcPr>
          <w:p w14:paraId="70B3DC99" w14:textId="55D98B98" w:rsidR="006E604B" w:rsidRDefault="006E604B" w:rsidP="00EB47A6">
            <w:r>
              <w:t>Select host multiplayer game on device 1</w:t>
            </w:r>
          </w:p>
        </w:tc>
        <w:tc>
          <w:tcPr>
            <w:tcW w:w="4855" w:type="dxa"/>
          </w:tcPr>
          <w:p w14:paraId="3F22D0B8" w14:textId="0B0CA608" w:rsidR="006E604B" w:rsidRDefault="006E604B" w:rsidP="00EB47A6">
            <w:r>
              <w:t>Starts</w:t>
            </w:r>
            <w:r w:rsidR="00D90DC1">
              <w:t xml:space="preserve"> Host activity on device 1</w:t>
            </w:r>
          </w:p>
        </w:tc>
      </w:tr>
      <w:tr w:rsidR="001D62C5" w14:paraId="106AFD5F" w14:textId="77777777" w:rsidTr="006D197A">
        <w:tc>
          <w:tcPr>
            <w:tcW w:w="462" w:type="dxa"/>
          </w:tcPr>
          <w:p w14:paraId="13CBBBCC" w14:textId="5A296DA3" w:rsidR="001D62C5" w:rsidRDefault="00AC1D8C" w:rsidP="00EB47A6">
            <w:r>
              <w:t>68</w:t>
            </w:r>
          </w:p>
        </w:tc>
        <w:tc>
          <w:tcPr>
            <w:tcW w:w="3750" w:type="dxa"/>
          </w:tcPr>
          <w:p w14:paraId="09F036D6" w14:textId="316FC803" w:rsidR="001D62C5" w:rsidRDefault="00D90DC1" w:rsidP="00EB47A6">
            <w:r>
              <w:t>Select join multiplayer game on device 2</w:t>
            </w:r>
          </w:p>
        </w:tc>
        <w:tc>
          <w:tcPr>
            <w:tcW w:w="4855" w:type="dxa"/>
          </w:tcPr>
          <w:p w14:paraId="5F746C48" w14:textId="31F2CF34" w:rsidR="001D62C5" w:rsidRDefault="00D90DC1" w:rsidP="00EB47A6">
            <w:r>
              <w:t>Starts Join activity on device 2 and a UDP broadcast is picked up from device 1, device 2 connects to device 1 and the messages displayed on both devices are updated to represent this</w:t>
            </w:r>
          </w:p>
        </w:tc>
      </w:tr>
      <w:tr w:rsidR="00D90DC1" w14:paraId="3F88F979" w14:textId="77777777" w:rsidTr="006D197A">
        <w:tc>
          <w:tcPr>
            <w:tcW w:w="462" w:type="dxa"/>
          </w:tcPr>
          <w:p w14:paraId="572A6F47" w14:textId="714A3A2A" w:rsidR="00D90DC1" w:rsidRDefault="00AC1D8C" w:rsidP="00EB47A6">
            <w:r>
              <w:t>69</w:t>
            </w:r>
          </w:p>
        </w:tc>
        <w:tc>
          <w:tcPr>
            <w:tcW w:w="3750" w:type="dxa"/>
          </w:tcPr>
          <w:p w14:paraId="11FBEB16" w14:textId="517B18B0" w:rsidR="00D90DC1" w:rsidRDefault="00D90DC1" w:rsidP="00EB47A6">
            <w:r>
              <w:t>Select start game on device 1</w:t>
            </w:r>
          </w:p>
        </w:tc>
        <w:tc>
          <w:tcPr>
            <w:tcW w:w="4855" w:type="dxa"/>
          </w:tcPr>
          <w:p w14:paraId="08765AE0" w14:textId="13623AFB" w:rsidR="00D90DC1" w:rsidRDefault="00D90DC1" w:rsidP="00EB47A6">
            <w:r>
              <w:t>Starts Set activity on device 1 nothing happens on device 2</w:t>
            </w:r>
          </w:p>
        </w:tc>
      </w:tr>
      <w:tr w:rsidR="00D90DC1" w14:paraId="6F8DDBB6" w14:textId="77777777" w:rsidTr="006D197A">
        <w:tc>
          <w:tcPr>
            <w:tcW w:w="462" w:type="dxa"/>
          </w:tcPr>
          <w:p w14:paraId="353026F7" w14:textId="32E57436" w:rsidR="00D90DC1" w:rsidRDefault="00AC1D8C" w:rsidP="00D90DC1">
            <w:r>
              <w:t>70</w:t>
            </w:r>
          </w:p>
        </w:tc>
        <w:tc>
          <w:tcPr>
            <w:tcW w:w="3750" w:type="dxa"/>
          </w:tcPr>
          <w:p w14:paraId="13539372" w14:textId="1E920187" w:rsidR="00D90DC1" w:rsidRDefault="00D90DC1" w:rsidP="00D90DC1">
            <w:r>
              <w:t>Select select first flag on device 1</w:t>
            </w:r>
          </w:p>
        </w:tc>
        <w:tc>
          <w:tcPr>
            <w:tcW w:w="4855" w:type="dxa"/>
          </w:tcPr>
          <w:p w14:paraId="084C3B5C" w14:textId="4DAB23B3" w:rsidR="00D90DC1" w:rsidRDefault="00D90DC1" w:rsidP="00D90DC1">
            <w:r>
              <w:t>Able to place first flag on map</w:t>
            </w:r>
            <w:r w:rsidR="0008653A">
              <w:t xml:space="preserve"> on device 1</w:t>
            </w:r>
          </w:p>
        </w:tc>
      </w:tr>
      <w:tr w:rsidR="00D90DC1" w14:paraId="0CA08F30" w14:textId="77777777" w:rsidTr="006D197A">
        <w:tc>
          <w:tcPr>
            <w:tcW w:w="462" w:type="dxa"/>
          </w:tcPr>
          <w:p w14:paraId="31629FAA" w14:textId="3C168AE5" w:rsidR="00D90DC1" w:rsidRDefault="00AC1D8C" w:rsidP="00D90DC1">
            <w:r>
              <w:t>71</w:t>
            </w:r>
          </w:p>
        </w:tc>
        <w:tc>
          <w:tcPr>
            <w:tcW w:w="3750" w:type="dxa"/>
          </w:tcPr>
          <w:p w14:paraId="2F9406B7" w14:textId="69857D6A" w:rsidR="00D90DC1" w:rsidRDefault="00D90DC1" w:rsidP="00D90DC1">
            <w:r>
              <w:t>Select a location on the map on device 1</w:t>
            </w:r>
          </w:p>
        </w:tc>
        <w:tc>
          <w:tcPr>
            <w:tcW w:w="4855" w:type="dxa"/>
          </w:tcPr>
          <w:p w14:paraId="5CD258AB" w14:textId="76A91509" w:rsidR="00D90DC1" w:rsidRDefault="00D90DC1" w:rsidP="00D90DC1">
            <w:r>
              <w:t>The first flag is placed at that location on the map</w:t>
            </w:r>
            <w:r w:rsidR="0008653A">
              <w:t xml:space="preserve"> on device 1</w:t>
            </w:r>
          </w:p>
        </w:tc>
      </w:tr>
      <w:tr w:rsidR="00D90DC1" w14:paraId="3BD8EBFC" w14:textId="77777777" w:rsidTr="006D197A">
        <w:tc>
          <w:tcPr>
            <w:tcW w:w="462" w:type="dxa"/>
          </w:tcPr>
          <w:p w14:paraId="6C442DFA" w14:textId="60D9B448" w:rsidR="00D90DC1" w:rsidRDefault="00AC1D8C" w:rsidP="00D90DC1">
            <w:r>
              <w:t>72</w:t>
            </w:r>
          </w:p>
        </w:tc>
        <w:tc>
          <w:tcPr>
            <w:tcW w:w="3750" w:type="dxa"/>
          </w:tcPr>
          <w:p w14:paraId="0EA4CA2E" w14:textId="697BA6D4" w:rsidR="00D90DC1" w:rsidRDefault="00D90DC1" w:rsidP="00D90DC1">
            <w:r>
              <w:t>Select select second flag on device 1</w:t>
            </w:r>
          </w:p>
        </w:tc>
        <w:tc>
          <w:tcPr>
            <w:tcW w:w="4855" w:type="dxa"/>
          </w:tcPr>
          <w:p w14:paraId="62ED1203" w14:textId="465A6A42" w:rsidR="00D90DC1" w:rsidRDefault="00D90DC1" w:rsidP="00D90DC1">
            <w:r>
              <w:t>Able to place second flag on map</w:t>
            </w:r>
            <w:r w:rsidR="0008653A">
              <w:t xml:space="preserve"> on device 1</w:t>
            </w:r>
          </w:p>
        </w:tc>
      </w:tr>
      <w:tr w:rsidR="00D90DC1" w14:paraId="46813094" w14:textId="77777777" w:rsidTr="006D197A">
        <w:tc>
          <w:tcPr>
            <w:tcW w:w="462" w:type="dxa"/>
          </w:tcPr>
          <w:p w14:paraId="061A8F9D" w14:textId="29AE807E" w:rsidR="00D90DC1" w:rsidRDefault="00AC1D8C" w:rsidP="00D90DC1">
            <w:r>
              <w:t>73</w:t>
            </w:r>
          </w:p>
        </w:tc>
        <w:tc>
          <w:tcPr>
            <w:tcW w:w="3750" w:type="dxa"/>
          </w:tcPr>
          <w:p w14:paraId="44043527" w14:textId="10A19E06" w:rsidR="00D90DC1" w:rsidRDefault="00D90DC1" w:rsidP="00D90DC1">
            <w:r>
              <w:t>Select a location on the map on device 1</w:t>
            </w:r>
          </w:p>
        </w:tc>
        <w:tc>
          <w:tcPr>
            <w:tcW w:w="4855" w:type="dxa"/>
          </w:tcPr>
          <w:p w14:paraId="7077FF11" w14:textId="129FA603" w:rsidR="00D90DC1" w:rsidRDefault="00D90DC1" w:rsidP="00D90DC1">
            <w:r>
              <w:t>The second flag is placed at that location on the map</w:t>
            </w:r>
            <w:r w:rsidR="0008653A">
              <w:t xml:space="preserve"> on device 1</w:t>
            </w:r>
          </w:p>
        </w:tc>
      </w:tr>
      <w:tr w:rsidR="00D90DC1" w14:paraId="13836013" w14:textId="77777777" w:rsidTr="006D197A">
        <w:tc>
          <w:tcPr>
            <w:tcW w:w="462" w:type="dxa"/>
          </w:tcPr>
          <w:p w14:paraId="0FB519DF" w14:textId="28CD8CD0" w:rsidR="00D90DC1" w:rsidRDefault="00AC1D8C" w:rsidP="00D90DC1">
            <w:r>
              <w:t>74</w:t>
            </w:r>
          </w:p>
        </w:tc>
        <w:tc>
          <w:tcPr>
            <w:tcW w:w="3750" w:type="dxa"/>
          </w:tcPr>
          <w:p w14:paraId="31AE3F1A" w14:textId="48FE5D3F" w:rsidR="00D90DC1" w:rsidRDefault="0008653A" w:rsidP="00D90DC1">
            <w:r>
              <w:t>Select start game on device 1</w:t>
            </w:r>
          </w:p>
        </w:tc>
        <w:tc>
          <w:tcPr>
            <w:tcW w:w="4855" w:type="dxa"/>
          </w:tcPr>
          <w:p w14:paraId="04B7A00A" w14:textId="75E49568" w:rsidR="00D90DC1" w:rsidRDefault="0008653A" w:rsidP="00D90DC1">
            <w:r>
              <w:t>Starts Game activity with the play area defined by the flags and camera moves to current location on both devices</w:t>
            </w:r>
          </w:p>
        </w:tc>
      </w:tr>
      <w:tr w:rsidR="00D90DC1" w14:paraId="7C669E0C" w14:textId="77777777" w:rsidTr="006D197A">
        <w:tc>
          <w:tcPr>
            <w:tcW w:w="462" w:type="dxa"/>
          </w:tcPr>
          <w:p w14:paraId="16BD7362" w14:textId="165DF25E" w:rsidR="00D90DC1" w:rsidRDefault="00AC1D8C" w:rsidP="00D90DC1">
            <w:r>
              <w:t>75</w:t>
            </w:r>
          </w:p>
        </w:tc>
        <w:tc>
          <w:tcPr>
            <w:tcW w:w="3750" w:type="dxa"/>
          </w:tcPr>
          <w:p w14:paraId="7D002FEB" w14:textId="004B8955" w:rsidR="00D90DC1" w:rsidRDefault="006D197A" w:rsidP="00D90DC1">
            <w:r>
              <w:t>Move device 1 inside play area</w:t>
            </w:r>
          </w:p>
        </w:tc>
        <w:tc>
          <w:tcPr>
            <w:tcW w:w="4855" w:type="dxa"/>
          </w:tcPr>
          <w:p w14:paraId="0B3B48DB" w14:textId="4CF3BFF3" w:rsidR="00D90DC1" w:rsidRDefault="006D197A" w:rsidP="00D90DC1">
            <w:r>
              <w:t>Path is drawn from the point of entrance of device 1 into the play area to the current location of device 1 on both devices</w:t>
            </w:r>
          </w:p>
        </w:tc>
      </w:tr>
      <w:tr w:rsidR="006D197A" w14:paraId="78F6F648" w14:textId="77777777" w:rsidTr="006D197A">
        <w:tc>
          <w:tcPr>
            <w:tcW w:w="462" w:type="dxa"/>
          </w:tcPr>
          <w:p w14:paraId="0E3A1564" w14:textId="5C0FFABD" w:rsidR="006D197A" w:rsidRDefault="00AC1D8C" w:rsidP="00D90DC1">
            <w:r>
              <w:t>76</w:t>
            </w:r>
          </w:p>
        </w:tc>
        <w:tc>
          <w:tcPr>
            <w:tcW w:w="3750" w:type="dxa"/>
          </w:tcPr>
          <w:p w14:paraId="65536854" w14:textId="69EE7890" w:rsidR="006D197A" w:rsidRDefault="006D197A" w:rsidP="00D90DC1">
            <w:r>
              <w:t>Move device 1 outside of play area</w:t>
            </w:r>
          </w:p>
        </w:tc>
        <w:tc>
          <w:tcPr>
            <w:tcW w:w="4855" w:type="dxa"/>
          </w:tcPr>
          <w:p w14:paraId="4BD657E6" w14:textId="113BB90C" w:rsidR="006D197A" w:rsidRDefault="006D197A" w:rsidP="00D90DC1">
            <w:r>
              <w:t>Path is drawn from previous position of device 1 to the point of exit of device 1 and the smallest area is captured, added to the score of device 1 and removed from the total area of the play area on both devices</w:t>
            </w:r>
          </w:p>
        </w:tc>
      </w:tr>
      <w:tr w:rsidR="006D197A" w14:paraId="6AD96E5A" w14:textId="77777777" w:rsidTr="006D197A">
        <w:tc>
          <w:tcPr>
            <w:tcW w:w="462" w:type="dxa"/>
          </w:tcPr>
          <w:p w14:paraId="22E96275" w14:textId="601F28D3" w:rsidR="006D197A" w:rsidRDefault="00AC1D8C" w:rsidP="00D90DC1">
            <w:r>
              <w:t>77</w:t>
            </w:r>
          </w:p>
        </w:tc>
        <w:tc>
          <w:tcPr>
            <w:tcW w:w="3750" w:type="dxa"/>
          </w:tcPr>
          <w:p w14:paraId="6E72E0C4" w14:textId="3F0031D3" w:rsidR="006D197A" w:rsidRDefault="006D197A" w:rsidP="00D90DC1">
            <w:r>
              <w:t>Pass both devices through the play area so that their paths intersect</w:t>
            </w:r>
          </w:p>
        </w:tc>
        <w:tc>
          <w:tcPr>
            <w:tcW w:w="4855" w:type="dxa"/>
          </w:tcPr>
          <w:p w14:paraId="4825BD3B" w14:textId="5A25E02D" w:rsidR="006D197A" w:rsidRDefault="006D197A" w:rsidP="00D90DC1">
            <w:r>
              <w:t>Path is removed and score is halved on both devices</w:t>
            </w:r>
          </w:p>
        </w:tc>
      </w:tr>
      <w:tr w:rsidR="006D197A" w14:paraId="0FA44628" w14:textId="77777777" w:rsidTr="006D197A">
        <w:tc>
          <w:tcPr>
            <w:tcW w:w="462" w:type="dxa"/>
          </w:tcPr>
          <w:p w14:paraId="3B9A63EA" w14:textId="09E682A8" w:rsidR="006D197A" w:rsidRDefault="00AC1D8C" w:rsidP="006D197A">
            <w:r>
              <w:t>78</w:t>
            </w:r>
          </w:p>
        </w:tc>
        <w:tc>
          <w:tcPr>
            <w:tcW w:w="3750" w:type="dxa"/>
          </w:tcPr>
          <w:p w14:paraId="2CF7D902" w14:textId="5CC91881" w:rsidR="006D197A" w:rsidRDefault="006D197A" w:rsidP="006D197A">
            <w:r>
              <w:t>Pass through the play area on both devices until 75% of the play area has been captured</w:t>
            </w:r>
          </w:p>
        </w:tc>
        <w:tc>
          <w:tcPr>
            <w:tcW w:w="4855" w:type="dxa"/>
          </w:tcPr>
          <w:p w14:paraId="3B4CE2C4" w14:textId="4BCEB887" w:rsidR="006D197A" w:rsidRDefault="006D197A" w:rsidP="006D197A">
            <w:r>
              <w:t>Starts Score activity with correct score displayed on both devices</w:t>
            </w:r>
          </w:p>
        </w:tc>
      </w:tr>
      <w:tr w:rsidR="006D197A" w14:paraId="119032DE" w14:textId="77777777" w:rsidTr="006D197A">
        <w:tc>
          <w:tcPr>
            <w:tcW w:w="462" w:type="dxa"/>
          </w:tcPr>
          <w:p w14:paraId="6720CB9A" w14:textId="21EBAA09" w:rsidR="006D197A" w:rsidRDefault="00AC1D8C" w:rsidP="006D197A">
            <w:r>
              <w:t>79</w:t>
            </w:r>
          </w:p>
        </w:tc>
        <w:tc>
          <w:tcPr>
            <w:tcW w:w="3750" w:type="dxa"/>
          </w:tcPr>
          <w:p w14:paraId="702FCB81" w14:textId="5EB2ED2B" w:rsidR="006D197A" w:rsidRDefault="006D197A" w:rsidP="006D197A">
            <w:r>
              <w:t>Close Capture the Campus!</w:t>
            </w:r>
          </w:p>
        </w:tc>
        <w:tc>
          <w:tcPr>
            <w:tcW w:w="4855" w:type="dxa"/>
          </w:tcPr>
          <w:p w14:paraId="749EF7AA" w14:textId="665902CB" w:rsidR="006D197A" w:rsidRDefault="006D197A" w:rsidP="006D197A">
            <w:r>
              <w:t>Closes Capture the Campus!</w:t>
            </w:r>
          </w:p>
        </w:tc>
      </w:tr>
    </w:tbl>
    <w:p w14:paraId="10BCA889" w14:textId="77777777" w:rsidR="00343D58" w:rsidRDefault="00343D58" w:rsidP="00120DC0"/>
    <w:p w14:paraId="7B78521E" w14:textId="453D67F3" w:rsidR="00A276E8" w:rsidRDefault="00A276E8" w:rsidP="00A276E8">
      <w:r>
        <w:t>Tests 1-2 deal with testing the functionality of the Watchdog</w:t>
      </w:r>
      <w:r w:rsidR="00B91D99">
        <w:t>,</w:t>
      </w:r>
      <w:r>
        <w:t xml:space="preserve"> including; starting up and shutting down both the UDP and TCP servers.</w:t>
      </w:r>
    </w:p>
    <w:p w14:paraId="51F3383E" w14:textId="77777777" w:rsidR="00A276E8" w:rsidRDefault="00A276E8" w:rsidP="00A276E8"/>
    <w:p w14:paraId="7AC1795D" w14:textId="77777777" w:rsidR="00A276E8" w:rsidRDefault="00A276E8" w:rsidP="00A276E8">
      <w:r>
        <w:t>Test 3 starts the debugging client.</w:t>
      </w:r>
    </w:p>
    <w:p w14:paraId="6B59D2A1" w14:textId="77777777" w:rsidR="00A276E8" w:rsidRDefault="00A276E8" w:rsidP="00A276E8"/>
    <w:p w14:paraId="6FF24F6A" w14:textId="3139F67F" w:rsidR="00A276E8" w:rsidRDefault="00A276E8" w:rsidP="00A276E8">
      <w:r>
        <w:t xml:space="preserve">Tests 4-6 deal with testing the functionality of the </w:t>
      </w:r>
      <w:r w:rsidR="00B91D99">
        <w:t>UDP server,</w:t>
      </w:r>
      <w:r>
        <w:t xml:space="preserve"> including</w:t>
      </w:r>
      <w:r w:rsidR="00B91D99">
        <w:t>;</w:t>
      </w:r>
      <w:r>
        <w:t xml:space="preserve"> sending and receiving UDP broadcasts.</w:t>
      </w:r>
    </w:p>
    <w:p w14:paraId="3DDD891F" w14:textId="77777777" w:rsidR="00A276E8" w:rsidRDefault="00A276E8" w:rsidP="00A276E8"/>
    <w:p w14:paraId="76E24E96" w14:textId="2CA65312" w:rsidR="00A276E8" w:rsidRDefault="00A276E8" w:rsidP="00A276E8">
      <w:r>
        <w:t>Tests 7-14 deal with testing the functional</w:t>
      </w:r>
      <w:r w:rsidR="00B91D99">
        <w:t>ity of the TCP server,</w:t>
      </w:r>
      <w:r>
        <w:t xml:space="preserve"> including</w:t>
      </w:r>
      <w:r w:rsidR="00B91D99">
        <w:t>;</w:t>
      </w:r>
      <w:r>
        <w:t xml:space="preserve"> throwing errors, recording usernames and locations, recalling a given location for a given username and rebuilding the database after shutting down.</w:t>
      </w:r>
    </w:p>
    <w:p w14:paraId="62EDD902" w14:textId="77777777" w:rsidR="00A276E8" w:rsidRDefault="00A276E8" w:rsidP="00A276E8"/>
    <w:p w14:paraId="59AB2021" w14:textId="77777777" w:rsidR="00A276E8" w:rsidRDefault="00A276E8" w:rsidP="00A276E8">
      <w:r>
        <w:t>Test 15 shuts the debugging client down.</w:t>
      </w:r>
    </w:p>
    <w:p w14:paraId="58933F6F" w14:textId="07E23AC4" w:rsidR="00120DC0" w:rsidRDefault="00120DC0" w:rsidP="00120DC0"/>
    <w:p w14:paraId="0CF528F4" w14:textId="0BC9D684" w:rsidR="00144465" w:rsidRDefault="00144465" w:rsidP="00120DC0">
      <w:r>
        <w:t>Tests 16-21 deal with using the Tests application to test the functionality of the TCP server specifically its capability to deal with multiple concurrent users</w:t>
      </w:r>
    </w:p>
    <w:p w14:paraId="59373DEC" w14:textId="5AA853B7" w:rsidR="00144465" w:rsidRDefault="00144465" w:rsidP="00120DC0"/>
    <w:p w14:paraId="06A06FF2" w14:textId="3FC56C9F" w:rsidR="00144465" w:rsidRDefault="00144465" w:rsidP="00120DC0">
      <w:r>
        <w:t xml:space="preserve">Tests 22-25 deal with testing </w:t>
      </w:r>
      <w:r w:rsidR="00B91D99">
        <w:t>the functionality of the M</w:t>
      </w:r>
      <w:r>
        <w:t>enu</w:t>
      </w:r>
      <w:r w:rsidR="00B91D99">
        <w:t xml:space="preserve"> activity</w:t>
      </w:r>
      <w:r>
        <w:t xml:space="preserve"> in the Capture the Campus! application</w:t>
      </w:r>
      <w:r w:rsidR="00B91D99">
        <w:t>, including; its functionality as a menu to select the different game modes and the ability to return to the menu.</w:t>
      </w:r>
    </w:p>
    <w:p w14:paraId="21B02351" w14:textId="2B7B7C2D" w:rsidR="00B91D99" w:rsidRDefault="00B91D99" w:rsidP="00120DC0"/>
    <w:p w14:paraId="3B5796A0" w14:textId="423BC371" w:rsidR="00B91D99" w:rsidRDefault="00B91D99" w:rsidP="00120DC0">
      <w:r>
        <w:t>Tests 26-35 deal with testing the functionality of the Set activity in the Capture the Campus! application, including; the ability to set and move flags.</w:t>
      </w:r>
    </w:p>
    <w:p w14:paraId="09C5A284" w14:textId="16CA411D" w:rsidR="00B91D99" w:rsidRDefault="00B91D99" w:rsidP="00120DC0"/>
    <w:p w14:paraId="6830B080" w14:textId="721C544C" w:rsidR="00B91D99" w:rsidRDefault="00B91D99" w:rsidP="00120DC0">
      <w:r>
        <w:t>Tests 36-60 deal with testing the functionality of the Game activity in the Capture the Campus! application, including; the ability to rotate the map, the ability to pass through the play area and capture area which then affects the score etc. and if there are any bugs in the area capturing algorithms.</w:t>
      </w:r>
    </w:p>
    <w:p w14:paraId="43DAE3D7" w14:textId="0549B0D1" w:rsidR="00B91D99" w:rsidRDefault="00B91D99" w:rsidP="00120DC0"/>
    <w:p w14:paraId="7710FA58" w14:textId="5290BDF8" w:rsidR="00B91D99" w:rsidRDefault="00B91D99" w:rsidP="00120DC0">
      <w:r>
        <w:t>Tests 61-65 deal with testing the functionality of the enemy in the Game activity in the Capture the Campus! application, including; how the enemy spawns and respawns after being removed from the play area and how the enemy interacts with the players.</w:t>
      </w:r>
    </w:p>
    <w:p w14:paraId="15D4B1E2" w14:textId="260ED218" w:rsidR="00B91D99" w:rsidRDefault="00B91D99" w:rsidP="00120DC0"/>
    <w:p w14:paraId="219EB13F" w14:textId="6FBFF4B5" w:rsidR="00B91D99" w:rsidRDefault="00B91D99" w:rsidP="00120DC0">
      <w:r>
        <w:t>Tests 64-65 deal with testing the functionality of the Score activity in the Capture the Campus! application, including; if the Score activity is called at the correct time with the correct score.</w:t>
      </w:r>
    </w:p>
    <w:p w14:paraId="321BB86B" w14:textId="2F377338" w:rsidR="00B91D99" w:rsidRDefault="00B91D99" w:rsidP="00120DC0"/>
    <w:p w14:paraId="7D4BEFAD" w14:textId="78DEBA16" w:rsidR="00B91D99" w:rsidRDefault="00B91D99" w:rsidP="00120DC0">
      <w:r>
        <w:t xml:space="preserve">Tests 66-79 deal with testing the functionality of the multiplayer aspects in the </w:t>
      </w:r>
      <w:r w:rsidR="007A3257">
        <w:t>Capture</w:t>
      </w:r>
      <w:r>
        <w:t xml:space="preserve"> the Campus! application, including; </w:t>
      </w:r>
      <w:r w:rsidR="007A3257">
        <w:t xml:space="preserve">if the devices </w:t>
      </w:r>
      <w:r w:rsidR="0058475A">
        <w:t>can make</w:t>
      </w:r>
      <w:r w:rsidR="007A3257">
        <w:t xml:space="preserve"> a connection with each other, if the device which is hosting the multiplayer game can synchronise the game state with each client device and if the </w:t>
      </w:r>
      <w:r w:rsidR="008B1176">
        <w:t>multiplayer game functionality works.</w:t>
      </w:r>
    </w:p>
    <w:p w14:paraId="27BB93FD" w14:textId="49E1300A" w:rsidR="00A276E8" w:rsidRDefault="00A276E8" w:rsidP="00120DC0"/>
    <w:p w14:paraId="5EFCDA2E" w14:textId="77777777" w:rsidR="00A276E8" w:rsidRDefault="00A276E8" w:rsidP="00120DC0">
      <w:pPr>
        <w:sectPr w:rsidR="00A276E8"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235" w:name="_Toc481590224"/>
      <w:r>
        <w:lastRenderedPageBreak/>
        <w:t>Evaluation</w:t>
      </w:r>
      <w:bookmarkEnd w:id="235"/>
    </w:p>
    <w:p w14:paraId="58696104" w14:textId="70B95976" w:rsidR="00C57766" w:rsidRPr="00C57766" w:rsidRDefault="00C01E76" w:rsidP="009A0F1A">
      <w:pPr>
        <w:pStyle w:val="Heading2"/>
        <w:numPr>
          <w:ilvl w:val="1"/>
          <w:numId w:val="6"/>
        </w:numPr>
      </w:pPr>
      <w:bookmarkStart w:id="236" w:name="_Toc481590225"/>
      <w:r>
        <w:t>Project Achievements</w:t>
      </w:r>
      <w:bookmarkEnd w:id="236"/>
    </w:p>
    <w:p w14:paraId="57F4C1B9" w14:textId="11C216D1" w:rsidR="0002076F" w:rsidRDefault="006D0750" w:rsidP="0002076F">
      <w:r>
        <w:t>Generall</w:t>
      </w:r>
      <w:r w:rsidR="00A9475D">
        <w:t>y, progress on the project was</w:t>
      </w:r>
      <w:r w:rsidR="00B9784E">
        <w:t xml:space="preserve"> impeded</w:t>
      </w:r>
      <w:r w:rsidR="00075CCC">
        <w:t xml:space="preserve"> by multiple factors</w:t>
      </w:r>
      <w:r w:rsidR="0002076F">
        <w:t>:</w:t>
      </w:r>
    </w:p>
    <w:p w14:paraId="328991B1" w14:textId="242F0893" w:rsidR="00B7451C" w:rsidRDefault="006D0750" w:rsidP="00AA6CDE">
      <w:r>
        <w:t>Firstly, the</w:t>
      </w:r>
      <w:r w:rsidR="0002076F">
        <w:t xml:space="preserve"> main</w:t>
      </w:r>
      <w:r>
        <w:t xml:space="preserve"> computers that were chosen to be used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development</w:t>
      </w:r>
      <w:r>
        <w:t xml:space="preserve"> software </w:t>
      </w:r>
      <w:r w:rsidR="001E29F6">
        <w:t>was never</w:t>
      </w:r>
      <w:r>
        <w:t xml:space="preserve"> installed by the administrators of the computers,</w:t>
      </w:r>
      <w:r w:rsidR="00B7451C">
        <w:t xml:space="preserve"> plus the administrators of the computers </w:t>
      </w:r>
      <w:r w:rsidR="001E29F6">
        <w:t>never</w:t>
      </w:r>
      <w:r w:rsidR="00B7451C">
        <w:t xml:space="preserve"> allow</w:t>
      </w:r>
      <w:r w:rsidR="001E29F6">
        <w:t>ed</w:t>
      </w:r>
      <w:r w:rsidR="00B7451C">
        <w:t xml:space="preserve"> administrative access to the computers to allow the instillation of the development software.</w:t>
      </w:r>
    </w:p>
    <w:p w14:paraId="68B2A962" w14:textId="7D7A17D3"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-that was to be used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anything that </w:t>
      </w:r>
      <w:r w:rsidR="001E29F6">
        <w:t>required the</w:t>
      </w:r>
      <w:r w:rsidR="006D0750">
        <w:t xml:space="preserve"> </w:t>
      </w:r>
      <w:r w:rsidR="0002076F">
        <w:t xml:space="preserve">development </w:t>
      </w:r>
      <w:r w:rsidR="006D0750">
        <w:t xml:space="preserve">software </w:t>
      </w:r>
      <w:r w:rsidR="001E29F6">
        <w:t>did not begin development until late into the project</w:t>
      </w:r>
      <w:r w:rsidR="006D0750">
        <w:t>.</w:t>
      </w:r>
    </w:p>
    <w:p w14:paraId="1FE76399" w14:textId="2017DD63" w:rsidR="00075CCC" w:rsidRDefault="006D0750" w:rsidP="00847E11">
      <w:r>
        <w:t>However, this does mean that the extra time</w:t>
      </w:r>
      <w:r w:rsidR="001E29F6">
        <w:t xml:space="preserve"> was</w:t>
      </w:r>
      <w:r>
        <w:t xml:space="preserve"> available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11B7EEDD"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2B595D">
        <w:t>Appendix J:</w:t>
      </w:r>
      <w:r w:rsidR="007D63FB">
        <w:fldChar w:fldCharType="end"/>
      </w:r>
      <w:r>
        <w:t xml:space="preserve">) did not </w:t>
      </w:r>
      <w:r w:rsidR="001E29F6">
        <w:t>consider</w:t>
      </w:r>
      <w:r>
        <w:t xml:space="preserve"> other </w:t>
      </w:r>
      <w:r w:rsidR="00426EC5">
        <w:t>extraneous</w:t>
      </w:r>
      <w:r>
        <w:t xml:space="preserve"> commitm</w:t>
      </w:r>
      <w:r w:rsidR="001E29F6">
        <w:t>ents when allotting time to the</w:t>
      </w:r>
      <w:r>
        <w:t xml:space="preserve"> project. Time </w:t>
      </w:r>
      <w:r w:rsidR="001E29F6">
        <w:t>should have been</w:t>
      </w:r>
      <w:r>
        <w:t xml:space="preserve"> allowed to complete other </w:t>
      </w:r>
      <w:r w:rsidR="00AA6CDE">
        <w:t>compulsory</w:t>
      </w:r>
      <w:r>
        <w:t xml:space="preserve"> projects</w:t>
      </w:r>
      <w:r w:rsidR="00AA6CDE">
        <w:t xml:space="preserve"> on time</w:t>
      </w:r>
      <w:r>
        <w:t xml:space="preserve">, as such it appears that </w:t>
      </w:r>
      <w:r w:rsidR="001E29F6">
        <w:t>the project was</w:t>
      </w:r>
      <w:r>
        <w:t xml:space="preserve"> behind schedule</w:t>
      </w:r>
      <w:r w:rsidR="001E29F6">
        <w:t xml:space="preserve"> from the start</w:t>
      </w:r>
      <w:r>
        <w:t xml:space="preserve"> when</w:t>
      </w:r>
      <w:r w:rsidR="00AA6CDE">
        <w:t xml:space="preserve"> in fact the initial time plan was inherently flawed and</w:t>
      </w:r>
      <w:r>
        <w:t xml:space="preserve"> unachievable.</w:t>
      </w:r>
    </w:p>
    <w:p w14:paraId="18DA6282" w14:textId="77777777" w:rsidR="006D0750" w:rsidRDefault="006D0750" w:rsidP="006D0750"/>
    <w:p w14:paraId="2DB2EA02" w14:textId="33DB4DEE" w:rsidR="00A539FF" w:rsidRDefault="00B9784E" w:rsidP="006D0750">
      <w:r>
        <w:t>Thus,</w:t>
      </w:r>
      <w:r w:rsidR="006D0750">
        <w:t xml:space="preserve"> a new task list (</w:t>
      </w:r>
      <w:r w:rsidR="001E29F6">
        <w:fldChar w:fldCharType="begin"/>
      </w:r>
      <w:r w:rsidR="001E29F6">
        <w:instrText xml:space="preserve"> REF _Ref481529471 \n \h </w:instrText>
      </w:r>
      <w:r w:rsidR="001E29F6">
        <w:fldChar w:fldCharType="separate"/>
      </w:r>
      <w:r w:rsidR="002B595D">
        <w:t>Appendix K:</w:t>
      </w:r>
      <w:r w:rsidR="001E29F6">
        <w:fldChar w:fldCharType="end"/>
      </w:r>
      <w:r w:rsidR="006D0750">
        <w:t xml:space="preserve">) and time plan </w:t>
      </w:r>
      <w:r w:rsidR="00A4593B">
        <w:t>(</w:t>
      </w:r>
      <w:r w:rsidR="001E29F6">
        <w:fldChar w:fldCharType="begin"/>
      </w:r>
      <w:r w:rsidR="001E29F6">
        <w:instrText xml:space="preserve"> REF _Ref481529480 \n \h </w:instrText>
      </w:r>
      <w:r w:rsidR="001E29F6">
        <w:fldChar w:fldCharType="separate"/>
      </w:r>
      <w:r w:rsidR="002B595D">
        <w:t>Appendix L:</w:t>
      </w:r>
      <w:r w:rsidR="001E29F6">
        <w:fldChar w:fldCharType="end"/>
      </w:r>
      <w:r w:rsidR="006D0750">
        <w:t xml:space="preserve">) </w:t>
      </w:r>
      <w:r w:rsidR="001E29F6">
        <w:t>was</w:t>
      </w:r>
      <w:r w:rsidR="006D0750">
        <w:t xml:space="preserve"> created </w:t>
      </w:r>
      <w:r w:rsidR="001E29F6">
        <w:t>considering</w:t>
      </w:r>
      <w:r w:rsidR="006D0750">
        <w:t xml:space="preserve"> the </w:t>
      </w:r>
      <w:r w:rsidR="00A539FF">
        <w:t>issues mentioned above:</w:t>
      </w:r>
    </w:p>
    <w:p w14:paraId="7F3261EB" w14:textId="0BEABDE0" w:rsidR="00CF2116" w:rsidRDefault="0002076F" w:rsidP="003B54FE">
      <w:r>
        <w:t>T</w:t>
      </w:r>
      <w:r w:rsidR="00AA6CDE">
        <w:t>he tasks that require</w:t>
      </w:r>
      <w:r>
        <w:t xml:space="preserve"> the specific development software </w:t>
      </w:r>
      <w:r w:rsidR="00857188">
        <w:t xml:space="preserve">mentioned above </w:t>
      </w:r>
      <w:r w:rsidR="001E29F6">
        <w:t>were</w:t>
      </w:r>
      <w:r>
        <w:t xml:space="preserve"> delayed </w:t>
      </w:r>
      <w:r w:rsidR="00857188">
        <w:t xml:space="preserve">until after </w:t>
      </w:r>
      <w:r w:rsidR="001E29F6">
        <w:t>Christmas</w:t>
      </w:r>
      <w:r w:rsidR="00857188">
        <w:t xml:space="preserve">, this </w:t>
      </w:r>
      <w:r w:rsidR="001E29F6">
        <w:t>gave</w:t>
      </w:r>
      <w:r w:rsidR="00857188">
        <w:t xml:space="preserve"> enough time for</w:t>
      </w:r>
      <w:r w:rsidR="003B54FE">
        <w:t xml:space="preserve"> a solution to the problem to present itself</w:t>
      </w:r>
      <w:r w:rsidR="00AA6CDE">
        <w:t xml:space="preserve">, </w:t>
      </w:r>
      <w:r w:rsidR="00E83280">
        <w:t xml:space="preserve">a virtual machine was acquired which could be used to </w:t>
      </w:r>
      <w:r w:rsidR="00661C81">
        <w:t>develop the project on.</w:t>
      </w:r>
    </w:p>
    <w:p w14:paraId="38663DD5" w14:textId="77777777" w:rsidR="00A539FF" w:rsidRDefault="00A539FF" w:rsidP="00AA6CDE"/>
    <w:p w14:paraId="73D6C18E" w14:textId="25F1DD95" w:rsidR="00857188" w:rsidRDefault="00857188" w:rsidP="006D0750">
      <w:r>
        <w:t xml:space="preserve">Sections of time </w:t>
      </w:r>
      <w:r w:rsidR="001E29F6">
        <w:t>were</w:t>
      </w:r>
      <w:r>
        <w:t xml:space="preserve"> blocked out </w:t>
      </w:r>
      <w:r w:rsidR="001E29F6">
        <w:t>for</w:t>
      </w:r>
      <w:r>
        <w:t xml:space="preserve"> the completion of extraneous compulsory commitments, this </w:t>
      </w:r>
      <w:r w:rsidR="001E29F6">
        <w:t>included</w:t>
      </w:r>
      <w:r>
        <w:t xml:space="preserve"> the reworking of the </w:t>
      </w:r>
      <w:r w:rsidR="001E29F6">
        <w:t>remaining time allocated to the</w:t>
      </w:r>
      <w:r>
        <w:t xml:space="preserve"> project </w:t>
      </w:r>
      <w:r w:rsidR="001E29F6">
        <w:t>to</w:t>
      </w:r>
      <w:r>
        <w:t xml:space="preserve"> ensure the smoothest development experience possible.</w:t>
      </w:r>
    </w:p>
    <w:p w14:paraId="7F4AB62F" w14:textId="4BBE8EF0" w:rsidR="00075CCC" w:rsidRDefault="00075CCC" w:rsidP="006D0750">
      <w:r>
        <w:t xml:space="preserve">The addition of a multigame server </w:t>
      </w:r>
      <w:r w:rsidR="001E29F6">
        <w:t>was</w:t>
      </w:r>
      <w:r>
        <w:t xml:space="preserve"> abandoned </w:t>
      </w:r>
      <w:r w:rsidR="001E29F6">
        <w:t>around Christmas as the scope of the project</w:t>
      </w:r>
      <w:r w:rsidR="0002076F">
        <w:t xml:space="preserve"> had to be reduced because of the issues mentioned above.</w:t>
      </w:r>
    </w:p>
    <w:p w14:paraId="48B8BFD2" w14:textId="008E5505" w:rsidR="00847E11" w:rsidRDefault="00847E11" w:rsidP="006D0750"/>
    <w:p w14:paraId="6F6063E0" w14:textId="41BA803F" w:rsidR="00847E11" w:rsidRDefault="003B54FE" w:rsidP="003B54FE">
      <w:r>
        <w:t xml:space="preserve">Because of the delays caused by the lack of development software </w:t>
      </w:r>
      <w:r w:rsidR="00A57CD5">
        <w:t>sections</w:t>
      </w:r>
      <w:r w:rsidR="00847E11">
        <w:t xml:space="preserve"> </w:t>
      </w:r>
      <w:r>
        <w:t>had to be</w:t>
      </w:r>
      <w:r w:rsidR="00847E11">
        <w:t xml:space="preserve"> </w:t>
      </w:r>
      <w:r>
        <w:t>amended to the risk analysis (</w:t>
      </w:r>
      <w:r>
        <w:fldChar w:fldCharType="begin"/>
      </w:r>
      <w:r>
        <w:instrText xml:space="preserve"> REF _Ref472282892 \r \h </w:instrText>
      </w:r>
      <w:r>
        <w:fldChar w:fldCharType="separate"/>
      </w:r>
      <w:r w:rsidR="002B595D">
        <w:t>Appendix M:</w:t>
      </w:r>
      <w:r>
        <w:fldChar w:fldCharType="end"/>
      </w:r>
      <w:r>
        <w:t>) section</w:t>
      </w:r>
      <w:r w:rsidR="00A57CD5">
        <w:t xml:space="preserve"> to reflect any risks that had</w:t>
      </w:r>
      <w:r w:rsidR="00847E11">
        <w:t xml:space="preserve"> been encountered that were not </w:t>
      </w:r>
      <w:r>
        <w:t xml:space="preserve">originally </w:t>
      </w:r>
      <w:r w:rsidR="00847E11">
        <w:t>planned for. Including;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0F1A7D00" w:rsidR="00847E11" w:rsidRDefault="00A57CD5" w:rsidP="006D0750">
      <w:r>
        <w:t>Because of the nature of the project there were</w:t>
      </w:r>
      <w:r w:rsidR="008E3285">
        <w:t xml:space="preserve"> practically no ethical concerns. There</w:t>
      </w:r>
      <w:r>
        <w:t xml:space="preserve"> was </w:t>
      </w:r>
      <w:r w:rsidR="008E3285">
        <w:t xml:space="preserve">no intention to conduct any kind of experiment so ethical approval </w:t>
      </w:r>
      <w:r>
        <w:t>was</w:t>
      </w:r>
      <w:r w:rsidR="008E3285">
        <w:t xml:space="preserve"> not needed and any other ethical concerns, for example, use of the project ending in the inju</w:t>
      </w:r>
      <w:r>
        <w:t>ry of members of the public had</w:t>
      </w:r>
      <w:r w:rsidR="008E3285">
        <w:t xml:space="preserve"> been covered in the risk analysis section (</w:t>
      </w:r>
      <w:r w:rsidR="008E3285">
        <w:fldChar w:fldCharType="begin"/>
      </w:r>
      <w:r w:rsidR="008E3285">
        <w:instrText xml:space="preserve"> REF _Ref472282892 \r \h </w:instrText>
      </w:r>
      <w:r w:rsidR="008E3285">
        <w:fldChar w:fldCharType="separate"/>
      </w:r>
      <w:r w:rsidR="002B595D">
        <w:t>Appendix M:</w:t>
      </w:r>
      <w:r w:rsidR="008E3285">
        <w:fldChar w:fldCharType="end"/>
      </w:r>
      <w:r>
        <w:t xml:space="preserve">) </w:t>
      </w:r>
      <w:r w:rsidR="008E3285">
        <w:t xml:space="preserve">or </w:t>
      </w:r>
      <w:r>
        <w:t>were</w:t>
      </w:r>
      <w:r w:rsidR="008E3285">
        <w:t xml:space="preserve"> beyond the scope of the project.</w:t>
      </w:r>
    </w:p>
    <w:p w14:paraId="13276C1A" w14:textId="109451B2" w:rsidR="0061346D" w:rsidRDefault="0061346D" w:rsidP="006D0750"/>
    <w:p w14:paraId="250EC340" w14:textId="6C372F1B" w:rsidR="0061346D" w:rsidRDefault="0061346D" w:rsidP="006D0750">
      <w:r>
        <w:t>A new task list (</w:t>
      </w:r>
      <w:r>
        <w:fldChar w:fldCharType="begin"/>
      </w:r>
      <w:r>
        <w:instrText xml:space="preserve"> REF _Ref472279465 \n \h </w:instrText>
      </w:r>
      <w:r>
        <w:fldChar w:fldCharType="separate"/>
      </w:r>
      <w:r w:rsidR="002B595D">
        <w:t>5.1.1</w:t>
      </w:r>
      <w:r>
        <w:fldChar w:fldCharType="end"/>
      </w:r>
      <w:r>
        <w:t>) and time plan (</w:t>
      </w:r>
      <w:r>
        <w:fldChar w:fldCharType="begin"/>
      </w:r>
      <w:r>
        <w:instrText xml:space="preserve"> REF _Ref474236312 \n \h </w:instrText>
      </w:r>
      <w:r>
        <w:fldChar w:fldCharType="separate"/>
      </w:r>
      <w:r w:rsidR="002B595D">
        <w:t>5.1.2</w:t>
      </w:r>
      <w:r>
        <w:fldChar w:fldCharType="end"/>
      </w:r>
      <w:r>
        <w:t>) was created to reflect the actual progress throughout the project.</w:t>
      </w:r>
    </w:p>
    <w:p w14:paraId="2EDCEC86" w14:textId="0BD5072A"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237" w:name="_Ref472279465"/>
      <w:bookmarkStart w:id="238" w:name="_Ref472279479"/>
      <w:bookmarkStart w:id="239" w:name="_Toc481590226"/>
      <w:r>
        <w:lastRenderedPageBreak/>
        <w:t>Final</w:t>
      </w:r>
      <w:r w:rsidR="00DE0C3E">
        <w:t xml:space="preserve"> Task List</w:t>
      </w:r>
      <w:bookmarkEnd w:id="237"/>
      <w:bookmarkEnd w:id="238"/>
      <w:bookmarkEnd w:id="239"/>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The log can be used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Create a main menu for the game that will be displayed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Create a game over screen for the game that will be displayed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Create a lobby for the local multiplayer game that will be di</w:t>
            </w:r>
            <w:r w:rsidR="00F6434C">
              <w:t>splayed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is used to augment the game activity to update the information of multiple players </w:t>
            </w:r>
            <w:r w:rsidR="00340409">
              <w:t>simultaneously from the TCP server.</w:t>
            </w:r>
          </w:p>
          <w:p w14:paraId="2CD68246" w14:textId="4B88C40F" w:rsidR="00F47D60" w:rsidRDefault="00340409" w:rsidP="00340409">
            <w:r>
              <w:t>This will be used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152BF192" w:rsidR="0050627D" w:rsidRDefault="00D073DD" w:rsidP="008E677A">
            <w:pPr>
              <w:jc w:val="center"/>
            </w:pPr>
            <w:r>
              <w:t>2</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240"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241" w:name="_Ref474236312"/>
      <w:bookmarkStart w:id="242" w:name="_Toc481590227"/>
      <w:r>
        <w:lastRenderedPageBreak/>
        <w:t>Final</w:t>
      </w:r>
      <w:r w:rsidR="00AE0875">
        <w:t xml:space="preserve"> </w:t>
      </w:r>
      <w:r w:rsidR="00942459">
        <w:t>Time Plan</w:t>
      </w:r>
      <w:bookmarkEnd w:id="240"/>
      <w:bookmarkEnd w:id="241"/>
      <w:bookmarkEnd w:id="24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D073DD">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2B3F9896" w14:textId="77777777" w:rsidR="00A37F80" w:rsidRDefault="00A37F80" w:rsidP="00942459">
      <w:pPr>
        <w:sectPr w:rsidR="00A37F80" w:rsidSect="00FB2C33">
          <w:pgSz w:w="16838" w:h="11906" w:orient="landscape"/>
          <w:pgMar w:top="1440" w:right="1440" w:bottom="1440" w:left="1440" w:header="708" w:footer="708" w:gutter="0"/>
          <w:cols w:space="708"/>
          <w:docGrid w:linePitch="360"/>
        </w:sectPr>
      </w:pPr>
    </w:p>
    <w:p w14:paraId="6CC84284" w14:textId="5ABA2872" w:rsidR="00A37F80" w:rsidRPr="00BE338B" w:rsidRDefault="00A37F80" w:rsidP="00B91D99">
      <w:pPr>
        <w:pStyle w:val="Heading2"/>
      </w:pPr>
      <w:bookmarkStart w:id="243" w:name="_Toc481590228"/>
      <w:r>
        <w:lastRenderedPageBreak/>
        <w:t>Test Evaluation</w:t>
      </w:r>
      <w:bookmarkEnd w:id="243"/>
    </w:p>
    <w:tbl>
      <w:tblPr>
        <w:tblStyle w:val="TableGrid"/>
        <w:tblW w:w="9066" w:type="dxa"/>
        <w:tblLook w:val="04A0" w:firstRow="1" w:lastRow="0" w:firstColumn="1" w:lastColumn="0" w:noHBand="0" w:noVBand="1"/>
      </w:tblPr>
      <w:tblGrid>
        <w:gridCol w:w="462"/>
        <w:gridCol w:w="2443"/>
        <w:gridCol w:w="3339"/>
        <w:gridCol w:w="2822"/>
      </w:tblGrid>
      <w:tr w:rsidR="00AC1D8C" w14:paraId="33DCF669" w14:textId="770C7EB8" w:rsidTr="00AC1D8C">
        <w:tc>
          <w:tcPr>
            <w:tcW w:w="462" w:type="dxa"/>
          </w:tcPr>
          <w:p w14:paraId="1C465F7F" w14:textId="570EC393" w:rsidR="00AC1D8C" w:rsidRDefault="00AC1D8C" w:rsidP="00AC1D8C">
            <w:pPr>
              <w:jc w:val="center"/>
              <w:rPr>
                <w:b/>
                <w:bCs/>
              </w:rPr>
            </w:pPr>
            <w:r>
              <w:rPr>
                <w:b/>
                <w:bCs/>
              </w:rPr>
              <w:t>#</w:t>
            </w:r>
          </w:p>
        </w:tc>
        <w:tc>
          <w:tcPr>
            <w:tcW w:w="2443" w:type="dxa"/>
          </w:tcPr>
          <w:p w14:paraId="52CA407C" w14:textId="61FDD0F6" w:rsidR="00AC1D8C" w:rsidRPr="001E5EA5" w:rsidRDefault="00AC1D8C" w:rsidP="00AC1D8C">
            <w:pPr>
              <w:jc w:val="center"/>
              <w:rPr>
                <w:b/>
                <w:bCs/>
              </w:rPr>
            </w:pPr>
            <w:r>
              <w:rPr>
                <w:b/>
                <w:bCs/>
              </w:rPr>
              <w:t>Test</w:t>
            </w:r>
          </w:p>
        </w:tc>
        <w:tc>
          <w:tcPr>
            <w:tcW w:w="3339" w:type="dxa"/>
          </w:tcPr>
          <w:p w14:paraId="3418BB7A" w14:textId="61E6F9C0" w:rsidR="00AC1D8C" w:rsidRPr="001E5EA5" w:rsidRDefault="00AC1D8C" w:rsidP="00AC1D8C">
            <w:pPr>
              <w:jc w:val="center"/>
              <w:rPr>
                <w:b/>
                <w:bCs/>
              </w:rPr>
            </w:pPr>
            <w:r>
              <w:rPr>
                <w:b/>
                <w:bCs/>
              </w:rPr>
              <w:t>Expected Result</w:t>
            </w:r>
          </w:p>
        </w:tc>
        <w:tc>
          <w:tcPr>
            <w:tcW w:w="2822" w:type="dxa"/>
          </w:tcPr>
          <w:p w14:paraId="35663F0C" w14:textId="3F4B26DE" w:rsidR="00AC1D8C" w:rsidRDefault="00AC1D8C" w:rsidP="00AC1D8C">
            <w:pPr>
              <w:jc w:val="center"/>
              <w:rPr>
                <w:b/>
                <w:bCs/>
              </w:rPr>
            </w:pPr>
            <w:r>
              <w:rPr>
                <w:b/>
                <w:bCs/>
              </w:rPr>
              <w:t>Results</w:t>
            </w:r>
          </w:p>
        </w:tc>
      </w:tr>
      <w:tr w:rsidR="00AC1D8C" w14:paraId="3D0A7971" w14:textId="2E8D7FE9" w:rsidTr="00AC1D8C">
        <w:tc>
          <w:tcPr>
            <w:tcW w:w="462" w:type="dxa"/>
          </w:tcPr>
          <w:p w14:paraId="3EE5F1BC" w14:textId="535DE744" w:rsidR="00AC1D8C" w:rsidRDefault="00AC1D8C" w:rsidP="00AC1D8C">
            <w:r>
              <w:t>1</w:t>
            </w:r>
          </w:p>
        </w:tc>
        <w:tc>
          <w:tcPr>
            <w:tcW w:w="2443" w:type="dxa"/>
          </w:tcPr>
          <w:p w14:paraId="1677A01A" w14:textId="010D927B" w:rsidR="00AC1D8C" w:rsidRDefault="00AC1D8C" w:rsidP="00AC1D8C">
            <w:r>
              <w:t>Start Watchdog</w:t>
            </w:r>
          </w:p>
        </w:tc>
        <w:tc>
          <w:tcPr>
            <w:tcW w:w="3339" w:type="dxa"/>
          </w:tcPr>
          <w:p w14:paraId="0645C104" w14:textId="59BABFC2" w:rsidR="00AC1D8C" w:rsidRDefault="00AC1D8C" w:rsidP="00AC1D8C">
            <w:r>
              <w:t>Starts TCP server</w:t>
            </w:r>
          </w:p>
        </w:tc>
        <w:tc>
          <w:tcPr>
            <w:tcW w:w="2822" w:type="dxa"/>
          </w:tcPr>
          <w:p w14:paraId="0570CB3D" w14:textId="25932511" w:rsidR="00AC1D8C" w:rsidRPr="00AC1D8C" w:rsidRDefault="00AC1D8C" w:rsidP="00AC1D8C">
            <w:pPr>
              <w:rPr>
                <w:color w:val="76923C" w:themeColor="accent3" w:themeShade="BF"/>
              </w:rPr>
            </w:pPr>
            <w:r>
              <w:rPr>
                <w:color w:val="76923C" w:themeColor="accent3" w:themeShade="BF"/>
              </w:rPr>
              <w:t>Pass</w:t>
            </w:r>
          </w:p>
        </w:tc>
      </w:tr>
      <w:tr w:rsidR="00AC1D8C" w14:paraId="0741B163" w14:textId="5331A279" w:rsidTr="00AC1D8C">
        <w:tc>
          <w:tcPr>
            <w:tcW w:w="462" w:type="dxa"/>
          </w:tcPr>
          <w:p w14:paraId="55E1A65C" w14:textId="076750E8" w:rsidR="00AC1D8C" w:rsidRDefault="00AC1D8C" w:rsidP="00AC1D8C">
            <w:r>
              <w:t>2</w:t>
            </w:r>
          </w:p>
        </w:tc>
        <w:tc>
          <w:tcPr>
            <w:tcW w:w="2443" w:type="dxa"/>
          </w:tcPr>
          <w:p w14:paraId="4CB80E1C" w14:textId="4C4E7A03" w:rsidR="00AC1D8C" w:rsidRDefault="00AC1D8C" w:rsidP="00AC1D8C">
            <w:r>
              <w:t>Wait more than 10 seconds</w:t>
            </w:r>
          </w:p>
        </w:tc>
        <w:tc>
          <w:tcPr>
            <w:tcW w:w="3339" w:type="dxa"/>
          </w:tcPr>
          <w:p w14:paraId="4C021739" w14:textId="480E215B" w:rsidR="00AC1D8C" w:rsidRDefault="00AC1D8C" w:rsidP="00AC1D8C">
            <w:r>
              <w:t>Closes Watchdog and TCP server</w:t>
            </w:r>
          </w:p>
        </w:tc>
        <w:tc>
          <w:tcPr>
            <w:tcW w:w="2822" w:type="dxa"/>
          </w:tcPr>
          <w:p w14:paraId="3232E874" w14:textId="0AF33036" w:rsidR="00AC1D8C" w:rsidRDefault="00AC1D8C" w:rsidP="00AC1D8C">
            <w:r>
              <w:rPr>
                <w:color w:val="76923C" w:themeColor="accent3" w:themeShade="BF"/>
              </w:rPr>
              <w:t>Pass</w:t>
            </w:r>
          </w:p>
        </w:tc>
      </w:tr>
      <w:tr w:rsidR="00AC1D8C" w14:paraId="73D40340" w14:textId="660C8494" w:rsidTr="00AC1D8C">
        <w:tc>
          <w:tcPr>
            <w:tcW w:w="462" w:type="dxa"/>
          </w:tcPr>
          <w:p w14:paraId="7E3EE7F8" w14:textId="04A52778" w:rsidR="00AC1D8C" w:rsidRDefault="00AC1D8C" w:rsidP="00AC1D8C">
            <w:r>
              <w:t>3</w:t>
            </w:r>
          </w:p>
        </w:tc>
        <w:tc>
          <w:tcPr>
            <w:tcW w:w="2443" w:type="dxa"/>
          </w:tcPr>
          <w:p w14:paraId="4E562076" w14:textId="301E70C8" w:rsidR="00AC1D8C" w:rsidRDefault="00AC1D8C" w:rsidP="00AC1D8C">
            <w:r>
              <w:t>Start Client</w:t>
            </w:r>
          </w:p>
        </w:tc>
        <w:tc>
          <w:tcPr>
            <w:tcW w:w="3339" w:type="dxa"/>
          </w:tcPr>
          <w:p w14:paraId="59282303" w14:textId="226DB678" w:rsidR="00AC1D8C" w:rsidRDefault="00AC1D8C" w:rsidP="00AC1D8C">
            <w:r>
              <w:t>Starts Client</w:t>
            </w:r>
          </w:p>
        </w:tc>
        <w:tc>
          <w:tcPr>
            <w:tcW w:w="2822" w:type="dxa"/>
          </w:tcPr>
          <w:p w14:paraId="094704D3" w14:textId="2AE39442" w:rsidR="00AC1D8C" w:rsidRDefault="00AC1D8C" w:rsidP="00AC1D8C">
            <w:r>
              <w:rPr>
                <w:color w:val="76923C" w:themeColor="accent3" w:themeShade="BF"/>
              </w:rPr>
              <w:t>Pass</w:t>
            </w:r>
          </w:p>
        </w:tc>
      </w:tr>
      <w:tr w:rsidR="00AC1D8C" w14:paraId="755F1D92" w14:textId="0490CB14" w:rsidTr="00AC1D8C">
        <w:tc>
          <w:tcPr>
            <w:tcW w:w="462" w:type="dxa"/>
          </w:tcPr>
          <w:p w14:paraId="278DB44C" w14:textId="592909BD" w:rsidR="00AC1D8C" w:rsidRDefault="00AC1D8C" w:rsidP="00AC1D8C">
            <w:r>
              <w:t>4</w:t>
            </w:r>
          </w:p>
        </w:tc>
        <w:tc>
          <w:tcPr>
            <w:tcW w:w="2443" w:type="dxa"/>
          </w:tcPr>
          <w:p w14:paraId="024A9FCE" w14:textId="1AD2FDA8" w:rsidR="00AC1D8C" w:rsidRDefault="00AC1D8C" w:rsidP="00AC1D8C">
            <w:r>
              <w:t>Start UDP server</w:t>
            </w:r>
          </w:p>
        </w:tc>
        <w:tc>
          <w:tcPr>
            <w:tcW w:w="3339" w:type="dxa"/>
          </w:tcPr>
          <w:p w14:paraId="03E14D4C" w14:textId="2F240B6F" w:rsidR="00AC1D8C" w:rsidRDefault="00AC1D8C" w:rsidP="00AC1D8C">
            <w:r>
              <w:t>Starts UDP server</w:t>
            </w:r>
          </w:p>
        </w:tc>
        <w:tc>
          <w:tcPr>
            <w:tcW w:w="2822" w:type="dxa"/>
          </w:tcPr>
          <w:p w14:paraId="41CB6920" w14:textId="2AD154C5" w:rsidR="00AC1D8C" w:rsidRDefault="00AC1D8C" w:rsidP="00AC1D8C">
            <w:r>
              <w:rPr>
                <w:color w:val="76923C" w:themeColor="accent3" w:themeShade="BF"/>
              </w:rPr>
              <w:t>Pass</w:t>
            </w:r>
          </w:p>
        </w:tc>
      </w:tr>
      <w:tr w:rsidR="00AC1D8C" w14:paraId="62475F7B" w14:textId="338CC692" w:rsidTr="00AC1D8C">
        <w:tc>
          <w:tcPr>
            <w:tcW w:w="462" w:type="dxa"/>
          </w:tcPr>
          <w:p w14:paraId="5CFE6D61" w14:textId="27696548" w:rsidR="00AC1D8C" w:rsidRDefault="00AC1D8C" w:rsidP="00AC1D8C">
            <w:r>
              <w:t>5</w:t>
            </w:r>
          </w:p>
        </w:tc>
        <w:tc>
          <w:tcPr>
            <w:tcW w:w="2443" w:type="dxa"/>
          </w:tcPr>
          <w:p w14:paraId="27B6FCD4" w14:textId="0BCC0BAF" w:rsidR="00AC1D8C" w:rsidRDefault="00AC1D8C" w:rsidP="00AC1D8C">
            <w:r>
              <w:t>Send UDP broadcast to Client</w:t>
            </w:r>
          </w:p>
        </w:tc>
        <w:tc>
          <w:tcPr>
            <w:tcW w:w="3339" w:type="dxa"/>
          </w:tcPr>
          <w:p w14:paraId="320E1BA5" w14:textId="598C9939" w:rsidR="00AC1D8C" w:rsidRDefault="00AC1D8C" w:rsidP="00AC1D8C">
            <w:r>
              <w:t>Receive UDP server IP and port</w:t>
            </w:r>
          </w:p>
        </w:tc>
        <w:tc>
          <w:tcPr>
            <w:tcW w:w="2822" w:type="dxa"/>
          </w:tcPr>
          <w:p w14:paraId="3AAA8FA1" w14:textId="0434726E" w:rsidR="00AC1D8C" w:rsidRDefault="00AC1D8C" w:rsidP="00AC1D8C">
            <w:r>
              <w:rPr>
                <w:color w:val="76923C" w:themeColor="accent3" w:themeShade="BF"/>
              </w:rPr>
              <w:t>Pass</w:t>
            </w:r>
          </w:p>
        </w:tc>
      </w:tr>
      <w:tr w:rsidR="00AC1D8C" w14:paraId="6EB567BE" w14:textId="3C54DCFE" w:rsidTr="00AC1D8C">
        <w:tc>
          <w:tcPr>
            <w:tcW w:w="462" w:type="dxa"/>
          </w:tcPr>
          <w:p w14:paraId="6726EA04" w14:textId="659ED8EC" w:rsidR="00AC1D8C" w:rsidRDefault="00AC1D8C" w:rsidP="00AC1D8C">
            <w:r>
              <w:t>6</w:t>
            </w:r>
          </w:p>
        </w:tc>
        <w:tc>
          <w:tcPr>
            <w:tcW w:w="2443" w:type="dxa"/>
          </w:tcPr>
          <w:p w14:paraId="5AEC90B7" w14:textId="5C7BF201" w:rsidR="00AC1D8C" w:rsidRDefault="00AC1D8C" w:rsidP="00AC1D8C">
            <w:r>
              <w:t>Close UDP server</w:t>
            </w:r>
          </w:p>
        </w:tc>
        <w:tc>
          <w:tcPr>
            <w:tcW w:w="3339" w:type="dxa"/>
          </w:tcPr>
          <w:p w14:paraId="4078A096" w14:textId="0D12D8AC" w:rsidR="00AC1D8C" w:rsidRDefault="00AC1D8C" w:rsidP="00AC1D8C">
            <w:r>
              <w:t>Closes UDP server</w:t>
            </w:r>
          </w:p>
        </w:tc>
        <w:tc>
          <w:tcPr>
            <w:tcW w:w="2822" w:type="dxa"/>
          </w:tcPr>
          <w:p w14:paraId="1EAEDD62" w14:textId="30F40065" w:rsidR="00AC1D8C" w:rsidRDefault="00AC1D8C" w:rsidP="00AC1D8C">
            <w:r>
              <w:rPr>
                <w:color w:val="76923C" w:themeColor="accent3" w:themeShade="BF"/>
              </w:rPr>
              <w:t>Pass</w:t>
            </w:r>
          </w:p>
        </w:tc>
      </w:tr>
      <w:tr w:rsidR="00AC1D8C" w14:paraId="3465F8E2" w14:textId="356FBBAA" w:rsidTr="00AC1D8C">
        <w:tc>
          <w:tcPr>
            <w:tcW w:w="462" w:type="dxa"/>
          </w:tcPr>
          <w:p w14:paraId="4059C847" w14:textId="06593A08" w:rsidR="00AC1D8C" w:rsidRDefault="00AC1D8C" w:rsidP="00AC1D8C">
            <w:r>
              <w:t>7</w:t>
            </w:r>
          </w:p>
        </w:tc>
        <w:tc>
          <w:tcPr>
            <w:tcW w:w="2443" w:type="dxa"/>
          </w:tcPr>
          <w:p w14:paraId="4F652721" w14:textId="1FA88ABC" w:rsidR="00AC1D8C" w:rsidRDefault="00AC1D8C" w:rsidP="00AC1D8C">
            <w:r>
              <w:t>Start TCP server</w:t>
            </w:r>
          </w:p>
        </w:tc>
        <w:tc>
          <w:tcPr>
            <w:tcW w:w="3339" w:type="dxa"/>
          </w:tcPr>
          <w:p w14:paraId="769B06EF" w14:textId="4C255A24" w:rsidR="00AC1D8C" w:rsidRDefault="00AC1D8C" w:rsidP="00AC1D8C">
            <w:r>
              <w:t>Starts TCP server</w:t>
            </w:r>
          </w:p>
        </w:tc>
        <w:tc>
          <w:tcPr>
            <w:tcW w:w="2822" w:type="dxa"/>
          </w:tcPr>
          <w:p w14:paraId="1A7F320A" w14:textId="0181589A" w:rsidR="00AC1D8C" w:rsidRDefault="00AC1D8C" w:rsidP="00AC1D8C">
            <w:r>
              <w:rPr>
                <w:color w:val="76923C" w:themeColor="accent3" w:themeShade="BF"/>
              </w:rPr>
              <w:t>Pass</w:t>
            </w:r>
          </w:p>
        </w:tc>
      </w:tr>
      <w:tr w:rsidR="00AC1D8C" w14:paraId="615CA85B" w14:textId="1CAF75D6" w:rsidTr="00AC1D8C">
        <w:tc>
          <w:tcPr>
            <w:tcW w:w="462" w:type="dxa"/>
          </w:tcPr>
          <w:p w14:paraId="4709CBE5" w14:textId="28EF975D" w:rsidR="00AC1D8C" w:rsidRDefault="00AC1D8C" w:rsidP="00AC1D8C">
            <w:r>
              <w:t>8</w:t>
            </w:r>
          </w:p>
        </w:tc>
        <w:tc>
          <w:tcPr>
            <w:tcW w:w="2443" w:type="dxa"/>
          </w:tcPr>
          <w:p w14:paraId="5DDFE934" w14:textId="1AF59AD4" w:rsidR="00AC1D8C" w:rsidRDefault="00AC1D8C" w:rsidP="00AC1D8C">
            <w:r>
              <w:t>Send identifier to TCP server</w:t>
            </w:r>
          </w:p>
        </w:tc>
        <w:tc>
          <w:tcPr>
            <w:tcW w:w="3339" w:type="dxa"/>
          </w:tcPr>
          <w:p w14:paraId="720267FF" w14:textId="7A25F858" w:rsidR="00AC1D8C" w:rsidRDefault="00AC1D8C" w:rsidP="00AC1D8C">
            <w:r>
              <w:t>Receive error message</w:t>
            </w:r>
          </w:p>
        </w:tc>
        <w:tc>
          <w:tcPr>
            <w:tcW w:w="2822" w:type="dxa"/>
          </w:tcPr>
          <w:p w14:paraId="1248622B" w14:textId="02D02AB3" w:rsidR="00AC1D8C" w:rsidRDefault="00AC1D8C" w:rsidP="00AC1D8C">
            <w:r>
              <w:rPr>
                <w:color w:val="76923C" w:themeColor="accent3" w:themeShade="BF"/>
              </w:rPr>
              <w:t>Pass</w:t>
            </w:r>
          </w:p>
        </w:tc>
      </w:tr>
      <w:tr w:rsidR="00AC1D8C" w14:paraId="77B3C1BB" w14:textId="7DEAD3C6" w:rsidTr="00AC1D8C">
        <w:tc>
          <w:tcPr>
            <w:tcW w:w="462" w:type="dxa"/>
          </w:tcPr>
          <w:p w14:paraId="3AB39BAD" w14:textId="4D933DD5" w:rsidR="00AC1D8C" w:rsidRDefault="00AC1D8C" w:rsidP="00AC1D8C">
            <w:r>
              <w:t>9</w:t>
            </w:r>
          </w:p>
        </w:tc>
        <w:tc>
          <w:tcPr>
            <w:tcW w:w="2443" w:type="dxa"/>
          </w:tcPr>
          <w:p w14:paraId="176815EA" w14:textId="4131B562" w:rsidR="00AC1D8C" w:rsidRDefault="00AC1D8C" w:rsidP="00AC1D8C">
            <w:r>
              <w:t>Send identifier followed by resource to TCP server</w:t>
            </w:r>
          </w:p>
        </w:tc>
        <w:tc>
          <w:tcPr>
            <w:tcW w:w="3339" w:type="dxa"/>
          </w:tcPr>
          <w:p w14:paraId="0F1D723A" w14:textId="7933762D" w:rsidR="00AC1D8C" w:rsidRDefault="00AC1D8C" w:rsidP="00AC1D8C">
            <w:r>
              <w:t>Receive acknowledgement of message receipt message</w:t>
            </w:r>
          </w:p>
        </w:tc>
        <w:tc>
          <w:tcPr>
            <w:tcW w:w="2822" w:type="dxa"/>
          </w:tcPr>
          <w:p w14:paraId="34CB5010" w14:textId="3B7CFDCB" w:rsidR="00AC1D8C" w:rsidRDefault="00AC1D8C" w:rsidP="00AC1D8C">
            <w:r>
              <w:rPr>
                <w:color w:val="76923C" w:themeColor="accent3" w:themeShade="BF"/>
              </w:rPr>
              <w:t>Pass</w:t>
            </w:r>
          </w:p>
        </w:tc>
      </w:tr>
      <w:tr w:rsidR="00AC1D8C" w14:paraId="6A90D0C9" w14:textId="76CB3679" w:rsidTr="00AC1D8C">
        <w:tc>
          <w:tcPr>
            <w:tcW w:w="462" w:type="dxa"/>
          </w:tcPr>
          <w:p w14:paraId="461C18A5" w14:textId="0E8C5BA1" w:rsidR="00AC1D8C" w:rsidRDefault="00AC1D8C" w:rsidP="00AC1D8C">
            <w:r>
              <w:t>10</w:t>
            </w:r>
          </w:p>
        </w:tc>
        <w:tc>
          <w:tcPr>
            <w:tcW w:w="2443" w:type="dxa"/>
          </w:tcPr>
          <w:p w14:paraId="3EEA5991" w14:textId="5FCE0953" w:rsidR="00AC1D8C" w:rsidRDefault="00AC1D8C" w:rsidP="00AC1D8C">
            <w:r>
              <w:t>Send identifier to TCP server</w:t>
            </w:r>
          </w:p>
        </w:tc>
        <w:tc>
          <w:tcPr>
            <w:tcW w:w="3339" w:type="dxa"/>
          </w:tcPr>
          <w:p w14:paraId="3F7AF188" w14:textId="40495BF4" w:rsidR="00AC1D8C" w:rsidRDefault="00AC1D8C" w:rsidP="00AC1D8C">
            <w:r>
              <w:t>Receive resource</w:t>
            </w:r>
          </w:p>
        </w:tc>
        <w:tc>
          <w:tcPr>
            <w:tcW w:w="2822" w:type="dxa"/>
          </w:tcPr>
          <w:p w14:paraId="6CF5B6CA" w14:textId="2D7C0949" w:rsidR="00AC1D8C" w:rsidRDefault="00AC1D8C" w:rsidP="00AC1D8C">
            <w:r>
              <w:rPr>
                <w:color w:val="76923C" w:themeColor="accent3" w:themeShade="BF"/>
              </w:rPr>
              <w:t>Pass</w:t>
            </w:r>
          </w:p>
        </w:tc>
      </w:tr>
      <w:tr w:rsidR="00AC1D8C" w14:paraId="64190B32" w14:textId="297266E2" w:rsidTr="00AC1D8C">
        <w:tc>
          <w:tcPr>
            <w:tcW w:w="462" w:type="dxa"/>
          </w:tcPr>
          <w:p w14:paraId="50A69BD1" w14:textId="5A6DA025" w:rsidR="00AC1D8C" w:rsidRDefault="00AC1D8C" w:rsidP="00AC1D8C">
            <w:r>
              <w:t>11</w:t>
            </w:r>
          </w:p>
        </w:tc>
        <w:tc>
          <w:tcPr>
            <w:tcW w:w="2443" w:type="dxa"/>
          </w:tcPr>
          <w:p w14:paraId="22B470E0" w14:textId="7D191441" w:rsidR="00AC1D8C" w:rsidRDefault="00AC1D8C" w:rsidP="00AC1D8C">
            <w:r>
              <w:t>Close TCP server</w:t>
            </w:r>
          </w:p>
        </w:tc>
        <w:tc>
          <w:tcPr>
            <w:tcW w:w="3339" w:type="dxa"/>
          </w:tcPr>
          <w:p w14:paraId="7F5B13F1" w14:textId="78849C9B" w:rsidR="00AC1D8C" w:rsidRDefault="00AC1D8C" w:rsidP="00AC1D8C">
            <w:r>
              <w:t>Closes TCP server</w:t>
            </w:r>
          </w:p>
        </w:tc>
        <w:tc>
          <w:tcPr>
            <w:tcW w:w="2822" w:type="dxa"/>
          </w:tcPr>
          <w:p w14:paraId="24E1BD8D" w14:textId="7E62B372" w:rsidR="00AC1D8C" w:rsidRDefault="00AC1D8C" w:rsidP="00AC1D8C">
            <w:r>
              <w:rPr>
                <w:color w:val="76923C" w:themeColor="accent3" w:themeShade="BF"/>
              </w:rPr>
              <w:t>Pass</w:t>
            </w:r>
          </w:p>
        </w:tc>
      </w:tr>
      <w:tr w:rsidR="00AC1D8C" w14:paraId="379F8134" w14:textId="03318EB6" w:rsidTr="00AC1D8C">
        <w:tc>
          <w:tcPr>
            <w:tcW w:w="462" w:type="dxa"/>
          </w:tcPr>
          <w:p w14:paraId="2FCF66BD" w14:textId="3F954AED" w:rsidR="00AC1D8C" w:rsidRDefault="00AC1D8C" w:rsidP="00AC1D8C">
            <w:r>
              <w:t>12</w:t>
            </w:r>
          </w:p>
        </w:tc>
        <w:tc>
          <w:tcPr>
            <w:tcW w:w="2443" w:type="dxa"/>
          </w:tcPr>
          <w:p w14:paraId="42A537E0" w14:textId="027556DB" w:rsidR="00AC1D8C" w:rsidRDefault="00AC1D8C" w:rsidP="00AC1D8C">
            <w:r>
              <w:t>Start TCP server</w:t>
            </w:r>
          </w:p>
        </w:tc>
        <w:tc>
          <w:tcPr>
            <w:tcW w:w="3339" w:type="dxa"/>
          </w:tcPr>
          <w:p w14:paraId="575D76B2" w14:textId="75A35A0D" w:rsidR="00AC1D8C" w:rsidRDefault="00AC1D8C" w:rsidP="00AC1D8C">
            <w:r>
              <w:t>Starts TCP server</w:t>
            </w:r>
          </w:p>
        </w:tc>
        <w:tc>
          <w:tcPr>
            <w:tcW w:w="2822" w:type="dxa"/>
          </w:tcPr>
          <w:p w14:paraId="1F3C9058" w14:textId="4EB7BDC0" w:rsidR="00AC1D8C" w:rsidRDefault="00AC1D8C" w:rsidP="00AC1D8C">
            <w:r>
              <w:rPr>
                <w:color w:val="76923C" w:themeColor="accent3" w:themeShade="BF"/>
              </w:rPr>
              <w:t>Pass</w:t>
            </w:r>
          </w:p>
        </w:tc>
      </w:tr>
      <w:tr w:rsidR="00AC1D8C" w14:paraId="7E277956" w14:textId="717A4A99" w:rsidTr="00AC1D8C">
        <w:tc>
          <w:tcPr>
            <w:tcW w:w="462" w:type="dxa"/>
          </w:tcPr>
          <w:p w14:paraId="7D2C6900" w14:textId="4471A784" w:rsidR="00AC1D8C" w:rsidRDefault="00AC1D8C" w:rsidP="00AC1D8C">
            <w:r>
              <w:t>13</w:t>
            </w:r>
          </w:p>
        </w:tc>
        <w:tc>
          <w:tcPr>
            <w:tcW w:w="2443" w:type="dxa"/>
          </w:tcPr>
          <w:p w14:paraId="2BC51F49" w14:textId="0DCEA9C6" w:rsidR="00AC1D8C" w:rsidRDefault="00AC1D8C" w:rsidP="00AC1D8C">
            <w:r>
              <w:t>Send identifier to TCP server</w:t>
            </w:r>
          </w:p>
        </w:tc>
        <w:tc>
          <w:tcPr>
            <w:tcW w:w="3339" w:type="dxa"/>
          </w:tcPr>
          <w:p w14:paraId="444DF7C7" w14:textId="44943C1A" w:rsidR="00AC1D8C" w:rsidRDefault="00AC1D8C" w:rsidP="00AC1D8C">
            <w:r>
              <w:t>Receive resource</w:t>
            </w:r>
          </w:p>
        </w:tc>
        <w:tc>
          <w:tcPr>
            <w:tcW w:w="2822" w:type="dxa"/>
          </w:tcPr>
          <w:p w14:paraId="7B8CBD20" w14:textId="497D7006" w:rsidR="00AC1D8C" w:rsidRPr="00AC1D8C" w:rsidRDefault="00AC1D8C" w:rsidP="00AC1D8C">
            <w:pPr>
              <w:rPr>
                <w:color w:val="C00000"/>
              </w:rPr>
            </w:pPr>
            <w:r>
              <w:rPr>
                <w:color w:val="C00000"/>
              </w:rPr>
              <w:t>Fail</w:t>
            </w:r>
          </w:p>
        </w:tc>
      </w:tr>
      <w:tr w:rsidR="00AC1D8C" w14:paraId="57310803" w14:textId="6140640B" w:rsidTr="00AC1D8C">
        <w:tc>
          <w:tcPr>
            <w:tcW w:w="462" w:type="dxa"/>
          </w:tcPr>
          <w:p w14:paraId="4B66D599" w14:textId="767BC09D" w:rsidR="00AC1D8C" w:rsidRDefault="00AC1D8C" w:rsidP="00AC1D8C">
            <w:r>
              <w:t>14</w:t>
            </w:r>
          </w:p>
        </w:tc>
        <w:tc>
          <w:tcPr>
            <w:tcW w:w="2443" w:type="dxa"/>
          </w:tcPr>
          <w:p w14:paraId="431D2413" w14:textId="07D5DAE8" w:rsidR="00AC1D8C" w:rsidRDefault="00AC1D8C" w:rsidP="00AC1D8C">
            <w:r>
              <w:t>Close TCP server</w:t>
            </w:r>
          </w:p>
        </w:tc>
        <w:tc>
          <w:tcPr>
            <w:tcW w:w="3339" w:type="dxa"/>
          </w:tcPr>
          <w:p w14:paraId="4FFDD068" w14:textId="37A9D51B" w:rsidR="00AC1D8C" w:rsidRDefault="00AC1D8C" w:rsidP="00AC1D8C">
            <w:r>
              <w:t>Closes TCP server</w:t>
            </w:r>
          </w:p>
        </w:tc>
        <w:tc>
          <w:tcPr>
            <w:tcW w:w="2822" w:type="dxa"/>
          </w:tcPr>
          <w:p w14:paraId="7E4AD7BA" w14:textId="4BFA42ED" w:rsidR="00AC1D8C" w:rsidRDefault="00AC1D8C" w:rsidP="00AC1D8C">
            <w:r>
              <w:rPr>
                <w:color w:val="76923C" w:themeColor="accent3" w:themeShade="BF"/>
              </w:rPr>
              <w:t>Pass</w:t>
            </w:r>
          </w:p>
        </w:tc>
      </w:tr>
      <w:tr w:rsidR="00AC1D8C" w14:paraId="17EC31D6" w14:textId="184303B1" w:rsidTr="00AC1D8C">
        <w:tc>
          <w:tcPr>
            <w:tcW w:w="462" w:type="dxa"/>
          </w:tcPr>
          <w:p w14:paraId="0F0D39F4" w14:textId="7011ABD1" w:rsidR="00AC1D8C" w:rsidRDefault="00AC1D8C" w:rsidP="00AC1D8C">
            <w:r>
              <w:t>15</w:t>
            </w:r>
          </w:p>
        </w:tc>
        <w:tc>
          <w:tcPr>
            <w:tcW w:w="2443" w:type="dxa"/>
          </w:tcPr>
          <w:p w14:paraId="0974F779" w14:textId="29091842" w:rsidR="00AC1D8C" w:rsidRDefault="00AC1D8C" w:rsidP="00AC1D8C">
            <w:r>
              <w:t>Close Client</w:t>
            </w:r>
          </w:p>
        </w:tc>
        <w:tc>
          <w:tcPr>
            <w:tcW w:w="3339" w:type="dxa"/>
          </w:tcPr>
          <w:p w14:paraId="6746886A" w14:textId="24455F0E" w:rsidR="00AC1D8C" w:rsidRDefault="00AC1D8C" w:rsidP="00AC1D8C">
            <w:r>
              <w:t>Closes Client</w:t>
            </w:r>
          </w:p>
        </w:tc>
        <w:tc>
          <w:tcPr>
            <w:tcW w:w="2822" w:type="dxa"/>
          </w:tcPr>
          <w:p w14:paraId="5DF1605C" w14:textId="31987E62" w:rsidR="00AC1D8C" w:rsidRDefault="00AC1D8C" w:rsidP="00AC1D8C">
            <w:r>
              <w:rPr>
                <w:color w:val="76923C" w:themeColor="accent3" w:themeShade="BF"/>
              </w:rPr>
              <w:t>Pass</w:t>
            </w:r>
          </w:p>
        </w:tc>
      </w:tr>
      <w:tr w:rsidR="00AC1D8C" w14:paraId="637538C6" w14:textId="100A9911" w:rsidTr="00AC1D8C">
        <w:tc>
          <w:tcPr>
            <w:tcW w:w="462" w:type="dxa"/>
          </w:tcPr>
          <w:p w14:paraId="5B40A4B9" w14:textId="37843508" w:rsidR="00AC1D8C" w:rsidRDefault="00AC1D8C" w:rsidP="00AC1D8C">
            <w:r>
              <w:t>16</w:t>
            </w:r>
          </w:p>
        </w:tc>
        <w:tc>
          <w:tcPr>
            <w:tcW w:w="2443" w:type="dxa"/>
          </w:tcPr>
          <w:p w14:paraId="59FC4012" w14:textId="42B261C8" w:rsidR="00AC1D8C" w:rsidRDefault="00AC1D8C" w:rsidP="00AC1D8C">
            <w:r>
              <w:t>Start Tests</w:t>
            </w:r>
          </w:p>
        </w:tc>
        <w:tc>
          <w:tcPr>
            <w:tcW w:w="3339" w:type="dxa"/>
          </w:tcPr>
          <w:p w14:paraId="3D32DDD6" w14:textId="442C054F" w:rsidR="00AC1D8C" w:rsidRDefault="00AC1D8C" w:rsidP="00AC1D8C">
            <w:r>
              <w:t>Starts Tests</w:t>
            </w:r>
          </w:p>
        </w:tc>
        <w:tc>
          <w:tcPr>
            <w:tcW w:w="2822" w:type="dxa"/>
          </w:tcPr>
          <w:p w14:paraId="019EED62" w14:textId="598B9CDF" w:rsidR="00AC1D8C" w:rsidRDefault="00AC1D8C" w:rsidP="00AC1D8C">
            <w:r>
              <w:rPr>
                <w:color w:val="76923C" w:themeColor="accent3" w:themeShade="BF"/>
              </w:rPr>
              <w:t>Pass</w:t>
            </w:r>
          </w:p>
        </w:tc>
      </w:tr>
      <w:tr w:rsidR="00AC1D8C" w14:paraId="437B4C02" w14:textId="490571A9" w:rsidTr="00AC1D8C">
        <w:tc>
          <w:tcPr>
            <w:tcW w:w="462" w:type="dxa"/>
          </w:tcPr>
          <w:p w14:paraId="23100290" w14:textId="5D15ECD7" w:rsidR="00AC1D8C" w:rsidRDefault="00AC1D8C" w:rsidP="00AC1D8C">
            <w:r>
              <w:t>17</w:t>
            </w:r>
          </w:p>
        </w:tc>
        <w:tc>
          <w:tcPr>
            <w:tcW w:w="2443" w:type="dxa"/>
          </w:tcPr>
          <w:p w14:paraId="383F00BD" w14:textId="064EBA28" w:rsidR="00AC1D8C" w:rsidRDefault="00AC1D8C" w:rsidP="00AC1D8C">
            <w:r>
              <w:t>Start threading test</w:t>
            </w:r>
          </w:p>
        </w:tc>
        <w:tc>
          <w:tcPr>
            <w:tcW w:w="3339" w:type="dxa"/>
          </w:tcPr>
          <w:p w14:paraId="640C35DD" w14:textId="107CD15E" w:rsidR="00AC1D8C" w:rsidRDefault="00AC1D8C" w:rsidP="00AC1D8C">
            <w:r>
              <w:t>Starts TCP server</w:t>
            </w:r>
          </w:p>
        </w:tc>
        <w:tc>
          <w:tcPr>
            <w:tcW w:w="2822" w:type="dxa"/>
          </w:tcPr>
          <w:p w14:paraId="70E64EEA" w14:textId="2FCF0908" w:rsidR="00AC1D8C" w:rsidRDefault="00AC1D8C" w:rsidP="00AC1D8C">
            <w:r>
              <w:rPr>
                <w:color w:val="76923C" w:themeColor="accent3" w:themeShade="BF"/>
              </w:rPr>
              <w:t>Pass</w:t>
            </w:r>
          </w:p>
        </w:tc>
      </w:tr>
      <w:tr w:rsidR="00AC1D8C" w14:paraId="0640B2AF" w14:textId="4E6E493D" w:rsidTr="00AC1D8C">
        <w:tc>
          <w:tcPr>
            <w:tcW w:w="462" w:type="dxa"/>
          </w:tcPr>
          <w:p w14:paraId="6C1FB1B4" w14:textId="75C0A142" w:rsidR="00AC1D8C" w:rsidRDefault="00AC1D8C" w:rsidP="00AC1D8C">
            <w:r>
              <w:t>18</w:t>
            </w:r>
          </w:p>
        </w:tc>
        <w:tc>
          <w:tcPr>
            <w:tcW w:w="2443" w:type="dxa"/>
          </w:tcPr>
          <w:p w14:paraId="16F14373" w14:textId="21C27A2F" w:rsidR="00AC1D8C" w:rsidRDefault="00AC1D8C" w:rsidP="00AC1D8C">
            <w:r>
              <w:t>Test 10 concurrent threads</w:t>
            </w:r>
          </w:p>
        </w:tc>
        <w:tc>
          <w:tcPr>
            <w:tcW w:w="3339" w:type="dxa"/>
          </w:tcPr>
          <w:p w14:paraId="40B54C66" w14:textId="7FA110B6" w:rsidR="00AC1D8C" w:rsidRPr="00211938" w:rsidRDefault="00AC1D8C" w:rsidP="00AC1D8C">
            <w:pPr>
              <w:rPr>
                <w:lang w:val="fr-FR"/>
              </w:rPr>
            </w:pPr>
            <w:r w:rsidRPr="00211938">
              <w:rPr>
                <w:lang w:val="fr-FR"/>
              </w:rPr>
              <w:t>TCP server accepts 10 concurrent messages</w:t>
            </w:r>
          </w:p>
        </w:tc>
        <w:tc>
          <w:tcPr>
            <w:tcW w:w="2822" w:type="dxa"/>
          </w:tcPr>
          <w:p w14:paraId="77FC8817" w14:textId="5DE93714" w:rsidR="00AC1D8C" w:rsidRDefault="00AC1D8C" w:rsidP="00AC1D8C">
            <w:r>
              <w:rPr>
                <w:color w:val="76923C" w:themeColor="accent3" w:themeShade="BF"/>
              </w:rPr>
              <w:t>Pass</w:t>
            </w:r>
          </w:p>
        </w:tc>
      </w:tr>
      <w:tr w:rsidR="00AC1D8C" w14:paraId="56BAE940" w14:textId="2DFDDFE1" w:rsidTr="00AC1D8C">
        <w:tc>
          <w:tcPr>
            <w:tcW w:w="462" w:type="dxa"/>
          </w:tcPr>
          <w:p w14:paraId="7B139DF1" w14:textId="032A451B" w:rsidR="00AC1D8C" w:rsidRDefault="00AC1D8C" w:rsidP="00AC1D8C">
            <w:r>
              <w:t>19</w:t>
            </w:r>
          </w:p>
        </w:tc>
        <w:tc>
          <w:tcPr>
            <w:tcW w:w="2443" w:type="dxa"/>
          </w:tcPr>
          <w:p w14:paraId="3A9F137F" w14:textId="19CAA522" w:rsidR="00AC1D8C" w:rsidRDefault="00AC1D8C" w:rsidP="00AC1D8C">
            <w:r>
              <w:t>Test 20 concurrent threads</w:t>
            </w:r>
          </w:p>
        </w:tc>
        <w:tc>
          <w:tcPr>
            <w:tcW w:w="3339" w:type="dxa"/>
          </w:tcPr>
          <w:p w14:paraId="03BBCD2D" w14:textId="0FF015D5" w:rsidR="00AC1D8C" w:rsidRPr="00211938" w:rsidRDefault="00AC1D8C" w:rsidP="00AC1D8C">
            <w:pPr>
              <w:rPr>
                <w:lang w:val="fr-FR"/>
              </w:rPr>
            </w:pPr>
            <w:r w:rsidRPr="00211938">
              <w:rPr>
                <w:lang w:val="fr-FR"/>
              </w:rPr>
              <w:t>TCP server accepts 20 concurrent messages</w:t>
            </w:r>
          </w:p>
        </w:tc>
        <w:tc>
          <w:tcPr>
            <w:tcW w:w="2822" w:type="dxa"/>
          </w:tcPr>
          <w:p w14:paraId="7F828896" w14:textId="32FAFA17" w:rsidR="00AC1D8C" w:rsidRDefault="00AC1D8C" w:rsidP="00AC1D8C">
            <w:r>
              <w:rPr>
                <w:color w:val="76923C" w:themeColor="accent3" w:themeShade="BF"/>
              </w:rPr>
              <w:t>Pass</w:t>
            </w:r>
          </w:p>
        </w:tc>
      </w:tr>
      <w:tr w:rsidR="00AC1D8C" w14:paraId="24173F36" w14:textId="4DBED821" w:rsidTr="00AC1D8C">
        <w:tc>
          <w:tcPr>
            <w:tcW w:w="462" w:type="dxa"/>
          </w:tcPr>
          <w:p w14:paraId="5B93150A" w14:textId="07613B9A" w:rsidR="00AC1D8C" w:rsidRDefault="00AC1D8C" w:rsidP="00AC1D8C">
            <w:r>
              <w:t>20</w:t>
            </w:r>
          </w:p>
        </w:tc>
        <w:tc>
          <w:tcPr>
            <w:tcW w:w="2443" w:type="dxa"/>
          </w:tcPr>
          <w:p w14:paraId="349B03D7" w14:textId="5F3D9276" w:rsidR="00AC1D8C" w:rsidRDefault="00AC1D8C" w:rsidP="00AC1D8C">
            <w:r>
              <w:t>Test 30 concurrent threads</w:t>
            </w:r>
          </w:p>
        </w:tc>
        <w:tc>
          <w:tcPr>
            <w:tcW w:w="3339" w:type="dxa"/>
          </w:tcPr>
          <w:p w14:paraId="39EF1577" w14:textId="2A1D7E12" w:rsidR="00AC1D8C" w:rsidRPr="00211938" w:rsidRDefault="00AC1D8C" w:rsidP="00AC1D8C">
            <w:pPr>
              <w:rPr>
                <w:lang w:val="fr-FR"/>
              </w:rPr>
            </w:pPr>
            <w:r w:rsidRPr="00211938">
              <w:rPr>
                <w:lang w:val="fr-FR"/>
              </w:rPr>
              <w:t>TCP server accepts 30 concurrent messages</w:t>
            </w:r>
          </w:p>
        </w:tc>
        <w:tc>
          <w:tcPr>
            <w:tcW w:w="2822" w:type="dxa"/>
          </w:tcPr>
          <w:p w14:paraId="2D764AB9" w14:textId="177E8CC1" w:rsidR="00AC1D8C" w:rsidRDefault="00AC1D8C" w:rsidP="00AC1D8C">
            <w:r>
              <w:rPr>
                <w:color w:val="76923C" w:themeColor="accent3" w:themeShade="BF"/>
              </w:rPr>
              <w:t>Pass</w:t>
            </w:r>
          </w:p>
        </w:tc>
      </w:tr>
      <w:tr w:rsidR="00AC1D8C" w14:paraId="6076A15E" w14:textId="2E1D61CA" w:rsidTr="00AC1D8C">
        <w:tc>
          <w:tcPr>
            <w:tcW w:w="462" w:type="dxa"/>
          </w:tcPr>
          <w:p w14:paraId="2AE0D150" w14:textId="156F9F2B" w:rsidR="00AC1D8C" w:rsidRDefault="00AC1D8C" w:rsidP="00AC1D8C">
            <w:r>
              <w:t>21</w:t>
            </w:r>
          </w:p>
        </w:tc>
        <w:tc>
          <w:tcPr>
            <w:tcW w:w="2443" w:type="dxa"/>
          </w:tcPr>
          <w:p w14:paraId="0DCAA39C" w14:textId="255C0656" w:rsidR="00AC1D8C" w:rsidRDefault="00AC1D8C" w:rsidP="00AC1D8C">
            <w:r>
              <w:t>Test 100 concurrent threads</w:t>
            </w:r>
          </w:p>
        </w:tc>
        <w:tc>
          <w:tcPr>
            <w:tcW w:w="3339" w:type="dxa"/>
          </w:tcPr>
          <w:p w14:paraId="31F35E55" w14:textId="00F346AC" w:rsidR="00AC1D8C" w:rsidRPr="00211938" w:rsidRDefault="00AC1D8C" w:rsidP="00AC1D8C">
            <w:pPr>
              <w:rPr>
                <w:lang w:val="fr-FR"/>
              </w:rPr>
            </w:pPr>
            <w:r w:rsidRPr="00211938">
              <w:rPr>
                <w:lang w:val="fr-FR"/>
              </w:rPr>
              <w:t>TCP server accepts 100 concurrent messages</w:t>
            </w:r>
          </w:p>
        </w:tc>
        <w:tc>
          <w:tcPr>
            <w:tcW w:w="2822" w:type="dxa"/>
          </w:tcPr>
          <w:p w14:paraId="383D6045" w14:textId="1A8304AD" w:rsidR="00AC1D8C" w:rsidRDefault="00AC1D8C" w:rsidP="00AC1D8C">
            <w:r>
              <w:rPr>
                <w:color w:val="76923C" w:themeColor="accent3" w:themeShade="BF"/>
              </w:rPr>
              <w:t>Pass</w:t>
            </w:r>
          </w:p>
        </w:tc>
      </w:tr>
      <w:tr w:rsidR="00AC1D8C" w14:paraId="66DF573B" w14:textId="25A30166" w:rsidTr="00AC1D8C">
        <w:tc>
          <w:tcPr>
            <w:tcW w:w="462" w:type="dxa"/>
          </w:tcPr>
          <w:p w14:paraId="42197FB8" w14:textId="42C30F2D" w:rsidR="00AC1D8C" w:rsidRDefault="00AC1D8C" w:rsidP="00AC1D8C">
            <w:r>
              <w:t>22</w:t>
            </w:r>
          </w:p>
        </w:tc>
        <w:tc>
          <w:tcPr>
            <w:tcW w:w="2443" w:type="dxa"/>
          </w:tcPr>
          <w:p w14:paraId="67459740" w14:textId="7981809F" w:rsidR="00AC1D8C" w:rsidRDefault="00AC1D8C" w:rsidP="00AC1D8C">
            <w:r>
              <w:t>Start Capture the Campus!</w:t>
            </w:r>
          </w:p>
        </w:tc>
        <w:tc>
          <w:tcPr>
            <w:tcW w:w="3339" w:type="dxa"/>
          </w:tcPr>
          <w:p w14:paraId="73C8512E" w14:textId="6E549C08" w:rsidR="00AC1D8C" w:rsidRDefault="00AC1D8C" w:rsidP="00AC1D8C">
            <w:r>
              <w:t>Starts Capture the Campus!</w:t>
            </w:r>
          </w:p>
        </w:tc>
        <w:tc>
          <w:tcPr>
            <w:tcW w:w="2822" w:type="dxa"/>
          </w:tcPr>
          <w:p w14:paraId="797960B8" w14:textId="38A740BA" w:rsidR="00AC1D8C" w:rsidRDefault="00AC1D8C" w:rsidP="00AC1D8C">
            <w:r>
              <w:rPr>
                <w:color w:val="76923C" w:themeColor="accent3" w:themeShade="BF"/>
              </w:rPr>
              <w:t>Pass</w:t>
            </w:r>
          </w:p>
        </w:tc>
      </w:tr>
      <w:tr w:rsidR="00AC1D8C" w14:paraId="760FB057" w14:textId="40807BAA" w:rsidTr="00AC1D8C">
        <w:tc>
          <w:tcPr>
            <w:tcW w:w="462" w:type="dxa"/>
          </w:tcPr>
          <w:p w14:paraId="212266A6" w14:textId="02D9AFCA" w:rsidR="00AC1D8C" w:rsidRDefault="00AC1D8C" w:rsidP="00AC1D8C">
            <w:r>
              <w:t>23</w:t>
            </w:r>
          </w:p>
        </w:tc>
        <w:tc>
          <w:tcPr>
            <w:tcW w:w="2443" w:type="dxa"/>
          </w:tcPr>
          <w:p w14:paraId="3FC8BD94" w14:textId="5F60E0F7" w:rsidR="00AC1D8C" w:rsidRDefault="00AC1D8C" w:rsidP="00AC1D8C">
            <w:r>
              <w:t>Select single player game</w:t>
            </w:r>
          </w:p>
        </w:tc>
        <w:tc>
          <w:tcPr>
            <w:tcW w:w="3339" w:type="dxa"/>
          </w:tcPr>
          <w:p w14:paraId="131DB75A" w14:textId="6CEDCB28" w:rsidR="00AC1D8C" w:rsidRDefault="00AC1D8C" w:rsidP="00AC1D8C">
            <w:r>
              <w:t>Starts Set activity and camera moves to current location</w:t>
            </w:r>
          </w:p>
        </w:tc>
        <w:tc>
          <w:tcPr>
            <w:tcW w:w="2822" w:type="dxa"/>
          </w:tcPr>
          <w:p w14:paraId="1C14F650" w14:textId="6671EB61" w:rsidR="00AC1D8C" w:rsidRDefault="00AC1D8C" w:rsidP="00AC1D8C">
            <w:r>
              <w:rPr>
                <w:color w:val="76923C" w:themeColor="accent3" w:themeShade="BF"/>
              </w:rPr>
              <w:t>Pass</w:t>
            </w:r>
          </w:p>
        </w:tc>
      </w:tr>
      <w:tr w:rsidR="00AC1D8C" w14:paraId="241E37F9" w14:textId="6B3A0E76" w:rsidTr="00AC1D8C">
        <w:tc>
          <w:tcPr>
            <w:tcW w:w="462" w:type="dxa"/>
          </w:tcPr>
          <w:p w14:paraId="52ECDFBB" w14:textId="48F5997B" w:rsidR="00AC1D8C" w:rsidRDefault="00AC1D8C" w:rsidP="00AC1D8C">
            <w:r>
              <w:t>24</w:t>
            </w:r>
          </w:p>
        </w:tc>
        <w:tc>
          <w:tcPr>
            <w:tcW w:w="2443" w:type="dxa"/>
          </w:tcPr>
          <w:p w14:paraId="644FF8F3" w14:textId="5C59EAF4" w:rsidR="00AC1D8C" w:rsidRDefault="00AC1D8C" w:rsidP="00AC1D8C">
            <w:r>
              <w:t>Select back</w:t>
            </w:r>
          </w:p>
        </w:tc>
        <w:tc>
          <w:tcPr>
            <w:tcW w:w="3339" w:type="dxa"/>
          </w:tcPr>
          <w:p w14:paraId="6B0E7152" w14:textId="4E17E61C" w:rsidR="00AC1D8C" w:rsidRDefault="00AC1D8C" w:rsidP="00AC1D8C">
            <w:r>
              <w:t>Returns to Menu activity</w:t>
            </w:r>
          </w:p>
        </w:tc>
        <w:tc>
          <w:tcPr>
            <w:tcW w:w="2822" w:type="dxa"/>
          </w:tcPr>
          <w:p w14:paraId="2D49B5EF" w14:textId="239C9145" w:rsidR="00AC1D8C" w:rsidRDefault="00A276E8" w:rsidP="00AC1D8C">
            <w:r>
              <w:rPr>
                <w:color w:val="C00000"/>
              </w:rPr>
              <w:t>Fail</w:t>
            </w:r>
          </w:p>
        </w:tc>
      </w:tr>
      <w:tr w:rsidR="00AC1D8C" w14:paraId="4C098B81" w14:textId="7FD56F68" w:rsidTr="00AC1D8C">
        <w:tc>
          <w:tcPr>
            <w:tcW w:w="462" w:type="dxa"/>
          </w:tcPr>
          <w:p w14:paraId="36561590" w14:textId="0A896059" w:rsidR="00AC1D8C" w:rsidRDefault="00AC1D8C" w:rsidP="00AC1D8C">
            <w:r>
              <w:t>25</w:t>
            </w:r>
          </w:p>
        </w:tc>
        <w:tc>
          <w:tcPr>
            <w:tcW w:w="2443" w:type="dxa"/>
          </w:tcPr>
          <w:p w14:paraId="1F860171" w14:textId="2099F40F" w:rsidR="00AC1D8C" w:rsidRDefault="00AC1D8C" w:rsidP="00AC1D8C">
            <w:r>
              <w:t>Select single player game</w:t>
            </w:r>
          </w:p>
        </w:tc>
        <w:tc>
          <w:tcPr>
            <w:tcW w:w="3339" w:type="dxa"/>
          </w:tcPr>
          <w:p w14:paraId="72F21481" w14:textId="5ACEEA78" w:rsidR="00AC1D8C" w:rsidRDefault="00A276E8" w:rsidP="00AC1D8C">
            <w:r>
              <w:t>Starts Set activity and camera moves to current location</w:t>
            </w:r>
          </w:p>
        </w:tc>
        <w:tc>
          <w:tcPr>
            <w:tcW w:w="2822" w:type="dxa"/>
          </w:tcPr>
          <w:p w14:paraId="3A1FE3F7" w14:textId="0636E789" w:rsidR="00AC1D8C" w:rsidRDefault="00AC1D8C" w:rsidP="00AC1D8C">
            <w:r>
              <w:rPr>
                <w:color w:val="76923C" w:themeColor="accent3" w:themeShade="BF"/>
              </w:rPr>
              <w:t>Pass</w:t>
            </w:r>
          </w:p>
        </w:tc>
      </w:tr>
      <w:tr w:rsidR="00AC1D8C" w14:paraId="2A407732" w14:textId="747945E1" w:rsidTr="00AC1D8C">
        <w:tc>
          <w:tcPr>
            <w:tcW w:w="462" w:type="dxa"/>
          </w:tcPr>
          <w:p w14:paraId="2539AA68" w14:textId="70148E22" w:rsidR="00AC1D8C" w:rsidRDefault="00AC1D8C" w:rsidP="00AC1D8C">
            <w:r>
              <w:t>26</w:t>
            </w:r>
          </w:p>
        </w:tc>
        <w:tc>
          <w:tcPr>
            <w:tcW w:w="2443" w:type="dxa"/>
          </w:tcPr>
          <w:p w14:paraId="304B29C1" w14:textId="3F8BEBEB" w:rsidR="00AC1D8C" w:rsidRDefault="00AC1D8C" w:rsidP="00AC1D8C">
            <w:r>
              <w:t>Select start game</w:t>
            </w:r>
          </w:p>
        </w:tc>
        <w:tc>
          <w:tcPr>
            <w:tcW w:w="3339" w:type="dxa"/>
          </w:tcPr>
          <w:p w14:paraId="4E8DA003" w14:textId="2143DDA2" w:rsidR="00AC1D8C" w:rsidRDefault="00AC1D8C" w:rsidP="00AC1D8C">
            <w:r>
              <w:t>Game does not start</w:t>
            </w:r>
          </w:p>
        </w:tc>
        <w:tc>
          <w:tcPr>
            <w:tcW w:w="2822" w:type="dxa"/>
          </w:tcPr>
          <w:p w14:paraId="6B7AD00E" w14:textId="1C1D4E5B" w:rsidR="00AC1D8C" w:rsidRDefault="00AC1D8C" w:rsidP="00AC1D8C">
            <w:r>
              <w:rPr>
                <w:color w:val="76923C" w:themeColor="accent3" w:themeShade="BF"/>
              </w:rPr>
              <w:t>Pass</w:t>
            </w:r>
          </w:p>
        </w:tc>
      </w:tr>
      <w:tr w:rsidR="00AC1D8C" w14:paraId="7B94408E" w14:textId="618CAB16" w:rsidTr="00AC1D8C">
        <w:tc>
          <w:tcPr>
            <w:tcW w:w="462" w:type="dxa"/>
          </w:tcPr>
          <w:p w14:paraId="0629866B" w14:textId="1118738D" w:rsidR="00AC1D8C" w:rsidRDefault="00AC1D8C" w:rsidP="00AC1D8C">
            <w:r>
              <w:t>27</w:t>
            </w:r>
          </w:p>
        </w:tc>
        <w:tc>
          <w:tcPr>
            <w:tcW w:w="2443" w:type="dxa"/>
          </w:tcPr>
          <w:p w14:paraId="021674C4" w14:textId="43DA5E7D" w:rsidR="00AC1D8C" w:rsidRDefault="00AC1D8C" w:rsidP="00AC1D8C">
            <w:r>
              <w:t>Select single player game</w:t>
            </w:r>
          </w:p>
        </w:tc>
        <w:tc>
          <w:tcPr>
            <w:tcW w:w="3339" w:type="dxa"/>
          </w:tcPr>
          <w:p w14:paraId="328A3807" w14:textId="47AF3F17" w:rsidR="00AC1D8C" w:rsidRDefault="00AC1D8C" w:rsidP="00AC1D8C">
            <w:r>
              <w:t>Starts Set activity and camera moves to current location</w:t>
            </w:r>
          </w:p>
        </w:tc>
        <w:tc>
          <w:tcPr>
            <w:tcW w:w="2822" w:type="dxa"/>
          </w:tcPr>
          <w:p w14:paraId="6C8C4A86" w14:textId="506AC670" w:rsidR="00AC1D8C" w:rsidRDefault="00AC1D8C" w:rsidP="00AC1D8C">
            <w:r>
              <w:rPr>
                <w:color w:val="76923C" w:themeColor="accent3" w:themeShade="BF"/>
              </w:rPr>
              <w:t>Pass</w:t>
            </w:r>
          </w:p>
        </w:tc>
      </w:tr>
      <w:tr w:rsidR="00AC1D8C" w14:paraId="67FE1DE6" w14:textId="5D13E738" w:rsidTr="00AC1D8C">
        <w:tc>
          <w:tcPr>
            <w:tcW w:w="462" w:type="dxa"/>
          </w:tcPr>
          <w:p w14:paraId="017D7A88" w14:textId="087A0AC9" w:rsidR="00AC1D8C" w:rsidRDefault="00AC1D8C" w:rsidP="00AC1D8C">
            <w:r>
              <w:t>28</w:t>
            </w:r>
          </w:p>
        </w:tc>
        <w:tc>
          <w:tcPr>
            <w:tcW w:w="2443" w:type="dxa"/>
          </w:tcPr>
          <w:p w14:paraId="45D25918" w14:textId="0C197D4B" w:rsidR="00AC1D8C" w:rsidRDefault="00AC1D8C" w:rsidP="00AC1D8C">
            <w:r>
              <w:t>Select select first flag</w:t>
            </w:r>
          </w:p>
        </w:tc>
        <w:tc>
          <w:tcPr>
            <w:tcW w:w="3339" w:type="dxa"/>
          </w:tcPr>
          <w:p w14:paraId="31B0D592" w14:textId="17FCFAE5" w:rsidR="00AC1D8C" w:rsidRDefault="00AC1D8C" w:rsidP="00AC1D8C">
            <w:r>
              <w:t>Able to place first flag on map</w:t>
            </w:r>
          </w:p>
        </w:tc>
        <w:tc>
          <w:tcPr>
            <w:tcW w:w="2822" w:type="dxa"/>
          </w:tcPr>
          <w:p w14:paraId="5F9A48F3" w14:textId="009A48D1" w:rsidR="00AC1D8C" w:rsidRDefault="00AC1D8C" w:rsidP="00AC1D8C">
            <w:r>
              <w:rPr>
                <w:color w:val="76923C" w:themeColor="accent3" w:themeShade="BF"/>
              </w:rPr>
              <w:t>Pass</w:t>
            </w:r>
          </w:p>
        </w:tc>
      </w:tr>
      <w:tr w:rsidR="00AC1D8C" w14:paraId="7B974F59" w14:textId="3CED8AEA" w:rsidTr="00AC1D8C">
        <w:tc>
          <w:tcPr>
            <w:tcW w:w="462" w:type="dxa"/>
          </w:tcPr>
          <w:p w14:paraId="1ACDF4EC" w14:textId="178C1E35" w:rsidR="00AC1D8C" w:rsidRDefault="00AC1D8C" w:rsidP="00AC1D8C">
            <w:r>
              <w:t>29</w:t>
            </w:r>
          </w:p>
        </w:tc>
        <w:tc>
          <w:tcPr>
            <w:tcW w:w="2443" w:type="dxa"/>
          </w:tcPr>
          <w:p w14:paraId="6A39B894" w14:textId="5557A084" w:rsidR="00AC1D8C" w:rsidRDefault="00AC1D8C" w:rsidP="00AC1D8C">
            <w:r>
              <w:t>Select a location on the map</w:t>
            </w:r>
          </w:p>
        </w:tc>
        <w:tc>
          <w:tcPr>
            <w:tcW w:w="3339" w:type="dxa"/>
          </w:tcPr>
          <w:p w14:paraId="436B0478" w14:textId="61B2D096" w:rsidR="00AC1D8C" w:rsidRDefault="00AC1D8C" w:rsidP="00AC1D8C">
            <w:r>
              <w:t>The first flag is placed at that location on the map</w:t>
            </w:r>
          </w:p>
        </w:tc>
        <w:tc>
          <w:tcPr>
            <w:tcW w:w="2822" w:type="dxa"/>
          </w:tcPr>
          <w:p w14:paraId="7FF6F76A" w14:textId="5AD4B129" w:rsidR="00AC1D8C" w:rsidRDefault="00AC1D8C" w:rsidP="00AC1D8C">
            <w:r>
              <w:rPr>
                <w:color w:val="76923C" w:themeColor="accent3" w:themeShade="BF"/>
              </w:rPr>
              <w:t>Pass</w:t>
            </w:r>
          </w:p>
        </w:tc>
      </w:tr>
      <w:tr w:rsidR="00AC1D8C" w14:paraId="2CAEAB3B" w14:textId="407E977E" w:rsidTr="00AC1D8C">
        <w:tc>
          <w:tcPr>
            <w:tcW w:w="462" w:type="dxa"/>
          </w:tcPr>
          <w:p w14:paraId="76CC0EC7" w14:textId="23196BFA" w:rsidR="00AC1D8C" w:rsidRDefault="00AC1D8C" w:rsidP="00AC1D8C">
            <w:r>
              <w:t>30</w:t>
            </w:r>
          </w:p>
        </w:tc>
        <w:tc>
          <w:tcPr>
            <w:tcW w:w="2443" w:type="dxa"/>
          </w:tcPr>
          <w:p w14:paraId="0D5FD578" w14:textId="1A474ED5" w:rsidR="00AC1D8C" w:rsidRDefault="00AC1D8C" w:rsidP="00AC1D8C">
            <w:r>
              <w:t>Select another location on the map</w:t>
            </w:r>
          </w:p>
        </w:tc>
        <w:tc>
          <w:tcPr>
            <w:tcW w:w="3339" w:type="dxa"/>
          </w:tcPr>
          <w:p w14:paraId="308D02BC" w14:textId="11CE0E38" w:rsidR="00AC1D8C" w:rsidRDefault="00AC1D8C" w:rsidP="00AC1D8C">
            <w:r>
              <w:t>The first flag is placed at that location on the map</w:t>
            </w:r>
          </w:p>
        </w:tc>
        <w:tc>
          <w:tcPr>
            <w:tcW w:w="2822" w:type="dxa"/>
          </w:tcPr>
          <w:p w14:paraId="53868B86" w14:textId="0443BF3D" w:rsidR="00AC1D8C" w:rsidRDefault="00AC1D8C" w:rsidP="00AC1D8C">
            <w:r>
              <w:rPr>
                <w:color w:val="76923C" w:themeColor="accent3" w:themeShade="BF"/>
              </w:rPr>
              <w:t>Pass</w:t>
            </w:r>
          </w:p>
        </w:tc>
      </w:tr>
      <w:tr w:rsidR="00AC1D8C" w14:paraId="0EE28853" w14:textId="6BA369D8" w:rsidTr="00AC1D8C">
        <w:tc>
          <w:tcPr>
            <w:tcW w:w="462" w:type="dxa"/>
          </w:tcPr>
          <w:p w14:paraId="43EBD478" w14:textId="1F2830EE" w:rsidR="00AC1D8C" w:rsidRDefault="00AC1D8C" w:rsidP="00AC1D8C">
            <w:r>
              <w:t>31</w:t>
            </w:r>
          </w:p>
        </w:tc>
        <w:tc>
          <w:tcPr>
            <w:tcW w:w="2443" w:type="dxa"/>
          </w:tcPr>
          <w:p w14:paraId="4942D7DC" w14:textId="1EF25ACE" w:rsidR="00AC1D8C" w:rsidRDefault="00AC1D8C" w:rsidP="00AC1D8C">
            <w:r>
              <w:t>Select start game</w:t>
            </w:r>
          </w:p>
        </w:tc>
        <w:tc>
          <w:tcPr>
            <w:tcW w:w="3339" w:type="dxa"/>
          </w:tcPr>
          <w:p w14:paraId="245FEBB7" w14:textId="53785E86" w:rsidR="00AC1D8C" w:rsidRDefault="00AC1D8C" w:rsidP="00AC1D8C">
            <w:r>
              <w:t>Game does not start</w:t>
            </w:r>
          </w:p>
        </w:tc>
        <w:tc>
          <w:tcPr>
            <w:tcW w:w="2822" w:type="dxa"/>
          </w:tcPr>
          <w:p w14:paraId="77207F52" w14:textId="5DE7B44F" w:rsidR="00AC1D8C" w:rsidRDefault="00AC1D8C" w:rsidP="00AC1D8C">
            <w:r>
              <w:rPr>
                <w:color w:val="76923C" w:themeColor="accent3" w:themeShade="BF"/>
              </w:rPr>
              <w:t>Pass</w:t>
            </w:r>
          </w:p>
        </w:tc>
      </w:tr>
      <w:tr w:rsidR="00AC1D8C" w14:paraId="75FBB0D7" w14:textId="34C176BC" w:rsidTr="00AC1D8C">
        <w:tc>
          <w:tcPr>
            <w:tcW w:w="462" w:type="dxa"/>
          </w:tcPr>
          <w:p w14:paraId="23949E83" w14:textId="61CEC9EF" w:rsidR="00AC1D8C" w:rsidRDefault="00AC1D8C" w:rsidP="00AC1D8C">
            <w:r>
              <w:lastRenderedPageBreak/>
              <w:t>32</w:t>
            </w:r>
          </w:p>
        </w:tc>
        <w:tc>
          <w:tcPr>
            <w:tcW w:w="2443" w:type="dxa"/>
          </w:tcPr>
          <w:p w14:paraId="1791D093" w14:textId="272920DF" w:rsidR="00AC1D8C" w:rsidRDefault="00AC1D8C" w:rsidP="00AC1D8C">
            <w:r>
              <w:t>Select select second flag</w:t>
            </w:r>
          </w:p>
        </w:tc>
        <w:tc>
          <w:tcPr>
            <w:tcW w:w="3339" w:type="dxa"/>
          </w:tcPr>
          <w:p w14:paraId="4FFB47BB" w14:textId="54299A70" w:rsidR="00AC1D8C" w:rsidRDefault="00AC1D8C" w:rsidP="00AC1D8C">
            <w:r>
              <w:t>Able to place second flag on map</w:t>
            </w:r>
          </w:p>
        </w:tc>
        <w:tc>
          <w:tcPr>
            <w:tcW w:w="2822" w:type="dxa"/>
          </w:tcPr>
          <w:p w14:paraId="7CF4CD34" w14:textId="74155C95" w:rsidR="00AC1D8C" w:rsidRDefault="00AC1D8C" w:rsidP="00AC1D8C">
            <w:r>
              <w:rPr>
                <w:color w:val="76923C" w:themeColor="accent3" w:themeShade="BF"/>
              </w:rPr>
              <w:t>Pass</w:t>
            </w:r>
          </w:p>
        </w:tc>
      </w:tr>
      <w:tr w:rsidR="00AC1D8C" w14:paraId="076AF347" w14:textId="56714BF6" w:rsidTr="00AC1D8C">
        <w:tc>
          <w:tcPr>
            <w:tcW w:w="462" w:type="dxa"/>
          </w:tcPr>
          <w:p w14:paraId="53BC1520" w14:textId="0BF0D4DB" w:rsidR="00AC1D8C" w:rsidRDefault="00AC1D8C" w:rsidP="00AC1D8C">
            <w:r>
              <w:t>33</w:t>
            </w:r>
          </w:p>
        </w:tc>
        <w:tc>
          <w:tcPr>
            <w:tcW w:w="2443" w:type="dxa"/>
          </w:tcPr>
          <w:p w14:paraId="7183518D" w14:textId="176293C0" w:rsidR="00AC1D8C" w:rsidRDefault="00AC1D8C" w:rsidP="00AC1D8C">
            <w:r>
              <w:t>Select a location on the map</w:t>
            </w:r>
          </w:p>
        </w:tc>
        <w:tc>
          <w:tcPr>
            <w:tcW w:w="3339" w:type="dxa"/>
          </w:tcPr>
          <w:p w14:paraId="55DC81C3" w14:textId="74503CFA" w:rsidR="00AC1D8C" w:rsidRDefault="00AC1D8C" w:rsidP="00AC1D8C">
            <w:r>
              <w:t>The second flag is placed at that location on the map</w:t>
            </w:r>
          </w:p>
        </w:tc>
        <w:tc>
          <w:tcPr>
            <w:tcW w:w="2822" w:type="dxa"/>
          </w:tcPr>
          <w:p w14:paraId="537BF0CF" w14:textId="45BB5B23" w:rsidR="00AC1D8C" w:rsidRDefault="00AC1D8C" w:rsidP="00AC1D8C">
            <w:r>
              <w:rPr>
                <w:color w:val="76923C" w:themeColor="accent3" w:themeShade="BF"/>
              </w:rPr>
              <w:t>Pass</w:t>
            </w:r>
          </w:p>
        </w:tc>
      </w:tr>
      <w:tr w:rsidR="00AC1D8C" w14:paraId="0FF95F78" w14:textId="54D22A3C" w:rsidTr="00AC1D8C">
        <w:tc>
          <w:tcPr>
            <w:tcW w:w="462" w:type="dxa"/>
          </w:tcPr>
          <w:p w14:paraId="2D03B1AD" w14:textId="4B2A6804" w:rsidR="00AC1D8C" w:rsidRDefault="00AC1D8C" w:rsidP="00AC1D8C">
            <w:r>
              <w:t>34</w:t>
            </w:r>
          </w:p>
        </w:tc>
        <w:tc>
          <w:tcPr>
            <w:tcW w:w="2443" w:type="dxa"/>
          </w:tcPr>
          <w:p w14:paraId="01C40D3F" w14:textId="592EDD45" w:rsidR="00AC1D8C" w:rsidRDefault="00AC1D8C" w:rsidP="00AC1D8C">
            <w:r>
              <w:t>Select another location on the map</w:t>
            </w:r>
          </w:p>
        </w:tc>
        <w:tc>
          <w:tcPr>
            <w:tcW w:w="3339" w:type="dxa"/>
          </w:tcPr>
          <w:p w14:paraId="593CE3BB" w14:textId="68488D14" w:rsidR="00AC1D8C" w:rsidRDefault="00AC1D8C" w:rsidP="00AC1D8C">
            <w:r>
              <w:t>The second flag is placed at that location on the map</w:t>
            </w:r>
          </w:p>
        </w:tc>
        <w:tc>
          <w:tcPr>
            <w:tcW w:w="2822" w:type="dxa"/>
          </w:tcPr>
          <w:p w14:paraId="1DAB355D" w14:textId="0AFB67E4" w:rsidR="00AC1D8C" w:rsidRDefault="00AC1D8C" w:rsidP="00AC1D8C">
            <w:r>
              <w:rPr>
                <w:color w:val="76923C" w:themeColor="accent3" w:themeShade="BF"/>
              </w:rPr>
              <w:t>Pass</w:t>
            </w:r>
          </w:p>
        </w:tc>
      </w:tr>
      <w:tr w:rsidR="00AC1D8C" w14:paraId="3DF39566" w14:textId="4C2AE409" w:rsidTr="00AC1D8C">
        <w:tc>
          <w:tcPr>
            <w:tcW w:w="462" w:type="dxa"/>
          </w:tcPr>
          <w:p w14:paraId="6CD0439A" w14:textId="6F1B1BD7" w:rsidR="00AC1D8C" w:rsidRDefault="00AC1D8C" w:rsidP="00AC1D8C">
            <w:r>
              <w:t>35</w:t>
            </w:r>
          </w:p>
        </w:tc>
        <w:tc>
          <w:tcPr>
            <w:tcW w:w="2443" w:type="dxa"/>
          </w:tcPr>
          <w:p w14:paraId="0CBE4FF4" w14:textId="1124E074" w:rsidR="00AC1D8C" w:rsidRDefault="00AC1D8C" w:rsidP="00AC1D8C">
            <w:r>
              <w:t>Select start game</w:t>
            </w:r>
          </w:p>
        </w:tc>
        <w:tc>
          <w:tcPr>
            <w:tcW w:w="3339" w:type="dxa"/>
          </w:tcPr>
          <w:p w14:paraId="7C0DF16B" w14:textId="3EB45B58" w:rsidR="00AC1D8C" w:rsidRDefault="00AC1D8C" w:rsidP="00AC1D8C">
            <w:r>
              <w:t>Starts Game activity with the play area defined by the flags and camera moves to current location</w:t>
            </w:r>
          </w:p>
        </w:tc>
        <w:tc>
          <w:tcPr>
            <w:tcW w:w="2822" w:type="dxa"/>
          </w:tcPr>
          <w:p w14:paraId="247B1067" w14:textId="1B508D50" w:rsidR="00AC1D8C" w:rsidRDefault="00AC1D8C" w:rsidP="00AC1D8C">
            <w:r>
              <w:rPr>
                <w:color w:val="76923C" w:themeColor="accent3" w:themeShade="BF"/>
              </w:rPr>
              <w:t>Pass</w:t>
            </w:r>
          </w:p>
        </w:tc>
      </w:tr>
      <w:tr w:rsidR="00AC1D8C" w14:paraId="1464874C" w14:textId="2030FECF" w:rsidTr="00AC1D8C">
        <w:tc>
          <w:tcPr>
            <w:tcW w:w="462" w:type="dxa"/>
          </w:tcPr>
          <w:p w14:paraId="44B749E3" w14:textId="15C4F146" w:rsidR="00AC1D8C" w:rsidRDefault="00AC1D8C" w:rsidP="00AC1D8C">
            <w:r>
              <w:t>36</w:t>
            </w:r>
          </w:p>
        </w:tc>
        <w:tc>
          <w:tcPr>
            <w:tcW w:w="2443" w:type="dxa"/>
          </w:tcPr>
          <w:p w14:paraId="469A6F84" w14:textId="338619B5" w:rsidR="00AC1D8C" w:rsidRDefault="00AC1D8C" w:rsidP="00AC1D8C">
            <w:r>
              <w:t>Rotate device</w:t>
            </w:r>
          </w:p>
        </w:tc>
        <w:tc>
          <w:tcPr>
            <w:tcW w:w="3339" w:type="dxa"/>
          </w:tcPr>
          <w:p w14:paraId="2DB503EE" w14:textId="03A86B88" w:rsidR="00AC1D8C" w:rsidRDefault="00AC1D8C" w:rsidP="00AC1D8C">
            <w:r>
              <w:t>Map rotates with device</w:t>
            </w:r>
          </w:p>
        </w:tc>
        <w:tc>
          <w:tcPr>
            <w:tcW w:w="2822" w:type="dxa"/>
          </w:tcPr>
          <w:p w14:paraId="12AC184E" w14:textId="652119AF" w:rsidR="00AC1D8C" w:rsidRDefault="00AC1D8C" w:rsidP="00AC1D8C">
            <w:r>
              <w:rPr>
                <w:color w:val="C00000"/>
              </w:rPr>
              <w:t>Fail</w:t>
            </w:r>
          </w:p>
        </w:tc>
      </w:tr>
      <w:tr w:rsidR="00AC1D8C" w14:paraId="1F5833DC" w14:textId="6F2D184A" w:rsidTr="00AC1D8C">
        <w:tc>
          <w:tcPr>
            <w:tcW w:w="462" w:type="dxa"/>
          </w:tcPr>
          <w:p w14:paraId="6FA72D2C" w14:textId="6B8569D7" w:rsidR="00AC1D8C" w:rsidRDefault="00AC1D8C" w:rsidP="00AC1D8C">
            <w:r>
              <w:t>37</w:t>
            </w:r>
          </w:p>
        </w:tc>
        <w:tc>
          <w:tcPr>
            <w:tcW w:w="2443" w:type="dxa"/>
          </w:tcPr>
          <w:p w14:paraId="7B7CE485" w14:textId="6DCAA31B" w:rsidR="00AC1D8C" w:rsidRDefault="00AC1D8C" w:rsidP="00AC1D8C">
            <w:r>
              <w:t>Select back</w:t>
            </w:r>
          </w:p>
        </w:tc>
        <w:tc>
          <w:tcPr>
            <w:tcW w:w="3339" w:type="dxa"/>
          </w:tcPr>
          <w:p w14:paraId="0157C61F" w14:textId="6024C21E" w:rsidR="00AC1D8C" w:rsidRDefault="00AC1D8C" w:rsidP="00AC1D8C">
            <w:r>
              <w:t>Returns to Menu activity</w:t>
            </w:r>
          </w:p>
        </w:tc>
        <w:tc>
          <w:tcPr>
            <w:tcW w:w="2822" w:type="dxa"/>
          </w:tcPr>
          <w:p w14:paraId="3009B250" w14:textId="550DE8C5" w:rsidR="00AC1D8C" w:rsidRDefault="00A276E8" w:rsidP="00AC1D8C">
            <w:r>
              <w:rPr>
                <w:color w:val="C00000"/>
              </w:rPr>
              <w:t>Fail</w:t>
            </w:r>
          </w:p>
        </w:tc>
      </w:tr>
      <w:tr w:rsidR="00AC1D8C" w14:paraId="42E0973B" w14:textId="7F0A8266" w:rsidTr="00AC1D8C">
        <w:tc>
          <w:tcPr>
            <w:tcW w:w="462" w:type="dxa"/>
          </w:tcPr>
          <w:p w14:paraId="15CA32ED" w14:textId="616B9087" w:rsidR="00AC1D8C" w:rsidRDefault="00AC1D8C" w:rsidP="00AC1D8C">
            <w:r>
              <w:t>38</w:t>
            </w:r>
          </w:p>
        </w:tc>
        <w:tc>
          <w:tcPr>
            <w:tcW w:w="2443" w:type="dxa"/>
          </w:tcPr>
          <w:p w14:paraId="09106F54" w14:textId="3AA08DB7" w:rsidR="00AC1D8C" w:rsidRDefault="00AC1D8C" w:rsidP="00AC1D8C">
            <w:r>
              <w:t>Select single player game</w:t>
            </w:r>
          </w:p>
        </w:tc>
        <w:tc>
          <w:tcPr>
            <w:tcW w:w="3339" w:type="dxa"/>
          </w:tcPr>
          <w:p w14:paraId="568B8E58" w14:textId="36C4B8C5" w:rsidR="00AC1D8C" w:rsidRDefault="00AC1D8C" w:rsidP="00AC1D8C">
            <w:r>
              <w:t>Starts Set activity and camera moves to current location</w:t>
            </w:r>
          </w:p>
        </w:tc>
        <w:tc>
          <w:tcPr>
            <w:tcW w:w="2822" w:type="dxa"/>
          </w:tcPr>
          <w:p w14:paraId="51396D01" w14:textId="0C86785F" w:rsidR="00AC1D8C" w:rsidRDefault="00AC1D8C" w:rsidP="00AC1D8C">
            <w:r>
              <w:rPr>
                <w:color w:val="76923C" w:themeColor="accent3" w:themeShade="BF"/>
              </w:rPr>
              <w:t>Pass</w:t>
            </w:r>
          </w:p>
        </w:tc>
      </w:tr>
      <w:tr w:rsidR="00AC1D8C" w14:paraId="2E18E40C" w14:textId="23179336" w:rsidTr="00AC1D8C">
        <w:tc>
          <w:tcPr>
            <w:tcW w:w="462" w:type="dxa"/>
          </w:tcPr>
          <w:p w14:paraId="3D1678B8" w14:textId="49689120" w:rsidR="00AC1D8C" w:rsidRDefault="00AC1D8C" w:rsidP="00AC1D8C">
            <w:r>
              <w:t>39</w:t>
            </w:r>
          </w:p>
        </w:tc>
        <w:tc>
          <w:tcPr>
            <w:tcW w:w="2443" w:type="dxa"/>
          </w:tcPr>
          <w:p w14:paraId="2221ECDC" w14:textId="11D68BCE" w:rsidR="00AC1D8C" w:rsidRDefault="00AC1D8C" w:rsidP="00AC1D8C">
            <w:r>
              <w:t>Select select first flag</w:t>
            </w:r>
          </w:p>
        </w:tc>
        <w:tc>
          <w:tcPr>
            <w:tcW w:w="3339" w:type="dxa"/>
          </w:tcPr>
          <w:p w14:paraId="0A886860" w14:textId="0E93A5C1" w:rsidR="00AC1D8C" w:rsidRDefault="00AC1D8C" w:rsidP="00AC1D8C">
            <w:r>
              <w:t>Able to place first flag on map</w:t>
            </w:r>
          </w:p>
        </w:tc>
        <w:tc>
          <w:tcPr>
            <w:tcW w:w="2822" w:type="dxa"/>
          </w:tcPr>
          <w:p w14:paraId="5A773BE8" w14:textId="3C23D491" w:rsidR="00AC1D8C" w:rsidRDefault="00AC1D8C" w:rsidP="00AC1D8C">
            <w:r>
              <w:rPr>
                <w:color w:val="76923C" w:themeColor="accent3" w:themeShade="BF"/>
              </w:rPr>
              <w:t>Pass</w:t>
            </w:r>
          </w:p>
        </w:tc>
      </w:tr>
      <w:tr w:rsidR="00AC1D8C" w14:paraId="2417FC38" w14:textId="2B422373" w:rsidTr="00AC1D8C">
        <w:tc>
          <w:tcPr>
            <w:tcW w:w="462" w:type="dxa"/>
          </w:tcPr>
          <w:p w14:paraId="0BF16A8B" w14:textId="330754A2" w:rsidR="00AC1D8C" w:rsidRDefault="00AC1D8C" w:rsidP="00AC1D8C">
            <w:r>
              <w:t>40</w:t>
            </w:r>
          </w:p>
        </w:tc>
        <w:tc>
          <w:tcPr>
            <w:tcW w:w="2443" w:type="dxa"/>
          </w:tcPr>
          <w:p w14:paraId="4791033A" w14:textId="20512A2A" w:rsidR="00AC1D8C" w:rsidRDefault="00AC1D8C" w:rsidP="00AC1D8C">
            <w:r>
              <w:t>Select a location on the map</w:t>
            </w:r>
          </w:p>
        </w:tc>
        <w:tc>
          <w:tcPr>
            <w:tcW w:w="3339" w:type="dxa"/>
          </w:tcPr>
          <w:p w14:paraId="2135B2C5" w14:textId="67481DE5" w:rsidR="00AC1D8C" w:rsidRDefault="00AC1D8C" w:rsidP="00AC1D8C">
            <w:r>
              <w:t>The first flag is placed at that location on the map</w:t>
            </w:r>
          </w:p>
        </w:tc>
        <w:tc>
          <w:tcPr>
            <w:tcW w:w="2822" w:type="dxa"/>
          </w:tcPr>
          <w:p w14:paraId="2356C966" w14:textId="601D611C" w:rsidR="00AC1D8C" w:rsidRDefault="00AC1D8C" w:rsidP="00AC1D8C">
            <w:r>
              <w:rPr>
                <w:color w:val="76923C" w:themeColor="accent3" w:themeShade="BF"/>
              </w:rPr>
              <w:t>Pass</w:t>
            </w:r>
          </w:p>
        </w:tc>
      </w:tr>
      <w:tr w:rsidR="00AC1D8C" w14:paraId="5628C3A9" w14:textId="537900A1" w:rsidTr="00AC1D8C">
        <w:tc>
          <w:tcPr>
            <w:tcW w:w="462" w:type="dxa"/>
          </w:tcPr>
          <w:p w14:paraId="4733C337" w14:textId="759A118E" w:rsidR="00AC1D8C" w:rsidRDefault="00AC1D8C" w:rsidP="00AC1D8C">
            <w:r>
              <w:t>41</w:t>
            </w:r>
          </w:p>
        </w:tc>
        <w:tc>
          <w:tcPr>
            <w:tcW w:w="2443" w:type="dxa"/>
          </w:tcPr>
          <w:p w14:paraId="27D4EAC6" w14:textId="4FE9C3EC" w:rsidR="00AC1D8C" w:rsidRDefault="00AC1D8C" w:rsidP="00AC1D8C">
            <w:r>
              <w:t>Select select second flag</w:t>
            </w:r>
          </w:p>
        </w:tc>
        <w:tc>
          <w:tcPr>
            <w:tcW w:w="3339" w:type="dxa"/>
          </w:tcPr>
          <w:p w14:paraId="2E3F86F2" w14:textId="770C6FA5" w:rsidR="00AC1D8C" w:rsidRDefault="00AC1D8C" w:rsidP="00AC1D8C">
            <w:r>
              <w:t>Able to place second flag on map</w:t>
            </w:r>
          </w:p>
        </w:tc>
        <w:tc>
          <w:tcPr>
            <w:tcW w:w="2822" w:type="dxa"/>
          </w:tcPr>
          <w:p w14:paraId="641A11A1" w14:textId="7C134FA0" w:rsidR="00AC1D8C" w:rsidRDefault="00AC1D8C" w:rsidP="00AC1D8C">
            <w:r>
              <w:rPr>
                <w:color w:val="76923C" w:themeColor="accent3" w:themeShade="BF"/>
              </w:rPr>
              <w:t>Pass</w:t>
            </w:r>
          </w:p>
        </w:tc>
      </w:tr>
      <w:tr w:rsidR="00AC1D8C" w14:paraId="0665524A" w14:textId="572331F7" w:rsidTr="00AC1D8C">
        <w:tc>
          <w:tcPr>
            <w:tcW w:w="462" w:type="dxa"/>
          </w:tcPr>
          <w:p w14:paraId="74E70AC0" w14:textId="086F7DBF" w:rsidR="00AC1D8C" w:rsidRDefault="00AC1D8C" w:rsidP="00AC1D8C">
            <w:r>
              <w:t>42</w:t>
            </w:r>
          </w:p>
        </w:tc>
        <w:tc>
          <w:tcPr>
            <w:tcW w:w="2443" w:type="dxa"/>
          </w:tcPr>
          <w:p w14:paraId="5E945837" w14:textId="4F0EE95C" w:rsidR="00AC1D8C" w:rsidRDefault="00AC1D8C" w:rsidP="00AC1D8C">
            <w:r>
              <w:t>Select a location on the map</w:t>
            </w:r>
          </w:p>
        </w:tc>
        <w:tc>
          <w:tcPr>
            <w:tcW w:w="3339" w:type="dxa"/>
          </w:tcPr>
          <w:p w14:paraId="7C09288B" w14:textId="53F7E0C7" w:rsidR="00AC1D8C" w:rsidRDefault="00AC1D8C" w:rsidP="00AC1D8C">
            <w:r>
              <w:t>The second flag is placed at that location on the map</w:t>
            </w:r>
          </w:p>
        </w:tc>
        <w:tc>
          <w:tcPr>
            <w:tcW w:w="2822" w:type="dxa"/>
          </w:tcPr>
          <w:p w14:paraId="7C40C0D2" w14:textId="2AEFD77D" w:rsidR="00AC1D8C" w:rsidRDefault="00AC1D8C" w:rsidP="00AC1D8C">
            <w:r>
              <w:rPr>
                <w:color w:val="76923C" w:themeColor="accent3" w:themeShade="BF"/>
              </w:rPr>
              <w:t>Pass</w:t>
            </w:r>
          </w:p>
        </w:tc>
      </w:tr>
      <w:tr w:rsidR="00AC1D8C" w14:paraId="3FF1D15C" w14:textId="5B322E4D" w:rsidTr="00AC1D8C">
        <w:tc>
          <w:tcPr>
            <w:tcW w:w="462" w:type="dxa"/>
          </w:tcPr>
          <w:p w14:paraId="781282AC" w14:textId="5ED6D1FA" w:rsidR="00AC1D8C" w:rsidRDefault="00AC1D8C" w:rsidP="00AC1D8C">
            <w:r>
              <w:t>43</w:t>
            </w:r>
          </w:p>
        </w:tc>
        <w:tc>
          <w:tcPr>
            <w:tcW w:w="2443" w:type="dxa"/>
          </w:tcPr>
          <w:p w14:paraId="792BFD9D" w14:textId="743597B1" w:rsidR="00AC1D8C" w:rsidRDefault="00AC1D8C" w:rsidP="00AC1D8C">
            <w:r>
              <w:t>Move outside of play area</w:t>
            </w:r>
          </w:p>
        </w:tc>
        <w:tc>
          <w:tcPr>
            <w:tcW w:w="3339" w:type="dxa"/>
          </w:tcPr>
          <w:p w14:paraId="27AD5710" w14:textId="4A848AED" w:rsidR="00AC1D8C" w:rsidRDefault="00AC1D8C" w:rsidP="00AC1D8C">
            <w:r>
              <w:t>Nothing</w:t>
            </w:r>
          </w:p>
        </w:tc>
        <w:tc>
          <w:tcPr>
            <w:tcW w:w="2822" w:type="dxa"/>
          </w:tcPr>
          <w:p w14:paraId="2F271D1C" w14:textId="65DDAB13" w:rsidR="00AC1D8C" w:rsidRDefault="00AC1D8C" w:rsidP="00AC1D8C">
            <w:r>
              <w:rPr>
                <w:color w:val="76923C" w:themeColor="accent3" w:themeShade="BF"/>
              </w:rPr>
              <w:t>Pass</w:t>
            </w:r>
          </w:p>
        </w:tc>
      </w:tr>
      <w:tr w:rsidR="00AC1D8C" w14:paraId="3E38B048" w14:textId="0A948C8C" w:rsidTr="00AC1D8C">
        <w:tc>
          <w:tcPr>
            <w:tcW w:w="462" w:type="dxa"/>
          </w:tcPr>
          <w:p w14:paraId="3AF99A60" w14:textId="7A83175E" w:rsidR="00AC1D8C" w:rsidRDefault="00AC1D8C" w:rsidP="00AC1D8C">
            <w:r>
              <w:t>44</w:t>
            </w:r>
          </w:p>
        </w:tc>
        <w:tc>
          <w:tcPr>
            <w:tcW w:w="2443" w:type="dxa"/>
          </w:tcPr>
          <w:p w14:paraId="14A43A8E" w14:textId="1885593F" w:rsidR="00AC1D8C" w:rsidRDefault="00AC1D8C" w:rsidP="00AC1D8C">
            <w:r>
              <w:t>Select start game</w:t>
            </w:r>
          </w:p>
        </w:tc>
        <w:tc>
          <w:tcPr>
            <w:tcW w:w="3339" w:type="dxa"/>
          </w:tcPr>
          <w:p w14:paraId="7B671FB7" w14:textId="54C36385" w:rsidR="00AC1D8C" w:rsidRDefault="00AC1D8C" w:rsidP="00AC1D8C">
            <w:r>
              <w:t>Starts Game activity with the play area defined by the flags and camera moves to current location</w:t>
            </w:r>
          </w:p>
        </w:tc>
        <w:tc>
          <w:tcPr>
            <w:tcW w:w="2822" w:type="dxa"/>
          </w:tcPr>
          <w:p w14:paraId="7FE0945F" w14:textId="4AEC68B8" w:rsidR="00AC1D8C" w:rsidRDefault="00AC1D8C" w:rsidP="00AC1D8C">
            <w:r>
              <w:rPr>
                <w:color w:val="76923C" w:themeColor="accent3" w:themeShade="BF"/>
              </w:rPr>
              <w:t>Pass</w:t>
            </w:r>
          </w:p>
        </w:tc>
      </w:tr>
      <w:tr w:rsidR="00AC1D8C" w14:paraId="28FE30CD" w14:textId="65A90595" w:rsidTr="00AC1D8C">
        <w:tc>
          <w:tcPr>
            <w:tcW w:w="462" w:type="dxa"/>
          </w:tcPr>
          <w:p w14:paraId="1FCF9D4A" w14:textId="7D3C9DEF" w:rsidR="00AC1D8C" w:rsidRDefault="00AC1D8C" w:rsidP="00AC1D8C">
            <w:r>
              <w:t>45</w:t>
            </w:r>
          </w:p>
        </w:tc>
        <w:tc>
          <w:tcPr>
            <w:tcW w:w="2443" w:type="dxa"/>
          </w:tcPr>
          <w:p w14:paraId="7AD1DF45" w14:textId="71C336B3" w:rsidR="00AC1D8C" w:rsidRDefault="00AC1D8C" w:rsidP="00AC1D8C">
            <w:r>
              <w:t>Move inside play area</w:t>
            </w:r>
          </w:p>
        </w:tc>
        <w:tc>
          <w:tcPr>
            <w:tcW w:w="3339" w:type="dxa"/>
          </w:tcPr>
          <w:p w14:paraId="606F4D87" w14:textId="1ACC6FBC" w:rsidR="00AC1D8C" w:rsidRDefault="00AC1D8C" w:rsidP="00AC1D8C">
            <w:r>
              <w:t>Path is drawn from the point of entrance into the play area to the current location</w:t>
            </w:r>
          </w:p>
        </w:tc>
        <w:tc>
          <w:tcPr>
            <w:tcW w:w="2822" w:type="dxa"/>
          </w:tcPr>
          <w:p w14:paraId="204815C0" w14:textId="7851E604" w:rsidR="00AC1D8C" w:rsidRDefault="00AC1D8C" w:rsidP="00AC1D8C">
            <w:r>
              <w:rPr>
                <w:color w:val="76923C" w:themeColor="accent3" w:themeShade="BF"/>
              </w:rPr>
              <w:t>Pass</w:t>
            </w:r>
          </w:p>
        </w:tc>
      </w:tr>
      <w:tr w:rsidR="00AC1D8C" w14:paraId="3D5B9C28" w14:textId="08771A74" w:rsidTr="00AC1D8C">
        <w:tc>
          <w:tcPr>
            <w:tcW w:w="462" w:type="dxa"/>
          </w:tcPr>
          <w:p w14:paraId="3AA2EC82" w14:textId="5687A596" w:rsidR="00AC1D8C" w:rsidRDefault="00AC1D8C" w:rsidP="00AC1D8C">
            <w:r>
              <w:t>46</w:t>
            </w:r>
          </w:p>
        </w:tc>
        <w:tc>
          <w:tcPr>
            <w:tcW w:w="2443" w:type="dxa"/>
          </w:tcPr>
          <w:p w14:paraId="17580E5F" w14:textId="69F44ECB" w:rsidR="00AC1D8C" w:rsidRDefault="00AC1D8C" w:rsidP="00AC1D8C">
            <w:r>
              <w:t>Select back</w:t>
            </w:r>
          </w:p>
        </w:tc>
        <w:tc>
          <w:tcPr>
            <w:tcW w:w="3339" w:type="dxa"/>
          </w:tcPr>
          <w:p w14:paraId="282C0F81" w14:textId="29521AB4" w:rsidR="00AC1D8C" w:rsidRDefault="00AC1D8C" w:rsidP="00AC1D8C">
            <w:r>
              <w:t>Returns to Menu activity</w:t>
            </w:r>
          </w:p>
        </w:tc>
        <w:tc>
          <w:tcPr>
            <w:tcW w:w="2822" w:type="dxa"/>
          </w:tcPr>
          <w:p w14:paraId="5C3E945A" w14:textId="10759DAC" w:rsidR="00AC1D8C" w:rsidRDefault="00A276E8" w:rsidP="00AC1D8C">
            <w:r>
              <w:rPr>
                <w:color w:val="C00000"/>
              </w:rPr>
              <w:t>Fail</w:t>
            </w:r>
          </w:p>
        </w:tc>
      </w:tr>
      <w:tr w:rsidR="00AC1D8C" w14:paraId="1C375D4B" w14:textId="67CE3415" w:rsidTr="00AC1D8C">
        <w:tc>
          <w:tcPr>
            <w:tcW w:w="462" w:type="dxa"/>
          </w:tcPr>
          <w:p w14:paraId="7E8291A1" w14:textId="56AD186C" w:rsidR="00AC1D8C" w:rsidRDefault="00AC1D8C" w:rsidP="00AC1D8C">
            <w:r>
              <w:t>47</w:t>
            </w:r>
          </w:p>
        </w:tc>
        <w:tc>
          <w:tcPr>
            <w:tcW w:w="2443" w:type="dxa"/>
          </w:tcPr>
          <w:p w14:paraId="7219CB4A" w14:textId="07F8C064" w:rsidR="00AC1D8C" w:rsidRDefault="00AC1D8C" w:rsidP="00AC1D8C">
            <w:r>
              <w:t>Select single player game</w:t>
            </w:r>
          </w:p>
        </w:tc>
        <w:tc>
          <w:tcPr>
            <w:tcW w:w="3339" w:type="dxa"/>
          </w:tcPr>
          <w:p w14:paraId="6298D52F" w14:textId="3AC9C669" w:rsidR="00AC1D8C" w:rsidRDefault="00AC1D8C" w:rsidP="00AC1D8C">
            <w:r>
              <w:t>Starts Set activity and camera moves to current location</w:t>
            </w:r>
          </w:p>
        </w:tc>
        <w:tc>
          <w:tcPr>
            <w:tcW w:w="2822" w:type="dxa"/>
          </w:tcPr>
          <w:p w14:paraId="6CB0FF57" w14:textId="238FD46A" w:rsidR="00AC1D8C" w:rsidRDefault="00AC1D8C" w:rsidP="00AC1D8C">
            <w:r>
              <w:rPr>
                <w:color w:val="76923C" w:themeColor="accent3" w:themeShade="BF"/>
              </w:rPr>
              <w:t>Pass</w:t>
            </w:r>
          </w:p>
        </w:tc>
      </w:tr>
      <w:tr w:rsidR="00AC1D8C" w14:paraId="1CDC03DE" w14:textId="5D409428" w:rsidTr="00AC1D8C">
        <w:tc>
          <w:tcPr>
            <w:tcW w:w="462" w:type="dxa"/>
          </w:tcPr>
          <w:p w14:paraId="1302CB55" w14:textId="0B44B81F" w:rsidR="00AC1D8C" w:rsidRDefault="00AC1D8C" w:rsidP="00AC1D8C">
            <w:r>
              <w:t>48</w:t>
            </w:r>
          </w:p>
        </w:tc>
        <w:tc>
          <w:tcPr>
            <w:tcW w:w="2443" w:type="dxa"/>
          </w:tcPr>
          <w:p w14:paraId="6D3F417C" w14:textId="5F94DCDE" w:rsidR="00AC1D8C" w:rsidRDefault="00AC1D8C" w:rsidP="00AC1D8C">
            <w:r>
              <w:t>Select select first flag</w:t>
            </w:r>
          </w:p>
        </w:tc>
        <w:tc>
          <w:tcPr>
            <w:tcW w:w="3339" w:type="dxa"/>
          </w:tcPr>
          <w:p w14:paraId="2EC0286F" w14:textId="6A1429E8" w:rsidR="00AC1D8C" w:rsidRDefault="00AC1D8C" w:rsidP="00AC1D8C">
            <w:r>
              <w:t>Able to place first flag on map</w:t>
            </w:r>
          </w:p>
        </w:tc>
        <w:tc>
          <w:tcPr>
            <w:tcW w:w="2822" w:type="dxa"/>
          </w:tcPr>
          <w:p w14:paraId="11809D93" w14:textId="45971544" w:rsidR="00AC1D8C" w:rsidRDefault="00AC1D8C" w:rsidP="00AC1D8C">
            <w:r>
              <w:rPr>
                <w:color w:val="76923C" w:themeColor="accent3" w:themeShade="BF"/>
              </w:rPr>
              <w:t>Pass</w:t>
            </w:r>
          </w:p>
        </w:tc>
      </w:tr>
      <w:tr w:rsidR="00AC1D8C" w14:paraId="255D3D83" w14:textId="0E29B81E" w:rsidTr="00AC1D8C">
        <w:tc>
          <w:tcPr>
            <w:tcW w:w="462" w:type="dxa"/>
          </w:tcPr>
          <w:p w14:paraId="3F8D1173" w14:textId="53EA5FE5" w:rsidR="00AC1D8C" w:rsidRDefault="00AC1D8C" w:rsidP="00AC1D8C">
            <w:r>
              <w:t>49</w:t>
            </w:r>
          </w:p>
        </w:tc>
        <w:tc>
          <w:tcPr>
            <w:tcW w:w="2443" w:type="dxa"/>
          </w:tcPr>
          <w:p w14:paraId="21E32C4A" w14:textId="46448B64" w:rsidR="00AC1D8C" w:rsidRDefault="00AC1D8C" w:rsidP="00AC1D8C">
            <w:r>
              <w:t>Select a location on the map</w:t>
            </w:r>
          </w:p>
        </w:tc>
        <w:tc>
          <w:tcPr>
            <w:tcW w:w="3339" w:type="dxa"/>
          </w:tcPr>
          <w:p w14:paraId="2326DF9D" w14:textId="111F2766" w:rsidR="00AC1D8C" w:rsidRDefault="00AC1D8C" w:rsidP="00AC1D8C">
            <w:r>
              <w:t>The first flag is placed at that location on the map</w:t>
            </w:r>
          </w:p>
        </w:tc>
        <w:tc>
          <w:tcPr>
            <w:tcW w:w="2822" w:type="dxa"/>
          </w:tcPr>
          <w:p w14:paraId="718914B6" w14:textId="368D2441" w:rsidR="00AC1D8C" w:rsidRDefault="00AC1D8C" w:rsidP="00AC1D8C">
            <w:r>
              <w:rPr>
                <w:color w:val="76923C" w:themeColor="accent3" w:themeShade="BF"/>
              </w:rPr>
              <w:t>Pass</w:t>
            </w:r>
          </w:p>
        </w:tc>
      </w:tr>
      <w:tr w:rsidR="00AC1D8C" w14:paraId="5F133BA5" w14:textId="32EC84B3" w:rsidTr="00AC1D8C">
        <w:tc>
          <w:tcPr>
            <w:tcW w:w="462" w:type="dxa"/>
          </w:tcPr>
          <w:p w14:paraId="050D9C44" w14:textId="2935F893" w:rsidR="00AC1D8C" w:rsidRDefault="00AC1D8C" w:rsidP="00AC1D8C">
            <w:r>
              <w:t>50</w:t>
            </w:r>
          </w:p>
        </w:tc>
        <w:tc>
          <w:tcPr>
            <w:tcW w:w="2443" w:type="dxa"/>
          </w:tcPr>
          <w:p w14:paraId="76308FBA" w14:textId="5EAE1C0F" w:rsidR="00AC1D8C" w:rsidRDefault="00AC1D8C" w:rsidP="00AC1D8C">
            <w:r>
              <w:t>Select select second flag</w:t>
            </w:r>
          </w:p>
        </w:tc>
        <w:tc>
          <w:tcPr>
            <w:tcW w:w="3339" w:type="dxa"/>
          </w:tcPr>
          <w:p w14:paraId="4006C729" w14:textId="72BB38C7" w:rsidR="00AC1D8C" w:rsidRDefault="00AC1D8C" w:rsidP="00AC1D8C">
            <w:r>
              <w:t>Able to place second flag on map</w:t>
            </w:r>
          </w:p>
        </w:tc>
        <w:tc>
          <w:tcPr>
            <w:tcW w:w="2822" w:type="dxa"/>
          </w:tcPr>
          <w:p w14:paraId="36ABA729" w14:textId="5C901F30" w:rsidR="00AC1D8C" w:rsidRDefault="00AC1D8C" w:rsidP="00AC1D8C">
            <w:r>
              <w:rPr>
                <w:color w:val="76923C" w:themeColor="accent3" w:themeShade="BF"/>
              </w:rPr>
              <w:t>Pass</w:t>
            </w:r>
          </w:p>
        </w:tc>
      </w:tr>
      <w:tr w:rsidR="00AC1D8C" w14:paraId="5922DBC1" w14:textId="7238AB74" w:rsidTr="00AC1D8C">
        <w:tc>
          <w:tcPr>
            <w:tcW w:w="462" w:type="dxa"/>
          </w:tcPr>
          <w:p w14:paraId="7FE41B47" w14:textId="666B4756" w:rsidR="00AC1D8C" w:rsidRDefault="00AC1D8C" w:rsidP="00AC1D8C">
            <w:r>
              <w:t>51</w:t>
            </w:r>
          </w:p>
        </w:tc>
        <w:tc>
          <w:tcPr>
            <w:tcW w:w="2443" w:type="dxa"/>
          </w:tcPr>
          <w:p w14:paraId="6CF77A09" w14:textId="5DA16DD7" w:rsidR="00AC1D8C" w:rsidRDefault="00AC1D8C" w:rsidP="00AC1D8C">
            <w:r>
              <w:t>Select a location on the map</w:t>
            </w:r>
          </w:p>
        </w:tc>
        <w:tc>
          <w:tcPr>
            <w:tcW w:w="3339" w:type="dxa"/>
          </w:tcPr>
          <w:p w14:paraId="6D11A639" w14:textId="32199763" w:rsidR="00AC1D8C" w:rsidRDefault="00AC1D8C" w:rsidP="00AC1D8C">
            <w:r>
              <w:t>The second flag is placed at that location on the map</w:t>
            </w:r>
          </w:p>
        </w:tc>
        <w:tc>
          <w:tcPr>
            <w:tcW w:w="2822" w:type="dxa"/>
          </w:tcPr>
          <w:p w14:paraId="03168000" w14:textId="0C6C6DB1" w:rsidR="00AC1D8C" w:rsidRDefault="00AC1D8C" w:rsidP="00AC1D8C">
            <w:r>
              <w:rPr>
                <w:color w:val="76923C" w:themeColor="accent3" w:themeShade="BF"/>
              </w:rPr>
              <w:t>Pass</w:t>
            </w:r>
          </w:p>
        </w:tc>
      </w:tr>
      <w:tr w:rsidR="00AC1D8C" w14:paraId="53D96C25" w14:textId="1139210C" w:rsidTr="00AC1D8C">
        <w:tc>
          <w:tcPr>
            <w:tcW w:w="462" w:type="dxa"/>
          </w:tcPr>
          <w:p w14:paraId="29556F7B" w14:textId="6F68A4D0" w:rsidR="00AC1D8C" w:rsidRDefault="00AC1D8C" w:rsidP="00AC1D8C">
            <w:r>
              <w:t>52</w:t>
            </w:r>
          </w:p>
        </w:tc>
        <w:tc>
          <w:tcPr>
            <w:tcW w:w="2443" w:type="dxa"/>
          </w:tcPr>
          <w:p w14:paraId="4DA27888" w14:textId="1D8A02C0" w:rsidR="00AC1D8C" w:rsidRDefault="00AC1D8C" w:rsidP="00AC1D8C">
            <w:r>
              <w:t>Move inside play area</w:t>
            </w:r>
          </w:p>
        </w:tc>
        <w:tc>
          <w:tcPr>
            <w:tcW w:w="3339" w:type="dxa"/>
          </w:tcPr>
          <w:p w14:paraId="6CF6D1BF" w14:textId="35E9131C" w:rsidR="00AC1D8C" w:rsidRDefault="00AC1D8C" w:rsidP="00AC1D8C">
            <w:r>
              <w:t>Nothing</w:t>
            </w:r>
          </w:p>
        </w:tc>
        <w:tc>
          <w:tcPr>
            <w:tcW w:w="2822" w:type="dxa"/>
          </w:tcPr>
          <w:p w14:paraId="57B580CF" w14:textId="3D4C2B59" w:rsidR="00AC1D8C" w:rsidRDefault="00AC1D8C" w:rsidP="00AC1D8C">
            <w:r>
              <w:rPr>
                <w:color w:val="76923C" w:themeColor="accent3" w:themeShade="BF"/>
              </w:rPr>
              <w:t>Pass</w:t>
            </w:r>
          </w:p>
        </w:tc>
      </w:tr>
      <w:tr w:rsidR="00AC1D8C" w14:paraId="736D309A" w14:textId="691B5F90" w:rsidTr="00AC1D8C">
        <w:tc>
          <w:tcPr>
            <w:tcW w:w="462" w:type="dxa"/>
          </w:tcPr>
          <w:p w14:paraId="5716A6AD" w14:textId="0D245F38" w:rsidR="00AC1D8C" w:rsidRDefault="00AC1D8C" w:rsidP="00AC1D8C">
            <w:r>
              <w:t>53</w:t>
            </w:r>
          </w:p>
        </w:tc>
        <w:tc>
          <w:tcPr>
            <w:tcW w:w="2443" w:type="dxa"/>
          </w:tcPr>
          <w:p w14:paraId="1B050F85" w14:textId="2335B654" w:rsidR="00AC1D8C" w:rsidRDefault="00AC1D8C" w:rsidP="00AC1D8C">
            <w:r>
              <w:t>Select start game</w:t>
            </w:r>
          </w:p>
        </w:tc>
        <w:tc>
          <w:tcPr>
            <w:tcW w:w="3339" w:type="dxa"/>
          </w:tcPr>
          <w:p w14:paraId="2C311E89" w14:textId="4EF27CB5" w:rsidR="00AC1D8C" w:rsidRDefault="00AC1D8C" w:rsidP="00AC1D8C">
            <w:r>
              <w:t>Starts Game activity with the play area defined by the flags and camera moves to current location</w:t>
            </w:r>
          </w:p>
        </w:tc>
        <w:tc>
          <w:tcPr>
            <w:tcW w:w="2822" w:type="dxa"/>
          </w:tcPr>
          <w:p w14:paraId="5A2DF366" w14:textId="3E7E4EEC" w:rsidR="00AC1D8C" w:rsidRDefault="00AC1D8C" w:rsidP="00AC1D8C">
            <w:r>
              <w:rPr>
                <w:color w:val="76923C" w:themeColor="accent3" w:themeShade="BF"/>
              </w:rPr>
              <w:t>Pass</w:t>
            </w:r>
          </w:p>
        </w:tc>
      </w:tr>
      <w:tr w:rsidR="00AC1D8C" w14:paraId="313FACAB" w14:textId="2FDF72F6" w:rsidTr="00AC1D8C">
        <w:tc>
          <w:tcPr>
            <w:tcW w:w="462" w:type="dxa"/>
          </w:tcPr>
          <w:p w14:paraId="3EEE850C" w14:textId="6D188F31" w:rsidR="00AC1D8C" w:rsidRDefault="00AC1D8C" w:rsidP="00AC1D8C">
            <w:r>
              <w:t>54</w:t>
            </w:r>
          </w:p>
        </w:tc>
        <w:tc>
          <w:tcPr>
            <w:tcW w:w="2443" w:type="dxa"/>
          </w:tcPr>
          <w:p w14:paraId="5F72F5FF" w14:textId="6DDE3F41" w:rsidR="00AC1D8C" w:rsidRDefault="00AC1D8C" w:rsidP="00AC1D8C">
            <w:r>
              <w:t>Move outside of play area</w:t>
            </w:r>
          </w:p>
        </w:tc>
        <w:tc>
          <w:tcPr>
            <w:tcW w:w="3339" w:type="dxa"/>
          </w:tcPr>
          <w:p w14:paraId="58543344" w14:textId="28070BB6" w:rsidR="00AC1D8C" w:rsidRDefault="00AC1D8C" w:rsidP="00AC1D8C">
            <w:r>
              <w:t>Nothing</w:t>
            </w:r>
          </w:p>
        </w:tc>
        <w:tc>
          <w:tcPr>
            <w:tcW w:w="2822" w:type="dxa"/>
          </w:tcPr>
          <w:p w14:paraId="2A4A1837" w14:textId="2549953F" w:rsidR="00AC1D8C" w:rsidRDefault="00AC1D8C" w:rsidP="00AC1D8C">
            <w:r>
              <w:rPr>
                <w:color w:val="76923C" w:themeColor="accent3" w:themeShade="BF"/>
              </w:rPr>
              <w:t>Pass</w:t>
            </w:r>
          </w:p>
        </w:tc>
      </w:tr>
      <w:tr w:rsidR="00AC1D8C" w14:paraId="471C79A0" w14:textId="778FCF71" w:rsidTr="00AC1D8C">
        <w:tc>
          <w:tcPr>
            <w:tcW w:w="462" w:type="dxa"/>
          </w:tcPr>
          <w:p w14:paraId="72CFE459" w14:textId="4067C3D0" w:rsidR="00AC1D8C" w:rsidRDefault="00AC1D8C" w:rsidP="00AC1D8C">
            <w:r>
              <w:t>55</w:t>
            </w:r>
          </w:p>
        </w:tc>
        <w:tc>
          <w:tcPr>
            <w:tcW w:w="2443" w:type="dxa"/>
          </w:tcPr>
          <w:p w14:paraId="2C782E6F" w14:textId="2B053B93" w:rsidR="00AC1D8C" w:rsidRDefault="00AC1D8C" w:rsidP="00AC1D8C">
            <w:r>
              <w:t>Move inside play area</w:t>
            </w:r>
          </w:p>
        </w:tc>
        <w:tc>
          <w:tcPr>
            <w:tcW w:w="3339" w:type="dxa"/>
          </w:tcPr>
          <w:p w14:paraId="199A14CB" w14:textId="4CEEEAE7" w:rsidR="00AC1D8C" w:rsidRDefault="00AC1D8C" w:rsidP="00AC1D8C">
            <w:r>
              <w:t>Path is drawn from the point of entrance into the play area to the current location</w:t>
            </w:r>
          </w:p>
        </w:tc>
        <w:tc>
          <w:tcPr>
            <w:tcW w:w="2822" w:type="dxa"/>
          </w:tcPr>
          <w:p w14:paraId="63161D9B" w14:textId="1A18BD5F" w:rsidR="00AC1D8C" w:rsidRDefault="00AC1D8C" w:rsidP="00AC1D8C">
            <w:r>
              <w:rPr>
                <w:color w:val="76923C" w:themeColor="accent3" w:themeShade="BF"/>
              </w:rPr>
              <w:t>Pass</w:t>
            </w:r>
          </w:p>
        </w:tc>
      </w:tr>
      <w:tr w:rsidR="00AC1D8C" w14:paraId="33E8CA90" w14:textId="627AB160" w:rsidTr="00AC1D8C">
        <w:tc>
          <w:tcPr>
            <w:tcW w:w="462" w:type="dxa"/>
          </w:tcPr>
          <w:p w14:paraId="2A72CCB6" w14:textId="66EB75D7" w:rsidR="00AC1D8C" w:rsidRDefault="00AC1D8C" w:rsidP="00AC1D8C">
            <w:r>
              <w:t>56</w:t>
            </w:r>
          </w:p>
        </w:tc>
        <w:tc>
          <w:tcPr>
            <w:tcW w:w="2443" w:type="dxa"/>
          </w:tcPr>
          <w:p w14:paraId="112436F0" w14:textId="1D165FE7" w:rsidR="00AC1D8C" w:rsidRDefault="00AC1D8C" w:rsidP="00AC1D8C">
            <w:r>
              <w:t xml:space="preserve">Move outside play area via the same line </w:t>
            </w:r>
            <w:r>
              <w:lastRenderedPageBreak/>
              <w:t>segment as which was entered</w:t>
            </w:r>
          </w:p>
        </w:tc>
        <w:tc>
          <w:tcPr>
            <w:tcW w:w="3339" w:type="dxa"/>
          </w:tcPr>
          <w:p w14:paraId="355C6057" w14:textId="40E2CBE0" w:rsidR="00AC1D8C" w:rsidRDefault="00AC1D8C" w:rsidP="00AC1D8C">
            <w:r>
              <w:lastRenderedPageBreak/>
              <w:t xml:space="preserve">Path is drawn from previous position to the point of exit and </w:t>
            </w:r>
            <w:r>
              <w:lastRenderedPageBreak/>
              <w:t>the smallest area is captured, added to the score and removed from the total area of the play area</w:t>
            </w:r>
          </w:p>
        </w:tc>
        <w:tc>
          <w:tcPr>
            <w:tcW w:w="2822" w:type="dxa"/>
          </w:tcPr>
          <w:p w14:paraId="17F3A990" w14:textId="0BDE9725" w:rsidR="00AC1D8C" w:rsidRDefault="00AC1D8C" w:rsidP="00AC1D8C">
            <w:r>
              <w:rPr>
                <w:color w:val="76923C" w:themeColor="accent3" w:themeShade="BF"/>
              </w:rPr>
              <w:lastRenderedPageBreak/>
              <w:t>Pass</w:t>
            </w:r>
          </w:p>
        </w:tc>
      </w:tr>
      <w:tr w:rsidR="00AC1D8C" w14:paraId="74EEA8D2" w14:textId="79BCAC30" w:rsidTr="00AC1D8C">
        <w:tc>
          <w:tcPr>
            <w:tcW w:w="462" w:type="dxa"/>
          </w:tcPr>
          <w:p w14:paraId="04AFD1CE" w14:textId="35FDCF11" w:rsidR="00AC1D8C" w:rsidRDefault="00AC1D8C" w:rsidP="00AC1D8C">
            <w:r>
              <w:t>57</w:t>
            </w:r>
          </w:p>
        </w:tc>
        <w:tc>
          <w:tcPr>
            <w:tcW w:w="2443" w:type="dxa"/>
          </w:tcPr>
          <w:p w14:paraId="681076FE" w14:textId="6EF84ABA" w:rsidR="00AC1D8C" w:rsidRDefault="00AC1D8C" w:rsidP="00AC1D8C">
            <w:r>
              <w:t>Move into captured area</w:t>
            </w:r>
          </w:p>
        </w:tc>
        <w:tc>
          <w:tcPr>
            <w:tcW w:w="3339" w:type="dxa"/>
          </w:tcPr>
          <w:p w14:paraId="5AB1E017" w14:textId="2E86A821" w:rsidR="00AC1D8C" w:rsidRDefault="00AC1D8C" w:rsidP="00AC1D8C">
            <w:r>
              <w:t>Path is not drawn</w:t>
            </w:r>
          </w:p>
        </w:tc>
        <w:tc>
          <w:tcPr>
            <w:tcW w:w="2822" w:type="dxa"/>
          </w:tcPr>
          <w:p w14:paraId="56269417" w14:textId="4F88684D" w:rsidR="00AC1D8C" w:rsidRDefault="00AC1D8C" w:rsidP="00AC1D8C">
            <w:r>
              <w:rPr>
                <w:color w:val="76923C" w:themeColor="accent3" w:themeShade="BF"/>
              </w:rPr>
              <w:t>Pass</w:t>
            </w:r>
          </w:p>
        </w:tc>
      </w:tr>
      <w:tr w:rsidR="00AC1D8C" w14:paraId="31B7A6E2" w14:textId="210C0A81" w:rsidTr="00AC1D8C">
        <w:tc>
          <w:tcPr>
            <w:tcW w:w="462" w:type="dxa"/>
          </w:tcPr>
          <w:p w14:paraId="02CF71A9" w14:textId="5ABE8945" w:rsidR="00AC1D8C" w:rsidRDefault="00AC1D8C" w:rsidP="00AC1D8C">
            <w:r>
              <w:t>58</w:t>
            </w:r>
          </w:p>
        </w:tc>
        <w:tc>
          <w:tcPr>
            <w:tcW w:w="2443" w:type="dxa"/>
          </w:tcPr>
          <w:p w14:paraId="6B480D20" w14:textId="06944A48" w:rsidR="00AC1D8C" w:rsidRDefault="00AC1D8C" w:rsidP="00AC1D8C">
            <w:r>
              <w:t>Move inside play area</w:t>
            </w:r>
          </w:p>
        </w:tc>
        <w:tc>
          <w:tcPr>
            <w:tcW w:w="3339" w:type="dxa"/>
          </w:tcPr>
          <w:p w14:paraId="462C6F53" w14:textId="4CF1FD01" w:rsidR="00AC1D8C" w:rsidRDefault="00AC1D8C" w:rsidP="00AC1D8C">
            <w:r>
              <w:t>Path is drawn from the point of entrance into the play area to the current location</w:t>
            </w:r>
          </w:p>
        </w:tc>
        <w:tc>
          <w:tcPr>
            <w:tcW w:w="2822" w:type="dxa"/>
          </w:tcPr>
          <w:p w14:paraId="65FBA9AA" w14:textId="19621290" w:rsidR="00AC1D8C" w:rsidRDefault="00AC1D8C" w:rsidP="00AC1D8C">
            <w:r>
              <w:rPr>
                <w:color w:val="76923C" w:themeColor="accent3" w:themeShade="BF"/>
              </w:rPr>
              <w:t>Pass</w:t>
            </w:r>
          </w:p>
        </w:tc>
      </w:tr>
      <w:tr w:rsidR="00AC1D8C" w14:paraId="711798A4" w14:textId="02A8BE72" w:rsidTr="00AC1D8C">
        <w:tc>
          <w:tcPr>
            <w:tcW w:w="462" w:type="dxa"/>
          </w:tcPr>
          <w:p w14:paraId="6D89FCDF" w14:textId="2F7FB09F" w:rsidR="00AC1D8C" w:rsidRDefault="00AC1D8C" w:rsidP="00AC1D8C">
            <w:r>
              <w:t>59</w:t>
            </w:r>
          </w:p>
        </w:tc>
        <w:tc>
          <w:tcPr>
            <w:tcW w:w="2443" w:type="dxa"/>
          </w:tcPr>
          <w:p w14:paraId="61B6EFDF" w14:textId="47CF0035" w:rsidR="00AC1D8C" w:rsidRDefault="00AC1D8C" w:rsidP="00AC1D8C">
            <w:r>
              <w:t>Move outside play area via an opposing line segment as which was entered</w:t>
            </w:r>
          </w:p>
        </w:tc>
        <w:tc>
          <w:tcPr>
            <w:tcW w:w="3339" w:type="dxa"/>
          </w:tcPr>
          <w:p w14:paraId="421D1767" w14:textId="39F70408" w:rsidR="00AC1D8C" w:rsidRDefault="00AC1D8C" w:rsidP="00AC1D8C">
            <w:r>
              <w:t>Path is drawn from previous position to the point of exit and the smallest area is captured, added to the score and removed from the total area of the play area</w:t>
            </w:r>
          </w:p>
        </w:tc>
        <w:tc>
          <w:tcPr>
            <w:tcW w:w="2822" w:type="dxa"/>
          </w:tcPr>
          <w:p w14:paraId="1E9ECD2B" w14:textId="037B6F2B" w:rsidR="00AC1D8C" w:rsidRDefault="00AC1D8C" w:rsidP="00AC1D8C">
            <w:r>
              <w:rPr>
                <w:color w:val="76923C" w:themeColor="accent3" w:themeShade="BF"/>
              </w:rPr>
              <w:t>Pass</w:t>
            </w:r>
          </w:p>
        </w:tc>
      </w:tr>
      <w:tr w:rsidR="00AC1D8C" w14:paraId="3BDBFA47" w14:textId="4D31B57A" w:rsidTr="00AC1D8C">
        <w:tc>
          <w:tcPr>
            <w:tcW w:w="462" w:type="dxa"/>
          </w:tcPr>
          <w:p w14:paraId="3147BDB2" w14:textId="629E694C" w:rsidR="00AC1D8C" w:rsidRDefault="00AC1D8C" w:rsidP="00AC1D8C">
            <w:r>
              <w:t>60</w:t>
            </w:r>
          </w:p>
        </w:tc>
        <w:tc>
          <w:tcPr>
            <w:tcW w:w="2443" w:type="dxa"/>
          </w:tcPr>
          <w:p w14:paraId="284521B8" w14:textId="47FEC37F" w:rsidR="00AC1D8C" w:rsidRDefault="00AC1D8C" w:rsidP="00AC1D8C">
            <w:r>
              <w:t>Move inside play area</w:t>
            </w:r>
          </w:p>
        </w:tc>
        <w:tc>
          <w:tcPr>
            <w:tcW w:w="3339" w:type="dxa"/>
          </w:tcPr>
          <w:p w14:paraId="7F2B5154" w14:textId="4BE31837" w:rsidR="00AC1D8C" w:rsidRDefault="00AC1D8C" w:rsidP="00AC1D8C">
            <w:r>
              <w:t>Path is drawn from the point of entrance into the play area to the current location</w:t>
            </w:r>
          </w:p>
        </w:tc>
        <w:tc>
          <w:tcPr>
            <w:tcW w:w="2822" w:type="dxa"/>
          </w:tcPr>
          <w:p w14:paraId="070BE569" w14:textId="3558BBE8" w:rsidR="00AC1D8C" w:rsidRDefault="00AC1D8C" w:rsidP="00AC1D8C">
            <w:r>
              <w:rPr>
                <w:color w:val="76923C" w:themeColor="accent3" w:themeShade="BF"/>
              </w:rPr>
              <w:t>Pass</w:t>
            </w:r>
          </w:p>
        </w:tc>
      </w:tr>
      <w:tr w:rsidR="00AC1D8C" w14:paraId="5794BB17" w14:textId="6E6CA9AF" w:rsidTr="00AC1D8C">
        <w:tc>
          <w:tcPr>
            <w:tcW w:w="462" w:type="dxa"/>
          </w:tcPr>
          <w:p w14:paraId="011D4BE4" w14:textId="39EC3576" w:rsidR="00AC1D8C" w:rsidRDefault="00AC1D8C" w:rsidP="00AC1D8C">
            <w:r>
              <w:t>61</w:t>
            </w:r>
          </w:p>
        </w:tc>
        <w:tc>
          <w:tcPr>
            <w:tcW w:w="2443" w:type="dxa"/>
          </w:tcPr>
          <w:p w14:paraId="5BF511FD" w14:textId="64A18676" w:rsidR="00AC1D8C" w:rsidRDefault="00AC1D8C" w:rsidP="00AC1D8C">
            <w:r>
              <w:t>Allow enemy to intersect path</w:t>
            </w:r>
          </w:p>
        </w:tc>
        <w:tc>
          <w:tcPr>
            <w:tcW w:w="3339" w:type="dxa"/>
          </w:tcPr>
          <w:p w14:paraId="63BFFE89" w14:textId="3BF5BAFE" w:rsidR="00AC1D8C" w:rsidRDefault="00AC1D8C" w:rsidP="00AC1D8C">
            <w:r>
              <w:t>Path is removed and score is halved</w:t>
            </w:r>
          </w:p>
        </w:tc>
        <w:tc>
          <w:tcPr>
            <w:tcW w:w="2822" w:type="dxa"/>
          </w:tcPr>
          <w:p w14:paraId="59B695C9" w14:textId="67282634" w:rsidR="00AC1D8C" w:rsidRDefault="00AC1D8C" w:rsidP="00AC1D8C">
            <w:r>
              <w:rPr>
                <w:color w:val="76923C" w:themeColor="accent3" w:themeShade="BF"/>
              </w:rPr>
              <w:t>Pass</w:t>
            </w:r>
          </w:p>
        </w:tc>
      </w:tr>
      <w:tr w:rsidR="00AC1D8C" w14:paraId="0CFE84F2" w14:textId="4C9D198F" w:rsidTr="00AC1D8C">
        <w:tc>
          <w:tcPr>
            <w:tcW w:w="462" w:type="dxa"/>
          </w:tcPr>
          <w:p w14:paraId="7FDA3BB7" w14:textId="4FA4352C" w:rsidR="00AC1D8C" w:rsidRDefault="00AC1D8C" w:rsidP="00AC1D8C">
            <w:r>
              <w:t>62</w:t>
            </w:r>
          </w:p>
        </w:tc>
        <w:tc>
          <w:tcPr>
            <w:tcW w:w="2443" w:type="dxa"/>
          </w:tcPr>
          <w:p w14:paraId="7231DDEE" w14:textId="22CED1CA" w:rsidR="00AC1D8C" w:rsidRDefault="00AC1D8C" w:rsidP="00AC1D8C">
            <w:r>
              <w:t>Move outside of play area</w:t>
            </w:r>
          </w:p>
        </w:tc>
        <w:tc>
          <w:tcPr>
            <w:tcW w:w="3339" w:type="dxa"/>
          </w:tcPr>
          <w:p w14:paraId="7E1BD670" w14:textId="53733F1A" w:rsidR="00AC1D8C" w:rsidRDefault="00AC1D8C" w:rsidP="00AC1D8C">
            <w:r>
              <w:t>Nothing</w:t>
            </w:r>
          </w:p>
        </w:tc>
        <w:tc>
          <w:tcPr>
            <w:tcW w:w="2822" w:type="dxa"/>
          </w:tcPr>
          <w:p w14:paraId="41EA5F1C" w14:textId="77ABA689" w:rsidR="00AC1D8C" w:rsidRDefault="00AC1D8C" w:rsidP="00AC1D8C">
            <w:r>
              <w:rPr>
                <w:color w:val="76923C" w:themeColor="accent3" w:themeShade="BF"/>
              </w:rPr>
              <w:t>Pass</w:t>
            </w:r>
          </w:p>
        </w:tc>
      </w:tr>
      <w:tr w:rsidR="00AC1D8C" w14:paraId="29DC9B73" w14:textId="574F9F0B" w:rsidTr="00AC1D8C">
        <w:tc>
          <w:tcPr>
            <w:tcW w:w="462" w:type="dxa"/>
          </w:tcPr>
          <w:p w14:paraId="1B3EEDF1" w14:textId="0BD975EA" w:rsidR="00AC1D8C" w:rsidRDefault="00AC1D8C" w:rsidP="00AC1D8C">
            <w:r>
              <w:t>63</w:t>
            </w:r>
          </w:p>
        </w:tc>
        <w:tc>
          <w:tcPr>
            <w:tcW w:w="2443" w:type="dxa"/>
          </w:tcPr>
          <w:p w14:paraId="583AE89A" w14:textId="37C92B0C" w:rsidR="00AC1D8C" w:rsidRDefault="00AC1D8C" w:rsidP="00AC1D8C">
            <w:r>
              <w:t>Pass through the play area ensuring that the enemy is in the area captured</w:t>
            </w:r>
          </w:p>
        </w:tc>
        <w:tc>
          <w:tcPr>
            <w:tcW w:w="3339" w:type="dxa"/>
          </w:tcPr>
          <w:p w14:paraId="66FA42AC" w14:textId="7FA32AE4" w:rsidR="00AC1D8C" w:rsidRDefault="00AC1D8C" w:rsidP="00AC1D8C">
            <w:r>
              <w:t>The enemy repositions itself at a random location within the new play area</w:t>
            </w:r>
          </w:p>
        </w:tc>
        <w:tc>
          <w:tcPr>
            <w:tcW w:w="2822" w:type="dxa"/>
          </w:tcPr>
          <w:p w14:paraId="24955C17" w14:textId="01FF7FEF" w:rsidR="00AC1D8C" w:rsidRDefault="00AC1D8C" w:rsidP="00AC1D8C">
            <w:r>
              <w:rPr>
                <w:color w:val="76923C" w:themeColor="accent3" w:themeShade="BF"/>
              </w:rPr>
              <w:t>Pass</w:t>
            </w:r>
          </w:p>
        </w:tc>
      </w:tr>
      <w:tr w:rsidR="00AC1D8C" w14:paraId="2ED24FFF" w14:textId="10FA91D6" w:rsidTr="00AC1D8C">
        <w:tc>
          <w:tcPr>
            <w:tcW w:w="462" w:type="dxa"/>
          </w:tcPr>
          <w:p w14:paraId="0F4451E3" w14:textId="7C99F5B4" w:rsidR="00AC1D8C" w:rsidRDefault="00AC1D8C" w:rsidP="00AC1D8C">
            <w:r>
              <w:t>64</w:t>
            </w:r>
          </w:p>
        </w:tc>
        <w:tc>
          <w:tcPr>
            <w:tcW w:w="2443" w:type="dxa"/>
          </w:tcPr>
          <w:p w14:paraId="4B063367" w14:textId="323EC0EF" w:rsidR="00AC1D8C" w:rsidRDefault="00AC1D8C" w:rsidP="00AC1D8C">
            <w:r>
              <w:t>Pass through the play area until 75% of the play area has been captured</w:t>
            </w:r>
          </w:p>
        </w:tc>
        <w:tc>
          <w:tcPr>
            <w:tcW w:w="3339" w:type="dxa"/>
          </w:tcPr>
          <w:p w14:paraId="47EECA43" w14:textId="3A74002F" w:rsidR="00AC1D8C" w:rsidRDefault="00AC1D8C" w:rsidP="00AC1D8C">
            <w:r>
              <w:t>Starts Score activity with correct score displayed</w:t>
            </w:r>
          </w:p>
        </w:tc>
        <w:tc>
          <w:tcPr>
            <w:tcW w:w="2822" w:type="dxa"/>
          </w:tcPr>
          <w:p w14:paraId="77B96A0C" w14:textId="0A54B74F" w:rsidR="00AC1D8C" w:rsidRDefault="00AC1D8C" w:rsidP="00AC1D8C">
            <w:r>
              <w:rPr>
                <w:color w:val="76923C" w:themeColor="accent3" w:themeShade="BF"/>
              </w:rPr>
              <w:t>Pass</w:t>
            </w:r>
          </w:p>
        </w:tc>
      </w:tr>
      <w:tr w:rsidR="00AC1D8C" w14:paraId="054A5198" w14:textId="1F264E1D" w:rsidTr="00AC1D8C">
        <w:tc>
          <w:tcPr>
            <w:tcW w:w="462" w:type="dxa"/>
          </w:tcPr>
          <w:p w14:paraId="5553B371" w14:textId="6BD4B384" w:rsidR="00AC1D8C" w:rsidRDefault="00AC1D8C" w:rsidP="00AC1D8C">
            <w:r>
              <w:t>65</w:t>
            </w:r>
          </w:p>
        </w:tc>
        <w:tc>
          <w:tcPr>
            <w:tcW w:w="2443" w:type="dxa"/>
          </w:tcPr>
          <w:p w14:paraId="0717CCAC" w14:textId="127FA71B" w:rsidR="00AC1D8C" w:rsidRDefault="00AC1D8C" w:rsidP="00AC1D8C">
            <w:r>
              <w:t>Select return to menu</w:t>
            </w:r>
          </w:p>
        </w:tc>
        <w:tc>
          <w:tcPr>
            <w:tcW w:w="3339" w:type="dxa"/>
          </w:tcPr>
          <w:p w14:paraId="37139510" w14:textId="4CBB4548" w:rsidR="00AC1D8C" w:rsidRDefault="00AC1D8C" w:rsidP="00AC1D8C">
            <w:r>
              <w:t>Returns to Menu activity</w:t>
            </w:r>
          </w:p>
        </w:tc>
        <w:tc>
          <w:tcPr>
            <w:tcW w:w="2822" w:type="dxa"/>
          </w:tcPr>
          <w:p w14:paraId="1B8F7CD6" w14:textId="045AD7E7" w:rsidR="00AC1D8C" w:rsidRDefault="00A276E8" w:rsidP="00AC1D8C">
            <w:r>
              <w:rPr>
                <w:color w:val="C00000"/>
              </w:rPr>
              <w:t>Fail</w:t>
            </w:r>
          </w:p>
        </w:tc>
      </w:tr>
      <w:tr w:rsidR="00AC1D8C" w14:paraId="3B074EDF" w14:textId="6AB4F076" w:rsidTr="00AC1D8C">
        <w:tc>
          <w:tcPr>
            <w:tcW w:w="462" w:type="dxa"/>
          </w:tcPr>
          <w:p w14:paraId="0F28F256" w14:textId="72C4377C" w:rsidR="00AC1D8C" w:rsidRDefault="00AC1D8C" w:rsidP="00AC1D8C">
            <w:r>
              <w:t>66</w:t>
            </w:r>
          </w:p>
        </w:tc>
        <w:tc>
          <w:tcPr>
            <w:tcW w:w="2443" w:type="dxa"/>
          </w:tcPr>
          <w:p w14:paraId="30E596F9" w14:textId="25946D61" w:rsidR="00AC1D8C" w:rsidRDefault="00AC1D8C" w:rsidP="00AC1D8C">
            <w:r>
              <w:t>Start Capture the Campus! on another device</w:t>
            </w:r>
          </w:p>
        </w:tc>
        <w:tc>
          <w:tcPr>
            <w:tcW w:w="3339" w:type="dxa"/>
          </w:tcPr>
          <w:p w14:paraId="72DD9E1A" w14:textId="693990AA" w:rsidR="00AC1D8C" w:rsidRDefault="00AC1D8C" w:rsidP="00AC1D8C">
            <w:r>
              <w:t>Starts Capture the Campus! on another device</w:t>
            </w:r>
          </w:p>
        </w:tc>
        <w:tc>
          <w:tcPr>
            <w:tcW w:w="2822" w:type="dxa"/>
          </w:tcPr>
          <w:p w14:paraId="3A79CD16" w14:textId="5A9AB927" w:rsidR="00AC1D8C" w:rsidRDefault="00AC1D8C" w:rsidP="00AC1D8C">
            <w:r>
              <w:rPr>
                <w:color w:val="76923C" w:themeColor="accent3" w:themeShade="BF"/>
              </w:rPr>
              <w:t>Pass</w:t>
            </w:r>
          </w:p>
        </w:tc>
      </w:tr>
      <w:tr w:rsidR="00AC1D8C" w14:paraId="3C15A87F" w14:textId="6DBDA63F" w:rsidTr="00AC1D8C">
        <w:tc>
          <w:tcPr>
            <w:tcW w:w="462" w:type="dxa"/>
          </w:tcPr>
          <w:p w14:paraId="22698B91" w14:textId="3B6476E3" w:rsidR="00AC1D8C" w:rsidRDefault="00AC1D8C" w:rsidP="00AC1D8C">
            <w:r>
              <w:t>67</w:t>
            </w:r>
          </w:p>
        </w:tc>
        <w:tc>
          <w:tcPr>
            <w:tcW w:w="2443" w:type="dxa"/>
          </w:tcPr>
          <w:p w14:paraId="461C0940" w14:textId="435778F2" w:rsidR="00AC1D8C" w:rsidRDefault="00AC1D8C" w:rsidP="00AC1D8C">
            <w:r>
              <w:t>Select host multiplayer game on device 1</w:t>
            </w:r>
          </w:p>
        </w:tc>
        <w:tc>
          <w:tcPr>
            <w:tcW w:w="3339" w:type="dxa"/>
          </w:tcPr>
          <w:p w14:paraId="3C9BB258" w14:textId="3F94D5CE" w:rsidR="00AC1D8C" w:rsidRDefault="00AC1D8C" w:rsidP="00AC1D8C">
            <w:r>
              <w:t>Starts Host activity on device 1</w:t>
            </w:r>
          </w:p>
        </w:tc>
        <w:tc>
          <w:tcPr>
            <w:tcW w:w="2822" w:type="dxa"/>
          </w:tcPr>
          <w:p w14:paraId="1F9FB640" w14:textId="739B2F0A" w:rsidR="00AC1D8C" w:rsidRDefault="00AC1D8C" w:rsidP="00AC1D8C">
            <w:r>
              <w:rPr>
                <w:color w:val="76923C" w:themeColor="accent3" w:themeShade="BF"/>
              </w:rPr>
              <w:t>Pass</w:t>
            </w:r>
          </w:p>
        </w:tc>
      </w:tr>
      <w:tr w:rsidR="00AC1D8C" w14:paraId="49E55AFA" w14:textId="4D1F765D" w:rsidTr="00AC1D8C">
        <w:tc>
          <w:tcPr>
            <w:tcW w:w="462" w:type="dxa"/>
          </w:tcPr>
          <w:p w14:paraId="25EDD167" w14:textId="3015CC47" w:rsidR="00AC1D8C" w:rsidRDefault="00AC1D8C" w:rsidP="00AC1D8C">
            <w:r>
              <w:t>68</w:t>
            </w:r>
          </w:p>
        </w:tc>
        <w:tc>
          <w:tcPr>
            <w:tcW w:w="2443" w:type="dxa"/>
          </w:tcPr>
          <w:p w14:paraId="2F8717EA" w14:textId="7BCC6F55" w:rsidR="00AC1D8C" w:rsidRDefault="00AC1D8C" w:rsidP="00AC1D8C">
            <w:r>
              <w:t>Select join multiplayer game on device 2</w:t>
            </w:r>
          </w:p>
        </w:tc>
        <w:tc>
          <w:tcPr>
            <w:tcW w:w="3339" w:type="dxa"/>
          </w:tcPr>
          <w:p w14:paraId="6CAD2806" w14:textId="35026900" w:rsidR="00AC1D8C" w:rsidRDefault="00AC1D8C" w:rsidP="00AC1D8C">
            <w:r>
              <w:t>Starts Join activity on device 2 and a UDP broadcast is picked up from device 1, device 2 connects to device 1 and the messages displayed on both devices are updated to represent this</w:t>
            </w:r>
          </w:p>
        </w:tc>
        <w:tc>
          <w:tcPr>
            <w:tcW w:w="2822" w:type="dxa"/>
          </w:tcPr>
          <w:p w14:paraId="4B0CA1B4" w14:textId="413D4585" w:rsidR="00AC1D8C" w:rsidRDefault="00AC1D8C" w:rsidP="00AC1D8C">
            <w:r>
              <w:rPr>
                <w:color w:val="76923C" w:themeColor="accent3" w:themeShade="BF"/>
              </w:rPr>
              <w:t>Pass</w:t>
            </w:r>
          </w:p>
        </w:tc>
      </w:tr>
      <w:tr w:rsidR="00AC1D8C" w14:paraId="3C98B5F4" w14:textId="3EA46104" w:rsidTr="00AC1D8C">
        <w:tc>
          <w:tcPr>
            <w:tcW w:w="462" w:type="dxa"/>
          </w:tcPr>
          <w:p w14:paraId="7EDFF8C4" w14:textId="150CC90E" w:rsidR="00AC1D8C" w:rsidRDefault="00AC1D8C" w:rsidP="00AC1D8C">
            <w:r>
              <w:t>69</w:t>
            </w:r>
          </w:p>
        </w:tc>
        <w:tc>
          <w:tcPr>
            <w:tcW w:w="2443" w:type="dxa"/>
          </w:tcPr>
          <w:p w14:paraId="71577022" w14:textId="12897859" w:rsidR="00AC1D8C" w:rsidRDefault="00AC1D8C" w:rsidP="00AC1D8C">
            <w:r>
              <w:t>Select start game on device 1</w:t>
            </w:r>
          </w:p>
        </w:tc>
        <w:tc>
          <w:tcPr>
            <w:tcW w:w="3339" w:type="dxa"/>
          </w:tcPr>
          <w:p w14:paraId="4275CF26" w14:textId="63AF5D2E" w:rsidR="00AC1D8C" w:rsidRDefault="00AC1D8C" w:rsidP="00AC1D8C">
            <w:r>
              <w:t>Starts Set activity on device 1 nothing happens on device 2</w:t>
            </w:r>
          </w:p>
        </w:tc>
        <w:tc>
          <w:tcPr>
            <w:tcW w:w="2822" w:type="dxa"/>
          </w:tcPr>
          <w:p w14:paraId="432A9C23" w14:textId="7E4613EA" w:rsidR="00AC1D8C" w:rsidRDefault="00AC1D8C" w:rsidP="00AC1D8C">
            <w:r>
              <w:rPr>
                <w:color w:val="76923C" w:themeColor="accent3" w:themeShade="BF"/>
              </w:rPr>
              <w:t>Pass</w:t>
            </w:r>
          </w:p>
        </w:tc>
      </w:tr>
      <w:tr w:rsidR="00AC1D8C" w14:paraId="2BFABF9A" w14:textId="54B4C1B5" w:rsidTr="00AC1D8C">
        <w:tc>
          <w:tcPr>
            <w:tcW w:w="462" w:type="dxa"/>
          </w:tcPr>
          <w:p w14:paraId="4989209D" w14:textId="03028E0C" w:rsidR="00AC1D8C" w:rsidRDefault="00AC1D8C" w:rsidP="00AC1D8C">
            <w:r>
              <w:t>70</w:t>
            </w:r>
          </w:p>
        </w:tc>
        <w:tc>
          <w:tcPr>
            <w:tcW w:w="2443" w:type="dxa"/>
          </w:tcPr>
          <w:p w14:paraId="2CB5121C" w14:textId="4986F461" w:rsidR="00AC1D8C" w:rsidRDefault="00AC1D8C" w:rsidP="00AC1D8C">
            <w:r>
              <w:t>Select select first flag on device 1</w:t>
            </w:r>
          </w:p>
        </w:tc>
        <w:tc>
          <w:tcPr>
            <w:tcW w:w="3339" w:type="dxa"/>
          </w:tcPr>
          <w:p w14:paraId="3984854D" w14:textId="6F582A38" w:rsidR="00AC1D8C" w:rsidRDefault="00AC1D8C" w:rsidP="00AC1D8C">
            <w:r>
              <w:t>Able to place first flag on map on device 1</w:t>
            </w:r>
          </w:p>
        </w:tc>
        <w:tc>
          <w:tcPr>
            <w:tcW w:w="2822" w:type="dxa"/>
          </w:tcPr>
          <w:p w14:paraId="3578122C" w14:textId="75594CBB" w:rsidR="00AC1D8C" w:rsidRDefault="00AC1D8C" w:rsidP="00AC1D8C">
            <w:r>
              <w:rPr>
                <w:color w:val="76923C" w:themeColor="accent3" w:themeShade="BF"/>
              </w:rPr>
              <w:t>Pass</w:t>
            </w:r>
          </w:p>
        </w:tc>
      </w:tr>
      <w:tr w:rsidR="00AC1D8C" w14:paraId="233AC1A6" w14:textId="5A5DFE85" w:rsidTr="00AC1D8C">
        <w:tc>
          <w:tcPr>
            <w:tcW w:w="462" w:type="dxa"/>
          </w:tcPr>
          <w:p w14:paraId="4D954E9C" w14:textId="73C9EAEB" w:rsidR="00AC1D8C" w:rsidRDefault="00AC1D8C" w:rsidP="00AC1D8C">
            <w:r>
              <w:t>71</w:t>
            </w:r>
          </w:p>
        </w:tc>
        <w:tc>
          <w:tcPr>
            <w:tcW w:w="2443" w:type="dxa"/>
          </w:tcPr>
          <w:p w14:paraId="73F5A470" w14:textId="31C5D4A3" w:rsidR="00AC1D8C" w:rsidRDefault="00AC1D8C" w:rsidP="00AC1D8C">
            <w:r>
              <w:t>Select a location on the map on device 1</w:t>
            </w:r>
          </w:p>
        </w:tc>
        <w:tc>
          <w:tcPr>
            <w:tcW w:w="3339" w:type="dxa"/>
          </w:tcPr>
          <w:p w14:paraId="31B260DD" w14:textId="49B3FB08" w:rsidR="00AC1D8C" w:rsidRDefault="00AC1D8C" w:rsidP="00AC1D8C">
            <w:r>
              <w:t>The first flag is placed at that location on the map on device 1</w:t>
            </w:r>
          </w:p>
        </w:tc>
        <w:tc>
          <w:tcPr>
            <w:tcW w:w="2822" w:type="dxa"/>
          </w:tcPr>
          <w:p w14:paraId="62FA1AAB" w14:textId="26E9C696" w:rsidR="00AC1D8C" w:rsidRDefault="00AC1D8C" w:rsidP="00AC1D8C">
            <w:r>
              <w:rPr>
                <w:color w:val="76923C" w:themeColor="accent3" w:themeShade="BF"/>
              </w:rPr>
              <w:t>Pass</w:t>
            </w:r>
          </w:p>
        </w:tc>
      </w:tr>
      <w:tr w:rsidR="00AC1D8C" w14:paraId="5FD73E1F" w14:textId="2FDDF09B" w:rsidTr="00AC1D8C">
        <w:tc>
          <w:tcPr>
            <w:tcW w:w="462" w:type="dxa"/>
          </w:tcPr>
          <w:p w14:paraId="2023BC19" w14:textId="082F45A0" w:rsidR="00AC1D8C" w:rsidRDefault="00AC1D8C" w:rsidP="00AC1D8C">
            <w:r>
              <w:t>72</w:t>
            </w:r>
          </w:p>
        </w:tc>
        <w:tc>
          <w:tcPr>
            <w:tcW w:w="2443" w:type="dxa"/>
          </w:tcPr>
          <w:p w14:paraId="15F3C6CE" w14:textId="34F1259D" w:rsidR="00AC1D8C" w:rsidRDefault="00AC1D8C" w:rsidP="00AC1D8C">
            <w:r>
              <w:t>Select select second flag on device 1</w:t>
            </w:r>
          </w:p>
        </w:tc>
        <w:tc>
          <w:tcPr>
            <w:tcW w:w="3339" w:type="dxa"/>
          </w:tcPr>
          <w:p w14:paraId="441E7765" w14:textId="0FE24BDB" w:rsidR="00AC1D8C" w:rsidRDefault="00AC1D8C" w:rsidP="00AC1D8C">
            <w:r>
              <w:t>Able to place second flag on map on device 1</w:t>
            </w:r>
          </w:p>
        </w:tc>
        <w:tc>
          <w:tcPr>
            <w:tcW w:w="2822" w:type="dxa"/>
          </w:tcPr>
          <w:p w14:paraId="70644605" w14:textId="62E8199D" w:rsidR="00AC1D8C" w:rsidRDefault="00AC1D8C" w:rsidP="00AC1D8C">
            <w:r>
              <w:rPr>
                <w:color w:val="76923C" w:themeColor="accent3" w:themeShade="BF"/>
              </w:rPr>
              <w:t>Pass</w:t>
            </w:r>
          </w:p>
        </w:tc>
      </w:tr>
      <w:tr w:rsidR="00AC1D8C" w14:paraId="32AA6534" w14:textId="51DF143E" w:rsidTr="00AC1D8C">
        <w:tc>
          <w:tcPr>
            <w:tcW w:w="462" w:type="dxa"/>
          </w:tcPr>
          <w:p w14:paraId="5F7722B2" w14:textId="3BDCF962" w:rsidR="00AC1D8C" w:rsidRDefault="00AC1D8C" w:rsidP="00AC1D8C">
            <w:r>
              <w:lastRenderedPageBreak/>
              <w:t>73</w:t>
            </w:r>
          </w:p>
        </w:tc>
        <w:tc>
          <w:tcPr>
            <w:tcW w:w="2443" w:type="dxa"/>
          </w:tcPr>
          <w:p w14:paraId="787AF508" w14:textId="722B705D" w:rsidR="00AC1D8C" w:rsidRDefault="00AC1D8C" w:rsidP="00AC1D8C">
            <w:r>
              <w:t>Select a location on the map on device 1</w:t>
            </w:r>
          </w:p>
        </w:tc>
        <w:tc>
          <w:tcPr>
            <w:tcW w:w="3339" w:type="dxa"/>
          </w:tcPr>
          <w:p w14:paraId="2017231A" w14:textId="36D39A98" w:rsidR="00AC1D8C" w:rsidRDefault="00AC1D8C" w:rsidP="00AC1D8C">
            <w:r>
              <w:t>The second flag is placed at that location on the map on device 1</w:t>
            </w:r>
          </w:p>
        </w:tc>
        <w:tc>
          <w:tcPr>
            <w:tcW w:w="2822" w:type="dxa"/>
          </w:tcPr>
          <w:p w14:paraId="7618740C" w14:textId="6DBD6B08" w:rsidR="00AC1D8C" w:rsidRDefault="00AC1D8C" w:rsidP="00AC1D8C">
            <w:r>
              <w:rPr>
                <w:color w:val="76923C" w:themeColor="accent3" w:themeShade="BF"/>
              </w:rPr>
              <w:t>Pass</w:t>
            </w:r>
          </w:p>
        </w:tc>
      </w:tr>
      <w:tr w:rsidR="00AC1D8C" w14:paraId="71766F29" w14:textId="2328F549" w:rsidTr="00AC1D8C">
        <w:tc>
          <w:tcPr>
            <w:tcW w:w="462" w:type="dxa"/>
          </w:tcPr>
          <w:p w14:paraId="4DF93DAD" w14:textId="6821C1A2" w:rsidR="00AC1D8C" w:rsidRDefault="00AC1D8C" w:rsidP="00AC1D8C">
            <w:r>
              <w:t>74</w:t>
            </w:r>
          </w:p>
        </w:tc>
        <w:tc>
          <w:tcPr>
            <w:tcW w:w="2443" w:type="dxa"/>
          </w:tcPr>
          <w:p w14:paraId="6DC0021E" w14:textId="2A1921AD" w:rsidR="00AC1D8C" w:rsidRDefault="00AC1D8C" w:rsidP="00AC1D8C">
            <w:r>
              <w:t>Select start game on device 1</w:t>
            </w:r>
          </w:p>
        </w:tc>
        <w:tc>
          <w:tcPr>
            <w:tcW w:w="3339" w:type="dxa"/>
          </w:tcPr>
          <w:p w14:paraId="7A1E24CB" w14:textId="73AD8920" w:rsidR="00AC1D8C" w:rsidRDefault="00AC1D8C" w:rsidP="00AC1D8C">
            <w:r>
              <w:t>Starts Game activity with the play area defined by the flags and camera moves to current location on both devices</w:t>
            </w:r>
          </w:p>
        </w:tc>
        <w:tc>
          <w:tcPr>
            <w:tcW w:w="2822" w:type="dxa"/>
          </w:tcPr>
          <w:p w14:paraId="7556ADFC" w14:textId="35937A94" w:rsidR="00AC1D8C" w:rsidRDefault="00AC1D8C" w:rsidP="00AC1D8C">
            <w:r>
              <w:rPr>
                <w:color w:val="76923C" w:themeColor="accent3" w:themeShade="BF"/>
              </w:rPr>
              <w:t>Pass</w:t>
            </w:r>
          </w:p>
        </w:tc>
      </w:tr>
      <w:tr w:rsidR="00AC1D8C" w14:paraId="5443D086" w14:textId="195D8CCB" w:rsidTr="00AC1D8C">
        <w:tc>
          <w:tcPr>
            <w:tcW w:w="462" w:type="dxa"/>
          </w:tcPr>
          <w:p w14:paraId="67937BFE" w14:textId="39D24D4D" w:rsidR="00AC1D8C" w:rsidRDefault="00AC1D8C" w:rsidP="00AC1D8C">
            <w:r>
              <w:t>75</w:t>
            </w:r>
          </w:p>
        </w:tc>
        <w:tc>
          <w:tcPr>
            <w:tcW w:w="2443" w:type="dxa"/>
          </w:tcPr>
          <w:p w14:paraId="2008A21B" w14:textId="2EBCBD35" w:rsidR="00AC1D8C" w:rsidRDefault="00AC1D8C" w:rsidP="00AC1D8C">
            <w:r>
              <w:t>Move device 1 inside play area</w:t>
            </w:r>
          </w:p>
        </w:tc>
        <w:tc>
          <w:tcPr>
            <w:tcW w:w="3339" w:type="dxa"/>
          </w:tcPr>
          <w:p w14:paraId="063FAFB1" w14:textId="1476AE86" w:rsidR="00AC1D8C" w:rsidRDefault="00AC1D8C" w:rsidP="00AC1D8C">
            <w:r>
              <w:t>Path is drawn from the point of entrance of device 1 into the play area to the current location of device 1 on both devices</w:t>
            </w:r>
          </w:p>
        </w:tc>
        <w:tc>
          <w:tcPr>
            <w:tcW w:w="2822" w:type="dxa"/>
          </w:tcPr>
          <w:p w14:paraId="34EEFF1E" w14:textId="03781BAB" w:rsidR="00AC1D8C" w:rsidRDefault="00AC1D8C" w:rsidP="00AC1D8C">
            <w:r>
              <w:rPr>
                <w:color w:val="76923C" w:themeColor="accent3" w:themeShade="BF"/>
              </w:rPr>
              <w:t>Pass</w:t>
            </w:r>
          </w:p>
        </w:tc>
      </w:tr>
      <w:tr w:rsidR="00AC1D8C" w14:paraId="22DC9E9D" w14:textId="4FBE04A7" w:rsidTr="00AC1D8C">
        <w:tc>
          <w:tcPr>
            <w:tcW w:w="462" w:type="dxa"/>
          </w:tcPr>
          <w:p w14:paraId="48A37980" w14:textId="55DCEFDD" w:rsidR="00AC1D8C" w:rsidRDefault="00AC1D8C" w:rsidP="00AC1D8C">
            <w:r>
              <w:t>76</w:t>
            </w:r>
          </w:p>
        </w:tc>
        <w:tc>
          <w:tcPr>
            <w:tcW w:w="2443" w:type="dxa"/>
          </w:tcPr>
          <w:p w14:paraId="4278EEA7" w14:textId="29A9CC52" w:rsidR="00AC1D8C" w:rsidRDefault="00AC1D8C" w:rsidP="00AC1D8C">
            <w:r>
              <w:t>Move device 1 outside of play area</w:t>
            </w:r>
          </w:p>
        </w:tc>
        <w:tc>
          <w:tcPr>
            <w:tcW w:w="3339" w:type="dxa"/>
          </w:tcPr>
          <w:p w14:paraId="34685DA0" w14:textId="6F6C6E73" w:rsidR="00AC1D8C" w:rsidRDefault="00AC1D8C" w:rsidP="00AC1D8C">
            <w:r>
              <w:t>Path is drawn from previous position of device 1 to the point of exit of device 1 and the smallest area is captured, added to the score of device 1 and removed from the total area of the play area on both devices</w:t>
            </w:r>
          </w:p>
        </w:tc>
        <w:tc>
          <w:tcPr>
            <w:tcW w:w="2822" w:type="dxa"/>
          </w:tcPr>
          <w:p w14:paraId="47C563F1" w14:textId="274EBB6B" w:rsidR="00AC1D8C" w:rsidRDefault="00AC1D8C" w:rsidP="00AC1D8C">
            <w:r>
              <w:rPr>
                <w:color w:val="76923C" w:themeColor="accent3" w:themeShade="BF"/>
              </w:rPr>
              <w:t>Pass</w:t>
            </w:r>
          </w:p>
        </w:tc>
      </w:tr>
      <w:tr w:rsidR="00AC1D8C" w14:paraId="2DCA579F" w14:textId="7A97F641" w:rsidTr="00AC1D8C">
        <w:tc>
          <w:tcPr>
            <w:tcW w:w="462" w:type="dxa"/>
          </w:tcPr>
          <w:p w14:paraId="04BDBE90" w14:textId="0ADB57DE" w:rsidR="00AC1D8C" w:rsidRDefault="00AC1D8C" w:rsidP="00AC1D8C">
            <w:r>
              <w:t>77</w:t>
            </w:r>
          </w:p>
        </w:tc>
        <w:tc>
          <w:tcPr>
            <w:tcW w:w="2443" w:type="dxa"/>
          </w:tcPr>
          <w:p w14:paraId="7E443F66" w14:textId="2E2C0B99" w:rsidR="00AC1D8C" w:rsidRDefault="00AC1D8C" w:rsidP="00AC1D8C">
            <w:r>
              <w:t>Pass both devices through the play area so that their paths intersect</w:t>
            </w:r>
          </w:p>
        </w:tc>
        <w:tc>
          <w:tcPr>
            <w:tcW w:w="3339" w:type="dxa"/>
          </w:tcPr>
          <w:p w14:paraId="1B4128E3" w14:textId="3D4EF1F4" w:rsidR="00AC1D8C" w:rsidRDefault="00AC1D8C" w:rsidP="00AC1D8C">
            <w:r>
              <w:t>Path is removed and score is halved on both devices</w:t>
            </w:r>
          </w:p>
        </w:tc>
        <w:tc>
          <w:tcPr>
            <w:tcW w:w="2822" w:type="dxa"/>
          </w:tcPr>
          <w:p w14:paraId="32CF166C" w14:textId="26C3812D" w:rsidR="00AC1D8C" w:rsidRDefault="00AC1D8C" w:rsidP="00AC1D8C">
            <w:r>
              <w:rPr>
                <w:color w:val="76923C" w:themeColor="accent3" w:themeShade="BF"/>
              </w:rPr>
              <w:t>Pass</w:t>
            </w:r>
          </w:p>
        </w:tc>
      </w:tr>
      <w:tr w:rsidR="00AC1D8C" w14:paraId="1F56520F" w14:textId="4D9BFBFC" w:rsidTr="00AC1D8C">
        <w:tc>
          <w:tcPr>
            <w:tcW w:w="462" w:type="dxa"/>
          </w:tcPr>
          <w:p w14:paraId="4690295B" w14:textId="0C4C74A2" w:rsidR="00AC1D8C" w:rsidRDefault="00AC1D8C" w:rsidP="00AC1D8C">
            <w:r>
              <w:t>78</w:t>
            </w:r>
          </w:p>
        </w:tc>
        <w:tc>
          <w:tcPr>
            <w:tcW w:w="2443" w:type="dxa"/>
          </w:tcPr>
          <w:p w14:paraId="238F638C" w14:textId="1C9F738C" w:rsidR="00AC1D8C" w:rsidRDefault="00AC1D8C" w:rsidP="00AC1D8C">
            <w:r>
              <w:t>Pass through the play area on both devices until 75% of the play area has been captured</w:t>
            </w:r>
          </w:p>
        </w:tc>
        <w:tc>
          <w:tcPr>
            <w:tcW w:w="3339" w:type="dxa"/>
          </w:tcPr>
          <w:p w14:paraId="4EEAC361" w14:textId="7932FD02" w:rsidR="00AC1D8C" w:rsidRDefault="00AC1D8C" w:rsidP="00AC1D8C">
            <w:r>
              <w:t>Starts Score activity with correct score displayed on both devices</w:t>
            </w:r>
          </w:p>
        </w:tc>
        <w:tc>
          <w:tcPr>
            <w:tcW w:w="2822" w:type="dxa"/>
          </w:tcPr>
          <w:p w14:paraId="741EC8B6" w14:textId="42EA1C03" w:rsidR="00AC1D8C" w:rsidRDefault="00AC1D8C" w:rsidP="00AC1D8C">
            <w:r>
              <w:rPr>
                <w:color w:val="76923C" w:themeColor="accent3" w:themeShade="BF"/>
              </w:rPr>
              <w:t>Pass</w:t>
            </w:r>
          </w:p>
        </w:tc>
      </w:tr>
      <w:tr w:rsidR="00AC1D8C" w14:paraId="59077BC2" w14:textId="77777777" w:rsidTr="00AC1D8C">
        <w:tc>
          <w:tcPr>
            <w:tcW w:w="462" w:type="dxa"/>
          </w:tcPr>
          <w:p w14:paraId="4F383C43" w14:textId="34212B4A" w:rsidR="00AC1D8C" w:rsidRDefault="00AC1D8C" w:rsidP="00AC1D8C">
            <w:r>
              <w:t>79</w:t>
            </w:r>
          </w:p>
        </w:tc>
        <w:tc>
          <w:tcPr>
            <w:tcW w:w="2443" w:type="dxa"/>
          </w:tcPr>
          <w:p w14:paraId="3B6CAAA0" w14:textId="77868F92" w:rsidR="00AC1D8C" w:rsidRDefault="00AC1D8C" w:rsidP="00AC1D8C">
            <w:r>
              <w:t>Close Capture the Campus!</w:t>
            </w:r>
          </w:p>
        </w:tc>
        <w:tc>
          <w:tcPr>
            <w:tcW w:w="3339" w:type="dxa"/>
          </w:tcPr>
          <w:p w14:paraId="52DA93F1" w14:textId="003EBE24" w:rsidR="00AC1D8C" w:rsidRDefault="00AC1D8C" w:rsidP="00AC1D8C">
            <w:r>
              <w:t>Closes Capture the Campus!</w:t>
            </w:r>
          </w:p>
        </w:tc>
        <w:tc>
          <w:tcPr>
            <w:tcW w:w="2822" w:type="dxa"/>
          </w:tcPr>
          <w:p w14:paraId="266A59E5" w14:textId="7C521592" w:rsidR="00AC1D8C" w:rsidRDefault="00AC1D8C" w:rsidP="00AC1D8C">
            <w:pPr>
              <w:rPr>
                <w:color w:val="76923C" w:themeColor="accent3" w:themeShade="BF"/>
              </w:rPr>
            </w:pPr>
            <w:r>
              <w:rPr>
                <w:color w:val="76923C" w:themeColor="accent3" w:themeShade="BF"/>
              </w:rPr>
              <w:t>Pass</w:t>
            </w:r>
          </w:p>
        </w:tc>
      </w:tr>
    </w:tbl>
    <w:p w14:paraId="2BD4B6EC" w14:textId="77777777" w:rsidR="00A37F80" w:rsidRDefault="00A37F80" w:rsidP="00A37F80"/>
    <w:p w14:paraId="1A7A33B5" w14:textId="77777777" w:rsidR="00A37F80" w:rsidRDefault="00A37F80" w:rsidP="00A37F80">
      <w:pPr>
        <w:sectPr w:rsidR="00A37F80" w:rsidSect="006F2131">
          <w:pgSz w:w="11906" w:h="16838"/>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244" w:name="_Toc481590229"/>
      <w:r>
        <w:lastRenderedPageBreak/>
        <w:t>Further Work</w:t>
      </w:r>
      <w:bookmarkEnd w:id="244"/>
    </w:p>
    <w:p w14:paraId="0883E1CD" w14:textId="00EC676B" w:rsidR="00200894" w:rsidRDefault="0061346D" w:rsidP="00942459">
      <w:r>
        <w:t>As can be seen from the diagrams above there are several issues with the project that could still be addressed.</w:t>
      </w:r>
    </w:p>
    <w:p w14:paraId="5A9847B8" w14:textId="0505A929" w:rsidR="0061346D" w:rsidRDefault="0061346D" w:rsidP="00942459"/>
    <w:p w14:paraId="45374CE1" w14:textId="54883CC6" w:rsidR="0061346D" w:rsidRDefault="0061346D" w:rsidP="00942459">
      <w:r>
        <w:t>For starters</w:t>
      </w:r>
      <w:r w:rsidR="00F04433">
        <w:t>,</w:t>
      </w:r>
      <w:r>
        <w:t xml:space="preserve"> t</w:t>
      </w:r>
      <w:r w:rsidR="00F04433">
        <w:t>he rotation feature of the game activity does not work, there is barebones code written into the project but more time will have to be dedicated to get the functionality to work optimally.</w:t>
      </w:r>
    </w:p>
    <w:p w14:paraId="0990500D" w14:textId="77777777" w:rsidR="00F04433" w:rsidRDefault="00F04433" w:rsidP="00942459"/>
    <w:p w14:paraId="755821C5" w14:textId="373E24FC" w:rsidR="00F04433" w:rsidRDefault="00F04433" w:rsidP="00942459">
      <w:r>
        <w:t>Secondly, a bug was discovered where when returning to the main menu via the back arrow on the bottom left of the device the event handlers for the menu items were not re-established correctly, thus when selecting a menu item for the second time two instances of the item would be created rather than one and on the third attempt three would be created. Eventually so many would be created that it would crash the device. To get around this issue after selecting a menu item the menu is destroyed like any other activity and recreated after the game has ended.</w:t>
      </w:r>
    </w:p>
    <w:p w14:paraId="661DA7F1" w14:textId="2D451E40" w:rsidR="00F04433" w:rsidRDefault="00F04433" w:rsidP="00942459">
      <w:r>
        <w:t>Ideally this bug should be fixed as otherwise to get back to the menu after selecting a menu item the application needs to be restarted.</w:t>
      </w:r>
    </w:p>
    <w:p w14:paraId="4FA64807" w14:textId="160B287B" w:rsidR="00F04433" w:rsidRDefault="00F04433" w:rsidP="00942459"/>
    <w:p w14:paraId="451CA810" w14:textId="002C3415" w:rsidR="00F04433" w:rsidRDefault="00F04433" w:rsidP="00942459">
      <w:r>
        <w:t>Also, some functionality had to be cut from the final application due to time contains, this can be seen in the scope shift from task list to task list.</w:t>
      </w:r>
    </w:p>
    <w:p w14:paraId="3AD6BA1C" w14:textId="7DDED068" w:rsidR="00F04433" w:rsidRDefault="00F04433" w:rsidP="00942459">
      <w:r>
        <w:t>It would be nice to return to the project and implement some of this functionality. Including; the different multiplayer game modes such as team based multiplayer game modes and the option to play on a central server rather than one device being the host.</w:t>
      </w:r>
    </w:p>
    <w:p w14:paraId="67EE168C" w14:textId="0259A900" w:rsidR="00F04433" w:rsidRDefault="00F04433" w:rsidP="00942459"/>
    <w:p w14:paraId="44B50931" w14:textId="1663CE00" w:rsidR="00870DD7" w:rsidRDefault="00870DD7" w:rsidP="00942459">
      <w:r>
        <w:t xml:space="preserve">Additionally, because of the way that the mobile device handles its file directories </w:t>
      </w:r>
      <w:r w:rsidR="003765C4">
        <w:t>the logging that was added to the TCP server was found to be none functional. More time definitely needs to be invested into this area of the application as logging for the TCP server could be considered an integral part of the networking features and safeguards.</w:t>
      </w:r>
    </w:p>
    <w:p w14:paraId="6C04A135" w14:textId="77777777" w:rsidR="00870DD7" w:rsidRDefault="00870DD7" w:rsidP="00942459"/>
    <w:p w14:paraId="69C83A80" w14:textId="5BD191EE" w:rsidR="00F04433" w:rsidRDefault="00F04433" w:rsidP="00942459">
      <w:r>
        <w:t>Finally, as the project stands there will be</w:t>
      </w:r>
      <w:r w:rsidR="00870DD7">
        <w:t xml:space="preserve"> some</w:t>
      </w:r>
      <w:r>
        <w:t xml:space="preserve"> issue</w:t>
      </w:r>
      <w:r w:rsidR="00870DD7">
        <w:t xml:space="preserve">s with the network connectivity when </w:t>
      </w:r>
      <w:r>
        <w:t xml:space="preserve">deployed to </w:t>
      </w:r>
      <w:r w:rsidR="00870DD7">
        <w:t>real devices rather than emulators. When a device moves from access point to access point it is given a new IP address and as it stands there is no way to inform client devices if the host device acquires a new IP address. However, the project would still work if the host device stays on the same access point.</w:t>
      </w:r>
    </w:p>
    <w:p w14:paraId="338ACEF0" w14:textId="328A4CA5" w:rsidR="00870DD7" w:rsidRDefault="00870DD7" w:rsidP="00942459">
      <w:r>
        <w:t>Some ways to fix this issue could include; using a middle man to pass the new IP address around or using a centralised server rather than a host architecture.</w:t>
      </w:r>
    </w:p>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245" w:name="_Toc481590230"/>
      <w:r>
        <w:lastRenderedPageBreak/>
        <w:t>Conclusion</w:t>
      </w:r>
      <w:bookmarkEnd w:id="245"/>
    </w:p>
    <w:p w14:paraId="7D3F70CE" w14:textId="683134CF" w:rsidR="00200894" w:rsidRDefault="00870DD7" w:rsidP="00942459">
      <w:r>
        <w:t>The project in its current state has met most if not all of the objectives that were initially set out for it. The software has had most of the functionality that it depends on implemented and it has been implemented to a decent standard with a suitable user interface</w:t>
      </w:r>
      <w:r w:rsidR="003765C4">
        <w:t>.</w:t>
      </w:r>
    </w:p>
    <w:p w14:paraId="42C3D7DE" w14:textId="47408CB7" w:rsidR="003765C4" w:rsidRDefault="003765C4" w:rsidP="00942459">
      <w:r>
        <w:t>There are some known bugs in the application, however, these bugs are not game breaking and with a short amount of additional work could be remedied.</w:t>
      </w:r>
    </w:p>
    <w:p w14:paraId="12633488" w14:textId="79D0AE8D" w:rsidR="003765C4" w:rsidRDefault="003765C4" w:rsidP="00942459"/>
    <w:p w14:paraId="55C54FDB" w14:textId="4FE411A8" w:rsidR="003765C4" w:rsidRDefault="003765C4" w:rsidP="00942459">
      <w:r>
        <w:t>If the further work stated previously was carried out this application would be a contender on the market place as it fulfils a niche that no other application currently fills.</w:t>
      </w:r>
    </w:p>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246" w:name="_Ref472373320"/>
      <w:bookmarkStart w:id="247" w:name="_Toc481590231"/>
      <w:r>
        <w:lastRenderedPageBreak/>
        <w:t>Capture the Campus!</w:t>
      </w:r>
      <w:bookmarkEnd w:id="246"/>
      <w:bookmarkEnd w:id="247"/>
    </w:p>
    <w:p w14:paraId="75434247" w14:textId="4F8FA2CF" w:rsidR="00796A20" w:rsidRDefault="00796A20" w:rsidP="00796A20">
      <w:r>
        <w:t>Capture the flag is a well-known game (sub-) genre that requires players to capture the flag. Often there are two opposing teams each of which has a flag that must be defended from the other team.</w:t>
      </w:r>
    </w:p>
    <w:p w14:paraId="78EF6AB9" w14:textId="77777777" w:rsidR="00796A20" w:rsidRDefault="00796A20" w:rsidP="00796A20"/>
    <w:p w14:paraId="3052A5F0" w14:textId="1C171A7B" w:rsidR="00796A20" w:rsidRDefault="002B36BB" w:rsidP="00796A20">
      <w:hyperlink r:id="rId104" w:history="1">
        <w:r w:rsidR="00796A20" w:rsidRPr="00685CDF">
          <w:rPr>
            <w:rStyle w:val="Hyperlink"/>
          </w:rPr>
          <w:t>http://en.wikipedia.org/wiki/Capture_the_flag</w:t>
        </w:r>
      </w:hyperlink>
    </w:p>
    <w:p w14:paraId="382CAF24" w14:textId="77777777" w:rsidR="00796A20" w:rsidRDefault="00796A20" w:rsidP="00796A20"/>
    <w:p w14:paraId="6DB4C3AC" w14:textId="7619DD32"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w:t>
      </w:r>
      <w:r w:rsidR="00D073DD">
        <w:t>several</w:t>
      </w:r>
      <w:r>
        <w:t xml:space="preserve"> flags (or capture points) are distributed in GPS locations around the campus. The players are required to visit the location for a specified </w:t>
      </w:r>
      <w:r w:rsidR="00D073DD">
        <w:t>period</w:t>
      </w:r>
      <w:r>
        <w:t xml:space="preserve"> to capture the location. The players accumulate score based on number of capture points held and time they are uncontested for. The status of the capture points should be persistent, with the game’s progress being able to be tracked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564C7249" w:rsidR="00EB131B" w:rsidRDefault="002E33E0" w:rsidP="002E33E0">
      <w:pPr>
        <w:pStyle w:val="AppendixHeading"/>
      </w:pPr>
      <w:bookmarkStart w:id="248" w:name="_Ref481108462"/>
      <w:bookmarkStart w:id="249" w:name="_Toc481590232"/>
      <w:r>
        <w:lastRenderedPageBreak/>
        <w:t>Code Map</w:t>
      </w:r>
      <w:r w:rsidR="00BE0583">
        <w:t xml:space="preserve"> Legend</w:t>
      </w:r>
      <w:bookmarkEnd w:id="248"/>
      <w:bookmarkEnd w:id="249"/>
    </w:p>
    <w:p w14:paraId="004B6385" w14:textId="4DC93F99" w:rsidR="002E33E0" w:rsidRDefault="0058475A" w:rsidP="00BE0583">
      <w:r>
        <w:rPr>
          <w:noProof/>
          <w:lang w:eastAsia="en-GB"/>
        </w:rPr>
        <mc:AlternateContent>
          <mc:Choice Requires="wps">
            <w:drawing>
              <wp:anchor distT="0" distB="0" distL="114300" distR="114300" simplePos="0" relativeHeight="251853824" behindDoc="0" locked="0" layoutInCell="1" allowOverlap="1" wp14:anchorId="65373515" wp14:editId="728E1FCF">
                <wp:simplePos x="0" y="0"/>
                <wp:positionH relativeFrom="column">
                  <wp:posOffset>2057400</wp:posOffset>
                </wp:positionH>
                <wp:positionV relativeFrom="paragraph">
                  <wp:posOffset>2944495</wp:posOffset>
                </wp:positionV>
                <wp:extent cx="1612265" cy="5213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1612265" cy="521335"/>
                        </a:xfrm>
                        <a:prstGeom prst="rect">
                          <a:avLst/>
                        </a:prstGeom>
                        <a:solidFill>
                          <a:prstClr val="white"/>
                        </a:solidFill>
                        <a:ln>
                          <a:noFill/>
                        </a:ln>
                      </wps:spPr>
                      <wps:txbx>
                        <w:txbxContent>
                          <w:p w14:paraId="0BCE538E" w14:textId="76849F07" w:rsidR="009C11D4" w:rsidRPr="00FD690A" w:rsidRDefault="009C11D4" w:rsidP="00560F36">
                            <w:pPr>
                              <w:pStyle w:val="Caption"/>
                              <w:jc w:val="center"/>
                              <w:rPr>
                                <w:noProof/>
                              </w:rPr>
                            </w:pPr>
                            <w:bookmarkStart w:id="250" w:name="_Toc481590288"/>
                            <w:r>
                              <w:t xml:space="preserve">Figure </w:t>
                            </w:r>
                            <w:fldSimple w:instr=" SEQ Figure \* ARABIC ">
                              <w:r>
                                <w:rPr>
                                  <w:noProof/>
                                </w:rPr>
                                <w:t>43</w:t>
                              </w:r>
                            </w:fldSimple>
                            <w:r>
                              <w:t>: This image shows the legend or key for the code map diagrams.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7" type="#_x0000_t202" style="position:absolute;margin-left:162pt;margin-top:231.85pt;width:126.95pt;height:41.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86MQIAAGo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" stroked="f">
                <v:textbox style="mso-fit-shape-to-text:t" inset="0,0,0,0">
                  <w:txbxContent>
                    <w:p w14:paraId="0BCE538E" w14:textId="76849F07" w:rsidR="009C11D4" w:rsidRPr="00FD690A" w:rsidRDefault="009C11D4" w:rsidP="00560F36">
                      <w:pPr>
                        <w:pStyle w:val="Caption"/>
                        <w:jc w:val="center"/>
                        <w:rPr>
                          <w:noProof/>
                        </w:rPr>
                      </w:pPr>
                      <w:bookmarkStart w:id="251" w:name="_Toc481590288"/>
                      <w:r>
                        <w:t xml:space="preserve">Figure </w:t>
                      </w:r>
                      <w:fldSimple w:instr=" SEQ Figure \* ARABIC ">
                        <w:r>
                          <w:rPr>
                            <w:noProof/>
                          </w:rPr>
                          <w:t>43</w:t>
                        </w:r>
                      </w:fldSimple>
                      <w:r>
                        <w:t>: This image shows the legend or key for the code map diagrams.</w:t>
                      </w:r>
                      <w:bookmarkEnd w:id="251"/>
                    </w:p>
                  </w:txbxContent>
                </v:textbox>
                <w10:wrap type="topAndBottom"/>
              </v:shape>
            </w:pict>
          </mc:Fallback>
        </mc:AlternateContent>
      </w:r>
      <w:r w:rsidR="00BE0583">
        <w:rPr>
          <w:noProof/>
          <w:lang w:eastAsia="en-GB"/>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105">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16EF6517" w:rsidR="00EB131B" w:rsidRDefault="00EB131B" w:rsidP="00EB131B">
      <w:pPr>
        <w:pStyle w:val="AppendixHeading"/>
        <w:rPr>
          <w:noProof/>
          <w:lang w:eastAsia="zh-CN"/>
        </w:rPr>
      </w:pPr>
      <w:bookmarkStart w:id="252" w:name="_Ref481472362"/>
      <w:bookmarkStart w:id="253" w:name="_Toc481590233"/>
      <w:r>
        <w:lastRenderedPageBreak/>
        <w:t>Code Map</w:t>
      </w:r>
      <w:bookmarkEnd w:id="252"/>
      <w:bookmarkEnd w:id="253"/>
    </w:p>
    <w:p w14:paraId="2D58BE80" w14:textId="7905F181" w:rsidR="00EB131B" w:rsidRDefault="0058475A" w:rsidP="00EB131B">
      <w:r>
        <w:rPr>
          <w:noProof/>
          <w:lang w:eastAsia="en-GB"/>
        </w:rPr>
        <mc:AlternateContent>
          <mc:Choice Requires="wps">
            <w:drawing>
              <wp:anchor distT="0" distB="0" distL="114300" distR="114300" simplePos="0" relativeHeight="251747328" behindDoc="0" locked="0" layoutInCell="1" allowOverlap="1" wp14:anchorId="14116743" wp14:editId="66D51DC2">
                <wp:simplePos x="0" y="0"/>
                <wp:positionH relativeFrom="column">
                  <wp:posOffset>0</wp:posOffset>
                </wp:positionH>
                <wp:positionV relativeFrom="paragraph">
                  <wp:posOffset>3182620</wp:posOffset>
                </wp:positionV>
                <wp:extent cx="5730875" cy="389890"/>
                <wp:effectExtent l="0" t="0" r="3175" b="0"/>
                <wp:wrapTopAndBottom/>
                <wp:docPr id="38" name="Text Box 38"/>
                <wp:cNvGraphicFramePr/>
                <a:graphic xmlns:a="http://schemas.openxmlformats.org/drawingml/2006/main">
                  <a:graphicData uri="http://schemas.microsoft.com/office/word/2010/wordprocessingShape">
                    <wps:wsp>
                      <wps:cNvSpPr txBox="1"/>
                      <wps:spPr>
                        <a:xfrm>
                          <a:off x="0" y="0"/>
                          <a:ext cx="5730875" cy="389890"/>
                        </a:xfrm>
                        <a:prstGeom prst="rect">
                          <a:avLst/>
                        </a:prstGeom>
                        <a:solidFill>
                          <a:prstClr val="white"/>
                        </a:solidFill>
                        <a:ln>
                          <a:noFill/>
                        </a:ln>
                      </wps:spPr>
                      <wps:txbx>
                        <w:txbxContent>
                          <w:p w14:paraId="676CA29A" w14:textId="6CDF7FA6" w:rsidR="009C11D4" w:rsidRPr="00531842" w:rsidRDefault="009C11D4" w:rsidP="002315B9">
                            <w:pPr>
                              <w:pStyle w:val="Caption"/>
                              <w:jc w:val="center"/>
                              <w:rPr>
                                <w:noProof/>
                              </w:rPr>
                            </w:pPr>
                            <w:bookmarkStart w:id="254" w:name="_Toc481590289"/>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8" type="#_x0000_t202" style="position:absolute;margin-left:0;margin-top:250.6pt;width:451.25pt;height:30.7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" stroked="f">
                <v:textbox style="mso-fit-shape-to-text:t" inset="0,0,0,0">
                  <w:txbxContent>
                    <w:p w14:paraId="676CA29A" w14:textId="6CDF7FA6" w:rsidR="009C11D4" w:rsidRPr="00531842" w:rsidRDefault="009C11D4" w:rsidP="002315B9">
                      <w:pPr>
                        <w:pStyle w:val="Caption"/>
                        <w:jc w:val="center"/>
                        <w:rPr>
                          <w:noProof/>
                        </w:rPr>
                      </w:pPr>
                      <w:bookmarkStart w:id="255" w:name="_Toc481590289"/>
                      <w:r>
                        <w:t xml:space="preserve">Figure </w:t>
                      </w:r>
                      <w:fldSimple w:instr=" SEQ Figure \* ARABIC ">
                        <w:r>
                          <w:rPr>
                            <w:noProof/>
                          </w:rPr>
                          <w:t>44</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5"/>
                    </w:p>
                  </w:txbxContent>
                </v:textbox>
                <w10:wrap type="topAndBottom"/>
              </v:shape>
            </w:pict>
          </mc:Fallback>
        </mc:AlternateContent>
      </w:r>
      <w:r w:rsidR="002315B9">
        <w:rPr>
          <w:noProof/>
          <w:lang w:eastAsia="en-GB"/>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10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36F8C005" w:rsidR="00F26ECA" w:rsidRDefault="0027399C" w:rsidP="00F26ECA">
      <w:pPr>
        <w:pStyle w:val="AppendixHeading"/>
        <w:rPr>
          <w:noProof/>
          <w:lang w:eastAsia="zh-CN"/>
        </w:rPr>
      </w:pPr>
      <w:bookmarkStart w:id="256" w:name="_Ref472374207"/>
      <w:bookmarkStart w:id="257" w:name="_Toc481590234"/>
      <w:r>
        <w:rPr>
          <w:noProof/>
          <w:lang w:eastAsia="en-GB"/>
        </w:rPr>
        <w:lastRenderedPageBreak/>
        <mc:AlternateContent>
          <mc:Choice Requires="wps">
            <w:drawing>
              <wp:anchor distT="0" distB="0" distL="114300" distR="114300" simplePos="0" relativeHeight="251750400" behindDoc="0" locked="0" layoutInCell="1" allowOverlap="1" wp14:anchorId="23C3093F" wp14:editId="7E60B8BC">
                <wp:simplePos x="0" y="0"/>
                <wp:positionH relativeFrom="margin">
                  <wp:align>center</wp:align>
                </wp:positionH>
                <wp:positionV relativeFrom="paragraph">
                  <wp:posOffset>7600950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53F1C217" w:rsidR="009C11D4" w:rsidRPr="00B049EF" w:rsidRDefault="009C11D4" w:rsidP="00C84D8E">
                            <w:pPr>
                              <w:pStyle w:val="Caption"/>
                              <w:jc w:val="center"/>
                              <w:rPr>
                                <w:noProof/>
                              </w:rPr>
                            </w:pPr>
                            <w:bookmarkStart w:id="258" w:name="_Toc481590290"/>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9" type="#_x0000_t202" style="position:absolute;left:0;text-align:left;margin-left:0;margin-top:598.5pt;width:196.7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" stroked="f">
                <v:textbox style="mso-fit-shape-to-text:t" inset="0,0,0,0">
                  <w:txbxContent>
                    <w:p w14:paraId="2E57AE27" w14:textId="53F1C217" w:rsidR="009C11D4" w:rsidRPr="00B049EF" w:rsidRDefault="009C11D4" w:rsidP="00C84D8E">
                      <w:pPr>
                        <w:pStyle w:val="Caption"/>
                        <w:jc w:val="center"/>
                        <w:rPr>
                          <w:noProof/>
                        </w:rPr>
                      </w:pPr>
                      <w:bookmarkStart w:id="259" w:name="_Toc481590290"/>
                      <w:r>
                        <w:t xml:space="preserve">Figure </w:t>
                      </w:r>
                      <w:fldSimple w:instr=" SEQ Figure \* ARABIC ">
                        <w:r>
                          <w:rPr>
                            <w:noProof/>
                          </w:rPr>
                          <w:t>45</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59"/>
                    </w:p>
                  </w:txbxContent>
                </v:textbox>
                <w10:wrap type="topAndBottom" anchorx="margin"/>
              </v:shape>
            </w:pict>
          </mc:Fallback>
        </mc:AlternateContent>
      </w:r>
      <w:r w:rsidR="00EB131B">
        <w:t xml:space="preserve">Networking </w:t>
      </w:r>
      <w:r w:rsidR="00F26ECA">
        <w:t>Code Map</w:t>
      </w:r>
      <w:bookmarkEnd w:id="256"/>
      <w:bookmarkEnd w:id="257"/>
    </w:p>
    <w:p w14:paraId="7CB3E045" w14:textId="538F2E86" w:rsidR="00F26ECA" w:rsidRDefault="002315B9" w:rsidP="00F26ECA">
      <w:r>
        <w:rPr>
          <w:noProof/>
          <w:lang w:eastAsia="en-GB"/>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107">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60" w:name="_Ref481415388"/>
      <w:bookmarkStart w:id="261" w:name="_Ref481415400"/>
      <w:bookmarkStart w:id="262" w:name="_Toc481590235"/>
      <w:r>
        <w:lastRenderedPageBreak/>
        <w:t>CaptureTheCampus Code Map</w:t>
      </w:r>
      <w:bookmarkEnd w:id="260"/>
      <w:bookmarkEnd w:id="261"/>
      <w:bookmarkEnd w:id="262"/>
    </w:p>
    <w:p w14:paraId="3C85DA24" w14:textId="21C4A5B1" w:rsidR="00EB131B" w:rsidRDefault="00C84D8E" w:rsidP="00EB131B">
      <w:r>
        <w:rPr>
          <w:noProof/>
          <w:lang w:eastAsia="en-GB"/>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4508B50" w:rsidR="009C11D4" w:rsidRPr="002B6EBC" w:rsidRDefault="009C11D4" w:rsidP="00C84D8E">
                            <w:pPr>
                              <w:pStyle w:val="Caption"/>
                              <w:jc w:val="center"/>
                              <w:rPr>
                                <w:noProof/>
                              </w:rPr>
                            </w:pPr>
                            <w:bookmarkStart w:id="263" w:name="_Toc481590291"/>
                            <w:r>
                              <w:t xml:space="preserve">Figure </w:t>
                            </w:r>
                            <w:fldSimple w:instr=" SEQ Figure \* ARABIC ">
                              <w:r>
                                <w:rPr>
                                  <w:noProof/>
                                </w:rPr>
                                <w:t>46</w:t>
                              </w:r>
                            </w:fldSimple>
                            <w:r w:rsidRPr="006539F0">
                              <w:t>: This image shows a diagram that describes the structure of the</w:t>
                            </w:r>
                            <w:r>
                              <w:t xml:space="preserve"> CaptureTheCampus</w:t>
                            </w:r>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70"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" stroked="f">
                <v:textbox style="mso-fit-shape-to-text:t" inset="0,0,0,0">
                  <w:txbxContent>
                    <w:p w14:paraId="78E5C507" w14:textId="54508B50" w:rsidR="009C11D4" w:rsidRPr="002B6EBC" w:rsidRDefault="009C11D4" w:rsidP="00C84D8E">
                      <w:pPr>
                        <w:pStyle w:val="Caption"/>
                        <w:jc w:val="center"/>
                        <w:rPr>
                          <w:noProof/>
                        </w:rPr>
                      </w:pPr>
                      <w:bookmarkStart w:id="264" w:name="_Toc481590291"/>
                      <w:r>
                        <w:t xml:space="preserve">Figure </w:t>
                      </w:r>
                      <w:fldSimple w:instr=" SEQ Figure \* ARABIC ">
                        <w:r>
                          <w:rPr>
                            <w:noProof/>
                          </w:rPr>
                          <w:t>46</w:t>
                        </w:r>
                      </w:fldSimple>
                      <w:r w:rsidRPr="006539F0">
                        <w:t>: This image shows a diagram that describes the structure of the</w:t>
                      </w:r>
                      <w:r>
                        <w:t xml:space="preserve"> CaptureTheCampus</w:t>
                      </w:r>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64"/>
                    </w:p>
                  </w:txbxContent>
                </v:textbox>
                <w10:wrap type="topAndBottom"/>
              </v:shape>
            </w:pict>
          </mc:Fallback>
        </mc:AlternateContent>
      </w:r>
      <w:r>
        <w:rPr>
          <w:noProof/>
          <w:lang w:eastAsia="en-GB"/>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108">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65" w:name="_Ref481568063"/>
      <w:bookmarkStart w:id="266" w:name="_Toc481590236"/>
      <w:r>
        <w:lastRenderedPageBreak/>
        <w:t>Polygon Clipping Code</w:t>
      </w:r>
      <w:bookmarkEnd w:id="265"/>
      <w:bookmarkEnd w:id="266"/>
    </w:p>
    <w:bookmarkStart w:id="267" w:name="_MON_1554589747"/>
    <w:bookmarkEnd w:id="267"/>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44.25pt" o:ole="">
            <v:imagedata r:id="rId109" o:title=""/>
          </v:shape>
          <o:OLEObject Type="Embed" ProgID="Word.OpenDocumentText.12" ShapeID="_x0000_i1025" DrawAspect="Content" ObjectID="_1555332316" r:id="rId110"/>
        </w:object>
      </w:r>
    </w:p>
    <w:p w14:paraId="2C992A27" w14:textId="77777777" w:rsidR="0038449E" w:rsidRDefault="0038449E" w:rsidP="00796A20"/>
    <w:bookmarkStart w:id="268" w:name="_MON_1554591699"/>
    <w:bookmarkEnd w:id="268"/>
    <w:p w14:paraId="4F05DEE3" w14:textId="19232FBD" w:rsidR="00571512" w:rsidRDefault="0038449E" w:rsidP="00796A20">
      <w:r>
        <w:object w:dxaOrig="9026" w:dyaOrig="2670" w14:anchorId="156A6AB3">
          <v:shape id="_x0000_i1026" type="#_x0000_t75" style="width:451.3pt;height:133.5pt" o:ole="">
            <v:imagedata r:id="rId111" o:title=""/>
          </v:shape>
          <o:OLEObject Type="Embed" ProgID="Word.OpenDocumentText.12" ShapeID="_x0000_i1026" DrawAspect="Content" ObjectID="_1555332317" r:id="rId112"/>
        </w:object>
      </w:r>
    </w:p>
    <w:p w14:paraId="75EB1529" w14:textId="77777777" w:rsidR="0038449E" w:rsidRDefault="0038449E" w:rsidP="00796A20"/>
    <w:bookmarkStart w:id="269" w:name="_MON_1554591762"/>
    <w:bookmarkEnd w:id="269"/>
    <w:p w14:paraId="708168BF" w14:textId="28CF9179" w:rsidR="00571512" w:rsidRDefault="0038449E" w:rsidP="00796A20">
      <w:r>
        <w:object w:dxaOrig="9026" w:dyaOrig="2670" w14:anchorId="4CF76683">
          <v:shape id="_x0000_i1027" type="#_x0000_t75" style="width:451.3pt;height:133.5pt" o:ole="">
            <v:imagedata r:id="rId113" o:title=""/>
          </v:shape>
          <o:OLEObject Type="Embed" ProgID="Word.OpenDocumentText.12" ShapeID="_x0000_i1027" DrawAspect="Content" ObjectID="_1555332318" r:id="rId114"/>
        </w:object>
      </w:r>
    </w:p>
    <w:p w14:paraId="3E0CA9EC" w14:textId="2600F86A" w:rsidR="0038449E" w:rsidRDefault="0038449E" w:rsidP="00796A20"/>
    <w:bookmarkStart w:id="270" w:name="_MON_1554591844"/>
    <w:bookmarkEnd w:id="270"/>
    <w:p w14:paraId="0E46B03C" w14:textId="4F7428F1" w:rsidR="0038449E" w:rsidRDefault="0038449E" w:rsidP="00796A20">
      <w:r>
        <w:object w:dxaOrig="9026" w:dyaOrig="9344" w14:anchorId="16AB116B">
          <v:shape id="_x0000_i1028" type="#_x0000_t75" style="width:451.3pt;height:467.2pt" o:ole="">
            <v:imagedata r:id="rId115" o:title=""/>
          </v:shape>
          <o:OLEObject Type="Embed" ProgID="Word.OpenDocumentText.12" ShapeID="_x0000_i1028" DrawAspect="Content" ObjectID="_1555332319" r:id="rId116"/>
        </w:object>
      </w:r>
    </w:p>
    <w:p w14:paraId="365385E9" w14:textId="45084BB7" w:rsidR="0038449E" w:rsidRDefault="0038449E" w:rsidP="00796A20"/>
    <w:bookmarkStart w:id="271" w:name="_MON_1554591891"/>
    <w:bookmarkEnd w:id="271"/>
    <w:p w14:paraId="6A4D877D" w14:textId="6A516797" w:rsidR="0038449E" w:rsidRDefault="0038449E" w:rsidP="00796A20">
      <w:r>
        <w:object w:dxaOrig="9026" w:dyaOrig="4004" w14:anchorId="7B32625B">
          <v:shape id="_x0000_i1029" type="#_x0000_t75" style="width:451.3pt;height:200.2pt" o:ole="">
            <v:imagedata r:id="rId117" o:title=""/>
          </v:shape>
          <o:OLEObject Type="Embed" ProgID="Word.OpenDocumentText.12" ShapeID="_x0000_i1029" DrawAspect="Content" ObjectID="_1555332320" r:id="rId118"/>
        </w:object>
      </w:r>
    </w:p>
    <w:p w14:paraId="500004F0" w14:textId="3E4A742B" w:rsidR="0038449E" w:rsidRDefault="0038449E" w:rsidP="00796A20"/>
    <w:bookmarkStart w:id="272" w:name="_MON_1554591930"/>
    <w:bookmarkEnd w:id="272"/>
    <w:p w14:paraId="49575CF4" w14:textId="7B01D81E" w:rsidR="0038449E" w:rsidRDefault="0038449E" w:rsidP="00796A20">
      <w:r>
        <w:object w:dxaOrig="9026" w:dyaOrig="4004" w14:anchorId="20E5C92E">
          <v:shape id="_x0000_i1030" type="#_x0000_t75" style="width:451.3pt;height:200.2pt" o:ole="">
            <v:imagedata r:id="rId119" o:title=""/>
          </v:shape>
          <o:OLEObject Type="Embed" ProgID="Word.OpenDocumentText.12" ShapeID="_x0000_i1030" DrawAspect="Content" ObjectID="_1555332321" r:id="rId120"/>
        </w:object>
      </w:r>
    </w:p>
    <w:p w14:paraId="10CCFBAD" w14:textId="1E814F7B" w:rsidR="0038449E" w:rsidRDefault="0038449E" w:rsidP="00796A20"/>
    <w:bookmarkStart w:id="273" w:name="_MON_1554591961"/>
    <w:bookmarkEnd w:id="273"/>
    <w:p w14:paraId="61D2E079" w14:textId="7799ABC4" w:rsidR="0038449E" w:rsidRDefault="007F6B92" w:rsidP="00796A20">
      <w:r>
        <w:object w:dxaOrig="9026" w:dyaOrig="5562" w14:anchorId="77EA1A4A">
          <v:shape id="_x0000_i1031" type="#_x0000_t75" style="width:451.3pt;height:278.4pt" o:ole="">
            <v:imagedata r:id="rId121" o:title=""/>
          </v:shape>
          <o:OLEObject Type="Embed" ProgID="Word.OpenDocumentText.12" ShapeID="_x0000_i1031" DrawAspect="Content" ObjectID="_1555332322" r:id="rId122"/>
        </w:object>
      </w:r>
    </w:p>
    <w:p w14:paraId="5D5F7137" w14:textId="252D1DF2" w:rsidR="007F6B92" w:rsidRDefault="007F6B92" w:rsidP="00796A20"/>
    <w:bookmarkStart w:id="274" w:name="_MON_1554591996"/>
    <w:bookmarkEnd w:id="274"/>
    <w:p w14:paraId="4EE29033" w14:textId="7D862B70" w:rsidR="007F6B92" w:rsidRDefault="007F6B92" w:rsidP="00796A20">
      <w:r>
        <w:object w:dxaOrig="9026" w:dyaOrig="9121" w14:anchorId="3E54F505">
          <v:shape id="_x0000_i1032" type="#_x0000_t75" style="width:451.3pt;height:456.05pt" o:ole="">
            <v:imagedata r:id="rId123" o:title=""/>
          </v:shape>
          <o:OLEObject Type="Embed" ProgID="Word.OpenDocumentText.12" ShapeID="_x0000_i1032" DrawAspect="Content" ObjectID="_1555332323" r:id="rId124"/>
        </w:object>
      </w:r>
    </w:p>
    <w:p w14:paraId="1F3D523D" w14:textId="5F255A4E" w:rsidR="007F6B92" w:rsidRDefault="007F6B92" w:rsidP="00796A20"/>
    <w:bookmarkStart w:id="275" w:name="_MON_1554592053"/>
    <w:bookmarkEnd w:id="275"/>
    <w:p w14:paraId="37064F6F" w14:textId="71AC603A" w:rsidR="007F6B92" w:rsidRDefault="007F6B92" w:rsidP="00796A20">
      <w:r>
        <w:object w:dxaOrig="9026" w:dyaOrig="9121" w14:anchorId="106296CB">
          <v:shape id="_x0000_i1033" type="#_x0000_t75" style="width:451.3pt;height:456.05pt" o:ole="">
            <v:imagedata r:id="rId125" o:title=""/>
          </v:shape>
          <o:OLEObject Type="Embed" ProgID="Word.OpenDocumentText.12" ShapeID="_x0000_i1033" DrawAspect="Content" ObjectID="_1555332324" r:id="rId126"/>
        </w:object>
      </w:r>
    </w:p>
    <w:p w14:paraId="7CF4843B" w14:textId="1EF45D38" w:rsidR="007F6B92" w:rsidRDefault="007F6B92" w:rsidP="00796A20"/>
    <w:bookmarkStart w:id="276" w:name="_MON_1554592105"/>
    <w:bookmarkEnd w:id="276"/>
    <w:p w14:paraId="1FA8E22C" w14:textId="604890CB" w:rsidR="007F6B92" w:rsidRDefault="007F6B92" w:rsidP="00796A20">
      <w:r>
        <w:object w:dxaOrig="9026" w:dyaOrig="4227" w14:anchorId="3F024614">
          <v:shape id="_x0000_i1034" type="#_x0000_t75" style="width:451.3pt;height:211.55pt" o:ole="">
            <v:imagedata r:id="rId127" o:title=""/>
          </v:shape>
          <o:OLEObject Type="Embed" ProgID="Word.OpenDocumentText.12" ShapeID="_x0000_i1034" DrawAspect="Content" ObjectID="_1555332325" r:id="rId128"/>
        </w:object>
      </w:r>
    </w:p>
    <w:p w14:paraId="5AE7931C" w14:textId="79BE7824" w:rsidR="007F6B92" w:rsidRDefault="007F6B92" w:rsidP="00796A20"/>
    <w:bookmarkStart w:id="277" w:name="_MON_1554592133"/>
    <w:bookmarkEnd w:id="277"/>
    <w:p w14:paraId="1B13F2DE" w14:textId="18285C25" w:rsidR="007F6B92" w:rsidRDefault="007F6B92" w:rsidP="00796A20">
      <w:r>
        <w:object w:dxaOrig="9026" w:dyaOrig="2225" w14:anchorId="4B181791">
          <v:shape id="_x0000_i1035" type="#_x0000_t75" style="width:451.3pt;height:111.05pt" o:ole="">
            <v:imagedata r:id="rId129" o:title=""/>
          </v:shape>
          <o:OLEObject Type="Embed" ProgID="Word.OpenDocumentText.12" ShapeID="_x0000_i1035" DrawAspect="Content" ObjectID="_1555332326" r:id="rId130"/>
        </w:object>
      </w:r>
    </w:p>
    <w:p w14:paraId="5F63C524" w14:textId="4CE8145D" w:rsidR="007F6B92" w:rsidRDefault="007F6B92" w:rsidP="00796A20"/>
    <w:bookmarkStart w:id="278" w:name="_MON_1554592619"/>
    <w:bookmarkEnd w:id="278"/>
    <w:p w14:paraId="7E621244" w14:textId="43AD3C39" w:rsidR="007F6B92" w:rsidRDefault="00F26ECA" w:rsidP="00796A20">
      <w:r>
        <w:object w:dxaOrig="9026" w:dyaOrig="2225" w14:anchorId="7EE53D65">
          <v:shape id="_x0000_i1036" type="#_x0000_t75" style="width:451.3pt;height:111.05pt" o:ole="">
            <v:imagedata r:id="rId131" o:title=""/>
          </v:shape>
          <o:OLEObject Type="Embed" ProgID="Word.OpenDocumentText.12" ShapeID="_x0000_i1036" DrawAspect="Content" ObjectID="_1555332327" r:id="rId132"/>
        </w:object>
      </w:r>
    </w:p>
    <w:p w14:paraId="67EC2634" w14:textId="7ED82580" w:rsidR="00F26ECA" w:rsidRDefault="00F26ECA" w:rsidP="00796A20"/>
    <w:bookmarkStart w:id="279" w:name="_MON_1554592641"/>
    <w:bookmarkEnd w:id="279"/>
    <w:p w14:paraId="45238C5F" w14:textId="089B1432" w:rsidR="00F26ECA" w:rsidRDefault="00F26ECA" w:rsidP="00796A20">
      <w:r>
        <w:object w:dxaOrig="9026" w:dyaOrig="3337" w14:anchorId="33BA17D4">
          <v:shape id="_x0000_i1037" type="#_x0000_t75" style="width:451.3pt;height:166.5pt" o:ole="">
            <v:imagedata r:id="rId133" o:title=""/>
          </v:shape>
          <o:OLEObject Type="Embed" ProgID="Word.OpenDocumentText.12" ShapeID="_x0000_i1037" DrawAspect="Content" ObjectID="_1555332328" r:id="rId134"/>
        </w:object>
      </w:r>
    </w:p>
    <w:p w14:paraId="40627F29" w14:textId="14BB013E" w:rsidR="00F26ECA" w:rsidRDefault="00F26ECA" w:rsidP="00796A20"/>
    <w:bookmarkStart w:id="280" w:name="_MON_1554592671"/>
    <w:bookmarkEnd w:id="280"/>
    <w:p w14:paraId="652B5C92" w14:textId="3153CBB0" w:rsidR="00F26ECA" w:rsidRDefault="00F26ECA" w:rsidP="00796A20">
      <w:r>
        <w:object w:dxaOrig="9026" w:dyaOrig="2400" w14:anchorId="2E182E1A">
          <v:shape id="_x0000_i1038" type="#_x0000_t75" style="width:451.3pt;height:120pt" o:ole="">
            <v:imagedata r:id="rId135" o:title=""/>
          </v:shape>
          <o:OLEObject Type="Embed" ProgID="Word.OpenDocumentText.12" ShapeID="_x0000_i1038" DrawAspect="Content" ObjectID="_1555332329" r:id="rId136"/>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81" w:name="_Ref481573451"/>
      <w:bookmarkStart w:id="282" w:name="_Toc481590237"/>
      <w:r>
        <w:lastRenderedPageBreak/>
        <w:t>Polygon Tessellation Code</w:t>
      </w:r>
      <w:bookmarkEnd w:id="281"/>
      <w:bookmarkEnd w:id="282"/>
    </w:p>
    <w:bookmarkStart w:id="283" w:name="_MON_1554592832"/>
    <w:bookmarkEnd w:id="283"/>
    <w:p w14:paraId="1A8DF3EA" w14:textId="496D4EB1" w:rsidR="00571512" w:rsidRDefault="000C75D9" w:rsidP="00571512">
      <w:r>
        <w:object w:dxaOrig="9026" w:dyaOrig="7342" w14:anchorId="70715292">
          <v:shape id="_x0000_i1039" type="#_x0000_t75" style="width:451.3pt;height:366.75pt" o:ole="">
            <v:imagedata r:id="rId137" o:title=""/>
          </v:shape>
          <o:OLEObject Type="Embed" ProgID="Word.OpenDocumentText.12" ShapeID="_x0000_i1039" DrawAspect="Content" ObjectID="_1555332330" r:id="rId138"/>
        </w:object>
      </w:r>
    </w:p>
    <w:p w14:paraId="0170B937" w14:textId="7F11306C" w:rsidR="000C75D9" w:rsidRDefault="000C75D9" w:rsidP="00571512"/>
    <w:bookmarkStart w:id="284" w:name="_MON_1554594064"/>
    <w:bookmarkEnd w:id="284"/>
    <w:p w14:paraId="517BA0EF" w14:textId="5477CD52" w:rsidR="000C75D9" w:rsidRDefault="000C75D9" w:rsidP="00571512">
      <w:r>
        <w:object w:dxaOrig="9026" w:dyaOrig="3115" w14:anchorId="3BBFDB4F">
          <v:shape id="_x0000_i1040" type="#_x0000_t75" style="width:451.3pt;height:156.05pt" o:ole="">
            <v:imagedata r:id="rId139" o:title=""/>
          </v:shape>
          <o:OLEObject Type="Embed" ProgID="Word.OpenDocumentText.12" ShapeID="_x0000_i1040" DrawAspect="Content" ObjectID="_1555332331" r:id="rId140"/>
        </w:object>
      </w:r>
    </w:p>
    <w:p w14:paraId="130C9A4F" w14:textId="50EBA4DE" w:rsidR="000C75D9" w:rsidRDefault="000C75D9" w:rsidP="00571512"/>
    <w:bookmarkStart w:id="285" w:name="_MON_1554594094"/>
    <w:bookmarkEnd w:id="285"/>
    <w:p w14:paraId="7B20B3D5" w14:textId="0D1DB5BC" w:rsidR="000C75D9" w:rsidRDefault="000C75D9" w:rsidP="00571512">
      <w:r>
        <w:object w:dxaOrig="9026" w:dyaOrig="5339" w14:anchorId="25B82ABA">
          <v:shape id="_x0000_i1041" type="#_x0000_t75" style="width:451.3pt;height:266.95pt" o:ole="">
            <v:imagedata r:id="rId141" o:title=""/>
          </v:shape>
          <o:OLEObject Type="Embed" ProgID="Word.OpenDocumentText.12" ShapeID="_x0000_i1041" DrawAspect="Content" ObjectID="_1555332332" r:id="rId142"/>
        </w:object>
      </w:r>
    </w:p>
    <w:p w14:paraId="47D1A498" w14:textId="3F1BD2EF" w:rsidR="000C75D9" w:rsidRDefault="000C75D9" w:rsidP="00571512"/>
    <w:bookmarkStart w:id="286" w:name="_MON_1554594124"/>
    <w:bookmarkEnd w:id="286"/>
    <w:p w14:paraId="2977EA66" w14:textId="0F05609E" w:rsidR="000C75D9" w:rsidRDefault="000C75D9" w:rsidP="00571512">
      <w:r>
        <w:object w:dxaOrig="9026" w:dyaOrig="5784" w14:anchorId="35F4D8FC">
          <v:shape id="_x0000_i1042" type="#_x0000_t75" style="width:451.3pt;height:289.5pt" o:ole="">
            <v:imagedata r:id="rId143" o:title=""/>
          </v:shape>
          <o:OLEObject Type="Embed" ProgID="Word.OpenDocumentText.12" ShapeID="_x0000_i1042" DrawAspect="Content" ObjectID="_1555332333" r:id="rId144"/>
        </w:object>
      </w:r>
    </w:p>
    <w:p w14:paraId="5C5834F6" w14:textId="5DE8B14E" w:rsidR="000C75D9" w:rsidRDefault="000C75D9" w:rsidP="00571512"/>
    <w:bookmarkStart w:id="287" w:name="_MON_1554594152"/>
    <w:bookmarkEnd w:id="287"/>
    <w:p w14:paraId="42E6D3E1" w14:textId="7565B2B4" w:rsidR="000C75D9" w:rsidRDefault="000C75D9" w:rsidP="00571512">
      <w:r>
        <w:object w:dxaOrig="9026" w:dyaOrig="9566" w14:anchorId="1A940255">
          <v:shape id="_x0000_i1043" type="#_x0000_t75" style="width:451.3pt;height:478.3pt" o:ole="">
            <v:imagedata r:id="rId145" o:title=""/>
          </v:shape>
          <o:OLEObject Type="Embed" ProgID="Word.OpenDocumentText.12" ShapeID="_x0000_i1043" DrawAspect="Content" ObjectID="_1555332334" r:id="rId146"/>
        </w:object>
      </w:r>
    </w:p>
    <w:p w14:paraId="59858A44" w14:textId="379C8FDF" w:rsidR="000C75D9" w:rsidRDefault="000C75D9" w:rsidP="00571512"/>
    <w:bookmarkStart w:id="288" w:name="_MON_1554594182"/>
    <w:bookmarkEnd w:id="288"/>
    <w:p w14:paraId="0C482EF0" w14:textId="3A64A464" w:rsidR="000C75D9" w:rsidRDefault="000C75D9" w:rsidP="00571512">
      <w:r>
        <w:object w:dxaOrig="9026" w:dyaOrig="7342" w14:anchorId="3A4F6252">
          <v:shape id="_x0000_i1044" type="#_x0000_t75" style="width:451.3pt;height:366.75pt" o:ole="">
            <v:imagedata r:id="rId147" o:title=""/>
          </v:shape>
          <o:OLEObject Type="Embed" ProgID="Word.OpenDocumentText.12" ShapeID="_x0000_i1044" DrawAspect="Content" ObjectID="_1555332335" r:id="rId148"/>
        </w:object>
      </w:r>
    </w:p>
    <w:p w14:paraId="420373C2" w14:textId="3F84E5A6" w:rsidR="00633C3B" w:rsidRDefault="00633C3B" w:rsidP="00571512"/>
    <w:bookmarkStart w:id="289" w:name="_MON_1554594220"/>
    <w:bookmarkEnd w:id="289"/>
    <w:p w14:paraId="686AE23A" w14:textId="1FC3660E" w:rsidR="00633C3B" w:rsidRDefault="00633C3B" w:rsidP="00571512">
      <w:r>
        <w:object w:dxaOrig="9026" w:dyaOrig="2844" w14:anchorId="34136DA1">
          <v:shape id="_x0000_i1045" type="#_x0000_t75" style="width:451.3pt;height:142.5pt" o:ole="">
            <v:imagedata r:id="rId149" o:title=""/>
          </v:shape>
          <o:OLEObject Type="Embed" ProgID="Word.OpenDocumentText.12" ShapeID="_x0000_i1045" DrawAspect="Content" ObjectID="_1555332336" r:id="rId150"/>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90" w:name="_Ref481580077"/>
      <w:bookmarkStart w:id="291" w:name="_Toc481590238"/>
      <w:r>
        <w:lastRenderedPageBreak/>
        <w:t>Wandering Code</w:t>
      </w:r>
      <w:bookmarkEnd w:id="290"/>
      <w:bookmarkEnd w:id="291"/>
    </w:p>
    <w:bookmarkStart w:id="292" w:name="_MON_1554594319"/>
    <w:bookmarkEnd w:id="292"/>
    <w:p w14:paraId="2EABB981" w14:textId="0327B52F" w:rsidR="00571512" w:rsidRDefault="006B2E59" w:rsidP="00571512">
      <w:r>
        <w:object w:dxaOrig="9026" w:dyaOrig="3337" w14:anchorId="183A5160">
          <v:shape id="_x0000_i1046" type="#_x0000_t75" style="width:451.3pt;height:166.5pt" o:ole="">
            <v:imagedata r:id="rId151" o:title=""/>
          </v:shape>
          <o:OLEObject Type="Embed" ProgID="Word.OpenDocumentText.12" ShapeID="_x0000_i1046" DrawAspect="Content" ObjectID="_1555332337" r:id="rId152"/>
        </w:object>
      </w:r>
    </w:p>
    <w:p w14:paraId="255E8459" w14:textId="14778DDD" w:rsidR="006B2E59" w:rsidRDefault="006B2E59" w:rsidP="00571512"/>
    <w:bookmarkStart w:id="293" w:name="_MON_1554596005"/>
    <w:bookmarkEnd w:id="293"/>
    <w:p w14:paraId="498A152D" w14:textId="346E30D7" w:rsidR="006B2E59" w:rsidRDefault="006B2E59" w:rsidP="00571512">
      <w:r>
        <w:object w:dxaOrig="9026" w:dyaOrig="11124" w14:anchorId="5306F279">
          <v:shape id="_x0000_i1047" type="#_x0000_t75" style="width:451.3pt;height:556.75pt" o:ole="">
            <v:imagedata r:id="rId153" o:title=""/>
          </v:shape>
          <o:OLEObject Type="Embed" ProgID="Word.OpenDocumentText.12" ShapeID="_x0000_i1047" DrawAspect="Content" ObjectID="_1555332338" r:id="rId154"/>
        </w:object>
      </w:r>
    </w:p>
    <w:p w14:paraId="02548565" w14:textId="5F7BDCFB" w:rsidR="006B2E59" w:rsidRDefault="006B2E59" w:rsidP="00571512"/>
    <w:bookmarkStart w:id="294" w:name="_MON_1554596039"/>
    <w:bookmarkEnd w:id="294"/>
    <w:p w14:paraId="2DD96652" w14:textId="4AE78252" w:rsidR="006B2E59" w:rsidRDefault="00D220CD" w:rsidP="00571512">
      <w:r>
        <w:object w:dxaOrig="9026" w:dyaOrig="2892" w14:anchorId="5396D5F3">
          <v:shape id="_x0000_i1048" type="#_x0000_t75" style="width:451.3pt;height:144.75pt" o:ole="">
            <v:imagedata r:id="rId155" o:title=""/>
          </v:shape>
          <o:OLEObject Type="Embed" ProgID="Word.OpenDocumentText.12" ShapeID="_x0000_i1048" DrawAspect="Content" ObjectID="_1555332339" r:id="rId156"/>
        </w:object>
      </w:r>
    </w:p>
    <w:p w14:paraId="2E7F4F3E" w14:textId="5B43A211" w:rsidR="00D220CD" w:rsidRDefault="00D220CD" w:rsidP="00571512"/>
    <w:bookmarkStart w:id="295" w:name="_MON_1554596080"/>
    <w:bookmarkEnd w:id="295"/>
    <w:p w14:paraId="4CAD402A" w14:textId="0CA407D4" w:rsidR="00D220CD" w:rsidRDefault="00D220CD" w:rsidP="00571512">
      <w:r>
        <w:object w:dxaOrig="9026" w:dyaOrig="5784" w14:anchorId="0D4727D9">
          <v:shape id="_x0000_i1049" type="#_x0000_t75" style="width:451.3pt;height:289.5pt" o:ole="">
            <v:imagedata r:id="rId157" o:title=""/>
          </v:shape>
          <o:OLEObject Type="Embed" ProgID="Word.OpenDocumentText.12" ShapeID="_x0000_i1049" DrawAspect="Content" ObjectID="_1555332340" r:id="rId158"/>
        </w:object>
      </w:r>
    </w:p>
    <w:p w14:paraId="0BCCFD33" w14:textId="4D4CEE64" w:rsidR="00D220CD" w:rsidRDefault="00D220CD" w:rsidP="00571512"/>
    <w:bookmarkStart w:id="296" w:name="_MON_1554596111"/>
    <w:bookmarkEnd w:id="296"/>
    <w:p w14:paraId="41957950" w14:textId="4D38E604" w:rsidR="00D220CD" w:rsidRDefault="00D220CD" w:rsidP="00571512">
      <w:r>
        <w:object w:dxaOrig="9026" w:dyaOrig="5339" w14:anchorId="318D81B9">
          <v:shape id="_x0000_i1050" type="#_x0000_t75" style="width:451.3pt;height:266.95pt" o:ole="">
            <v:imagedata r:id="rId159" o:title=""/>
          </v:shape>
          <o:OLEObject Type="Embed" ProgID="Word.OpenDocumentText.12" ShapeID="_x0000_i1050" DrawAspect="Content" ObjectID="_1555332341" r:id="rId160"/>
        </w:object>
      </w:r>
    </w:p>
    <w:p w14:paraId="1ADCFA1A" w14:textId="4CA17764" w:rsidR="00D220CD" w:rsidRDefault="00D220CD" w:rsidP="00571512"/>
    <w:bookmarkStart w:id="297" w:name="_MON_1554596187"/>
    <w:bookmarkEnd w:id="297"/>
    <w:p w14:paraId="696E1D3A" w14:textId="2A7D8E10" w:rsidR="00D220CD" w:rsidRDefault="00D220CD" w:rsidP="00571512">
      <w:r>
        <w:object w:dxaOrig="9026" w:dyaOrig="9074" w14:anchorId="7B793DD5">
          <v:shape id="_x0000_i1051" type="#_x0000_t75" style="width:451.3pt;height:453.7pt" o:ole="">
            <v:imagedata r:id="rId161" o:title=""/>
          </v:shape>
          <o:OLEObject Type="Embed" ProgID="Word.OpenDocumentText.12" ShapeID="_x0000_i1051" DrawAspect="Content" ObjectID="_1555332342" r:id="rId162"/>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98" w:name="_Ref480254127"/>
      <w:bookmarkStart w:id="299" w:name="_Ref480254136"/>
      <w:bookmarkStart w:id="300" w:name="_Toc481590239"/>
      <w:r>
        <w:lastRenderedPageBreak/>
        <w:t>Initial</w:t>
      </w:r>
      <w:r w:rsidR="0027432F">
        <w:t xml:space="preserve"> </w:t>
      </w:r>
      <w:r w:rsidR="00954FD2">
        <w:t>Task List</w:t>
      </w:r>
      <w:bookmarkEnd w:id="298"/>
      <w:bookmarkEnd w:id="299"/>
      <w:bookmarkEnd w:id="300"/>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Create a main menu for the game that will be displayed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301" w:name="_Ref472279442"/>
      <w:bookmarkStart w:id="302"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303" w:name="_Ref480254189"/>
      <w:bookmarkStart w:id="304" w:name="_Toc481590240"/>
      <w:r>
        <w:lastRenderedPageBreak/>
        <w:t>Initial</w:t>
      </w:r>
      <w:r w:rsidR="00942459">
        <w:t xml:space="preserve"> </w:t>
      </w:r>
      <w:r w:rsidR="006C03B7">
        <w:t>Time Plan</w:t>
      </w:r>
      <w:bookmarkEnd w:id="301"/>
      <w:bookmarkEnd w:id="302"/>
      <w:bookmarkEnd w:id="303"/>
      <w:bookmarkEnd w:id="304"/>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305" w:name="_Ref481529471"/>
      <w:bookmarkStart w:id="306" w:name="_Toc481590241"/>
      <w:r>
        <w:lastRenderedPageBreak/>
        <w:t>Interim</w:t>
      </w:r>
      <w:r w:rsidR="00B9784E">
        <w:t xml:space="preserve"> Task List</w:t>
      </w:r>
      <w:bookmarkEnd w:id="305"/>
      <w:bookmarkEnd w:id="306"/>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Create a main menu for the game that will be displayed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307" w:name="_Ref481529480"/>
      <w:bookmarkStart w:id="308" w:name="_Toc481590242"/>
      <w:r>
        <w:lastRenderedPageBreak/>
        <w:t>Interim</w:t>
      </w:r>
      <w:r w:rsidR="00B9784E">
        <w:t xml:space="preserve"> Time Plan</w:t>
      </w:r>
      <w:bookmarkEnd w:id="307"/>
      <w:bookmarkEnd w:id="308"/>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309" w:name="_Ref472282892"/>
      <w:bookmarkStart w:id="310" w:name="_Toc481590243"/>
      <w:r>
        <w:lastRenderedPageBreak/>
        <w:t>Risk Analysis</w:t>
      </w:r>
      <w:bookmarkEnd w:id="309"/>
      <w:bookmarkEnd w:id="310"/>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311" w:name="_Toc481590244"/>
      <w:r>
        <w:lastRenderedPageBreak/>
        <w:t>Acknowledgements</w:t>
      </w:r>
      <w:bookmarkEnd w:id="311"/>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312" w:name="_Toc481590245"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312"/>
        </w:p>
        <w:sdt>
          <w:sdtPr>
            <w:id w:val="-573587230"/>
            <w:bibliography/>
          </w:sdtPr>
          <w:sdtContent>
            <w:p w14:paraId="4434D93A" w14:textId="77777777" w:rsidR="002B595D" w:rsidRDefault="00012F29" w:rsidP="002B595D">
              <w:pPr>
                <w:pStyle w:val="Bibliography"/>
                <w:rPr>
                  <w:noProof/>
                  <w:sz w:val="24"/>
                  <w:szCs w:val="24"/>
                </w:rPr>
              </w:pPr>
              <w:r w:rsidRPr="00440A7F">
                <w:fldChar w:fldCharType="begin"/>
              </w:r>
              <w:r w:rsidRPr="00440A7F">
                <w:instrText xml:space="preserve"> BIBLIOGRAPHY </w:instrText>
              </w:r>
              <w:r w:rsidRPr="00440A7F">
                <w:fldChar w:fldCharType="separate"/>
              </w:r>
              <w:r w:rsidR="002B595D">
                <w:rPr>
                  <w:noProof/>
                </w:rPr>
                <w:t xml:space="preserve">Ackermann, F., 1994. PRACTICAL EXPERIENCE WITH GPS SUPPORTED AERIAL TRIANGULATION. </w:t>
              </w:r>
              <w:r w:rsidR="002B595D">
                <w:rPr>
                  <w:i/>
                  <w:iCs/>
                  <w:noProof/>
                </w:rPr>
                <w:t xml:space="preserve">The Photogrammetric Record, </w:t>
              </w:r>
              <w:r w:rsidR="002B595D">
                <w:rPr>
                  <w:noProof/>
                </w:rPr>
                <w:t>14(84), pp. 860-874.</w:t>
              </w:r>
            </w:p>
            <w:p w14:paraId="3A7E67A1" w14:textId="77777777" w:rsidR="002B595D" w:rsidRDefault="002B595D" w:rsidP="002B595D">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1E5A5200" w14:textId="77777777" w:rsidR="002B595D" w:rsidRDefault="002B595D" w:rsidP="002B595D">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0A087A8F" w14:textId="77777777" w:rsidR="002B595D" w:rsidRDefault="002B595D" w:rsidP="002B595D">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0252680A" w14:textId="77777777" w:rsidR="002B595D" w:rsidRDefault="002B595D" w:rsidP="002B595D">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2E6E01EE" w14:textId="77777777" w:rsidR="002B595D" w:rsidRDefault="002B595D" w:rsidP="002B595D">
              <w:pPr>
                <w:pStyle w:val="Bibliography"/>
                <w:rPr>
                  <w:noProof/>
                </w:rPr>
              </w:pPr>
              <w:r>
                <w:rPr>
                  <w:noProof/>
                </w:rPr>
                <w:t xml:space="preserve">Baccelli, F., Mathieu, F., Norros, I. &amp; Varloot, R., 2013. </w:t>
              </w:r>
              <w:r>
                <w:rPr>
                  <w:i/>
                  <w:iCs/>
                  <w:noProof/>
                </w:rPr>
                <w:t xml:space="preserve">Can P2P Networks be Super-Scalable. </w:t>
              </w:r>
              <w:r>
                <w:rPr>
                  <w:noProof/>
                </w:rPr>
                <w:t xml:space="preserve">[Online] </w:t>
              </w:r>
              <w:r>
                <w:rPr>
                  <w:noProof/>
                </w:rPr>
                <w:br/>
                <w:t xml:space="preserve">Available at: </w:t>
              </w:r>
              <w:r>
                <w:rPr>
                  <w:noProof/>
                  <w:u w:val="single"/>
                </w:rPr>
                <w:t>https://arxiv.org/pdf/1304.6489.pdf</w:t>
              </w:r>
              <w:r>
                <w:rPr>
                  <w:noProof/>
                </w:rPr>
                <w:br/>
                <w:t>[Accessed 14 November 2016].</w:t>
              </w:r>
            </w:p>
            <w:p w14:paraId="4D4CC714" w14:textId="77777777" w:rsidR="002B595D" w:rsidRDefault="002B595D" w:rsidP="002B595D">
              <w:pPr>
                <w:pStyle w:val="Bibliography"/>
                <w:rPr>
                  <w:noProof/>
                </w:rPr>
              </w:pPr>
              <w:r>
                <w:rPr>
                  <w:noProof/>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157E1CEA" w14:textId="77777777" w:rsidR="002B595D" w:rsidRDefault="002B595D" w:rsidP="002B595D">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2227FDE6" w14:textId="77777777" w:rsidR="002B595D" w:rsidRDefault="002B595D" w:rsidP="002B595D">
              <w:pPr>
                <w:pStyle w:val="Bibliography"/>
                <w:rPr>
                  <w:noProof/>
                </w:rPr>
              </w:pPr>
              <w:r>
                <w:rPr>
                  <w:noProof/>
                </w:rPr>
                <w:t xml:space="preserve">Bernstein, P. A. &amp; Goodman, N., 1981. Concurrency Control in Distributed Database Systems. </w:t>
              </w:r>
              <w:r>
                <w:rPr>
                  <w:i/>
                  <w:iCs/>
                  <w:noProof/>
                </w:rPr>
                <w:t xml:space="preserve">ACM Computing Surveys, </w:t>
              </w:r>
              <w:r>
                <w:rPr>
                  <w:noProof/>
                </w:rPr>
                <w:t>13(2), pp. 185-221.</w:t>
              </w:r>
            </w:p>
            <w:p w14:paraId="73441F91" w14:textId="77777777" w:rsidR="002B595D" w:rsidRDefault="002B595D" w:rsidP="002B595D">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177BF4AA" w14:textId="77777777" w:rsidR="002B595D" w:rsidRDefault="002B595D" w:rsidP="002B595D">
              <w:pPr>
                <w:pStyle w:val="Bibliography"/>
                <w:rPr>
                  <w:noProof/>
                </w:rPr>
              </w:pPr>
              <w:r>
                <w:rPr>
                  <w:noProof/>
                </w:rPr>
                <w:t xml:space="preserve">Crato, N., 2010. How GPS Works. In: </w:t>
              </w:r>
              <w:r>
                <w:rPr>
                  <w:i/>
                  <w:iCs/>
                  <w:noProof/>
                </w:rPr>
                <w:t xml:space="preserve">Figuring it </w:t>
              </w:r>
              <w:r>
                <w:rPr>
                  <w:i/>
                  <w:iCs/>
                  <w:noProof/>
                </w:rPr>
                <w:lastRenderedPageBreak/>
                <w:t xml:space="preserve">Out. </w:t>
              </w:r>
              <w:r>
                <w:rPr>
                  <w:noProof/>
                </w:rPr>
                <w:t>Lisboa: Springer-Verlag Berlin Heidelberg, pp. 49-52.</w:t>
              </w:r>
            </w:p>
            <w:p w14:paraId="0965E252" w14:textId="77777777" w:rsidR="002B595D" w:rsidRDefault="002B595D" w:rsidP="002B595D">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24A81EFC" w14:textId="77777777" w:rsidR="002B595D" w:rsidRDefault="002B595D" w:rsidP="002B595D">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60B9700D" w14:textId="77777777" w:rsidR="002B595D" w:rsidRDefault="002B595D" w:rsidP="002B595D">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450CA001" w14:textId="77777777" w:rsidR="002B595D" w:rsidRDefault="002B595D" w:rsidP="002B595D">
              <w:pPr>
                <w:pStyle w:val="Bibliography"/>
                <w:rPr>
                  <w:noProof/>
                </w:rPr>
              </w:pPr>
              <w:r>
                <w:rPr>
                  <w:noProof/>
                </w:rPr>
                <w:t xml:space="preserve">Farcic, V., 2014. </w:t>
              </w:r>
              <w:r>
                <w:rPr>
                  <w:i/>
                  <w:iCs/>
                  <w:noProof/>
                </w:rPr>
                <w:t xml:space="preserve">Software Development Models: Iterative and Incremental Development. </w:t>
              </w:r>
              <w:r>
                <w:rPr>
                  <w:noProof/>
                </w:rPr>
                <w:t xml:space="preserve">[Online] </w:t>
              </w:r>
              <w:r>
                <w:rPr>
                  <w:noProof/>
                </w:rPr>
                <w:br/>
                <w:t xml:space="preserve">Available at: </w:t>
              </w:r>
              <w:r>
                <w:rPr>
                  <w:noProof/>
                  <w:u w:val="single"/>
                </w:rPr>
                <w:t>https://technologyconversations.com/2014/01/21/software-development-models-iterative-and-incremental-development/</w:t>
              </w:r>
              <w:r>
                <w:rPr>
                  <w:noProof/>
                </w:rPr>
                <w:br/>
                <w:t>[Accessed 2 May 2017].</w:t>
              </w:r>
            </w:p>
            <w:p w14:paraId="106314D1" w14:textId="77777777" w:rsidR="002B595D" w:rsidRDefault="002B595D" w:rsidP="002B595D">
              <w:pPr>
                <w:pStyle w:val="Bibliography"/>
                <w:rPr>
                  <w:noProof/>
                </w:rPr>
              </w:pPr>
              <w:r>
                <w:rPr>
                  <w:noProof/>
                </w:rPr>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44225038" w14:textId="77777777" w:rsidR="002B595D" w:rsidRDefault="002B595D" w:rsidP="002B595D">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736C5A51" w14:textId="77777777" w:rsidR="002B595D" w:rsidRDefault="002B595D" w:rsidP="002B595D">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1ED1DDCC" w14:textId="77777777" w:rsidR="002B595D" w:rsidRDefault="002B595D" w:rsidP="002B595D">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7436A510" w14:textId="77777777" w:rsidR="002B595D" w:rsidRDefault="002B595D" w:rsidP="002B595D">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6F673B5D" w14:textId="77777777" w:rsidR="002B595D" w:rsidRDefault="002B595D" w:rsidP="002B595D">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665D55FE" w14:textId="77777777" w:rsidR="002B595D" w:rsidRDefault="002B595D" w:rsidP="002B595D">
              <w:pPr>
                <w:pStyle w:val="Bibliography"/>
                <w:rPr>
                  <w:noProof/>
                </w:rPr>
              </w:pPr>
              <w:r>
                <w:rPr>
                  <w:noProof/>
                </w:rPr>
                <w:t xml:space="preserve">Howcroft, D. &amp; Carroll, J., 2000. </w:t>
              </w:r>
              <w:r>
                <w:rPr>
                  <w:i/>
                  <w:iCs/>
                  <w:noProof/>
                </w:rPr>
                <w:t xml:space="preserve">A Proposed Methodology for Web Development. </w:t>
              </w:r>
              <w:r>
                <w:rPr>
                  <w:noProof/>
                </w:rPr>
                <w:t>Salford, European Conference on Information Systems.</w:t>
              </w:r>
            </w:p>
            <w:p w14:paraId="25B8F12E" w14:textId="77777777" w:rsidR="002B595D" w:rsidRDefault="002B595D" w:rsidP="002B595D">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43092782" w14:textId="77777777" w:rsidR="002B595D" w:rsidRDefault="002B595D" w:rsidP="002B595D">
              <w:pPr>
                <w:pStyle w:val="Bibliography"/>
                <w:rPr>
                  <w:noProof/>
                </w:rPr>
              </w:pPr>
              <w:r>
                <w:rPr>
                  <w:noProof/>
                </w:rPr>
                <w:t xml:space="preserve">IBM, n.d. </w:t>
              </w:r>
              <w:r>
                <w:rPr>
                  <w:i/>
                  <w:iCs/>
                  <w:noProof/>
                </w:rPr>
                <w:t xml:space="preserve">How the Watchdog application works. </w:t>
              </w:r>
              <w:r>
                <w:rPr>
                  <w:noProof/>
                </w:rPr>
                <w:t xml:space="preserve">[Online] </w:t>
              </w:r>
              <w:r>
                <w:rPr>
                  <w:noProof/>
                </w:rPr>
                <w:br/>
                <w:t xml:space="preserve">Available at: </w:t>
              </w:r>
              <w:r>
                <w:rPr>
                  <w:noProof/>
                  <w:u w:val="single"/>
                </w:rPr>
                <w:t>https://www.ibm.com/support/knowledgecenter/en/SSPK3V_6.3.0/com.ibm.swg.im.soliddb.ha.doc/doc/s0000193.ho</w:t>
              </w:r>
              <w:r>
                <w:rPr>
                  <w:noProof/>
                  <w:u w:val="single"/>
                </w:rPr>
                <w:lastRenderedPageBreak/>
                <w:t>w.the.watchdog.application.works.html</w:t>
              </w:r>
              <w:r>
                <w:rPr>
                  <w:noProof/>
                </w:rPr>
                <w:br/>
                <w:t>[Accessed 30 April 2017].</w:t>
              </w:r>
            </w:p>
            <w:p w14:paraId="513D9019" w14:textId="77777777" w:rsidR="002B595D" w:rsidRDefault="002B595D" w:rsidP="002B595D">
              <w:pPr>
                <w:pStyle w:val="Bibliography"/>
                <w:rPr>
                  <w:noProof/>
                </w:rPr>
              </w:pPr>
              <w:r>
                <w:rPr>
                  <w:noProof/>
                </w:rPr>
                <w:t xml:space="preserve">IT Knowledge portal,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 May 2017].</w:t>
              </w:r>
            </w:p>
            <w:p w14:paraId="41CE022C" w14:textId="77777777" w:rsidR="002B595D" w:rsidRDefault="002B595D" w:rsidP="002B595D">
              <w:pPr>
                <w:pStyle w:val="Bibliography"/>
                <w:rPr>
                  <w:noProof/>
                </w:rPr>
              </w:pPr>
              <w:r>
                <w:rPr>
                  <w:noProof/>
                </w:rPr>
                <w:t xml:space="preserve">Jeremy, 2014. </w:t>
              </w:r>
              <w:r>
                <w:rPr>
                  <w:i/>
                  <w:iCs/>
                  <w:noProof/>
                </w:rPr>
                <w:t xml:space="preserve">Using Build Events in Visual Studio to Make Life Easier. </w:t>
              </w:r>
              <w:r>
                <w:rPr>
                  <w:noProof/>
                </w:rPr>
                <w:t xml:space="preserve">[Online] </w:t>
              </w:r>
              <w:r>
                <w:rPr>
                  <w:noProof/>
                </w:rPr>
                <w:br/>
                <w:t xml:space="preserve">Available at: </w:t>
              </w:r>
              <w:r>
                <w:rPr>
                  <w:noProof/>
                  <w:u w:val="single"/>
                </w:rPr>
                <w:t>https://jeremybytes.blogspot.co.uk/2014/02/using-build-events-in-visual-studio-to.html</w:t>
              </w:r>
              <w:r>
                <w:rPr>
                  <w:noProof/>
                </w:rPr>
                <w:br/>
                <w:t>[Accessed 29 April 2017].</w:t>
              </w:r>
            </w:p>
            <w:p w14:paraId="17362BD4" w14:textId="77777777" w:rsidR="002B595D" w:rsidRDefault="002B595D" w:rsidP="002B595D">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143C0F54" w14:textId="77777777" w:rsidR="002B595D" w:rsidRDefault="002B595D" w:rsidP="002B595D">
              <w:pPr>
                <w:pStyle w:val="Bibliography"/>
                <w:rPr>
                  <w:noProof/>
                </w:rPr>
              </w:pPr>
              <w:r>
                <w:rPr>
                  <w:noProof/>
                </w:rPr>
                <w:t xml:space="preserve">Larman, C. &amp; Basili, V., 2003. Iterative and incremental developments. a brief history. </w:t>
              </w:r>
              <w:r>
                <w:rPr>
                  <w:i/>
                  <w:iCs/>
                  <w:noProof/>
                </w:rPr>
                <w:t xml:space="preserve">Computer, </w:t>
              </w:r>
              <w:r>
                <w:rPr>
                  <w:noProof/>
                </w:rPr>
                <w:t>36(6), pp. 47-56.</w:t>
              </w:r>
            </w:p>
            <w:p w14:paraId="5F24BC8A" w14:textId="77777777" w:rsidR="002B595D" w:rsidRDefault="002B595D" w:rsidP="002B595D">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1F61EEB9" w14:textId="77777777" w:rsidR="002B595D" w:rsidRDefault="002B595D" w:rsidP="002B595D">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0B0FFAF7" w14:textId="77777777" w:rsidR="002B595D" w:rsidRDefault="002B595D" w:rsidP="002B595D">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7F1B7B57" w14:textId="77777777" w:rsidR="002B595D" w:rsidRDefault="002B595D" w:rsidP="002B595D">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5C57BFDA" w14:textId="77777777" w:rsidR="002B595D" w:rsidRDefault="002B595D" w:rsidP="002B595D">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2D67E2CA" w14:textId="77777777" w:rsidR="002B595D" w:rsidRDefault="002B595D" w:rsidP="002B595D">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05743C00" w14:textId="77777777" w:rsidR="002B595D" w:rsidRDefault="002B595D" w:rsidP="002B595D">
              <w:pPr>
                <w:pStyle w:val="Bibliography"/>
                <w:rPr>
                  <w:noProof/>
                </w:rPr>
              </w:pPr>
              <w:r>
                <w:rPr>
                  <w:noProof/>
                </w:rPr>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572E6C98" w14:textId="77777777" w:rsidR="002B595D" w:rsidRDefault="002B595D" w:rsidP="002B595D">
              <w:pPr>
                <w:pStyle w:val="Bibliography"/>
                <w:rPr>
                  <w:noProof/>
                </w:rPr>
              </w:pPr>
              <w:r>
                <w:rPr>
                  <w:noProof/>
                </w:rPr>
                <w:t xml:space="preserve">Noble, J., 2002. Visualising Objects: Abstraction, Encapsulation, Aliasing, and Ownership. In: S. Diehl, ed. </w:t>
              </w:r>
              <w:r>
                <w:rPr>
                  <w:i/>
                  <w:iCs/>
                  <w:noProof/>
                </w:rPr>
                <w:t xml:space="preserve">Software Visualization. </w:t>
              </w:r>
              <w:r>
                <w:rPr>
                  <w:noProof/>
                </w:rPr>
                <w:t>Wellington: Springer Berlin Heidelberg, pp. 58-72.</w:t>
              </w:r>
            </w:p>
            <w:p w14:paraId="2B08DD95" w14:textId="77777777" w:rsidR="002B595D" w:rsidRDefault="002B595D" w:rsidP="002B595D">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0E297938" w14:textId="77777777" w:rsidR="002B595D" w:rsidRDefault="002B595D" w:rsidP="002B595D">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681C15E2" w14:textId="77777777" w:rsidR="002B595D" w:rsidRDefault="002B595D" w:rsidP="002B595D">
              <w:pPr>
                <w:pStyle w:val="Bibliography"/>
                <w:rPr>
                  <w:noProof/>
                </w:rPr>
              </w:pPr>
              <w:r>
                <w:rPr>
                  <w:noProof/>
                </w:rPr>
                <w:t xml:space="preserve">Ordnance Survay, 2017. </w:t>
              </w:r>
              <w:r>
                <w:rPr>
                  <w:i/>
                  <w:iCs/>
                  <w:noProof/>
                </w:rPr>
                <w:t xml:space="preserve">GETTING OUTSIDE WITH POKEMON GO. </w:t>
              </w:r>
              <w:r>
                <w:rPr>
                  <w:noProof/>
                </w:rPr>
                <w:t>[Online]</w:t>
              </w:r>
              <w:r>
                <w:rPr>
                  <w:noProof/>
                </w:rPr>
                <w:lastRenderedPageBreak/>
                <w:t xml:space="preserve"> </w:t>
              </w:r>
              <w:r>
                <w:rPr>
                  <w:noProof/>
                </w:rPr>
                <w:br/>
                <w:t xml:space="preserve">Available at: </w:t>
              </w:r>
              <w:r>
                <w:rPr>
                  <w:noProof/>
                  <w:u w:val="single"/>
                </w:rPr>
                <w:t>https://www.ordnancesurvey.co.uk/getoutside/guides/getting-outside-with-pokemon-go/</w:t>
              </w:r>
              <w:r>
                <w:rPr>
                  <w:noProof/>
                </w:rPr>
                <w:br/>
                <w:t>[Accessed 20 April 2017].</w:t>
              </w:r>
            </w:p>
            <w:p w14:paraId="18807651" w14:textId="77777777" w:rsidR="002B595D" w:rsidRDefault="002B595D" w:rsidP="002B595D">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1347B488" w14:textId="77777777" w:rsidR="002B595D" w:rsidRDefault="002B595D" w:rsidP="002B595D">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40E5743D" w14:textId="77777777" w:rsidR="002B595D" w:rsidRDefault="002B595D" w:rsidP="002B595D">
              <w:pPr>
                <w:pStyle w:val="Bibliography"/>
                <w:rPr>
                  <w:noProof/>
                </w:rPr>
              </w:pPr>
              <w:r>
                <w:rPr>
                  <w:noProof/>
                </w:rPr>
                <w:t xml:space="preserve">Pilato, M., Collins-Sussman, B. &amp; Fitzpatrick, B., 2002. </w:t>
              </w:r>
              <w:r>
                <w:rPr>
                  <w:i/>
                  <w:iCs/>
                  <w:noProof/>
                </w:rPr>
                <w:t xml:space="preserve">Version Control with Subversion. </w:t>
              </w:r>
              <w:r>
                <w:rPr>
                  <w:noProof/>
                </w:rPr>
                <w:t>2nd ed. Sebastopol: O'Reily Media Inc.</w:t>
              </w:r>
            </w:p>
            <w:p w14:paraId="3DA90FCB" w14:textId="77777777" w:rsidR="002B595D" w:rsidRDefault="002B595D" w:rsidP="002B595D">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19CFAB1A" w14:textId="77777777" w:rsidR="002B595D" w:rsidRDefault="002B595D" w:rsidP="002B595D">
              <w:pPr>
                <w:pStyle w:val="Bibliography"/>
                <w:rPr>
                  <w:noProof/>
                </w:rPr>
              </w:pPr>
              <w:r>
                <w:rPr>
                  <w:noProof/>
                </w:rPr>
                <w:t xml:space="preserve">R, A., 2013. </w:t>
              </w:r>
              <w:r>
                <w:rPr>
                  <w:i/>
                  <w:iCs/>
                  <w:noProof/>
                </w:rPr>
                <w:t xml:space="preserve">Managing Computers with Automation. </w:t>
              </w:r>
              <w:r>
                <w:rPr>
                  <w:noProof/>
                </w:rPr>
                <w:t xml:space="preserve">[Online] </w:t>
              </w:r>
              <w:r>
                <w:rPr>
                  <w:noProof/>
                </w:rPr>
                <w:br/>
                <w:t xml:space="preserve">Available at: </w:t>
              </w:r>
              <w:r>
                <w:rPr>
                  <w:noProof/>
                  <w:u w:val="single"/>
                </w:rPr>
                <w:t>http://techthoughts.typepad.com/managing_computers/heartbeat/</w:t>
              </w:r>
              <w:r>
                <w:rPr>
                  <w:noProof/>
                </w:rPr>
                <w:br/>
                <w:t>[Accessed 30 April 2017].</w:t>
              </w:r>
            </w:p>
            <w:p w14:paraId="4EE3BB71" w14:textId="77777777" w:rsidR="002B595D" w:rsidRDefault="002B595D" w:rsidP="002B595D">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119AC455" w14:textId="77777777" w:rsidR="002B595D" w:rsidRDefault="002B595D" w:rsidP="002B595D">
              <w:pPr>
                <w:pStyle w:val="Bibliography"/>
                <w:rPr>
                  <w:noProof/>
                </w:rPr>
              </w:pPr>
              <w:r>
                <w:rPr>
                  <w:noProof/>
                </w:rPr>
                <w:t xml:space="preserve">Schach, S. R., 2007. </w:t>
              </w:r>
              <w:r>
                <w:rPr>
                  <w:i/>
                  <w:iCs/>
                  <w:noProof/>
                </w:rPr>
                <w:t xml:space="preserve">Object-Oriented and Classical Software Engineering. </w:t>
              </w:r>
              <w:r>
                <w:rPr>
                  <w:noProof/>
                </w:rPr>
                <w:t>7th ed. s.l.:The McGraw-Hill Companies.</w:t>
              </w:r>
            </w:p>
            <w:p w14:paraId="796AA207" w14:textId="77777777" w:rsidR="002B595D" w:rsidRDefault="002B595D" w:rsidP="002B595D">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0AD6ECBE" w14:textId="77777777" w:rsidR="002B595D" w:rsidRDefault="002B595D" w:rsidP="002B595D">
              <w:pPr>
                <w:pStyle w:val="Bibliography"/>
                <w:rPr>
                  <w:noProof/>
                </w:rPr>
              </w:pPr>
              <w:r>
                <w:rPr>
                  <w:noProof/>
                </w:rPr>
                <w:t xml:space="preserve">Schwaber, K., 1997. </w:t>
              </w:r>
              <w:r>
                <w:rPr>
                  <w:i/>
                  <w:iCs/>
                  <w:noProof/>
                </w:rPr>
                <w:t xml:space="preserve">SCRUM Development Process. </w:t>
              </w:r>
              <w:r>
                <w:rPr>
                  <w:noProof/>
                </w:rPr>
                <w:t>London, s.n.</w:t>
              </w:r>
            </w:p>
            <w:p w14:paraId="7244F4C9" w14:textId="77777777" w:rsidR="002B595D" w:rsidRDefault="002B595D" w:rsidP="002B595D">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5A6FB2F6" w14:textId="77777777" w:rsidR="002B595D" w:rsidRDefault="002B595D" w:rsidP="002B595D">
              <w:pPr>
                <w:pStyle w:val="Bibliography"/>
                <w:rPr>
                  <w:noProof/>
                </w:rPr>
              </w:pPr>
              <w:r>
                <w:rPr>
                  <w:noProof/>
                </w:rPr>
                <w:t xml:space="preserve">Shellnut, B., Knowltion, A. &amp; Savage, T., 1999. Applying the ARCS model to the design and development of computer-based modules for manufacturing engineering courses. </w:t>
              </w:r>
              <w:r>
                <w:rPr>
                  <w:i/>
                  <w:iCs/>
                  <w:noProof/>
                </w:rPr>
                <w:t xml:space="preserve">Educational Technology Research and Development, </w:t>
              </w:r>
              <w:r>
                <w:rPr>
                  <w:noProof/>
                </w:rPr>
                <w:t>47(2), pp. 100-110.</w:t>
              </w:r>
            </w:p>
            <w:p w14:paraId="0A316F99" w14:textId="77777777" w:rsidR="002B595D" w:rsidRDefault="002B595D" w:rsidP="002B595D">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2592E719" w14:textId="77777777" w:rsidR="002B595D" w:rsidRDefault="002B595D" w:rsidP="002B595D">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0FB86B7F" w14:textId="77777777" w:rsidR="002B595D" w:rsidRDefault="002B595D" w:rsidP="002B595D">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http://www.ianswer4u.com/2011/05/client-server-network-advantages-and.html#axzz4fFqNt6qT</w:t>
              </w:r>
              <w:r>
                <w:rPr>
                  <w:noProof/>
                </w:rPr>
                <w:br/>
                <w:t>[Accessed 25 April 2017].</w:t>
              </w:r>
            </w:p>
            <w:p w14:paraId="3100B091" w14:textId="77777777" w:rsidR="002B595D" w:rsidRDefault="002B595D" w:rsidP="002B595D">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Availab</w:t>
              </w:r>
              <w:r>
                <w:rPr>
                  <w:noProof/>
                </w:rPr>
                <w:lastRenderedPageBreak/>
                <w:t xml:space="preserve">le at: </w:t>
              </w:r>
              <w:r>
                <w:rPr>
                  <w:noProof/>
                  <w:u w:val="single"/>
                </w:rPr>
                <w:t>http://gdforum.freeforums.net/thread/46514/lives-videogames-obsolete</w:t>
              </w:r>
              <w:r>
                <w:rPr>
                  <w:noProof/>
                </w:rPr>
                <w:br/>
                <w:t>[Accessed 19 April 2017].</w:t>
              </w:r>
            </w:p>
            <w:p w14:paraId="028284D2" w14:textId="77777777" w:rsidR="002B595D" w:rsidRDefault="002B595D" w:rsidP="002B595D">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642E0D1B" w14:textId="77777777" w:rsidR="002B595D" w:rsidRDefault="002B595D" w:rsidP="002B595D">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55B9B414" w14:textId="77777777" w:rsidR="002B595D" w:rsidRDefault="002B595D" w:rsidP="002B595D">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503E49FE" w14:textId="77777777" w:rsidR="002B595D" w:rsidRDefault="002B595D" w:rsidP="002B595D">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00A9703E" w14:textId="77777777" w:rsidR="002B595D" w:rsidRDefault="002B595D" w:rsidP="002B595D">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7F439B43" w14:textId="77777777" w:rsidR="002B595D" w:rsidRDefault="002B595D" w:rsidP="002B595D">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5FA86801" w14:textId="77777777" w:rsidR="002B595D" w:rsidRDefault="002B595D" w:rsidP="002B595D">
              <w:pPr>
                <w:pStyle w:val="Bibliography"/>
                <w:rPr>
                  <w:noProof/>
                </w:rPr>
              </w:pPr>
              <w:r>
                <w:rPr>
                  <w:noProof/>
                </w:rPr>
                <w:t xml:space="preserve">TechTarget, 2014. </w:t>
              </w:r>
              <w:r>
                <w:rPr>
                  <w:i/>
                  <w:iCs/>
                  <w:noProof/>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5AAACDBF" w14:textId="77777777" w:rsidR="002B595D" w:rsidRDefault="002B595D" w:rsidP="002B595D">
              <w:pPr>
                <w:pStyle w:val="Bibliography"/>
                <w:rPr>
                  <w:noProof/>
                </w:rPr>
              </w:pPr>
              <w:r>
                <w:rPr>
                  <w:noProof/>
                </w:rPr>
                <w:t xml:space="preserve">TechTarget, 2015. </w:t>
              </w:r>
              <w:r>
                <w:rPr>
                  <w:i/>
                  <w:iCs/>
                  <w:noProof/>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65A3FAFE" w14:textId="77777777" w:rsidR="002B595D" w:rsidRDefault="002B595D" w:rsidP="002B595D">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5EE0BD9C" w14:textId="77777777" w:rsidR="002B595D" w:rsidRDefault="002B595D" w:rsidP="002B595D">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6ED6F39E" w14:textId="77777777" w:rsidR="002B595D" w:rsidRDefault="002B595D" w:rsidP="002B595D">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474CEE75" w14:textId="77777777" w:rsidR="002B595D" w:rsidRDefault="002B595D" w:rsidP="002B595D">
              <w:pPr>
                <w:pStyle w:val="Bibliography"/>
                <w:rPr>
                  <w:noProof/>
                </w:rPr>
              </w:pPr>
              <w:r>
                <w:rPr>
                  <w:noProof/>
                </w:rPr>
                <w:t xml:space="preserve">Wikipedia, 2016. </w:t>
              </w:r>
              <w:r>
                <w:rPr>
                  <w:i/>
                  <w:iCs/>
                  <w:noProof/>
                </w:rPr>
                <w:t xml:space="preserve">Class Diagram. </w:t>
              </w:r>
              <w:r>
                <w:rPr>
                  <w:noProof/>
                </w:rPr>
                <w:t xml:space="preserve">[Online] </w:t>
              </w:r>
              <w:r>
                <w:rPr>
                  <w:noProof/>
                </w:rPr>
                <w:br/>
                <w:t>Avail</w:t>
              </w:r>
              <w:r>
                <w:rPr>
                  <w:noProof/>
                </w:rPr>
                <w:lastRenderedPageBreak/>
                <w:t xml:space="preserve">able at: </w:t>
              </w:r>
              <w:r>
                <w:rPr>
                  <w:noProof/>
                  <w:u w:val="single"/>
                </w:rPr>
                <w:t>https://en.wikipedia.org/wiki/Class_diagram</w:t>
              </w:r>
              <w:r>
                <w:rPr>
                  <w:noProof/>
                </w:rPr>
                <w:br/>
                <w:t>[Accessed 16 January 2017].</w:t>
              </w:r>
            </w:p>
            <w:p w14:paraId="6D64D44B" w14:textId="77777777" w:rsidR="002B595D" w:rsidRDefault="002B595D" w:rsidP="002B595D">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503140A0" w14:textId="77777777" w:rsidR="002B595D" w:rsidRDefault="002B595D" w:rsidP="002B595D">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0C890BE0" w14:textId="77777777" w:rsidR="002B595D" w:rsidRDefault="002B595D" w:rsidP="002B595D">
              <w:pPr>
                <w:pStyle w:val="Bibliography"/>
                <w:rPr>
                  <w:noProof/>
                </w:rPr>
              </w:pPr>
              <w:r>
                <w:rPr>
                  <w:noProof/>
                </w:rPr>
                <w:t xml:space="preserve">Wikipedia, 2017. </w:t>
              </w:r>
              <w:r>
                <w:rPr>
                  <w:i/>
                  <w:iCs/>
                  <w:noProof/>
                </w:rPr>
                <w:t xml:space="preserve">Iterative and incremental development. </w:t>
              </w:r>
              <w:r>
                <w:rPr>
                  <w:noProof/>
                </w:rPr>
                <w:t xml:space="preserve">[Online] </w:t>
              </w:r>
              <w:r>
                <w:rPr>
                  <w:noProof/>
                </w:rPr>
                <w:br/>
                <w:t xml:space="preserve">Available at: </w:t>
              </w:r>
              <w:r>
                <w:rPr>
                  <w:noProof/>
                  <w:u w:val="single"/>
                </w:rPr>
                <w:t>https://en.wikipedia.org/wiki/Iterative_and_incremental_development</w:t>
              </w:r>
              <w:r>
                <w:rPr>
                  <w:noProof/>
                </w:rPr>
                <w:br/>
                <w:t>[Accessed 2 May 2017].</w:t>
              </w:r>
            </w:p>
            <w:p w14:paraId="00994A60" w14:textId="77777777" w:rsidR="002B595D" w:rsidRDefault="002B595D" w:rsidP="002B595D">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13C6E89E" w14:textId="77777777" w:rsidR="002B595D" w:rsidRDefault="002B595D" w:rsidP="002B595D">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50D6C187" w14:textId="77777777" w:rsidR="002B595D" w:rsidRDefault="002B595D" w:rsidP="002B595D">
              <w:pPr>
                <w:pStyle w:val="Bibliography"/>
                <w:rPr>
                  <w:noProof/>
                </w:rPr>
              </w:pPr>
              <w:r>
                <w:rPr>
                  <w:noProof/>
                </w:rPr>
                <w:t xml:space="preserve">Wikipedia, 2017. </w:t>
              </w:r>
              <w:r>
                <w:rPr>
                  <w:i/>
                  <w:iCs/>
                  <w:noProof/>
                </w:rPr>
                <w:t xml:space="preserve">Software development process. </w:t>
              </w:r>
              <w:r>
                <w:rPr>
                  <w:noProof/>
                </w:rPr>
                <w:t xml:space="preserve">[Online] </w:t>
              </w:r>
              <w:r>
                <w:rPr>
                  <w:noProof/>
                </w:rPr>
                <w:br/>
                <w:t xml:space="preserve">Available at: </w:t>
              </w:r>
              <w:r>
                <w:rPr>
                  <w:noProof/>
                  <w:u w:val="single"/>
                </w:rPr>
                <w:t>https://en.wikipedia.org/wiki/Software_development_process</w:t>
              </w:r>
              <w:r>
                <w:rPr>
                  <w:noProof/>
                </w:rPr>
                <w:br/>
                <w:t>[Accessed 2 May 2017].</w:t>
              </w:r>
            </w:p>
            <w:p w14:paraId="59CB2C00" w14:textId="77777777" w:rsidR="002B595D" w:rsidRDefault="002B595D" w:rsidP="002B595D">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6263D6F6" w14:textId="77777777" w:rsidR="002B595D" w:rsidRDefault="002B595D" w:rsidP="002B595D">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2B3A88D7" w14:textId="77777777" w:rsidR="002B595D" w:rsidRDefault="002B595D" w:rsidP="002B595D">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7FA0620A" w14:textId="77777777" w:rsidR="002B595D" w:rsidRDefault="002B595D" w:rsidP="002B595D">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46DE13D7" w14:textId="77777777" w:rsidR="002B595D" w:rsidRDefault="002B595D" w:rsidP="002B595D">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2B595D">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2B0910" w14:textId="77777777" w:rsidR="00313F6D" w:rsidRDefault="00313F6D" w:rsidP="009C527C">
      <w:r>
        <w:separator/>
      </w:r>
    </w:p>
  </w:endnote>
  <w:endnote w:type="continuationSeparator" w:id="0">
    <w:p w14:paraId="293451FA" w14:textId="77777777" w:rsidR="00313F6D" w:rsidRDefault="00313F6D"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6194E1F2" w:rsidR="009C11D4" w:rsidRDefault="009C11D4">
        <w:pPr>
          <w:pStyle w:val="Footer"/>
          <w:jc w:val="right"/>
        </w:pPr>
        <w:r>
          <w:fldChar w:fldCharType="begin"/>
        </w:r>
        <w:r>
          <w:instrText xml:space="preserve"> PAGE   \* MERGEFORMAT </w:instrText>
        </w:r>
        <w:r>
          <w:fldChar w:fldCharType="separate"/>
        </w:r>
        <w:r w:rsidR="002B595D">
          <w:rPr>
            <w:noProof/>
          </w:rPr>
          <w:t>34</w:t>
        </w:r>
        <w:r>
          <w:rPr>
            <w:noProof/>
          </w:rPr>
          <w:fldChar w:fldCharType="end"/>
        </w:r>
      </w:p>
    </w:sdtContent>
  </w:sdt>
  <w:p w14:paraId="49E37E37" w14:textId="404FE612" w:rsidR="009C11D4" w:rsidRDefault="009C11D4" w:rsidP="00E353AD">
    <w:pPr>
      <w:pStyle w:val="Footer"/>
    </w:pPr>
    <w:r>
      <w:t>Alexander C Whitehead</w:t>
    </w:r>
    <w:r>
      <w:tab/>
    </w:r>
    <w:r>
      <w:tab/>
    </w:r>
    <w:r>
      <w:rPr>
        <w:noProof/>
        <w:lang w:eastAsia="en-GB"/>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F268FD" w14:textId="77777777" w:rsidR="00313F6D" w:rsidRDefault="00313F6D" w:rsidP="009C527C">
      <w:r>
        <w:separator/>
      </w:r>
    </w:p>
  </w:footnote>
  <w:footnote w:type="continuationSeparator" w:id="0">
    <w:p w14:paraId="2059CBE0" w14:textId="77777777" w:rsidR="00313F6D" w:rsidRDefault="00313F6D"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9C11D4" w:rsidRDefault="009C11D4">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9C11D4" w:rsidRDefault="009C11D4">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9C11D4" w:rsidRDefault="009C11D4">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9C11D4" w:rsidRDefault="009C11D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9C11D4" w:rsidRDefault="009C11D4">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4F1825"/>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0"/>
  </w:num>
  <w:num w:numId="3">
    <w:abstractNumId w:val="0"/>
  </w:num>
  <w:num w:numId="4">
    <w:abstractNumId w:val="11"/>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9"/>
  </w:num>
  <w:num w:numId="26">
    <w:abstractNumId w:val="2"/>
  </w:num>
  <w:num w:numId="27">
    <w:abstractNumId w:val="2"/>
  </w:num>
  <w:num w:numId="28">
    <w:abstractNumId w:val="2"/>
  </w:num>
  <w:num w:numId="29">
    <w:abstractNumId w:val="4"/>
  </w:num>
  <w:num w:numId="30">
    <w:abstractNumId w:val="8"/>
  </w:num>
  <w:num w:numId="31">
    <w:abstractNumId w:val="12"/>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it-IT" w:vendorID="64" w:dllVersion="6" w:nlCheck="1" w:checkStyle="0"/>
  <w:activeWritingStyle w:appName="MSWord" w:lang="de-DE" w:vendorID="64" w:dllVersion="6" w:nlCheck="1" w:checkStyle="0"/>
  <w:activeWritingStyle w:appName="MSWord" w:lang="en-GB" w:vendorID="64" w:dllVersion="0" w:nlCheck="1" w:checkStyle="0"/>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0E14"/>
    <w:rsid w:val="0007107A"/>
    <w:rsid w:val="0007352C"/>
    <w:rsid w:val="00073532"/>
    <w:rsid w:val="00075CCC"/>
    <w:rsid w:val="00080505"/>
    <w:rsid w:val="000852E3"/>
    <w:rsid w:val="0008653A"/>
    <w:rsid w:val="0009064B"/>
    <w:rsid w:val="00096B61"/>
    <w:rsid w:val="000A5697"/>
    <w:rsid w:val="000B2281"/>
    <w:rsid w:val="000C12E9"/>
    <w:rsid w:val="000C4278"/>
    <w:rsid w:val="000C54DB"/>
    <w:rsid w:val="000C75D9"/>
    <w:rsid w:val="000E084B"/>
    <w:rsid w:val="000E0869"/>
    <w:rsid w:val="000E0A56"/>
    <w:rsid w:val="000E1050"/>
    <w:rsid w:val="00101780"/>
    <w:rsid w:val="00113F4B"/>
    <w:rsid w:val="001157B4"/>
    <w:rsid w:val="0011647E"/>
    <w:rsid w:val="00120DC0"/>
    <w:rsid w:val="00120E1A"/>
    <w:rsid w:val="00121418"/>
    <w:rsid w:val="00122EDC"/>
    <w:rsid w:val="00137FF4"/>
    <w:rsid w:val="001403CA"/>
    <w:rsid w:val="00144465"/>
    <w:rsid w:val="001449B6"/>
    <w:rsid w:val="001468D1"/>
    <w:rsid w:val="001504A2"/>
    <w:rsid w:val="0015159A"/>
    <w:rsid w:val="00152043"/>
    <w:rsid w:val="0015394A"/>
    <w:rsid w:val="00153E42"/>
    <w:rsid w:val="00157131"/>
    <w:rsid w:val="0016632C"/>
    <w:rsid w:val="00172159"/>
    <w:rsid w:val="0017459B"/>
    <w:rsid w:val="00175698"/>
    <w:rsid w:val="00175F3C"/>
    <w:rsid w:val="00177352"/>
    <w:rsid w:val="0017754B"/>
    <w:rsid w:val="001827ED"/>
    <w:rsid w:val="001838D6"/>
    <w:rsid w:val="00185742"/>
    <w:rsid w:val="00186470"/>
    <w:rsid w:val="00190BC2"/>
    <w:rsid w:val="00192317"/>
    <w:rsid w:val="001968E5"/>
    <w:rsid w:val="001A4C9B"/>
    <w:rsid w:val="001A6A8C"/>
    <w:rsid w:val="001B0921"/>
    <w:rsid w:val="001B4098"/>
    <w:rsid w:val="001B7D29"/>
    <w:rsid w:val="001C2C12"/>
    <w:rsid w:val="001D1177"/>
    <w:rsid w:val="001D3C92"/>
    <w:rsid w:val="001D442D"/>
    <w:rsid w:val="001D51B4"/>
    <w:rsid w:val="001D618E"/>
    <w:rsid w:val="001D62C5"/>
    <w:rsid w:val="001D6949"/>
    <w:rsid w:val="001E0252"/>
    <w:rsid w:val="001E083A"/>
    <w:rsid w:val="001E29F6"/>
    <w:rsid w:val="001E3622"/>
    <w:rsid w:val="001E4D3F"/>
    <w:rsid w:val="001E5EA5"/>
    <w:rsid w:val="001E6D7B"/>
    <w:rsid w:val="001F2250"/>
    <w:rsid w:val="001F287D"/>
    <w:rsid w:val="001F28EB"/>
    <w:rsid w:val="001F791B"/>
    <w:rsid w:val="00200392"/>
    <w:rsid w:val="00200894"/>
    <w:rsid w:val="00204C55"/>
    <w:rsid w:val="00205DB9"/>
    <w:rsid w:val="00207536"/>
    <w:rsid w:val="00211679"/>
    <w:rsid w:val="00211938"/>
    <w:rsid w:val="0021245A"/>
    <w:rsid w:val="00213310"/>
    <w:rsid w:val="0021659E"/>
    <w:rsid w:val="00225489"/>
    <w:rsid w:val="00230A86"/>
    <w:rsid w:val="002315B9"/>
    <w:rsid w:val="0023188B"/>
    <w:rsid w:val="00233003"/>
    <w:rsid w:val="00233BD1"/>
    <w:rsid w:val="00233D76"/>
    <w:rsid w:val="00234857"/>
    <w:rsid w:val="002364F7"/>
    <w:rsid w:val="002467B2"/>
    <w:rsid w:val="0024764F"/>
    <w:rsid w:val="00247F59"/>
    <w:rsid w:val="002536FF"/>
    <w:rsid w:val="002546B4"/>
    <w:rsid w:val="002575AA"/>
    <w:rsid w:val="00261462"/>
    <w:rsid w:val="00263FFD"/>
    <w:rsid w:val="00272690"/>
    <w:rsid w:val="002730FA"/>
    <w:rsid w:val="0027399C"/>
    <w:rsid w:val="00274121"/>
    <w:rsid w:val="0027432F"/>
    <w:rsid w:val="0027573C"/>
    <w:rsid w:val="00276D29"/>
    <w:rsid w:val="0028105C"/>
    <w:rsid w:val="00281361"/>
    <w:rsid w:val="002827AB"/>
    <w:rsid w:val="0028570C"/>
    <w:rsid w:val="002857CD"/>
    <w:rsid w:val="00292C77"/>
    <w:rsid w:val="002A5E1F"/>
    <w:rsid w:val="002B36BB"/>
    <w:rsid w:val="002B451E"/>
    <w:rsid w:val="002B45FD"/>
    <w:rsid w:val="002B595D"/>
    <w:rsid w:val="002C1176"/>
    <w:rsid w:val="002C20DD"/>
    <w:rsid w:val="002C59C5"/>
    <w:rsid w:val="002C5ED5"/>
    <w:rsid w:val="002D2355"/>
    <w:rsid w:val="002D24AF"/>
    <w:rsid w:val="002D295A"/>
    <w:rsid w:val="002D2DFB"/>
    <w:rsid w:val="002D3EBB"/>
    <w:rsid w:val="002E182D"/>
    <w:rsid w:val="002E2D53"/>
    <w:rsid w:val="002E33E0"/>
    <w:rsid w:val="002E553A"/>
    <w:rsid w:val="002E6A1F"/>
    <w:rsid w:val="002F7371"/>
    <w:rsid w:val="00303ABF"/>
    <w:rsid w:val="00305F95"/>
    <w:rsid w:val="003063CE"/>
    <w:rsid w:val="0030701A"/>
    <w:rsid w:val="003119F2"/>
    <w:rsid w:val="00313F6D"/>
    <w:rsid w:val="00322E41"/>
    <w:rsid w:val="00323B5B"/>
    <w:rsid w:val="00324E2D"/>
    <w:rsid w:val="0032511D"/>
    <w:rsid w:val="00332DAB"/>
    <w:rsid w:val="00336954"/>
    <w:rsid w:val="00337D3D"/>
    <w:rsid w:val="00340409"/>
    <w:rsid w:val="003420F0"/>
    <w:rsid w:val="00342BA1"/>
    <w:rsid w:val="00343D58"/>
    <w:rsid w:val="00344267"/>
    <w:rsid w:val="00363427"/>
    <w:rsid w:val="003712AC"/>
    <w:rsid w:val="00371EA9"/>
    <w:rsid w:val="00373951"/>
    <w:rsid w:val="00375E92"/>
    <w:rsid w:val="003765C4"/>
    <w:rsid w:val="003816B6"/>
    <w:rsid w:val="003831B1"/>
    <w:rsid w:val="0038449E"/>
    <w:rsid w:val="00385045"/>
    <w:rsid w:val="003865BF"/>
    <w:rsid w:val="00392C22"/>
    <w:rsid w:val="003A202E"/>
    <w:rsid w:val="003B0C47"/>
    <w:rsid w:val="003B35FD"/>
    <w:rsid w:val="003B3D52"/>
    <w:rsid w:val="003B4809"/>
    <w:rsid w:val="003B54FE"/>
    <w:rsid w:val="003B5516"/>
    <w:rsid w:val="003B677B"/>
    <w:rsid w:val="003B78BA"/>
    <w:rsid w:val="003C4F85"/>
    <w:rsid w:val="003C7DC1"/>
    <w:rsid w:val="003D291A"/>
    <w:rsid w:val="003D5767"/>
    <w:rsid w:val="003E32AD"/>
    <w:rsid w:val="003E6A57"/>
    <w:rsid w:val="003F236A"/>
    <w:rsid w:val="003F2E16"/>
    <w:rsid w:val="003F4BCB"/>
    <w:rsid w:val="0040068E"/>
    <w:rsid w:val="004007C5"/>
    <w:rsid w:val="004021F2"/>
    <w:rsid w:val="004045AA"/>
    <w:rsid w:val="00405F21"/>
    <w:rsid w:val="004104CA"/>
    <w:rsid w:val="00410521"/>
    <w:rsid w:val="00413214"/>
    <w:rsid w:val="00413881"/>
    <w:rsid w:val="0042413B"/>
    <w:rsid w:val="004269A3"/>
    <w:rsid w:val="00426EC5"/>
    <w:rsid w:val="00432C12"/>
    <w:rsid w:val="00434A23"/>
    <w:rsid w:val="00434C14"/>
    <w:rsid w:val="0043671E"/>
    <w:rsid w:val="00436CE6"/>
    <w:rsid w:val="00436DD8"/>
    <w:rsid w:val="004378B0"/>
    <w:rsid w:val="00440A7F"/>
    <w:rsid w:val="00440DCE"/>
    <w:rsid w:val="004415EC"/>
    <w:rsid w:val="00441B9F"/>
    <w:rsid w:val="004424EB"/>
    <w:rsid w:val="004435B7"/>
    <w:rsid w:val="00445CC5"/>
    <w:rsid w:val="00451CCF"/>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909ED"/>
    <w:rsid w:val="004A0025"/>
    <w:rsid w:val="004A0C8F"/>
    <w:rsid w:val="004A3AA2"/>
    <w:rsid w:val="004A6630"/>
    <w:rsid w:val="004B18D9"/>
    <w:rsid w:val="004B1DC5"/>
    <w:rsid w:val="004B55B8"/>
    <w:rsid w:val="004B6924"/>
    <w:rsid w:val="004C03D0"/>
    <w:rsid w:val="004C41F0"/>
    <w:rsid w:val="004C46D7"/>
    <w:rsid w:val="004C4855"/>
    <w:rsid w:val="004C51B1"/>
    <w:rsid w:val="004C59F5"/>
    <w:rsid w:val="004C5FF2"/>
    <w:rsid w:val="004D1303"/>
    <w:rsid w:val="004D180B"/>
    <w:rsid w:val="004D4A6E"/>
    <w:rsid w:val="004D6FFE"/>
    <w:rsid w:val="004E3CC5"/>
    <w:rsid w:val="004E46C3"/>
    <w:rsid w:val="004E68D6"/>
    <w:rsid w:val="004F40DE"/>
    <w:rsid w:val="004F477F"/>
    <w:rsid w:val="004F500E"/>
    <w:rsid w:val="004F5184"/>
    <w:rsid w:val="004F69C1"/>
    <w:rsid w:val="00502EE0"/>
    <w:rsid w:val="00505392"/>
    <w:rsid w:val="0050627D"/>
    <w:rsid w:val="00506AB2"/>
    <w:rsid w:val="00507CEE"/>
    <w:rsid w:val="00510D13"/>
    <w:rsid w:val="00520B92"/>
    <w:rsid w:val="00521604"/>
    <w:rsid w:val="00530AE5"/>
    <w:rsid w:val="00531560"/>
    <w:rsid w:val="00533444"/>
    <w:rsid w:val="00536316"/>
    <w:rsid w:val="00536918"/>
    <w:rsid w:val="005421B9"/>
    <w:rsid w:val="0054651D"/>
    <w:rsid w:val="005528E7"/>
    <w:rsid w:val="0055366A"/>
    <w:rsid w:val="005545EA"/>
    <w:rsid w:val="005606E1"/>
    <w:rsid w:val="00560F36"/>
    <w:rsid w:val="005632FA"/>
    <w:rsid w:val="00567E64"/>
    <w:rsid w:val="00571512"/>
    <w:rsid w:val="005722B5"/>
    <w:rsid w:val="0057542F"/>
    <w:rsid w:val="005759C4"/>
    <w:rsid w:val="00581102"/>
    <w:rsid w:val="00581811"/>
    <w:rsid w:val="0058475A"/>
    <w:rsid w:val="005854C3"/>
    <w:rsid w:val="005875A8"/>
    <w:rsid w:val="00587B4A"/>
    <w:rsid w:val="00592A63"/>
    <w:rsid w:val="005A00A8"/>
    <w:rsid w:val="005A7F73"/>
    <w:rsid w:val="005B5343"/>
    <w:rsid w:val="005B6458"/>
    <w:rsid w:val="005C1439"/>
    <w:rsid w:val="005C2254"/>
    <w:rsid w:val="005C5BF0"/>
    <w:rsid w:val="005D190D"/>
    <w:rsid w:val="005D7894"/>
    <w:rsid w:val="005E5056"/>
    <w:rsid w:val="005E5A6D"/>
    <w:rsid w:val="005E61D7"/>
    <w:rsid w:val="005F11E7"/>
    <w:rsid w:val="005F1ED5"/>
    <w:rsid w:val="005F436D"/>
    <w:rsid w:val="005F642F"/>
    <w:rsid w:val="00601F1F"/>
    <w:rsid w:val="00605A81"/>
    <w:rsid w:val="0061346D"/>
    <w:rsid w:val="00613850"/>
    <w:rsid w:val="00620CC0"/>
    <w:rsid w:val="00624601"/>
    <w:rsid w:val="006273F4"/>
    <w:rsid w:val="0063119A"/>
    <w:rsid w:val="00633C3B"/>
    <w:rsid w:val="0063573B"/>
    <w:rsid w:val="006409FA"/>
    <w:rsid w:val="0064105F"/>
    <w:rsid w:val="0064695C"/>
    <w:rsid w:val="0066113E"/>
    <w:rsid w:val="00661C81"/>
    <w:rsid w:val="0066293C"/>
    <w:rsid w:val="0066601C"/>
    <w:rsid w:val="006675D9"/>
    <w:rsid w:val="00672D37"/>
    <w:rsid w:val="00674B0F"/>
    <w:rsid w:val="00675794"/>
    <w:rsid w:val="006767C6"/>
    <w:rsid w:val="00682FCF"/>
    <w:rsid w:val="00683CBA"/>
    <w:rsid w:val="00691836"/>
    <w:rsid w:val="00694AE3"/>
    <w:rsid w:val="00695357"/>
    <w:rsid w:val="006B2E59"/>
    <w:rsid w:val="006C03B7"/>
    <w:rsid w:val="006C475D"/>
    <w:rsid w:val="006D0750"/>
    <w:rsid w:val="006D197A"/>
    <w:rsid w:val="006D3BA6"/>
    <w:rsid w:val="006D58AA"/>
    <w:rsid w:val="006D77A8"/>
    <w:rsid w:val="006E3C74"/>
    <w:rsid w:val="006E4D85"/>
    <w:rsid w:val="006E604B"/>
    <w:rsid w:val="006E64C5"/>
    <w:rsid w:val="006E6796"/>
    <w:rsid w:val="006F063A"/>
    <w:rsid w:val="006F1AB2"/>
    <w:rsid w:val="006F2131"/>
    <w:rsid w:val="006F2A3A"/>
    <w:rsid w:val="006F6E0B"/>
    <w:rsid w:val="00703BC2"/>
    <w:rsid w:val="007047EC"/>
    <w:rsid w:val="00706854"/>
    <w:rsid w:val="0070704D"/>
    <w:rsid w:val="00707887"/>
    <w:rsid w:val="00712432"/>
    <w:rsid w:val="00712A56"/>
    <w:rsid w:val="00712F01"/>
    <w:rsid w:val="00713196"/>
    <w:rsid w:val="0071395D"/>
    <w:rsid w:val="00715E9F"/>
    <w:rsid w:val="007166F3"/>
    <w:rsid w:val="00722395"/>
    <w:rsid w:val="0072383C"/>
    <w:rsid w:val="00724C39"/>
    <w:rsid w:val="00726AEB"/>
    <w:rsid w:val="00731B6E"/>
    <w:rsid w:val="00734BC4"/>
    <w:rsid w:val="00744409"/>
    <w:rsid w:val="007536B0"/>
    <w:rsid w:val="007553DC"/>
    <w:rsid w:val="007571F5"/>
    <w:rsid w:val="007623C1"/>
    <w:rsid w:val="00767B61"/>
    <w:rsid w:val="00772EB8"/>
    <w:rsid w:val="00773F72"/>
    <w:rsid w:val="00775A98"/>
    <w:rsid w:val="007766FF"/>
    <w:rsid w:val="00776929"/>
    <w:rsid w:val="00780294"/>
    <w:rsid w:val="00780EE4"/>
    <w:rsid w:val="007825E2"/>
    <w:rsid w:val="00787832"/>
    <w:rsid w:val="0079014B"/>
    <w:rsid w:val="0079148F"/>
    <w:rsid w:val="00791D58"/>
    <w:rsid w:val="007934E8"/>
    <w:rsid w:val="00793B35"/>
    <w:rsid w:val="007955AC"/>
    <w:rsid w:val="00795C14"/>
    <w:rsid w:val="00796A20"/>
    <w:rsid w:val="007973C7"/>
    <w:rsid w:val="007A199C"/>
    <w:rsid w:val="007A2E34"/>
    <w:rsid w:val="007A3257"/>
    <w:rsid w:val="007A5476"/>
    <w:rsid w:val="007B1AB6"/>
    <w:rsid w:val="007B2374"/>
    <w:rsid w:val="007C0793"/>
    <w:rsid w:val="007C1E47"/>
    <w:rsid w:val="007C2EDB"/>
    <w:rsid w:val="007C4CA4"/>
    <w:rsid w:val="007C5341"/>
    <w:rsid w:val="007D63FB"/>
    <w:rsid w:val="007D6893"/>
    <w:rsid w:val="007E0A58"/>
    <w:rsid w:val="007E0A64"/>
    <w:rsid w:val="007E651E"/>
    <w:rsid w:val="007E6EF9"/>
    <w:rsid w:val="007F3ECE"/>
    <w:rsid w:val="007F4E76"/>
    <w:rsid w:val="007F6199"/>
    <w:rsid w:val="007F6B92"/>
    <w:rsid w:val="00801F52"/>
    <w:rsid w:val="00805530"/>
    <w:rsid w:val="008057EA"/>
    <w:rsid w:val="00814FAD"/>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45"/>
    <w:rsid w:val="008631C2"/>
    <w:rsid w:val="008642D7"/>
    <w:rsid w:val="00866219"/>
    <w:rsid w:val="00870DD7"/>
    <w:rsid w:val="008730B9"/>
    <w:rsid w:val="0087518C"/>
    <w:rsid w:val="00875DF0"/>
    <w:rsid w:val="008857FE"/>
    <w:rsid w:val="00887025"/>
    <w:rsid w:val="00890BA1"/>
    <w:rsid w:val="00892BE9"/>
    <w:rsid w:val="00896CE8"/>
    <w:rsid w:val="008A1414"/>
    <w:rsid w:val="008A2440"/>
    <w:rsid w:val="008A30AB"/>
    <w:rsid w:val="008B1176"/>
    <w:rsid w:val="008B18C6"/>
    <w:rsid w:val="008B2BD7"/>
    <w:rsid w:val="008B390F"/>
    <w:rsid w:val="008C11E6"/>
    <w:rsid w:val="008C3395"/>
    <w:rsid w:val="008C494A"/>
    <w:rsid w:val="008D0AD5"/>
    <w:rsid w:val="008D0C32"/>
    <w:rsid w:val="008D7367"/>
    <w:rsid w:val="008E0857"/>
    <w:rsid w:val="008E155C"/>
    <w:rsid w:val="008E3285"/>
    <w:rsid w:val="008E677A"/>
    <w:rsid w:val="008F3A0D"/>
    <w:rsid w:val="00902A92"/>
    <w:rsid w:val="009049D5"/>
    <w:rsid w:val="009066AE"/>
    <w:rsid w:val="00907EDF"/>
    <w:rsid w:val="009124C2"/>
    <w:rsid w:val="0091447B"/>
    <w:rsid w:val="00914B69"/>
    <w:rsid w:val="00916780"/>
    <w:rsid w:val="00920377"/>
    <w:rsid w:val="00921422"/>
    <w:rsid w:val="0092154D"/>
    <w:rsid w:val="009218CF"/>
    <w:rsid w:val="0092269A"/>
    <w:rsid w:val="0092634C"/>
    <w:rsid w:val="00942459"/>
    <w:rsid w:val="00951B60"/>
    <w:rsid w:val="009528D4"/>
    <w:rsid w:val="00954223"/>
    <w:rsid w:val="00954FD2"/>
    <w:rsid w:val="009569DC"/>
    <w:rsid w:val="00957658"/>
    <w:rsid w:val="00963412"/>
    <w:rsid w:val="00967418"/>
    <w:rsid w:val="00971577"/>
    <w:rsid w:val="0097449E"/>
    <w:rsid w:val="00975E53"/>
    <w:rsid w:val="009825EB"/>
    <w:rsid w:val="00984F12"/>
    <w:rsid w:val="00987929"/>
    <w:rsid w:val="00987D05"/>
    <w:rsid w:val="00991E9C"/>
    <w:rsid w:val="0099707C"/>
    <w:rsid w:val="009A0DFF"/>
    <w:rsid w:val="009A0F1A"/>
    <w:rsid w:val="009A29E6"/>
    <w:rsid w:val="009A61E9"/>
    <w:rsid w:val="009B1A18"/>
    <w:rsid w:val="009B248F"/>
    <w:rsid w:val="009B6286"/>
    <w:rsid w:val="009C11D4"/>
    <w:rsid w:val="009C1594"/>
    <w:rsid w:val="009C2091"/>
    <w:rsid w:val="009C3765"/>
    <w:rsid w:val="009C527C"/>
    <w:rsid w:val="009C6F6B"/>
    <w:rsid w:val="009D2963"/>
    <w:rsid w:val="009D73FC"/>
    <w:rsid w:val="009F0282"/>
    <w:rsid w:val="009F3027"/>
    <w:rsid w:val="009F55FC"/>
    <w:rsid w:val="009F59EE"/>
    <w:rsid w:val="009F5B80"/>
    <w:rsid w:val="00A031A8"/>
    <w:rsid w:val="00A04562"/>
    <w:rsid w:val="00A06BBC"/>
    <w:rsid w:val="00A104B4"/>
    <w:rsid w:val="00A12054"/>
    <w:rsid w:val="00A129AE"/>
    <w:rsid w:val="00A15424"/>
    <w:rsid w:val="00A15CE8"/>
    <w:rsid w:val="00A16019"/>
    <w:rsid w:val="00A17F2B"/>
    <w:rsid w:val="00A202DC"/>
    <w:rsid w:val="00A20494"/>
    <w:rsid w:val="00A276E8"/>
    <w:rsid w:val="00A37F80"/>
    <w:rsid w:val="00A4018F"/>
    <w:rsid w:val="00A4028B"/>
    <w:rsid w:val="00A41D30"/>
    <w:rsid w:val="00A43172"/>
    <w:rsid w:val="00A44F08"/>
    <w:rsid w:val="00A4593B"/>
    <w:rsid w:val="00A47511"/>
    <w:rsid w:val="00A539FF"/>
    <w:rsid w:val="00A555BD"/>
    <w:rsid w:val="00A578B6"/>
    <w:rsid w:val="00A57CD5"/>
    <w:rsid w:val="00A66895"/>
    <w:rsid w:val="00A668DB"/>
    <w:rsid w:val="00A66F6F"/>
    <w:rsid w:val="00A7163B"/>
    <w:rsid w:val="00A77050"/>
    <w:rsid w:val="00A80F26"/>
    <w:rsid w:val="00A81CFF"/>
    <w:rsid w:val="00A828D8"/>
    <w:rsid w:val="00A84F95"/>
    <w:rsid w:val="00A85BC0"/>
    <w:rsid w:val="00A90B98"/>
    <w:rsid w:val="00A9475D"/>
    <w:rsid w:val="00A95C24"/>
    <w:rsid w:val="00A97A17"/>
    <w:rsid w:val="00AA621F"/>
    <w:rsid w:val="00AA6CDE"/>
    <w:rsid w:val="00AB23C1"/>
    <w:rsid w:val="00AB5D64"/>
    <w:rsid w:val="00AB6A59"/>
    <w:rsid w:val="00AC1D8C"/>
    <w:rsid w:val="00AC3990"/>
    <w:rsid w:val="00AC4D38"/>
    <w:rsid w:val="00AC6327"/>
    <w:rsid w:val="00AD0058"/>
    <w:rsid w:val="00AD262B"/>
    <w:rsid w:val="00AD4300"/>
    <w:rsid w:val="00AD532F"/>
    <w:rsid w:val="00AD7CA1"/>
    <w:rsid w:val="00AD7E79"/>
    <w:rsid w:val="00AE0875"/>
    <w:rsid w:val="00AE1271"/>
    <w:rsid w:val="00AE7371"/>
    <w:rsid w:val="00AF19C3"/>
    <w:rsid w:val="00AF1A49"/>
    <w:rsid w:val="00AF5BC1"/>
    <w:rsid w:val="00AF5D0E"/>
    <w:rsid w:val="00AF64D9"/>
    <w:rsid w:val="00B00920"/>
    <w:rsid w:val="00B04A3E"/>
    <w:rsid w:val="00B07BA4"/>
    <w:rsid w:val="00B10D1E"/>
    <w:rsid w:val="00B13CA6"/>
    <w:rsid w:val="00B15B62"/>
    <w:rsid w:val="00B161B5"/>
    <w:rsid w:val="00B20A5B"/>
    <w:rsid w:val="00B32139"/>
    <w:rsid w:val="00B32ED7"/>
    <w:rsid w:val="00B3512B"/>
    <w:rsid w:val="00B41B32"/>
    <w:rsid w:val="00B4411F"/>
    <w:rsid w:val="00B46FE3"/>
    <w:rsid w:val="00B4771C"/>
    <w:rsid w:val="00B533B8"/>
    <w:rsid w:val="00B53534"/>
    <w:rsid w:val="00B56B8D"/>
    <w:rsid w:val="00B56D93"/>
    <w:rsid w:val="00B62BA0"/>
    <w:rsid w:val="00B634F3"/>
    <w:rsid w:val="00B63C27"/>
    <w:rsid w:val="00B66196"/>
    <w:rsid w:val="00B67C98"/>
    <w:rsid w:val="00B7451C"/>
    <w:rsid w:val="00B83E32"/>
    <w:rsid w:val="00B91D99"/>
    <w:rsid w:val="00B92CD0"/>
    <w:rsid w:val="00B95804"/>
    <w:rsid w:val="00B9784E"/>
    <w:rsid w:val="00BA003B"/>
    <w:rsid w:val="00BA23BC"/>
    <w:rsid w:val="00BA2DA6"/>
    <w:rsid w:val="00BA2FA4"/>
    <w:rsid w:val="00BA7DE2"/>
    <w:rsid w:val="00BB418D"/>
    <w:rsid w:val="00BB6053"/>
    <w:rsid w:val="00BB78CB"/>
    <w:rsid w:val="00BC41F6"/>
    <w:rsid w:val="00BC6E46"/>
    <w:rsid w:val="00BC7B96"/>
    <w:rsid w:val="00BD5EB9"/>
    <w:rsid w:val="00BD7A46"/>
    <w:rsid w:val="00BE0583"/>
    <w:rsid w:val="00BE338B"/>
    <w:rsid w:val="00BF04FC"/>
    <w:rsid w:val="00BF2BA2"/>
    <w:rsid w:val="00BF2BAF"/>
    <w:rsid w:val="00BF42DA"/>
    <w:rsid w:val="00BF499D"/>
    <w:rsid w:val="00BF5D74"/>
    <w:rsid w:val="00C00B63"/>
    <w:rsid w:val="00C01E76"/>
    <w:rsid w:val="00C02784"/>
    <w:rsid w:val="00C05687"/>
    <w:rsid w:val="00C05B7A"/>
    <w:rsid w:val="00C07FF2"/>
    <w:rsid w:val="00C12C1A"/>
    <w:rsid w:val="00C143A2"/>
    <w:rsid w:val="00C15EF4"/>
    <w:rsid w:val="00C31D35"/>
    <w:rsid w:val="00C33226"/>
    <w:rsid w:val="00C35BA1"/>
    <w:rsid w:val="00C35F88"/>
    <w:rsid w:val="00C36498"/>
    <w:rsid w:val="00C41793"/>
    <w:rsid w:val="00C5729B"/>
    <w:rsid w:val="00C57576"/>
    <w:rsid w:val="00C57766"/>
    <w:rsid w:val="00C57F79"/>
    <w:rsid w:val="00C608FF"/>
    <w:rsid w:val="00C61D3F"/>
    <w:rsid w:val="00C623C4"/>
    <w:rsid w:val="00C82938"/>
    <w:rsid w:val="00C83830"/>
    <w:rsid w:val="00C84D8E"/>
    <w:rsid w:val="00C875A5"/>
    <w:rsid w:val="00C9098A"/>
    <w:rsid w:val="00C91575"/>
    <w:rsid w:val="00C92DEB"/>
    <w:rsid w:val="00C9785F"/>
    <w:rsid w:val="00CA15F4"/>
    <w:rsid w:val="00CA170F"/>
    <w:rsid w:val="00CA1B7E"/>
    <w:rsid w:val="00CA1C43"/>
    <w:rsid w:val="00CA6FA0"/>
    <w:rsid w:val="00CB1F50"/>
    <w:rsid w:val="00CB5371"/>
    <w:rsid w:val="00CB7654"/>
    <w:rsid w:val="00CC3766"/>
    <w:rsid w:val="00CC73D7"/>
    <w:rsid w:val="00CD3A35"/>
    <w:rsid w:val="00CD4DEC"/>
    <w:rsid w:val="00CD63EB"/>
    <w:rsid w:val="00CE64E6"/>
    <w:rsid w:val="00CF2116"/>
    <w:rsid w:val="00CF5794"/>
    <w:rsid w:val="00CF7F1B"/>
    <w:rsid w:val="00D0493C"/>
    <w:rsid w:val="00D07185"/>
    <w:rsid w:val="00D073DD"/>
    <w:rsid w:val="00D07BE3"/>
    <w:rsid w:val="00D07DC4"/>
    <w:rsid w:val="00D13301"/>
    <w:rsid w:val="00D13CE6"/>
    <w:rsid w:val="00D17ACD"/>
    <w:rsid w:val="00D20508"/>
    <w:rsid w:val="00D220CD"/>
    <w:rsid w:val="00D240E3"/>
    <w:rsid w:val="00D27991"/>
    <w:rsid w:val="00D30ACB"/>
    <w:rsid w:val="00D36580"/>
    <w:rsid w:val="00D42B5C"/>
    <w:rsid w:val="00D443A5"/>
    <w:rsid w:val="00D458F7"/>
    <w:rsid w:val="00D46A92"/>
    <w:rsid w:val="00D510D7"/>
    <w:rsid w:val="00D5194C"/>
    <w:rsid w:val="00D61BAF"/>
    <w:rsid w:val="00D63895"/>
    <w:rsid w:val="00D644B2"/>
    <w:rsid w:val="00D66387"/>
    <w:rsid w:val="00D67309"/>
    <w:rsid w:val="00D813FD"/>
    <w:rsid w:val="00D82474"/>
    <w:rsid w:val="00D86659"/>
    <w:rsid w:val="00D876D1"/>
    <w:rsid w:val="00D90DC1"/>
    <w:rsid w:val="00D936B6"/>
    <w:rsid w:val="00D9479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E7975"/>
    <w:rsid w:val="00DF1750"/>
    <w:rsid w:val="00DF295A"/>
    <w:rsid w:val="00DF2A69"/>
    <w:rsid w:val="00DF4174"/>
    <w:rsid w:val="00DF667D"/>
    <w:rsid w:val="00E0059A"/>
    <w:rsid w:val="00E00A08"/>
    <w:rsid w:val="00E078C4"/>
    <w:rsid w:val="00E12110"/>
    <w:rsid w:val="00E1274B"/>
    <w:rsid w:val="00E151C6"/>
    <w:rsid w:val="00E1643D"/>
    <w:rsid w:val="00E24717"/>
    <w:rsid w:val="00E2521A"/>
    <w:rsid w:val="00E328A5"/>
    <w:rsid w:val="00E353AD"/>
    <w:rsid w:val="00E400DD"/>
    <w:rsid w:val="00E42197"/>
    <w:rsid w:val="00E525DD"/>
    <w:rsid w:val="00E6266E"/>
    <w:rsid w:val="00E65296"/>
    <w:rsid w:val="00E65720"/>
    <w:rsid w:val="00E72B46"/>
    <w:rsid w:val="00E768D7"/>
    <w:rsid w:val="00E83280"/>
    <w:rsid w:val="00E85807"/>
    <w:rsid w:val="00E86222"/>
    <w:rsid w:val="00E86A45"/>
    <w:rsid w:val="00E9002B"/>
    <w:rsid w:val="00E90D01"/>
    <w:rsid w:val="00EA1009"/>
    <w:rsid w:val="00EA24A0"/>
    <w:rsid w:val="00EA31E3"/>
    <w:rsid w:val="00EA3819"/>
    <w:rsid w:val="00EA4C4D"/>
    <w:rsid w:val="00EA7438"/>
    <w:rsid w:val="00EB131B"/>
    <w:rsid w:val="00EB2D8F"/>
    <w:rsid w:val="00EB47A6"/>
    <w:rsid w:val="00EB594B"/>
    <w:rsid w:val="00EB6841"/>
    <w:rsid w:val="00EB7C65"/>
    <w:rsid w:val="00EB7CCB"/>
    <w:rsid w:val="00EC0F7A"/>
    <w:rsid w:val="00EC138E"/>
    <w:rsid w:val="00EC4D9E"/>
    <w:rsid w:val="00EC4F8A"/>
    <w:rsid w:val="00EC7DDA"/>
    <w:rsid w:val="00ED0BD3"/>
    <w:rsid w:val="00ED4368"/>
    <w:rsid w:val="00ED43BD"/>
    <w:rsid w:val="00ED723F"/>
    <w:rsid w:val="00ED7DEB"/>
    <w:rsid w:val="00EE768F"/>
    <w:rsid w:val="00EF06BB"/>
    <w:rsid w:val="00EF3509"/>
    <w:rsid w:val="00F02F6E"/>
    <w:rsid w:val="00F03FAE"/>
    <w:rsid w:val="00F04433"/>
    <w:rsid w:val="00F111A1"/>
    <w:rsid w:val="00F17C9B"/>
    <w:rsid w:val="00F21939"/>
    <w:rsid w:val="00F2636F"/>
    <w:rsid w:val="00F26ECA"/>
    <w:rsid w:val="00F357E5"/>
    <w:rsid w:val="00F408CF"/>
    <w:rsid w:val="00F44391"/>
    <w:rsid w:val="00F47D60"/>
    <w:rsid w:val="00F56F87"/>
    <w:rsid w:val="00F609A3"/>
    <w:rsid w:val="00F6434C"/>
    <w:rsid w:val="00F70B2C"/>
    <w:rsid w:val="00F70C22"/>
    <w:rsid w:val="00F722E2"/>
    <w:rsid w:val="00F77C86"/>
    <w:rsid w:val="00F810BB"/>
    <w:rsid w:val="00F86A5B"/>
    <w:rsid w:val="00F86E5B"/>
    <w:rsid w:val="00F90D3B"/>
    <w:rsid w:val="00F92571"/>
    <w:rsid w:val="00F979C6"/>
    <w:rsid w:val="00FA230C"/>
    <w:rsid w:val="00FA4229"/>
    <w:rsid w:val="00FA7DE4"/>
    <w:rsid w:val="00FB2C33"/>
    <w:rsid w:val="00FB65BD"/>
    <w:rsid w:val="00FC0403"/>
    <w:rsid w:val="00FC0EEB"/>
    <w:rsid w:val="00FC38D8"/>
    <w:rsid w:val="00FC485F"/>
    <w:rsid w:val="00FC4E53"/>
    <w:rsid w:val="00FD2AF6"/>
    <w:rsid w:val="00FD3320"/>
    <w:rsid w:val="00FD5660"/>
    <w:rsid w:val="00FD70A1"/>
    <w:rsid w:val="00FF6076"/>
    <w:rsid w:val="00FF744D"/>
    <w:rsid w:val="00FF7A7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357577">
      <w:bodyDiv w:val="1"/>
      <w:marLeft w:val="0"/>
      <w:marRight w:val="0"/>
      <w:marTop w:val="0"/>
      <w:marBottom w:val="0"/>
      <w:divBdr>
        <w:top w:val="none" w:sz="0" w:space="0" w:color="auto"/>
        <w:left w:val="none" w:sz="0" w:space="0" w:color="auto"/>
        <w:bottom w:val="none" w:sz="0" w:space="0" w:color="auto"/>
        <w:right w:val="none" w:sz="0" w:space="0" w:color="auto"/>
      </w:divBdr>
    </w:div>
    <w:div w:id="1051473">
      <w:bodyDiv w:val="1"/>
      <w:marLeft w:val="0"/>
      <w:marRight w:val="0"/>
      <w:marTop w:val="0"/>
      <w:marBottom w:val="0"/>
      <w:divBdr>
        <w:top w:val="none" w:sz="0" w:space="0" w:color="auto"/>
        <w:left w:val="none" w:sz="0" w:space="0" w:color="auto"/>
        <w:bottom w:val="none" w:sz="0" w:space="0" w:color="auto"/>
        <w:right w:val="none" w:sz="0" w:space="0" w:color="auto"/>
      </w:divBdr>
    </w:div>
    <w:div w:id="1054206">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3482516">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0766544">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1346042">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19743984">
      <w:bodyDiv w:val="1"/>
      <w:marLeft w:val="0"/>
      <w:marRight w:val="0"/>
      <w:marTop w:val="0"/>
      <w:marBottom w:val="0"/>
      <w:divBdr>
        <w:top w:val="none" w:sz="0" w:space="0" w:color="auto"/>
        <w:left w:val="none" w:sz="0" w:space="0" w:color="auto"/>
        <w:bottom w:val="none" w:sz="0" w:space="0" w:color="auto"/>
        <w:right w:val="none" w:sz="0" w:space="0" w:color="auto"/>
      </w:divBdr>
    </w:div>
    <w:div w:id="21561442">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387213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1615917">
      <w:bodyDiv w:val="1"/>
      <w:marLeft w:val="0"/>
      <w:marRight w:val="0"/>
      <w:marTop w:val="0"/>
      <w:marBottom w:val="0"/>
      <w:divBdr>
        <w:top w:val="none" w:sz="0" w:space="0" w:color="auto"/>
        <w:left w:val="none" w:sz="0" w:space="0" w:color="auto"/>
        <w:bottom w:val="none" w:sz="0" w:space="0" w:color="auto"/>
        <w:right w:val="none" w:sz="0" w:space="0" w:color="auto"/>
      </w:divBdr>
    </w:div>
    <w:div w:id="32730434">
      <w:bodyDiv w:val="1"/>
      <w:marLeft w:val="0"/>
      <w:marRight w:val="0"/>
      <w:marTop w:val="0"/>
      <w:marBottom w:val="0"/>
      <w:divBdr>
        <w:top w:val="none" w:sz="0" w:space="0" w:color="auto"/>
        <w:left w:val="none" w:sz="0" w:space="0" w:color="auto"/>
        <w:bottom w:val="none" w:sz="0" w:space="0" w:color="auto"/>
        <w:right w:val="none" w:sz="0" w:space="0" w:color="auto"/>
      </w:divBdr>
    </w:div>
    <w:div w:id="34041818">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124235">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48770545">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124633">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740711">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5710015">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7100065">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59718352">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64378682">
      <w:bodyDiv w:val="1"/>
      <w:marLeft w:val="0"/>
      <w:marRight w:val="0"/>
      <w:marTop w:val="0"/>
      <w:marBottom w:val="0"/>
      <w:divBdr>
        <w:top w:val="none" w:sz="0" w:space="0" w:color="auto"/>
        <w:left w:val="none" w:sz="0" w:space="0" w:color="auto"/>
        <w:bottom w:val="none" w:sz="0" w:space="0" w:color="auto"/>
        <w:right w:val="none" w:sz="0" w:space="0" w:color="auto"/>
      </w:divBdr>
    </w:div>
    <w:div w:id="64769548">
      <w:bodyDiv w:val="1"/>
      <w:marLeft w:val="0"/>
      <w:marRight w:val="0"/>
      <w:marTop w:val="0"/>
      <w:marBottom w:val="0"/>
      <w:divBdr>
        <w:top w:val="none" w:sz="0" w:space="0" w:color="auto"/>
        <w:left w:val="none" w:sz="0" w:space="0" w:color="auto"/>
        <w:bottom w:val="none" w:sz="0" w:space="0" w:color="auto"/>
        <w:right w:val="none" w:sz="0" w:space="0" w:color="auto"/>
      </w:divBdr>
    </w:div>
    <w:div w:id="66193666">
      <w:bodyDiv w:val="1"/>
      <w:marLeft w:val="0"/>
      <w:marRight w:val="0"/>
      <w:marTop w:val="0"/>
      <w:marBottom w:val="0"/>
      <w:divBdr>
        <w:top w:val="none" w:sz="0" w:space="0" w:color="auto"/>
        <w:left w:val="none" w:sz="0" w:space="0" w:color="auto"/>
        <w:bottom w:val="none" w:sz="0" w:space="0" w:color="auto"/>
        <w:right w:val="none" w:sz="0" w:space="0" w:color="auto"/>
      </w:divBdr>
    </w:div>
    <w:div w:id="67074800">
      <w:bodyDiv w:val="1"/>
      <w:marLeft w:val="0"/>
      <w:marRight w:val="0"/>
      <w:marTop w:val="0"/>
      <w:marBottom w:val="0"/>
      <w:divBdr>
        <w:top w:val="none" w:sz="0" w:space="0" w:color="auto"/>
        <w:left w:val="none" w:sz="0" w:space="0" w:color="auto"/>
        <w:bottom w:val="none" w:sz="0" w:space="0" w:color="auto"/>
        <w:right w:val="none" w:sz="0" w:space="0" w:color="auto"/>
      </w:divBdr>
    </w:div>
    <w:div w:id="68968090">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3862844">
      <w:bodyDiv w:val="1"/>
      <w:marLeft w:val="0"/>
      <w:marRight w:val="0"/>
      <w:marTop w:val="0"/>
      <w:marBottom w:val="0"/>
      <w:divBdr>
        <w:top w:val="none" w:sz="0" w:space="0" w:color="auto"/>
        <w:left w:val="none" w:sz="0" w:space="0" w:color="auto"/>
        <w:bottom w:val="none" w:sz="0" w:space="0" w:color="auto"/>
        <w:right w:val="none" w:sz="0" w:space="0" w:color="auto"/>
      </w:divBdr>
    </w:div>
    <w:div w:id="75245401">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294878">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1949146">
      <w:bodyDiv w:val="1"/>
      <w:marLeft w:val="0"/>
      <w:marRight w:val="0"/>
      <w:marTop w:val="0"/>
      <w:marBottom w:val="0"/>
      <w:divBdr>
        <w:top w:val="none" w:sz="0" w:space="0" w:color="auto"/>
        <w:left w:val="none" w:sz="0" w:space="0" w:color="auto"/>
        <w:bottom w:val="none" w:sz="0" w:space="0" w:color="auto"/>
        <w:right w:val="none" w:sz="0" w:space="0" w:color="auto"/>
      </w:divBdr>
    </w:div>
    <w:div w:id="83499552">
      <w:bodyDiv w:val="1"/>
      <w:marLeft w:val="0"/>
      <w:marRight w:val="0"/>
      <w:marTop w:val="0"/>
      <w:marBottom w:val="0"/>
      <w:divBdr>
        <w:top w:val="none" w:sz="0" w:space="0" w:color="auto"/>
        <w:left w:val="none" w:sz="0" w:space="0" w:color="auto"/>
        <w:bottom w:val="none" w:sz="0" w:space="0" w:color="auto"/>
        <w:right w:val="none" w:sz="0" w:space="0" w:color="auto"/>
      </w:divBdr>
    </w:div>
    <w:div w:id="85730958">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5827801">
      <w:bodyDiv w:val="1"/>
      <w:marLeft w:val="0"/>
      <w:marRight w:val="0"/>
      <w:marTop w:val="0"/>
      <w:marBottom w:val="0"/>
      <w:divBdr>
        <w:top w:val="none" w:sz="0" w:space="0" w:color="auto"/>
        <w:left w:val="none" w:sz="0" w:space="0" w:color="auto"/>
        <w:bottom w:val="none" w:sz="0" w:space="0" w:color="auto"/>
        <w:right w:val="none" w:sz="0" w:space="0" w:color="auto"/>
      </w:divBdr>
    </w:div>
    <w:div w:id="98574540">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99877759">
      <w:bodyDiv w:val="1"/>
      <w:marLeft w:val="0"/>
      <w:marRight w:val="0"/>
      <w:marTop w:val="0"/>
      <w:marBottom w:val="0"/>
      <w:divBdr>
        <w:top w:val="none" w:sz="0" w:space="0" w:color="auto"/>
        <w:left w:val="none" w:sz="0" w:space="0" w:color="auto"/>
        <w:bottom w:val="none" w:sz="0" w:space="0" w:color="auto"/>
        <w:right w:val="none" w:sz="0" w:space="0" w:color="auto"/>
      </w:divBdr>
    </w:div>
    <w:div w:id="101388009">
      <w:bodyDiv w:val="1"/>
      <w:marLeft w:val="0"/>
      <w:marRight w:val="0"/>
      <w:marTop w:val="0"/>
      <w:marBottom w:val="0"/>
      <w:divBdr>
        <w:top w:val="none" w:sz="0" w:space="0" w:color="auto"/>
        <w:left w:val="none" w:sz="0" w:space="0" w:color="auto"/>
        <w:bottom w:val="none" w:sz="0" w:space="0" w:color="auto"/>
        <w:right w:val="none" w:sz="0" w:space="0" w:color="auto"/>
      </w:divBdr>
    </w:div>
    <w:div w:id="103236047">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5395303">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09281164">
      <w:bodyDiv w:val="1"/>
      <w:marLeft w:val="0"/>
      <w:marRight w:val="0"/>
      <w:marTop w:val="0"/>
      <w:marBottom w:val="0"/>
      <w:divBdr>
        <w:top w:val="none" w:sz="0" w:space="0" w:color="auto"/>
        <w:left w:val="none" w:sz="0" w:space="0" w:color="auto"/>
        <w:bottom w:val="none" w:sz="0" w:space="0" w:color="auto"/>
        <w:right w:val="none" w:sz="0" w:space="0" w:color="auto"/>
      </w:divBdr>
    </w:div>
    <w:div w:id="109738825">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246832">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2872549">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3986253">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1651944">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4856467">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7166760">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1673933">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33526512">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308144">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1655">
      <w:bodyDiv w:val="1"/>
      <w:marLeft w:val="0"/>
      <w:marRight w:val="0"/>
      <w:marTop w:val="0"/>
      <w:marBottom w:val="0"/>
      <w:divBdr>
        <w:top w:val="none" w:sz="0" w:space="0" w:color="auto"/>
        <w:left w:val="none" w:sz="0" w:space="0" w:color="auto"/>
        <w:bottom w:val="none" w:sz="0" w:space="0" w:color="auto"/>
        <w:right w:val="none" w:sz="0" w:space="0" w:color="auto"/>
      </w:divBdr>
    </w:div>
    <w:div w:id="139619007">
      <w:bodyDiv w:val="1"/>
      <w:marLeft w:val="0"/>
      <w:marRight w:val="0"/>
      <w:marTop w:val="0"/>
      <w:marBottom w:val="0"/>
      <w:divBdr>
        <w:top w:val="none" w:sz="0" w:space="0" w:color="auto"/>
        <w:left w:val="none" w:sz="0" w:space="0" w:color="auto"/>
        <w:bottom w:val="none" w:sz="0" w:space="0" w:color="auto"/>
        <w:right w:val="none" w:sz="0" w:space="0" w:color="auto"/>
      </w:divBdr>
    </w:div>
    <w:div w:id="140738412">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43744871">
      <w:bodyDiv w:val="1"/>
      <w:marLeft w:val="0"/>
      <w:marRight w:val="0"/>
      <w:marTop w:val="0"/>
      <w:marBottom w:val="0"/>
      <w:divBdr>
        <w:top w:val="none" w:sz="0" w:space="0" w:color="auto"/>
        <w:left w:val="none" w:sz="0" w:space="0" w:color="auto"/>
        <w:bottom w:val="none" w:sz="0" w:space="0" w:color="auto"/>
        <w:right w:val="none" w:sz="0" w:space="0" w:color="auto"/>
      </w:divBdr>
    </w:div>
    <w:div w:id="144594732">
      <w:bodyDiv w:val="1"/>
      <w:marLeft w:val="0"/>
      <w:marRight w:val="0"/>
      <w:marTop w:val="0"/>
      <w:marBottom w:val="0"/>
      <w:divBdr>
        <w:top w:val="none" w:sz="0" w:space="0" w:color="auto"/>
        <w:left w:val="none" w:sz="0" w:space="0" w:color="auto"/>
        <w:bottom w:val="none" w:sz="0" w:space="0" w:color="auto"/>
        <w:right w:val="none" w:sz="0" w:space="0" w:color="auto"/>
      </w:divBdr>
    </w:div>
    <w:div w:id="14944845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57625074">
      <w:bodyDiv w:val="1"/>
      <w:marLeft w:val="0"/>
      <w:marRight w:val="0"/>
      <w:marTop w:val="0"/>
      <w:marBottom w:val="0"/>
      <w:divBdr>
        <w:top w:val="none" w:sz="0" w:space="0" w:color="auto"/>
        <w:left w:val="none" w:sz="0" w:space="0" w:color="auto"/>
        <w:bottom w:val="none" w:sz="0" w:space="0" w:color="auto"/>
        <w:right w:val="none" w:sz="0" w:space="0" w:color="auto"/>
      </w:divBdr>
    </w:div>
    <w:div w:id="157818064">
      <w:bodyDiv w:val="1"/>
      <w:marLeft w:val="0"/>
      <w:marRight w:val="0"/>
      <w:marTop w:val="0"/>
      <w:marBottom w:val="0"/>
      <w:divBdr>
        <w:top w:val="none" w:sz="0" w:space="0" w:color="auto"/>
        <w:left w:val="none" w:sz="0" w:space="0" w:color="auto"/>
        <w:bottom w:val="none" w:sz="0" w:space="0" w:color="auto"/>
        <w:right w:val="none" w:sz="0" w:space="0" w:color="auto"/>
      </w:divBdr>
    </w:div>
    <w:div w:id="158428777">
      <w:bodyDiv w:val="1"/>
      <w:marLeft w:val="0"/>
      <w:marRight w:val="0"/>
      <w:marTop w:val="0"/>
      <w:marBottom w:val="0"/>
      <w:divBdr>
        <w:top w:val="none" w:sz="0" w:space="0" w:color="auto"/>
        <w:left w:val="none" w:sz="0" w:space="0" w:color="auto"/>
        <w:bottom w:val="none" w:sz="0" w:space="0" w:color="auto"/>
        <w:right w:val="none" w:sz="0" w:space="0" w:color="auto"/>
      </w:divBdr>
    </w:div>
    <w:div w:id="158428905">
      <w:bodyDiv w:val="1"/>
      <w:marLeft w:val="0"/>
      <w:marRight w:val="0"/>
      <w:marTop w:val="0"/>
      <w:marBottom w:val="0"/>
      <w:divBdr>
        <w:top w:val="none" w:sz="0" w:space="0" w:color="auto"/>
        <w:left w:val="none" w:sz="0" w:space="0" w:color="auto"/>
        <w:bottom w:val="none" w:sz="0" w:space="0" w:color="auto"/>
        <w:right w:val="none" w:sz="0" w:space="0" w:color="auto"/>
      </w:divBdr>
    </w:div>
    <w:div w:id="162168134">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4516148">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1796094">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49254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5579667">
      <w:bodyDiv w:val="1"/>
      <w:marLeft w:val="0"/>
      <w:marRight w:val="0"/>
      <w:marTop w:val="0"/>
      <w:marBottom w:val="0"/>
      <w:divBdr>
        <w:top w:val="none" w:sz="0" w:space="0" w:color="auto"/>
        <w:left w:val="none" w:sz="0" w:space="0" w:color="auto"/>
        <w:bottom w:val="none" w:sz="0" w:space="0" w:color="auto"/>
        <w:right w:val="none" w:sz="0" w:space="0" w:color="auto"/>
      </w:divBdr>
    </w:div>
    <w:div w:id="176889586">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0440574">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3634030">
      <w:bodyDiv w:val="1"/>
      <w:marLeft w:val="0"/>
      <w:marRight w:val="0"/>
      <w:marTop w:val="0"/>
      <w:marBottom w:val="0"/>
      <w:divBdr>
        <w:top w:val="none" w:sz="0" w:space="0" w:color="auto"/>
        <w:left w:val="none" w:sz="0" w:space="0" w:color="auto"/>
        <w:bottom w:val="none" w:sz="0" w:space="0" w:color="auto"/>
        <w:right w:val="none" w:sz="0" w:space="0" w:color="auto"/>
      </w:divBdr>
    </w:div>
    <w:div w:id="183709106">
      <w:bodyDiv w:val="1"/>
      <w:marLeft w:val="0"/>
      <w:marRight w:val="0"/>
      <w:marTop w:val="0"/>
      <w:marBottom w:val="0"/>
      <w:divBdr>
        <w:top w:val="none" w:sz="0" w:space="0" w:color="auto"/>
        <w:left w:val="none" w:sz="0" w:space="0" w:color="auto"/>
        <w:bottom w:val="none" w:sz="0" w:space="0" w:color="auto"/>
        <w:right w:val="none" w:sz="0" w:space="0" w:color="auto"/>
      </w:divBdr>
    </w:div>
    <w:div w:id="183904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0463221">
      <w:bodyDiv w:val="1"/>
      <w:marLeft w:val="0"/>
      <w:marRight w:val="0"/>
      <w:marTop w:val="0"/>
      <w:marBottom w:val="0"/>
      <w:divBdr>
        <w:top w:val="none" w:sz="0" w:space="0" w:color="auto"/>
        <w:left w:val="none" w:sz="0" w:space="0" w:color="auto"/>
        <w:bottom w:val="none" w:sz="0" w:space="0" w:color="auto"/>
        <w:right w:val="none" w:sz="0" w:space="0" w:color="auto"/>
      </w:divBdr>
    </w:div>
    <w:div w:id="190998233">
      <w:bodyDiv w:val="1"/>
      <w:marLeft w:val="0"/>
      <w:marRight w:val="0"/>
      <w:marTop w:val="0"/>
      <w:marBottom w:val="0"/>
      <w:divBdr>
        <w:top w:val="none" w:sz="0" w:space="0" w:color="auto"/>
        <w:left w:val="none" w:sz="0" w:space="0" w:color="auto"/>
        <w:bottom w:val="none" w:sz="0" w:space="0" w:color="auto"/>
        <w:right w:val="none" w:sz="0" w:space="0" w:color="auto"/>
      </w:divBdr>
    </w:div>
    <w:div w:id="191384446">
      <w:bodyDiv w:val="1"/>
      <w:marLeft w:val="0"/>
      <w:marRight w:val="0"/>
      <w:marTop w:val="0"/>
      <w:marBottom w:val="0"/>
      <w:divBdr>
        <w:top w:val="none" w:sz="0" w:space="0" w:color="auto"/>
        <w:left w:val="none" w:sz="0" w:space="0" w:color="auto"/>
        <w:bottom w:val="none" w:sz="0" w:space="0" w:color="auto"/>
        <w:right w:val="none" w:sz="0" w:space="0" w:color="auto"/>
      </w:divBdr>
    </w:div>
    <w:div w:id="191772126">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5773106">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198276415">
      <w:bodyDiv w:val="1"/>
      <w:marLeft w:val="0"/>
      <w:marRight w:val="0"/>
      <w:marTop w:val="0"/>
      <w:marBottom w:val="0"/>
      <w:divBdr>
        <w:top w:val="none" w:sz="0" w:space="0" w:color="auto"/>
        <w:left w:val="none" w:sz="0" w:space="0" w:color="auto"/>
        <w:bottom w:val="none" w:sz="0" w:space="0" w:color="auto"/>
        <w:right w:val="none" w:sz="0" w:space="0" w:color="auto"/>
      </w:divBdr>
    </w:div>
    <w:div w:id="200556070">
      <w:bodyDiv w:val="1"/>
      <w:marLeft w:val="0"/>
      <w:marRight w:val="0"/>
      <w:marTop w:val="0"/>
      <w:marBottom w:val="0"/>
      <w:divBdr>
        <w:top w:val="none" w:sz="0" w:space="0" w:color="auto"/>
        <w:left w:val="none" w:sz="0" w:space="0" w:color="auto"/>
        <w:bottom w:val="none" w:sz="0" w:space="0" w:color="auto"/>
        <w:right w:val="none" w:sz="0" w:space="0" w:color="auto"/>
      </w:divBdr>
    </w:div>
    <w:div w:id="20140621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2517888">
      <w:bodyDiv w:val="1"/>
      <w:marLeft w:val="0"/>
      <w:marRight w:val="0"/>
      <w:marTop w:val="0"/>
      <w:marBottom w:val="0"/>
      <w:divBdr>
        <w:top w:val="none" w:sz="0" w:space="0" w:color="auto"/>
        <w:left w:val="none" w:sz="0" w:space="0" w:color="auto"/>
        <w:bottom w:val="none" w:sz="0" w:space="0" w:color="auto"/>
        <w:right w:val="none" w:sz="0" w:space="0" w:color="auto"/>
      </w:divBdr>
    </w:div>
    <w:div w:id="203057896">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08802115">
      <w:bodyDiv w:val="1"/>
      <w:marLeft w:val="0"/>
      <w:marRight w:val="0"/>
      <w:marTop w:val="0"/>
      <w:marBottom w:val="0"/>
      <w:divBdr>
        <w:top w:val="none" w:sz="0" w:space="0" w:color="auto"/>
        <w:left w:val="none" w:sz="0" w:space="0" w:color="auto"/>
        <w:bottom w:val="none" w:sz="0" w:space="0" w:color="auto"/>
        <w:right w:val="none" w:sz="0" w:space="0" w:color="auto"/>
      </w:divBdr>
    </w:div>
    <w:div w:id="211037353">
      <w:bodyDiv w:val="1"/>
      <w:marLeft w:val="0"/>
      <w:marRight w:val="0"/>
      <w:marTop w:val="0"/>
      <w:marBottom w:val="0"/>
      <w:divBdr>
        <w:top w:val="none" w:sz="0" w:space="0" w:color="auto"/>
        <w:left w:val="none" w:sz="0" w:space="0" w:color="auto"/>
        <w:bottom w:val="none" w:sz="0" w:space="0" w:color="auto"/>
        <w:right w:val="none" w:sz="0" w:space="0" w:color="auto"/>
      </w:divBdr>
    </w:div>
    <w:div w:id="211233034">
      <w:bodyDiv w:val="1"/>
      <w:marLeft w:val="0"/>
      <w:marRight w:val="0"/>
      <w:marTop w:val="0"/>
      <w:marBottom w:val="0"/>
      <w:divBdr>
        <w:top w:val="none" w:sz="0" w:space="0" w:color="auto"/>
        <w:left w:val="none" w:sz="0" w:space="0" w:color="auto"/>
        <w:bottom w:val="none" w:sz="0" w:space="0" w:color="auto"/>
        <w:right w:val="none" w:sz="0" w:space="0" w:color="auto"/>
      </w:divBdr>
    </w:div>
    <w:div w:id="212009181">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181790">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29117638">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3586124">
      <w:bodyDiv w:val="1"/>
      <w:marLeft w:val="0"/>
      <w:marRight w:val="0"/>
      <w:marTop w:val="0"/>
      <w:marBottom w:val="0"/>
      <w:divBdr>
        <w:top w:val="none" w:sz="0" w:space="0" w:color="auto"/>
        <w:left w:val="none" w:sz="0" w:space="0" w:color="auto"/>
        <w:bottom w:val="none" w:sz="0" w:space="0" w:color="auto"/>
        <w:right w:val="none" w:sz="0" w:space="0" w:color="auto"/>
      </w:divBdr>
    </w:div>
    <w:div w:id="234709307">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0217785">
      <w:bodyDiv w:val="1"/>
      <w:marLeft w:val="0"/>
      <w:marRight w:val="0"/>
      <w:marTop w:val="0"/>
      <w:marBottom w:val="0"/>
      <w:divBdr>
        <w:top w:val="none" w:sz="0" w:space="0" w:color="auto"/>
        <w:left w:val="none" w:sz="0" w:space="0" w:color="auto"/>
        <w:bottom w:val="none" w:sz="0" w:space="0" w:color="auto"/>
        <w:right w:val="none" w:sz="0" w:space="0" w:color="auto"/>
      </w:divBdr>
    </w:div>
    <w:div w:id="241722091">
      <w:bodyDiv w:val="1"/>
      <w:marLeft w:val="0"/>
      <w:marRight w:val="0"/>
      <w:marTop w:val="0"/>
      <w:marBottom w:val="0"/>
      <w:divBdr>
        <w:top w:val="none" w:sz="0" w:space="0" w:color="auto"/>
        <w:left w:val="none" w:sz="0" w:space="0" w:color="auto"/>
        <w:bottom w:val="none" w:sz="0" w:space="0" w:color="auto"/>
        <w:right w:val="none" w:sz="0" w:space="0" w:color="auto"/>
      </w:divBdr>
    </w:div>
    <w:div w:id="242379426">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7544866">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085134">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477872">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5942655">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59946385">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3802883">
      <w:bodyDiv w:val="1"/>
      <w:marLeft w:val="0"/>
      <w:marRight w:val="0"/>
      <w:marTop w:val="0"/>
      <w:marBottom w:val="0"/>
      <w:divBdr>
        <w:top w:val="none" w:sz="0" w:space="0" w:color="auto"/>
        <w:left w:val="none" w:sz="0" w:space="0" w:color="auto"/>
        <w:bottom w:val="none" w:sz="0" w:space="0" w:color="auto"/>
        <w:right w:val="none" w:sz="0" w:space="0" w:color="auto"/>
      </w:divBdr>
    </w:div>
    <w:div w:id="263803374">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4777372">
      <w:bodyDiv w:val="1"/>
      <w:marLeft w:val="0"/>
      <w:marRight w:val="0"/>
      <w:marTop w:val="0"/>
      <w:marBottom w:val="0"/>
      <w:divBdr>
        <w:top w:val="none" w:sz="0" w:space="0" w:color="auto"/>
        <w:left w:val="none" w:sz="0" w:space="0" w:color="auto"/>
        <w:bottom w:val="none" w:sz="0" w:space="0" w:color="auto"/>
        <w:right w:val="none" w:sz="0" w:space="0" w:color="auto"/>
      </w:divBdr>
    </w:div>
    <w:div w:id="264926533">
      <w:bodyDiv w:val="1"/>
      <w:marLeft w:val="0"/>
      <w:marRight w:val="0"/>
      <w:marTop w:val="0"/>
      <w:marBottom w:val="0"/>
      <w:divBdr>
        <w:top w:val="none" w:sz="0" w:space="0" w:color="auto"/>
        <w:left w:val="none" w:sz="0" w:space="0" w:color="auto"/>
        <w:bottom w:val="none" w:sz="0" w:space="0" w:color="auto"/>
        <w:right w:val="none" w:sz="0" w:space="0" w:color="auto"/>
      </w:divBdr>
    </w:div>
    <w:div w:id="266160754">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2982528">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8268675">
      <w:bodyDiv w:val="1"/>
      <w:marLeft w:val="0"/>
      <w:marRight w:val="0"/>
      <w:marTop w:val="0"/>
      <w:marBottom w:val="0"/>
      <w:divBdr>
        <w:top w:val="none" w:sz="0" w:space="0" w:color="auto"/>
        <w:left w:val="none" w:sz="0" w:space="0" w:color="auto"/>
        <w:bottom w:val="none" w:sz="0" w:space="0" w:color="auto"/>
        <w:right w:val="none" w:sz="0" w:space="0" w:color="auto"/>
      </w:divBdr>
    </w:div>
    <w:div w:id="278605686">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0647265">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11914">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5356704">
      <w:bodyDiv w:val="1"/>
      <w:marLeft w:val="0"/>
      <w:marRight w:val="0"/>
      <w:marTop w:val="0"/>
      <w:marBottom w:val="0"/>
      <w:divBdr>
        <w:top w:val="none" w:sz="0" w:space="0" w:color="auto"/>
        <w:left w:val="none" w:sz="0" w:space="0" w:color="auto"/>
        <w:bottom w:val="none" w:sz="0" w:space="0" w:color="auto"/>
        <w:right w:val="none" w:sz="0" w:space="0" w:color="auto"/>
      </w:divBdr>
    </w:div>
    <w:div w:id="285427987">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7666326">
      <w:bodyDiv w:val="1"/>
      <w:marLeft w:val="0"/>
      <w:marRight w:val="0"/>
      <w:marTop w:val="0"/>
      <w:marBottom w:val="0"/>
      <w:divBdr>
        <w:top w:val="none" w:sz="0" w:space="0" w:color="auto"/>
        <w:left w:val="none" w:sz="0" w:space="0" w:color="auto"/>
        <w:bottom w:val="none" w:sz="0" w:space="0" w:color="auto"/>
        <w:right w:val="none" w:sz="0" w:space="0" w:color="auto"/>
      </w:divBdr>
    </w:div>
    <w:div w:id="28797829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89944568">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668645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040714">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081120">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3973483">
      <w:bodyDiv w:val="1"/>
      <w:marLeft w:val="0"/>
      <w:marRight w:val="0"/>
      <w:marTop w:val="0"/>
      <w:marBottom w:val="0"/>
      <w:divBdr>
        <w:top w:val="none" w:sz="0" w:space="0" w:color="auto"/>
        <w:left w:val="none" w:sz="0" w:space="0" w:color="auto"/>
        <w:bottom w:val="none" w:sz="0" w:space="0" w:color="auto"/>
        <w:right w:val="none" w:sz="0" w:space="0" w:color="auto"/>
      </w:divBdr>
    </w:div>
    <w:div w:id="304622557">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442642">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0883179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25210336">
      <w:bodyDiv w:val="1"/>
      <w:marLeft w:val="0"/>
      <w:marRight w:val="0"/>
      <w:marTop w:val="0"/>
      <w:marBottom w:val="0"/>
      <w:divBdr>
        <w:top w:val="none" w:sz="0" w:space="0" w:color="auto"/>
        <w:left w:val="none" w:sz="0" w:space="0" w:color="auto"/>
        <w:bottom w:val="none" w:sz="0" w:space="0" w:color="auto"/>
        <w:right w:val="none" w:sz="0" w:space="0" w:color="auto"/>
      </w:divBdr>
    </w:div>
    <w:div w:id="329259637">
      <w:bodyDiv w:val="1"/>
      <w:marLeft w:val="0"/>
      <w:marRight w:val="0"/>
      <w:marTop w:val="0"/>
      <w:marBottom w:val="0"/>
      <w:divBdr>
        <w:top w:val="none" w:sz="0" w:space="0" w:color="auto"/>
        <w:left w:val="none" w:sz="0" w:space="0" w:color="auto"/>
        <w:bottom w:val="none" w:sz="0" w:space="0" w:color="auto"/>
        <w:right w:val="none" w:sz="0" w:space="0" w:color="auto"/>
      </w:divBdr>
    </w:div>
    <w:div w:id="330255662">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38850082">
      <w:bodyDiv w:val="1"/>
      <w:marLeft w:val="0"/>
      <w:marRight w:val="0"/>
      <w:marTop w:val="0"/>
      <w:marBottom w:val="0"/>
      <w:divBdr>
        <w:top w:val="none" w:sz="0" w:space="0" w:color="auto"/>
        <w:left w:val="none" w:sz="0" w:space="0" w:color="auto"/>
        <w:bottom w:val="none" w:sz="0" w:space="0" w:color="auto"/>
        <w:right w:val="none" w:sz="0" w:space="0" w:color="auto"/>
      </w:divBdr>
    </w:div>
    <w:div w:id="339427639">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214075">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48795267">
      <w:bodyDiv w:val="1"/>
      <w:marLeft w:val="0"/>
      <w:marRight w:val="0"/>
      <w:marTop w:val="0"/>
      <w:marBottom w:val="0"/>
      <w:divBdr>
        <w:top w:val="none" w:sz="0" w:space="0" w:color="auto"/>
        <w:left w:val="none" w:sz="0" w:space="0" w:color="auto"/>
        <w:bottom w:val="none" w:sz="0" w:space="0" w:color="auto"/>
        <w:right w:val="none" w:sz="0" w:space="0" w:color="auto"/>
      </w:divBdr>
    </w:div>
    <w:div w:id="349110286">
      <w:bodyDiv w:val="1"/>
      <w:marLeft w:val="0"/>
      <w:marRight w:val="0"/>
      <w:marTop w:val="0"/>
      <w:marBottom w:val="0"/>
      <w:divBdr>
        <w:top w:val="none" w:sz="0" w:space="0" w:color="auto"/>
        <w:left w:val="none" w:sz="0" w:space="0" w:color="auto"/>
        <w:bottom w:val="none" w:sz="0" w:space="0" w:color="auto"/>
        <w:right w:val="none" w:sz="0" w:space="0" w:color="auto"/>
      </w:divBdr>
    </w:div>
    <w:div w:id="349843036">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2997188">
      <w:bodyDiv w:val="1"/>
      <w:marLeft w:val="0"/>
      <w:marRight w:val="0"/>
      <w:marTop w:val="0"/>
      <w:marBottom w:val="0"/>
      <w:divBdr>
        <w:top w:val="none" w:sz="0" w:space="0" w:color="auto"/>
        <w:left w:val="none" w:sz="0" w:space="0" w:color="auto"/>
        <w:bottom w:val="none" w:sz="0" w:space="0" w:color="auto"/>
        <w:right w:val="none" w:sz="0" w:space="0" w:color="auto"/>
      </w:divBdr>
    </w:div>
    <w:div w:id="354884625">
      <w:bodyDiv w:val="1"/>
      <w:marLeft w:val="0"/>
      <w:marRight w:val="0"/>
      <w:marTop w:val="0"/>
      <w:marBottom w:val="0"/>
      <w:divBdr>
        <w:top w:val="none" w:sz="0" w:space="0" w:color="auto"/>
        <w:left w:val="none" w:sz="0" w:space="0" w:color="auto"/>
        <w:bottom w:val="none" w:sz="0" w:space="0" w:color="auto"/>
        <w:right w:val="none" w:sz="0" w:space="0" w:color="auto"/>
      </w:divBdr>
    </w:div>
    <w:div w:id="355082860">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697">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59362505">
      <w:bodyDiv w:val="1"/>
      <w:marLeft w:val="0"/>
      <w:marRight w:val="0"/>
      <w:marTop w:val="0"/>
      <w:marBottom w:val="0"/>
      <w:divBdr>
        <w:top w:val="none" w:sz="0" w:space="0" w:color="auto"/>
        <w:left w:val="none" w:sz="0" w:space="0" w:color="auto"/>
        <w:bottom w:val="none" w:sz="0" w:space="0" w:color="auto"/>
        <w:right w:val="none" w:sz="0" w:space="0" w:color="auto"/>
      </w:divBdr>
    </w:div>
    <w:div w:id="361055325">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2563276">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549300">
      <w:bodyDiv w:val="1"/>
      <w:marLeft w:val="0"/>
      <w:marRight w:val="0"/>
      <w:marTop w:val="0"/>
      <w:marBottom w:val="0"/>
      <w:divBdr>
        <w:top w:val="none" w:sz="0" w:space="0" w:color="auto"/>
        <w:left w:val="none" w:sz="0" w:space="0" w:color="auto"/>
        <w:bottom w:val="none" w:sz="0" w:space="0" w:color="auto"/>
        <w:right w:val="none" w:sz="0" w:space="0" w:color="auto"/>
      </w:divBdr>
    </w:div>
    <w:div w:id="379747620">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528870">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543009">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162491">
      <w:bodyDiv w:val="1"/>
      <w:marLeft w:val="0"/>
      <w:marRight w:val="0"/>
      <w:marTop w:val="0"/>
      <w:marBottom w:val="0"/>
      <w:divBdr>
        <w:top w:val="none" w:sz="0" w:space="0" w:color="auto"/>
        <w:left w:val="none" w:sz="0" w:space="0" w:color="auto"/>
        <w:bottom w:val="none" w:sz="0" w:space="0" w:color="auto"/>
        <w:right w:val="none" w:sz="0" w:space="0" w:color="auto"/>
      </w:divBdr>
    </w:div>
    <w:div w:id="394427276">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7291880">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059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06266801">
      <w:bodyDiv w:val="1"/>
      <w:marLeft w:val="0"/>
      <w:marRight w:val="0"/>
      <w:marTop w:val="0"/>
      <w:marBottom w:val="0"/>
      <w:divBdr>
        <w:top w:val="none" w:sz="0" w:space="0" w:color="auto"/>
        <w:left w:val="none" w:sz="0" w:space="0" w:color="auto"/>
        <w:bottom w:val="none" w:sz="0" w:space="0" w:color="auto"/>
        <w:right w:val="none" w:sz="0" w:space="0" w:color="auto"/>
      </w:divBdr>
    </w:div>
    <w:div w:id="407650373">
      <w:bodyDiv w:val="1"/>
      <w:marLeft w:val="0"/>
      <w:marRight w:val="0"/>
      <w:marTop w:val="0"/>
      <w:marBottom w:val="0"/>
      <w:divBdr>
        <w:top w:val="none" w:sz="0" w:space="0" w:color="auto"/>
        <w:left w:val="none" w:sz="0" w:space="0" w:color="auto"/>
        <w:bottom w:val="none" w:sz="0" w:space="0" w:color="auto"/>
        <w:right w:val="none" w:sz="0" w:space="0" w:color="auto"/>
      </w:divBdr>
    </w:div>
    <w:div w:id="40923483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292266">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2995965">
      <w:bodyDiv w:val="1"/>
      <w:marLeft w:val="0"/>
      <w:marRight w:val="0"/>
      <w:marTop w:val="0"/>
      <w:marBottom w:val="0"/>
      <w:divBdr>
        <w:top w:val="none" w:sz="0" w:space="0" w:color="auto"/>
        <w:left w:val="none" w:sz="0" w:space="0" w:color="auto"/>
        <w:bottom w:val="none" w:sz="0" w:space="0" w:color="auto"/>
        <w:right w:val="none" w:sz="0" w:space="0" w:color="auto"/>
      </w:divBdr>
    </w:div>
    <w:div w:id="423384581">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539071">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7310256">
      <w:bodyDiv w:val="1"/>
      <w:marLeft w:val="0"/>
      <w:marRight w:val="0"/>
      <w:marTop w:val="0"/>
      <w:marBottom w:val="0"/>
      <w:divBdr>
        <w:top w:val="none" w:sz="0" w:space="0" w:color="auto"/>
        <w:left w:val="none" w:sz="0" w:space="0" w:color="auto"/>
        <w:bottom w:val="none" w:sz="0" w:space="0" w:color="auto"/>
        <w:right w:val="none" w:sz="0" w:space="0" w:color="auto"/>
      </w:divBdr>
    </w:div>
    <w:div w:id="427383334">
      <w:bodyDiv w:val="1"/>
      <w:marLeft w:val="0"/>
      <w:marRight w:val="0"/>
      <w:marTop w:val="0"/>
      <w:marBottom w:val="0"/>
      <w:divBdr>
        <w:top w:val="none" w:sz="0" w:space="0" w:color="auto"/>
        <w:left w:val="none" w:sz="0" w:space="0" w:color="auto"/>
        <w:bottom w:val="none" w:sz="0" w:space="0" w:color="auto"/>
        <w:right w:val="none" w:sz="0" w:space="0" w:color="auto"/>
      </w:divBdr>
    </w:div>
    <w:div w:id="428240311">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0203510">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4447634">
      <w:bodyDiv w:val="1"/>
      <w:marLeft w:val="0"/>
      <w:marRight w:val="0"/>
      <w:marTop w:val="0"/>
      <w:marBottom w:val="0"/>
      <w:divBdr>
        <w:top w:val="none" w:sz="0" w:space="0" w:color="auto"/>
        <w:left w:val="none" w:sz="0" w:space="0" w:color="auto"/>
        <w:bottom w:val="none" w:sz="0" w:space="0" w:color="auto"/>
        <w:right w:val="none" w:sz="0" w:space="0" w:color="auto"/>
      </w:divBdr>
    </w:div>
    <w:div w:id="435753603">
      <w:bodyDiv w:val="1"/>
      <w:marLeft w:val="0"/>
      <w:marRight w:val="0"/>
      <w:marTop w:val="0"/>
      <w:marBottom w:val="0"/>
      <w:divBdr>
        <w:top w:val="none" w:sz="0" w:space="0" w:color="auto"/>
        <w:left w:val="none" w:sz="0" w:space="0" w:color="auto"/>
        <w:bottom w:val="none" w:sz="0" w:space="0" w:color="auto"/>
        <w:right w:val="none" w:sz="0" w:space="0" w:color="auto"/>
      </w:divBdr>
    </w:div>
    <w:div w:id="436875368">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38837879">
      <w:bodyDiv w:val="1"/>
      <w:marLeft w:val="0"/>
      <w:marRight w:val="0"/>
      <w:marTop w:val="0"/>
      <w:marBottom w:val="0"/>
      <w:divBdr>
        <w:top w:val="none" w:sz="0" w:space="0" w:color="auto"/>
        <w:left w:val="none" w:sz="0" w:space="0" w:color="auto"/>
        <w:bottom w:val="none" w:sz="0" w:space="0" w:color="auto"/>
        <w:right w:val="none" w:sz="0" w:space="0" w:color="auto"/>
      </w:divBdr>
    </w:div>
    <w:div w:id="440804860">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1925654">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48401910">
      <w:bodyDiv w:val="1"/>
      <w:marLeft w:val="0"/>
      <w:marRight w:val="0"/>
      <w:marTop w:val="0"/>
      <w:marBottom w:val="0"/>
      <w:divBdr>
        <w:top w:val="none" w:sz="0" w:space="0" w:color="auto"/>
        <w:left w:val="none" w:sz="0" w:space="0" w:color="auto"/>
        <w:bottom w:val="none" w:sz="0" w:space="0" w:color="auto"/>
        <w:right w:val="none" w:sz="0" w:space="0" w:color="auto"/>
      </w:divBdr>
    </w:div>
    <w:div w:id="450444037">
      <w:bodyDiv w:val="1"/>
      <w:marLeft w:val="0"/>
      <w:marRight w:val="0"/>
      <w:marTop w:val="0"/>
      <w:marBottom w:val="0"/>
      <w:divBdr>
        <w:top w:val="none" w:sz="0" w:space="0" w:color="auto"/>
        <w:left w:val="none" w:sz="0" w:space="0" w:color="auto"/>
        <w:bottom w:val="none" w:sz="0" w:space="0" w:color="auto"/>
        <w:right w:val="none" w:sz="0" w:space="0" w:color="auto"/>
      </w:divBdr>
    </w:div>
    <w:div w:id="451168251">
      <w:bodyDiv w:val="1"/>
      <w:marLeft w:val="0"/>
      <w:marRight w:val="0"/>
      <w:marTop w:val="0"/>
      <w:marBottom w:val="0"/>
      <w:divBdr>
        <w:top w:val="none" w:sz="0" w:space="0" w:color="auto"/>
        <w:left w:val="none" w:sz="0" w:space="0" w:color="auto"/>
        <w:bottom w:val="none" w:sz="0" w:space="0" w:color="auto"/>
        <w:right w:val="none" w:sz="0" w:space="0" w:color="auto"/>
      </w:divBdr>
    </w:div>
    <w:div w:id="451553790">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3209978">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186588">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59806869">
      <w:bodyDiv w:val="1"/>
      <w:marLeft w:val="0"/>
      <w:marRight w:val="0"/>
      <w:marTop w:val="0"/>
      <w:marBottom w:val="0"/>
      <w:divBdr>
        <w:top w:val="none" w:sz="0" w:space="0" w:color="auto"/>
        <w:left w:val="none" w:sz="0" w:space="0" w:color="auto"/>
        <w:bottom w:val="none" w:sz="0" w:space="0" w:color="auto"/>
        <w:right w:val="none" w:sz="0" w:space="0" w:color="auto"/>
      </w:divBdr>
    </w:div>
    <w:div w:id="460852835">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4666209">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212131">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4954705">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234605">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108986">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8957562">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046763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2818495">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7331988">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879352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0175770">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3373039">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0700160">
      <w:bodyDiv w:val="1"/>
      <w:marLeft w:val="0"/>
      <w:marRight w:val="0"/>
      <w:marTop w:val="0"/>
      <w:marBottom w:val="0"/>
      <w:divBdr>
        <w:top w:val="none" w:sz="0" w:space="0" w:color="auto"/>
        <w:left w:val="none" w:sz="0" w:space="0" w:color="auto"/>
        <w:bottom w:val="none" w:sz="0" w:space="0" w:color="auto"/>
        <w:right w:val="none" w:sz="0" w:space="0" w:color="auto"/>
      </w:divBdr>
    </w:div>
    <w:div w:id="501047222">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2669727">
      <w:bodyDiv w:val="1"/>
      <w:marLeft w:val="0"/>
      <w:marRight w:val="0"/>
      <w:marTop w:val="0"/>
      <w:marBottom w:val="0"/>
      <w:divBdr>
        <w:top w:val="none" w:sz="0" w:space="0" w:color="auto"/>
        <w:left w:val="none" w:sz="0" w:space="0" w:color="auto"/>
        <w:bottom w:val="none" w:sz="0" w:space="0" w:color="auto"/>
        <w:right w:val="none" w:sz="0" w:space="0" w:color="auto"/>
      </w:divBdr>
    </w:div>
    <w:div w:id="502934384">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785994">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4809183">
      <w:bodyDiv w:val="1"/>
      <w:marLeft w:val="0"/>
      <w:marRight w:val="0"/>
      <w:marTop w:val="0"/>
      <w:marBottom w:val="0"/>
      <w:divBdr>
        <w:top w:val="none" w:sz="0" w:space="0" w:color="auto"/>
        <w:left w:val="none" w:sz="0" w:space="0" w:color="auto"/>
        <w:bottom w:val="none" w:sz="0" w:space="0" w:color="auto"/>
        <w:right w:val="none" w:sz="0" w:space="0" w:color="auto"/>
      </w:divBdr>
    </w:div>
    <w:div w:id="516121474">
      <w:bodyDiv w:val="1"/>
      <w:marLeft w:val="0"/>
      <w:marRight w:val="0"/>
      <w:marTop w:val="0"/>
      <w:marBottom w:val="0"/>
      <w:divBdr>
        <w:top w:val="none" w:sz="0" w:space="0" w:color="auto"/>
        <w:left w:val="none" w:sz="0" w:space="0" w:color="auto"/>
        <w:bottom w:val="none" w:sz="0" w:space="0" w:color="auto"/>
        <w:right w:val="none" w:sz="0" w:space="0" w:color="auto"/>
      </w:divBdr>
    </w:div>
    <w:div w:id="516311513">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19010283">
      <w:bodyDiv w:val="1"/>
      <w:marLeft w:val="0"/>
      <w:marRight w:val="0"/>
      <w:marTop w:val="0"/>
      <w:marBottom w:val="0"/>
      <w:divBdr>
        <w:top w:val="none" w:sz="0" w:space="0" w:color="auto"/>
        <w:left w:val="none" w:sz="0" w:space="0" w:color="auto"/>
        <w:bottom w:val="none" w:sz="0" w:space="0" w:color="auto"/>
        <w:right w:val="none" w:sz="0" w:space="0" w:color="auto"/>
      </w:divBdr>
    </w:div>
    <w:div w:id="519198247">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25211889">
      <w:bodyDiv w:val="1"/>
      <w:marLeft w:val="0"/>
      <w:marRight w:val="0"/>
      <w:marTop w:val="0"/>
      <w:marBottom w:val="0"/>
      <w:divBdr>
        <w:top w:val="none" w:sz="0" w:space="0" w:color="auto"/>
        <w:left w:val="none" w:sz="0" w:space="0" w:color="auto"/>
        <w:bottom w:val="none" w:sz="0" w:space="0" w:color="auto"/>
        <w:right w:val="none" w:sz="0" w:space="0" w:color="auto"/>
      </w:divBdr>
    </w:div>
    <w:div w:id="525368145">
      <w:bodyDiv w:val="1"/>
      <w:marLeft w:val="0"/>
      <w:marRight w:val="0"/>
      <w:marTop w:val="0"/>
      <w:marBottom w:val="0"/>
      <w:divBdr>
        <w:top w:val="none" w:sz="0" w:space="0" w:color="auto"/>
        <w:left w:val="none" w:sz="0" w:space="0" w:color="auto"/>
        <w:bottom w:val="none" w:sz="0" w:space="0" w:color="auto"/>
        <w:right w:val="none" w:sz="0" w:space="0" w:color="auto"/>
      </w:divBdr>
    </w:div>
    <w:div w:id="527526915">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4659150">
      <w:bodyDiv w:val="1"/>
      <w:marLeft w:val="0"/>
      <w:marRight w:val="0"/>
      <w:marTop w:val="0"/>
      <w:marBottom w:val="0"/>
      <w:divBdr>
        <w:top w:val="none" w:sz="0" w:space="0" w:color="auto"/>
        <w:left w:val="none" w:sz="0" w:space="0" w:color="auto"/>
        <w:bottom w:val="none" w:sz="0" w:space="0" w:color="auto"/>
        <w:right w:val="none" w:sz="0" w:space="0" w:color="auto"/>
      </w:divBdr>
    </w:div>
    <w:div w:id="536049565">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119385">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2737021">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3584726">
      <w:bodyDiv w:val="1"/>
      <w:marLeft w:val="0"/>
      <w:marRight w:val="0"/>
      <w:marTop w:val="0"/>
      <w:marBottom w:val="0"/>
      <w:divBdr>
        <w:top w:val="none" w:sz="0" w:space="0" w:color="auto"/>
        <w:left w:val="none" w:sz="0" w:space="0" w:color="auto"/>
        <w:bottom w:val="none" w:sz="0" w:space="0" w:color="auto"/>
        <w:right w:val="none" w:sz="0" w:space="0" w:color="auto"/>
      </w:divBdr>
    </w:div>
    <w:div w:id="556480201">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8901620">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59556783">
      <w:bodyDiv w:val="1"/>
      <w:marLeft w:val="0"/>
      <w:marRight w:val="0"/>
      <w:marTop w:val="0"/>
      <w:marBottom w:val="0"/>
      <w:divBdr>
        <w:top w:val="none" w:sz="0" w:space="0" w:color="auto"/>
        <w:left w:val="none" w:sz="0" w:space="0" w:color="auto"/>
        <w:bottom w:val="none" w:sz="0" w:space="0" w:color="auto"/>
        <w:right w:val="none" w:sz="0" w:space="0" w:color="auto"/>
      </w:divBdr>
    </w:div>
    <w:div w:id="561797540">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66456134">
      <w:bodyDiv w:val="1"/>
      <w:marLeft w:val="0"/>
      <w:marRight w:val="0"/>
      <w:marTop w:val="0"/>
      <w:marBottom w:val="0"/>
      <w:divBdr>
        <w:top w:val="none" w:sz="0" w:space="0" w:color="auto"/>
        <w:left w:val="none" w:sz="0" w:space="0" w:color="auto"/>
        <w:bottom w:val="none" w:sz="0" w:space="0" w:color="auto"/>
        <w:right w:val="none" w:sz="0" w:space="0" w:color="auto"/>
      </w:divBdr>
    </w:div>
    <w:div w:id="568031797">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668719">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433350">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012811">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2956399">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3222921">
      <w:bodyDiv w:val="1"/>
      <w:marLeft w:val="0"/>
      <w:marRight w:val="0"/>
      <w:marTop w:val="0"/>
      <w:marBottom w:val="0"/>
      <w:divBdr>
        <w:top w:val="none" w:sz="0" w:space="0" w:color="auto"/>
        <w:left w:val="none" w:sz="0" w:space="0" w:color="auto"/>
        <w:bottom w:val="none" w:sz="0" w:space="0" w:color="auto"/>
        <w:right w:val="none" w:sz="0" w:space="0" w:color="auto"/>
      </w:divBdr>
    </w:div>
    <w:div w:id="584802564">
      <w:bodyDiv w:val="1"/>
      <w:marLeft w:val="0"/>
      <w:marRight w:val="0"/>
      <w:marTop w:val="0"/>
      <w:marBottom w:val="0"/>
      <w:divBdr>
        <w:top w:val="none" w:sz="0" w:space="0" w:color="auto"/>
        <w:left w:val="none" w:sz="0" w:space="0" w:color="auto"/>
        <w:bottom w:val="none" w:sz="0" w:space="0" w:color="auto"/>
        <w:right w:val="none" w:sz="0" w:space="0" w:color="auto"/>
      </w:divBdr>
    </w:div>
    <w:div w:id="585385483">
      <w:bodyDiv w:val="1"/>
      <w:marLeft w:val="0"/>
      <w:marRight w:val="0"/>
      <w:marTop w:val="0"/>
      <w:marBottom w:val="0"/>
      <w:divBdr>
        <w:top w:val="none" w:sz="0" w:space="0" w:color="auto"/>
        <w:left w:val="none" w:sz="0" w:space="0" w:color="auto"/>
        <w:bottom w:val="none" w:sz="0" w:space="0" w:color="auto"/>
        <w:right w:val="none" w:sz="0" w:space="0" w:color="auto"/>
      </w:divBdr>
    </w:div>
    <w:div w:id="587930895">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01253">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320294">
      <w:bodyDiv w:val="1"/>
      <w:marLeft w:val="0"/>
      <w:marRight w:val="0"/>
      <w:marTop w:val="0"/>
      <w:marBottom w:val="0"/>
      <w:divBdr>
        <w:top w:val="none" w:sz="0" w:space="0" w:color="auto"/>
        <w:left w:val="none" w:sz="0" w:space="0" w:color="auto"/>
        <w:bottom w:val="none" w:sz="0" w:space="0" w:color="auto"/>
        <w:right w:val="none" w:sz="0" w:space="0" w:color="auto"/>
      </w:divBdr>
    </w:div>
    <w:div w:id="593585894">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4367961">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08324">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0799101">
      <w:bodyDiv w:val="1"/>
      <w:marLeft w:val="0"/>
      <w:marRight w:val="0"/>
      <w:marTop w:val="0"/>
      <w:marBottom w:val="0"/>
      <w:divBdr>
        <w:top w:val="none" w:sz="0" w:space="0" w:color="auto"/>
        <w:left w:val="none" w:sz="0" w:space="0" w:color="auto"/>
        <w:bottom w:val="none" w:sz="0" w:space="0" w:color="auto"/>
        <w:right w:val="none" w:sz="0" w:space="0" w:color="auto"/>
      </w:divBdr>
    </w:div>
    <w:div w:id="601449365">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2349252">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7466277">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0943425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3439240">
      <w:bodyDiv w:val="1"/>
      <w:marLeft w:val="0"/>
      <w:marRight w:val="0"/>
      <w:marTop w:val="0"/>
      <w:marBottom w:val="0"/>
      <w:divBdr>
        <w:top w:val="none" w:sz="0" w:space="0" w:color="auto"/>
        <w:left w:val="none" w:sz="0" w:space="0" w:color="auto"/>
        <w:bottom w:val="none" w:sz="0" w:space="0" w:color="auto"/>
        <w:right w:val="none" w:sz="0" w:space="0" w:color="auto"/>
      </w:divBdr>
    </w:div>
    <w:div w:id="61355992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5911118">
      <w:bodyDiv w:val="1"/>
      <w:marLeft w:val="0"/>
      <w:marRight w:val="0"/>
      <w:marTop w:val="0"/>
      <w:marBottom w:val="0"/>
      <w:divBdr>
        <w:top w:val="none" w:sz="0" w:space="0" w:color="auto"/>
        <w:left w:val="none" w:sz="0" w:space="0" w:color="auto"/>
        <w:bottom w:val="none" w:sz="0" w:space="0" w:color="auto"/>
        <w:right w:val="none" w:sz="0" w:space="0" w:color="auto"/>
      </w:divBdr>
    </w:div>
    <w:div w:id="616256292">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19190516">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3582270">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4971439">
      <w:bodyDiv w:val="1"/>
      <w:marLeft w:val="0"/>
      <w:marRight w:val="0"/>
      <w:marTop w:val="0"/>
      <w:marBottom w:val="0"/>
      <w:divBdr>
        <w:top w:val="none" w:sz="0" w:space="0" w:color="auto"/>
        <w:left w:val="none" w:sz="0" w:space="0" w:color="auto"/>
        <w:bottom w:val="none" w:sz="0" w:space="0" w:color="auto"/>
        <w:right w:val="none" w:sz="0" w:space="0" w:color="auto"/>
      </w:divBdr>
    </w:div>
    <w:div w:id="624972243">
      <w:bodyDiv w:val="1"/>
      <w:marLeft w:val="0"/>
      <w:marRight w:val="0"/>
      <w:marTop w:val="0"/>
      <w:marBottom w:val="0"/>
      <w:divBdr>
        <w:top w:val="none" w:sz="0" w:space="0" w:color="auto"/>
        <w:left w:val="none" w:sz="0" w:space="0" w:color="auto"/>
        <w:bottom w:val="none" w:sz="0" w:space="0" w:color="auto"/>
        <w:right w:val="none" w:sz="0" w:space="0" w:color="auto"/>
      </w:divBdr>
    </w:div>
    <w:div w:id="626737654">
      <w:bodyDiv w:val="1"/>
      <w:marLeft w:val="0"/>
      <w:marRight w:val="0"/>
      <w:marTop w:val="0"/>
      <w:marBottom w:val="0"/>
      <w:divBdr>
        <w:top w:val="none" w:sz="0" w:space="0" w:color="auto"/>
        <w:left w:val="none" w:sz="0" w:space="0" w:color="auto"/>
        <w:bottom w:val="none" w:sz="0" w:space="0" w:color="auto"/>
        <w:right w:val="none" w:sz="0" w:space="0" w:color="auto"/>
      </w:divBdr>
    </w:div>
    <w:div w:id="628970653">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38415157">
      <w:bodyDiv w:val="1"/>
      <w:marLeft w:val="0"/>
      <w:marRight w:val="0"/>
      <w:marTop w:val="0"/>
      <w:marBottom w:val="0"/>
      <w:divBdr>
        <w:top w:val="none" w:sz="0" w:space="0" w:color="auto"/>
        <w:left w:val="none" w:sz="0" w:space="0" w:color="auto"/>
        <w:bottom w:val="none" w:sz="0" w:space="0" w:color="auto"/>
        <w:right w:val="none" w:sz="0" w:space="0" w:color="auto"/>
      </w:divBdr>
    </w:div>
    <w:div w:id="640231739">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43780859">
      <w:bodyDiv w:val="1"/>
      <w:marLeft w:val="0"/>
      <w:marRight w:val="0"/>
      <w:marTop w:val="0"/>
      <w:marBottom w:val="0"/>
      <w:divBdr>
        <w:top w:val="none" w:sz="0" w:space="0" w:color="auto"/>
        <w:left w:val="none" w:sz="0" w:space="0" w:color="auto"/>
        <w:bottom w:val="none" w:sz="0" w:space="0" w:color="auto"/>
        <w:right w:val="none" w:sz="0" w:space="0" w:color="auto"/>
      </w:divBdr>
    </w:div>
    <w:div w:id="646590830">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1445966">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4868497">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68749139">
      <w:bodyDiv w:val="1"/>
      <w:marLeft w:val="0"/>
      <w:marRight w:val="0"/>
      <w:marTop w:val="0"/>
      <w:marBottom w:val="0"/>
      <w:divBdr>
        <w:top w:val="none" w:sz="0" w:space="0" w:color="auto"/>
        <w:left w:val="none" w:sz="0" w:space="0" w:color="auto"/>
        <w:bottom w:val="none" w:sz="0" w:space="0" w:color="auto"/>
        <w:right w:val="none" w:sz="0" w:space="0" w:color="auto"/>
      </w:divBdr>
    </w:div>
    <w:div w:id="670835916">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3340736">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2978417">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372285">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0454022">
      <w:bodyDiv w:val="1"/>
      <w:marLeft w:val="0"/>
      <w:marRight w:val="0"/>
      <w:marTop w:val="0"/>
      <w:marBottom w:val="0"/>
      <w:divBdr>
        <w:top w:val="none" w:sz="0" w:space="0" w:color="auto"/>
        <w:left w:val="none" w:sz="0" w:space="0" w:color="auto"/>
        <w:bottom w:val="none" w:sz="0" w:space="0" w:color="auto"/>
        <w:right w:val="none" w:sz="0" w:space="0" w:color="auto"/>
      </w:divBdr>
    </w:div>
    <w:div w:id="690567787">
      <w:bodyDiv w:val="1"/>
      <w:marLeft w:val="0"/>
      <w:marRight w:val="0"/>
      <w:marTop w:val="0"/>
      <w:marBottom w:val="0"/>
      <w:divBdr>
        <w:top w:val="none" w:sz="0" w:space="0" w:color="auto"/>
        <w:left w:val="none" w:sz="0" w:space="0" w:color="auto"/>
        <w:bottom w:val="none" w:sz="0" w:space="0" w:color="auto"/>
        <w:right w:val="none" w:sz="0" w:space="0" w:color="auto"/>
      </w:divBdr>
    </w:div>
    <w:div w:id="690643609">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1297995">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3650859">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8942845">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0325281">
      <w:bodyDiv w:val="1"/>
      <w:marLeft w:val="0"/>
      <w:marRight w:val="0"/>
      <w:marTop w:val="0"/>
      <w:marBottom w:val="0"/>
      <w:divBdr>
        <w:top w:val="none" w:sz="0" w:space="0" w:color="auto"/>
        <w:left w:val="none" w:sz="0" w:space="0" w:color="auto"/>
        <w:bottom w:val="none" w:sz="0" w:space="0" w:color="auto"/>
        <w:right w:val="none" w:sz="0" w:space="0" w:color="auto"/>
      </w:divBdr>
    </w:div>
    <w:div w:id="702175612">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09415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877499">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7797965">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0615499">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3697982">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206813">
      <w:bodyDiv w:val="1"/>
      <w:marLeft w:val="0"/>
      <w:marRight w:val="0"/>
      <w:marTop w:val="0"/>
      <w:marBottom w:val="0"/>
      <w:divBdr>
        <w:top w:val="none" w:sz="0" w:space="0" w:color="auto"/>
        <w:left w:val="none" w:sz="0" w:space="0" w:color="auto"/>
        <w:bottom w:val="none" w:sz="0" w:space="0" w:color="auto"/>
        <w:right w:val="none" w:sz="0" w:space="0" w:color="auto"/>
      </w:divBdr>
    </w:div>
    <w:div w:id="719595347">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330543">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28958144">
      <w:bodyDiv w:val="1"/>
      <w:marLeft w:val="0"/>
      <w:marRight w:val="0"/>
      <w:marTop w:val="0"/>
      <w:marBottom w:val="0"/>
      <w:divBdr>
        <w:top w:val="none" w:sz="0" w:space="0" w:color="auto"/>
        <w:left w:val="none" w:sz="0" w:space="0" w:color="auto"/>
        <w:bottom w:val="none" w:sz="0" w:space="0" w:color="auto"/>
        <w:right w:val="none" w:sz="0" w:space="0" w:color="auto"/>
      </w:divBdr>
    </w:div>
    <w:div w:id="733431423">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712335">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7822567">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39523273">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576665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1319620">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320297">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5734676">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788996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69744323">
      <w:bodyDiv w:val="1"/>
      <w:marLeft w:val="0"/>
      <w:marRight w:val="0"/>
      <w:marTop w:val="0"/>
      <w:marBottom w:val="0"/>
      <w:divBdr>
        <w:top w:val="none" w:sz="0" w:space="0" w:color="auto"/>
        <w:left w:val="none" w:sz="0" w:space="0" w:color="auto"/>
        <w:bottom w:val="none" w:sz="0" w:space="0" w:color="auto"/>
        <w:right w:val="none" w:sz="0" w:space="0" w:color="auto"/>
      </w:divBdr>
    </w:div>
    <w:div w:id="770665729">
      <w:bodyDiv w:val="1"/>
      <w:marLeft w:val="0"/>
      <w:marRight w:val="0"/>
      <w:marTop w:val="0"/>
      <w:marBottom w:val="0"/>
      <w:divBdr>
        <w:top w:val="none" w:sz="0" w:space="0" w:color="auto"/>
        <w:left w:val="none" w:sz="0" w:space="0" w:color="auto"/>
        <w:bottom w:val="none" w:sz="0" w:space="0" w:color="auto"/>
        <w:right w:val="none" w:sz="0" w:space="0" w:color="auto"/>
      </w:divBdr>
    </w:div>
    <w:div w:id="772670340">
      <w:bodyDiv w:val="1"/>
      <w:marLeft w:val="0"/>
      <w:marRight w:val="0"/>
      <w:marTop w:val="0"/>
      <w:marBottom w:val="0"/>
      <w:divBdr>
        <w:top w:val="none" w:sz="0" w:space="0" w:color="auto"/>
        <w:left w:val="none" w:sz="0" w:space="0" w:color="auto"/>
        <w:bottom w:val="none" w:sz="0" w:space="0" w:color="auto"/>
        <w:right w:val="none" w:sz="0" w:space="0" w:color="auto"/>
      </w:divBdr>
    </w:div>
    <w:div w:id="773476242">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2774425">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042627">
      <w:bodyDiv w:val="1"/>
      <w:marLeft w:val="0"/>
      <w:marRight w:val="0"/>
      <w:marTop w:val="0"/>
      <w:marBottom w:val="0"/>
      <w:divBdr>
        <w:top w:val="none" w:sz="0" w:space="0" w:color="auto"/>
        <w:left w:val="none" w:sz="0" w:space="0" w:color="auto"/>
        <w:bottom w:val="none" w:sz="0" w:space="0" w:color="auto"/>
        <w:right w:val="none" w:sz="0" w:space="0" w:color="auto"/>
      </w:divBdr>
    </w:div>
    <w:div w:id="78643773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1484195">
      <w:bodyDiv w:val="1"/>
      <w:marLeft w:val="0"/>
      <w:marRight w:val="0"/>
      <w:marTop w:val="0"/>
      <w:marBottom w:val="0"/>
      <w:divBdr>
        <w:top w:val="none" w:sz="0" w:space="0" w:color="auto"/>
        <w:left w:val="none" w:sz="0" w:space="0" w:color="auto"/>
        <w:bottom w:val="none" w:sz="0" w:space="0" w:color="auto"/>
        <w:right w:val="none" w:sz="0" w:space="0" w:color="auto"/>
      </w:divBdr>
    </w:div>
    <w:div w:id="792141039">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4058616">
      <w:bodyDiv w:val="1"/>
      <w:marLeft w:val="0"/>
      <w:marRight w:val="0"/>
      <w:marTop w:val="0"/>
      <w:marBottom w:val="0"/>
      <w:divBdr>
        <w:top w:val="none" w:sz="0" w:space="0" w:color="auto"/>
        <w:left w:val="none" w:sz="0" w:space="0" w:color="auto"/>
        <w:bottom w:val="none" w:sz="0" w:space="0" w:color="auto"/>
        <w:right w:val="none" w:sz="0" w:space="0" w:color="auto"/>
      </w:divBdr>
    </w:div>
    <w:div w:id="794832887">
      <w:bodyDiv w:val="1"/>
      <w:marLeft w:val="0"/>
      <w:marRight w:val="0"/>
      <w:marTop w:val="0"/>
      <w:marBottom w:val="0"/>
      <w:divBdr>
        <w:top w:val="none" w:sz="0" w:space="0" w:color="auto"/>
        <w:left w:val="none" w:sz="0" w:space="0" w:color="auto"/>
        <w:bottom w:val="none" w:sz="0" w:space="0" w:color="auto"/>
        <w:right w:val="none" w:sz="0" w:space="0" w:color="auto"/>
      </w:divBdr>
    </w:div>
    <w:div w:id="795224071">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799224036">
      <w:bodyDiv w:val="1"/>
      <w:marLeft w:val="0"/>
      <w:marRight w:val="0"/>
      <w:marTop w:val="0"/>
      <w:marBottom w:val="0"/>
      <w:divBdr>
        <w:top w:val="none" w:sz="0" w:space="0" w:color="auto"/>
        <w:left w:val="none" w:sz="0" w:space="0" w:color="auto"/>
        <w:bottom w:val="none" w:sz="0" w:space="0" w:color="auto"/>
        <w:right w:val="none" w:sz="0" w:space="0" w:color="auto"/>
      </w:divBdr>
    </w:div>
    <w:div w:id="800465057">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0292029">
      <w:bodyDiv w:val="1"/>
      <w:marLeft w:val="0"/>
      <w:marRight w:val="0"/>
      <w:marTop w:val="0"/>
      <w:marBottom w:val="0"/>
      <w:divBdr>
        <w:top w:val="none" w:sz="0" w:space="0" w:color="auto"/>
        <w:left w:val="none" w:sz="0" w:space="0" w:color="auto"/>
        <w:bottom w:val="none" w:sz="0" w:space="0" w:color="auto"/>
        <w:right w:val="none" w:sz="0" w:space="0" w:color="auto"/>
      </w:divBdr>
    </w:div>
    <w:div w:id="811140451">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134249">
      <w:bodyDiv w:val="1"/>
      <w:marLeft w:val="0"/>
      <w:marRight w:val="0"/>
      <w:marTop w:val="0"/>
      <w:marBottom w:val="0"/>
      <w:divBdr>
        <w:top w:val="none" w:sz="0" w:space="0" w:color="auto"/>
        <w:left w:val="none" w:sz="0" w:space="0" w:color="auto"/>
        <w:bottom w:val="none" w:sz="0" w:space="0" w:color="auto"/>
        <w:right w:val="none" w:sz="0" w:space="0" w:color="auto"/>
      </w:divBdr>
    </w:div>
    <w:div w:id="812332336">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193315">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6172511">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29104465">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653974">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2377237">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368545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7741981">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0122976">
      <w:bodyDiv w:val="1"/>
      <w:marLeft w:val="0"/>
      <w:marRight w:val="0"/>
      <w:marTop w:val="0"/>
      <w:marBottom w:val="0"/>
      <w:divBdr>
        <w:top w:val="none" w:sz="0" w:space="0" w:color="auto"/>
        <w:left w:val="none" w:sz="0" w:space="0" w:color="auto"/>
        <w:bottom w:val="none" w:sz="0" w:space="0" w:color="auto"/>
        <w:right w:val="none" w:sz="0" w:space="0" w:color="auto"/>
      </w:divBdr>
    </w:div>
    <w:div w:id="860515099">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2594693">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3269">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3232558">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79056082">
      <w:bodyDiv w:val="1"/>
      <w:marLeft w:val="0"/>
      <w:marRight w:val="0"/>
      <w:marTop w:val="0"/>
      <w:marBottom w:val="0"/>
      <w:divBdr>
        <w:top w:val="none" w:sz="0" w:space="0" w:color="auto"/>
        <w:left w:val="none" w:sz="0" w:space="0" w:color="auto"/>
        <w:bottom w:val="none" w:sz="0" w:space="0" w:color="auto"/>
        <w:right w:val="none" w:sz="0" w:space="0" w:color="auto"/>
      </w:divBdr>
    </w:div>
    <w:div w:id="879168942">
      <w:bodyDiv w:val="1"/>
      <w:marLeft w:val="0"/>
      <w:marRight w:val="0"/>
      <w:marTop w:val="0"/>
      <w:marBottom w:val="0"/>
      <w:divBdr>
        <w:top w:val="none" w:sz="0" w:space="0" w:color="auto"/>
        <w:left w:val="none" w:sz="0" w:space="0" w:color="auto"/>
        <w:bottom w:val="none" w:sz="0" w:space="0" w:color="auto"/>
        <w:right w:val="none" w:sz="0" w:space="0" w:color="auto"/>
      </w:divBdr>
    </w:div>
    <w:div w:id="883063446">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3740799">
      <w:bodyDiv w:val="1"/>
      <w:marLeft w:val="0"/>
      <w:marRight w:val="0"/>
      <w:marTop w:val="0"/>
      <w:marBottom w:val="0"/>
      <w:divBdr>
        <w:top w:val="none" w:sz="0" w:space="0" w:color="auto"/>
        <w:left w:val="none" w:sz="0" w:space="0" w:color="auto"/>
        <w:bottom w:val="none" w:sz="0" w:space="0" w:color="auto"/>
        <w:right w:val="none" w:sz="0" w:space="0" w:color="auto"/>
      </w:divBdr>
    </w:div>
    <w:div w:id="895506636">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469590">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4556794">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365650">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7930094">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1856939">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5937642">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4653613">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7001913">
      <w:bodyDiv w:val="1"/>
      <w:marLeft w:val="0"/>
      <w:marRight w:val="0"/>
      <w:marTop w:val="0"/>
      <w:marBottom w:val="0"/>
      <w:divBdr>
        <w:top w:val="none" w:sz="0" w:space="0" w:color="auto"/>
        <w:left w:val="none" w:sz="0" w:space="0" w:color="auto"/>
        <w:bottom w:val="none" w:sz="0" w:space="0" w:color="auto"/>
        <w:right w:val="none" w:sz="0" w:space="0" w:color="auto"/>
      </w:divBdr>
    </w:div>
    <w:div w:id="947278772">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48899145">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2519426">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494988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5604737">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58026381">
      <w:bodyDiv w:val="1"/>
      <w:marLeft w:val="0"/>
      <w:marRight w:val="0"/>
      <w:marTop w:val="0"/>
      <w:marBottom w:val="0"/>
      <w:divBdr>
        <w:top w:val="none" w:sz="0" w:space="0" w:color="auto"/>
        <w:left w:val="none" w:sz="0" w:space="0" w:color="auto"/>
        <w:bottom w:val="none" w:sz="0" w:space="0" w:color="auto"/>
        <w:right w:val="none" w:sz="0" w:space="0" w:color="auto"/>
      </w:divBdr>
    </w:div>
    <w:div w:id="959385301">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4502504">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69483268">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1344923">
      <w:bodyDiv w:val="1"/>
      <w:marLeft w:val="0"/>
      <w:marRight w:val="0"/>
      <w:marTop w:val="0"/>
      <w:marBottom w:val="0"/>
      <w:divBdr>
        <w:top w:val="none" w:sz="0" w:space="0" w:color="auto"/>
        <w:left w:val="none" w:sz="0" w:space="0" w:color="auto"/>
        <w:bottom w:val="none" w:sz="0" w:space="0" w:color="auto"/>
        <w:right w:val="none" w:sz="0" w:space="0" w:color="auto"/>
      </w:divBdr>
    </w:div>
    <w:div w:id="981429390">
      <w:bodyDiv w:val="1"/>
      <w:marLeft w:val="0"/>
      <w:marRight w:val="0"/>
      <w:marTop w:val="0"/>
      <w:marBottom w:val="0"/>
      <w:divBdr>
        <w:top w:val="none" w:sz="0" w:space="0" w:color="auto"/>
        <w:left w:val="none" w:sz="0" w:space="0" w:color="auto"/>
        <w:bottom w:val="none" w:sz="0" w:space="0" w:color="auto"/>
        <w:right w:val="none" w:sz="0" w:space="0" w:color="auto"/>
      </w:divBdr>
    </w:div>
    <w:div w:id="98365793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5088565">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0520523">
      <w:bodyDiv w:val="1"/>
      <w:marLeft w:val="0"/>
      <w:marRight w:val="0"/>
      <w:marTop w:val="0"/>
      <w:marBottom w:val="0"/>
      <w:divBdr>
        <w:top w:val="none" w:sz="0" w:space="0" w:color="auto"/>
        <w:left w:val="none" w:sz="0" w:space="0" w:color="auto"/>
        <w:bottom w:val="none" w:sz="0" w:space="0" w:color="auto"/>
        <w:right w:val="none" w:sz="0" w:space="0" w:color="auto"/>
      </w:divBdr>
    </w:div>
    <w:div w:id="991525756">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6811358">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438558">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07899555">
      <w:bodyDiv w:val="1"/>
      <w:marLeft w:val="0"/>
      <w:marRight w:val="0"/>
      <w:marTop w:val="0"/>
      <w:marBottom w:val="0"/>
      <w:divBdr>
        <w:top w:val="none" w:sz="0" w:space="0" w:color="auto"/>
        <w:left w:val="none" w:sz="0" w:space="0" w:color="auto"/>
        <w:bottom w:val="none" w:sz="0" w:space="0" w:color="auto"/>
        <w:right w:val="none" w:sz="0" w:space="0" w:color="auto"/>
      </w:divBdr>
    </w:div>
    <w:div w:id="1007901080">
      <w:bodyDiv w:val="1"/>
      <w:marLeft w:val="0"/>
      <w:marRight w:val="0"/>
      <w:marTop w:val="0"/>
      <w:marBottom w:val="0"/>
      <w:divBdr>
        <w:top w:val="none" w:sz="0" w:space="0" w:color="auto"/>
        <w:left w:val="none" w:sz="0" w:space="0" w:color="auto"/>
        <w:bottom w:val="none" w:sz="0" w:space="0" w:color="auto"/>
        <w:right w:val="none" w:sz="0" w:space="0" w:color="auto"/>
      </w:divBdr>
    </w:div>
    <w:div w:id="1009717467">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611936">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8313861">
      <w:bodyDiv w:val="1"/>
      <w:marLeft w:val="0"/>
      <w:marRight w:val="0"/>
      <w:marTop w:val="0"/>
      <w:marBottom w:val="0"/>
      <w:divBdr>
        <w:top w:val="none" w:sz="0" w:space="0" w:color="auto"/>
        <w:left w:val="none" w:sz="0" w:space="0" w:color="auto"/>
        <w:bottom w:val="none" w:sz="0" w:space="0" w:color="auto"/>
        <w:right w:val="none" w:sz="0" w:space="0" w:color="auto"/>
      </w:divBdr>
    </w:div>
    <w:div w:id="1018433059">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0620443">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632535">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5835855">
      <w:bodyDiv w:val="1"/>
      <w:marLeft w:val="0"/>
      <w:marRight w:val="0"/>
      <w:marTop w:val="0"/>
      <w:marBottom w:val="0"/>
      <w:divBdr>
        <w:top w:val="none" w:sz="0" w:space="0" w:color="auto"/>
        <w:left w:val="none" w:sz="0" w:space="0" w:color="auto"/>
        <w:bottom w:val="none" w:sz="0" w:space="0" w:color="auto"/>
        <w:right w:val="none" w:sz="0" w:space="0" w:color="auto"/>
      </w:divBdr>
    </w:div>
    <w:div w:id="1026641024">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8873638">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29642367">
      <w:bodyDiv w:val="1"/>
      <w:marLeft w:val="0"/>
      <w:marRight w:val="0"/>
      <w:marTop w:val="0"/>
      <w:marBottom w:val="0"/>
      <w:divBdr>
        <w:top w:val="none" w:sz="0" w:space="0" w:color="auto"/>
        <w:left w:val="none" w:sz="0" w:space="0" w:color="auto"/>
        <w:bottom w:val="none" w:sz="0" w:space="0" w:color="auto"/>
        <w:right w:val="none" w:sz="0" w:space="0" w:color="auto"/>
      </w:divBdr>
    </w:div>
    <w:div w:id="1029725948">
      <w:bodyDiv w:val="1"/>
      <w:marLeft w:val="0"/>
      <w:marRight w:val="0"/>
      <w:marTop w:val="0"/>
      <w:marBottom w:val="0"/>
      <w:divBdr>
        <w:top w:val="none" w:sz="0" w:space="0" w:color="auto"/>
        <w:left w:val="none" w:sz="0" w:space="0" w:color="auto"/>
        <w:bottom w:val="none" w:sz="0" w:space="0" w:color="auto"/>
        <w:right w:val="none" w:sz="0" w:space="0" w:color="auto"/>
      </w:divBdr>
    </w:div>
    <w:div w:id="1030105323">
      <w:bodyDiv w:val="1"/>
      <w:marLeft w:val="0"/>
      <w:marRight w:val="0"/>
      <w:marTop w:val="0"/>
      <w:marBottom w:val="0"/>
      <w:divBdr>
        <w:top w:val="none" w:sz="0" w:space="0" w:color="auto"/>
        <w:left w:val="none" w:sz="0" w:space="0" w:color="auto"/>
        <w:bottom w:val="none" w:sz="0" w:space="0" w:color="auto"/>
        <w:right w:val="none" w:sz="0" w:space="0" w:color="auto"/>
      </w:divBdr>
    </w:div>
    <w:div w:id="1033918275">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7464470">
      <w:bodyDiv w:val="1"/>
      <w:marLeft w:val="0"/>
      <w:marRight w:val="0"/>
      <w:marTop w:val="0"/>
      <w:marBottom w:val="0"/>
      <w:divBdr>
        <w:top w:val="none" w:sz="0" w:space="0" w:color="auto"/>
        <w:left w:val="none" w:sz="0" w:space="0" w:color="auto"/>
        <w:bottom w:val="none" w:sz="0" w:space="0" w:color="auto"/>
        <w:right w:val="none" w:sz="0" w:space="0" w:color="auto"/>
      </w:divBdr>
    </w:div>
    <w:div w:id="1037467080">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3099820">
      <w:bodyDiv w:val="1"/>
      <w:marLeft w:val="0"/>
      <w:marRight w:val="0"/>
      <w:marTop w:val="0"/>
      <w:marBottom w:val="0"/>
      <w:divBdr>
        <w:top w:val="none" w:sz="0" w:space="0" w:color="auto"/>
        <w:left w:val="none" w:sz="0" w:space="0" w:color="auto"/>
        <w:bottom w:val="none" w:sz="0" w:space="0" w:color="auto"/>
        <w:right w:val="none" w:sz="0" w:space="0" w:color="auto"/>
      </w:divBdr>
    </w:div>
    <w:div w:id="1043599816">
      <w:bodyDiv w:val="1"/>
      <w:marLeft w:val="0"/>
      <w:marRight w:val="0"/>
      <w:marTop w:val="0"/>
      <w:marBottom w:val="0"/>
      <w:divBdr>
        <w:top w:val="none" w:sz="0" w:space="0" w:color="auto"/>
        <w:left w:val="none" w:sz="0" w:space="0" w:color="auto"/>
        <w:bottom w:val="none" w:sz="0" w:space="0" w:color="auto"/>
        <w:right w:val="none" w:sz="0" w:space="0" w:color="auto"/>
      </w:divBdr>
    </w:div>
    <w:div w:id="1043746392">
      <w:bodyDiv w:val="1"/>
      <w:marLeft w:val="0"/>
      <w:marRight w:val="0"/>
      <w:marTop w:val="0"/>
      <w:marBottom w:val="0"/>
      <w:divBdr>
        <w:top w:val="none" w:sz="0" w:space="0" w:color="auto"/>
        <w:left w:val="none" w:sz="0" w:space="0" w:color="auto"/>
        <w:bottom w:val="none" w:sz="0" w:space="0" w:color="auto"/>
        <w:right w:val="none" w:sz="0" w:space="0" w:color="auto"/>
      </w:divBdr>
    </w:div>
    <w:div w:id="1044914196">
      <w:bodyDiv w:val="1"/>
      <w:marLeft w:val="0"/>
      <w:marRight w:val="0"/>
      <w:marTop w:val="0"/>
      <w:marBottom w:val="0"/>
      <w:divBdr>
        <w:top w:val="none" w:sz="0" w:space="0" w:color="auto"/>
        <w:left w:val="none" w:sz="0" w:space="0" w:color="auto"/>
        <w:bottom w:val="none" w:sz="0" w:space="0" w:color="auto"/>
        <w:right w:val="none" w:sz="0" w:space="0" w:color="auto"/>
      </w:divBdr>
    </w:div>
    <w:div w:id="1046296411">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6375267">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235924">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4086572">
      <w:bodyDiv w:val="1"/>
      <w:marLeft w:val="0"/>
      <w:marRight w:val="0"/>
      <w:marTop w:val="0"/>
      <w:marBottom w:val="0"/>
      <w:divBdr>
        <w:top w:val="none" w:sz="0" w:space="0" w:color="auto"/>
        <w:left w:val="none" w:sz="0" w:space="0" w:color="auto"/>
        <w:bottom w:val="none" w:sz="0" w:space="0" w:color="auto"/>
        <w:right w:val="none" w:sz="0" w:space="0" w:color="auto"/>
      </w:divBdr>
    </w:div>
    <w:div w:id="1055617591">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58551415">
      <w:bodyDiv w:val="1"/>
      <w:marLeft w:val="0"/>
      <w:marRight w:val="0"/>
      <w:marTop w:val="0"/>
      <w:marBottom w:val="0"/>
      <w:divBdr>
        <w:top w:val="none" w:sz="0" w:space="0" w:color="auto"/>
        <w:left w:val="none" w:sz="0" w:space="0" w:color="auto"/>
        <w:bottom w:val="none" w:sz="0" w:space="0" w:color="auto"/>
        <w:right w:val="none" w:sz="0" w:space="0" w:color="auto"/>
      </w:divBdr>
    </w:div>
    <w:div w:id="1059399474">
      <w:bodyDiv w:val="1"/>
      <w:marLeft w:val="0"/>
      <w:marRight w:val="0"/>
      <w:marTop w:val="0"/>
      <w:marBottom w:val="0"/>
      <w:divBdr>
        <w:top w:val="none" w:sz="0" w:space="0" w:color="auto"/>
        <w:left w:val="none" w:sz="0" w:space="0" w:color="auto"/>
        <w:bottom w:val="none" w:sz="0" w:space="0" w:color="auto"/>
        <w:right w:val="none" w:sz="0" w:space="0" w:color="auto"/>
      </w:divBdr>
    </w:div>
    <w:div w:id="1059937841">
      <w:bodyDiv w:val="1"/>
      <w:marLeft w:val="0"/>
      <w:marRight w:val="0"/>
      <w:marTop w:val="0"/>
      <w:marBottom w:val="0"/>
      <w:divBdr>
        <w:top w:val="none" w:sz="0" w:space="0" w:color="auto"/>
        <w:left w:val="none" w:sz="0" w:space="0" w:color="auto"/>
        <w:bottom w:val="none" w:sz="0" w:space="0" w:color="auto"/>
        <w:right w:val="none" w:sz="0" w:space="0" w:color="auto"/>
      </w:divBdr>
    </w:div>
    <w:div w:id="1061099447">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3329823">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0425692">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3354367">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5129980">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77170611">
      <w:bodyDiv w:val="1"/>
      <w:marLeft w:val="0"/>
      <w:marRight w:val="0"/>
      <w:marTop w:val="0"/>
      <w:marBottom w:val="0"/>
      <w:divBdr>
        <w:top w:val="none" w:sz="0" w:space="0" w:color="auto"/>
        <w:left w:val="none" w:sz="0" w:space="0" w:color="auto"/>
        <w:bottom w:val="none" w:sz="0" w:space="0" w:color="auto"/>
        <w:right w:val="none" w:sz="0" w:space="0" w:color="auto"/>
      </w:divBdr>
    </w:div>
    <w:div w:id="1081634353">
      <w:bodyDiv w:val="1"/>
      <w:marLeft w:val="0"/>
      <w:marRight w:val="0"/>
      <w:marTop w:val="0"/>
      <w:marBottom w:val="0"/>
      <w:divBdr>
        <w:top w:val="none" w:sz="0" w:space="0" w:color="auto"/>
        <w:left w:val="none" w:sz="0" w:space="0" w:color="auto"/>
        <w:bottom w:val="none" w:sz="0" w:space="0" w:color="auto"/>
        <w:right w:val="none" w:sz="0" w:space="0" w:color="auto"/>
      </w:divBdr>
    </w:div>
    <w:div w:id="1082288644">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160865">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0970161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4115481">
      <w:bodyDiv w:val="1"/>
      <w:marLeft w:val="0"/>
      <w:marRight w:val="0"/>
      <w:marTop w:val="0"/>
      <w:marBottom w:val="0"/>
      <w:divBdr>
        <w:top w:val="none" w:sz="0" w:space="0" w:color="auto"/>
        <w:left w:val="none" w:sz="0" w:space="0" w:color="auto"/>
        <w:bottom w:val="none" w:sz="0" w:space="0" w:color="auto"/>
        <w:right w:val="none" w:sz="0" w:space="0" w:color="auto"/>
      </w:divBdr>
    </w:div>
    <w:div w:id="1105930578">
      <w:bodyDiv w:val="1"/>
      <w:marLeft w:val="0"/>
      <w:marRight w:val="0"/>
      <w:marTop w:val="0"/>
      <w:marBottom w:val="0"/>
      <w:divBdr>
        <w:top w:val="none" w:sz="0" w:space="0" w:color="auto"/>
        <w:left w:val="none" w:sz="0" w:space="0" w:color="auto"/>
        <w:bottom w:val="none" w:sz="0" w:space="0" w:color="auto"/>
        <w:right w:val="none" w:sz="0" w:space="0" w:color="auto"/>
      </w:divBdr>
    </w:div>
    <w:div w:id="1105999326">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8429633">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3784941">
      <w:bodyDiv w:val="1"/>
      <w:marLeft w:val="0"/>
      <w:marRight w:val="0"/>
      <w:marTop w:val="0"/>
      <w:marBottom w:val="0"/>
      <w:divBdr>
        <w:top w:val="none" w:sz="0" w:space="0" w:color="auto"/>
        <w:left w:val="none" w:sz="0" w:space="0" w:color="auto"/>
        <w:bottom w:val="none" w:sz="0" w:space="0" w:color="auto"/>
        <w:right w:val="none" w:sz="0" w:space="0" w:color="auto"/>
      </w:divBdr>
    </w:div>
    <w:div w:id="1115364554">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22000883">
      <w:bodyDiv w:val="1"/>
      <w:marLeft w:val="0"/>
      <w:marRight w:val="0"/>
      <w:marTop w:val="0"/>
      <w:marBottom w:val="0"/>
      <w:divBdr>
        <w:top w:val="none" w:sz="0" w:space="0" w:color="auto"/>
        <w:left w:val="none" w:sz="0" w:space="0" w:color="auto"/>
        <w:bottom w:val="none" w:sz="0" w:space="0" w:color="auto"/>
        <w:right w:val="none" w:sz="0" w:space="0" w:color="auto"/>
      </w:divBdr>
    </w:div>
    <w:div w:id="1124883435">
      <w:bodyDiv w:val="1"/>
      <w:marLeft w:val="0"/>
      <w:marRight w:val="0"/>
      <w:marTop w:val="0"/>
      <w:marBottom w:val="0"/>
      <w:divBdr>
        <w:top w:val="none" w:sz="0" w:space="0" w:color="auto"/>
        <w:left w:val="none" w:sz="0" w:space="0" w:color="auto"/>
        <w:bottom w:val="none" w:sz="0" w:space="0" w:color="auto"/>
        <w:right w:val="none" w:sz="0" w:space="0" w:color="auto"/>
      </w:divBdr>
    </w:div>
    <w:div w:id="1125777754">
      <w:bodyDiv w:val="1"/>
      <w:marLeft w:val="0"/>
      <w:marRight w:val="0"/>
      <w:marTop w:val="0"/>
      <w:marBottom w:val="0"/>
      <w:divBdr>
        <w:top w:val="none" w:sz="0" w:space="0" w:color="auto"/>
        <w:left w:val="none" w:sz="0" w:space="0" w:color="auto"/>
        <w:bottom w:val="none" w:sz="0" w:space="0" w:color="auto"/>
        <w:right w:val="none" w:sz="0" w:space="0" w:color="auto"/>
      </w:divBdr>
    </w:div>
    <w:div w:id="1126118236">
      <w:bodyDiv w:val="1"/>
      <w:marLeft w:val="0"/>
      <w:marRight w:val="0"/>
      <w:marTop w:val="0"/>
      <w:marBottom w:val="0"/>
      <w:divBdr>
        <w:top w:val="none" w:sz="0" w:space="0" w:color="auto"/>
        <w:left w:val="none" w:sz="0" w:space="0" w:color="auto"/>
        <w:bottom w:val="none" w:sz="0" w:space="0" w:color="auto"/>
        <w:right w:val="none" w:sz="0" w:space="0" w:color="auto"/>
      </w:divBdr>
    </w:div>
    <w:div w:id="1129517887">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250208">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39113049">
      <w:bodyDiv w:val="1"/>
      <w:marLeft w:val="0"/>
      <w:marRight w:val="0"/>
      <w:marTop w:val="0"/>
      <w:marBottom w:val="0"/>
      <w:divBdr>
        <w:top w:val="none" w:sz="0" w:space="0" w:color="auto"/>
        <w:left w:val="none" w:sz="0" w:space="0" w:color="auto"/>
        <w:bottom w:val="none" w:sz="0" w:space="0" w:color="auto"/>
        <w:right w:val="none" w:sz="0" w:space="0" w:color="auto"/>
      </w:divBdr>
    </w:div>
    <w:div w:id="1139687070">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4155918">
      <w:bodyDiv w:val="1"/>
      <w:marLeft w:val="0"/>
      <w:marRight w:val="0"/>
      <w:marTop w:val="0"/>
      <w:marBottom w:val="0"/>
      <w:divBdr>
        <w:top w:val="none" w:sz="0" w:space="0" w:color="auto"/>
        <w:left w:val="none" w:sz="0" w:space="0" w:color="auto"/>
        <w:bottom w:val="none" w:sz="0" w:space="0" w:color="auto"/>
        <w:right w:val="none" w:sz="0" w:space="0" w:color="auto"/>
      </w:divBdr>
    </w:div>
    <w:div w:id="1144737779">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49902194">
      <w:bodyDiv w:val="1"/>
      <w:marLeft w:val="0"/>
      <w:marRight w:val="0"/>
      <w:marTop w:val="0"/>
      <w:marBottom w:val="0"/>
      <w:divBdr>
        <w:top w:val="none" w:sz="0" w:space="0" w:color="auto"/>
        <w:left w:val="none" w:sz="0" w:space="0" w:color="auto"/>
        <w:bottom w:val="none" w:sz="0" w:space="0" w:color="auto"/>
        <w:right w:val="none" w:sz="0" w:space="0" w:color="auto"/>
      </w:divBdr>
    </w:div>
    <w:div w:id="1151482501">
      <w:bodyDiv w:val="1"/>
      <w:marLeft w:val="0"/>
      <w:marRight w:val="0"/>
      <w:marTop w:val="0"/>
      <w:marBottom w:val="0"/>
      <w:divBdr>
        <w:top w:val="none" w:sz="0" w:space="0" w:color="auto"/>
        <w:left w:val="none" w:sz="0" w:space="0" w:color="auto"/>
        <w:bottom w:val="none" w:sz="0" w:space="0" w:color="auto"/>
        <w:right w:val="none" w:sz="0" w:space="0" w:color="auto"/>
      </w:divBdr>
    </w:div>
    <w:div w:id="1151867641">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57838300">
      <w:bodyDiv w:val="1"/>
      <w:marLeft w:val="0"/>
      <w:marRight w:val="0"/>
      <w:marTop w:val="0"/>
      <w:marBottom w:val="0"/>
      <w:divBdr>
        <w:top w:val="none" w:sz="0" w:space="0" w:color="auto"/>
        <w:left w:val="none" w:sz="0" w:space="0" w:color="auto"/>
        <w:bottom w:val="none" w:sz="0" w:space="0" w:color="auto"/>
        <w:right w:val="none" w:sz="0" w:space="0" w:color="auto"/>
      </w:divBdr>
    </w:div>
    <w:div w:id="1159031388">
      <w:bodyDiv w:val="1"/>
      <w:marLeft w:val="0"/>
      <w:marRight w:val="0"/>
      <w:marTop w:val="0"/>
      <w:marBottom w:val="0"/>
      <w:divBdr>
        <w:top w:val="none" w:sz="0" w:space="0" w:color="auto"/>
        <w:left w:val="none" w:sz="0" w:space="0" w:color="auto"/>
        <w:bottom w:val="none" w:sz="0" w:space="0" w:color="auto"/>
        <w:right w:val="none" w:sz="0" w:space="0" w:color="auto"/>
      </w:divBdr>
    </w:div>
    <w:div w:id="1159535228">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5124871">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1606648">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341779">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044510">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334080">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3230376">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0364180">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4440748">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08100330">
      <w:bodyDiv w:val="1"/>
      <w:marLeft w:val="0"/>
      <w:marRight w:val="0"/>
      <w:marTop w:val="0"/>
      <w:marBottom w:val="0"/>
      <w:divBdr>
        <w:top w:val="none" w:sz="0" w:space="0" w:color="auto"/>
        <w:left w:val="none" w:sz="0" w:space="0" w:color="auto"/>
        <w:bottom w:val="none" w:sz="0" w:space="0" w:color="auto"/>
        <w:right w:val="none" w:sz="0" w:space="0" w:color="auto"/>
      </w:divBdr>
    </w:div>
    <w:div w:id="1209535995">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3613597">
      <w:bodyDiv w:val="1"/>
      <w:marLeft w:val="0"/>
      <w:marRight w:val="0"/>
      <w:marTop w:val="0"/>
      <w:marBottom w:val="0"/>
      <w:divBdr>
        <w:top w:val="none" w:sz="0" w:space="0" w:color="auto"/>
        <w:left w:val="none" w:sz="0" w:space="0" w:color="auto"/>
        <w:bottom w:val="none" w:sz="0" w:space="0" w:color="auto"/>
        <w:right w:val="none" w:sz="0" w:space="0" w:color="auto"/>
      </w:divBdr>
    </w:div>
    <w:div w:id="1216039275">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25524613">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1503230">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37087884">
      <w:bodyDiv w:val="1"/>
      <w:marLeft w:val="0"/>
      <w:marRight w:val="0"/>
      <w:marTop w:val="0"/>
      <w:marBottom w:val="0"/>
      <w:divBdr>
        <w:top w:val="none" w:sz="0" w:space="0" w:color="auto"/>
        <w:left w:val="none" w:sz="0" w:space="0" w:color="auto"/>
        <w:bottom w:val="none" w:sz="0" w:space="0" w:color="auto"/>
        <w:right w:val="none" w:sz="0" w:space="0" w:color="auto"/>
      </w:divBdr>
    </w:div>
    <w:div w:id="1239828194">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1908606">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4997075">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8341341">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3397612">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1914160">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4457387">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0309316">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1668852">
      <w:bodyDiv w:val="1"/>
      <w:marLeft w:val="0"/>
      <w:marRight w:val="0"/>
      <w:marTop w:val="0"/>
      <w:marBottom w:val="0"/>
      <w:divBdr>
        <w:top w:val="none" w:sz="0" w:space="0" w:color="auto"/>
        <w:left w:val="none" w:sz="0" w:space="0" w:color="auto"/>
        <w:bottom w:val="none" w:sz="0" w:space="0" w:color="auto"/>
        <w:right w:val="none" w:sz="0" w:space="0" w:color="auto"/>
      </w:divBdr>
    </w:div>
    <w:div w:id="127270986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6518480">
      <w:bodyDiv w:val="1"/>
      <w:marLeft w:val="0"/>
      <w:marRight w:val="0"/>
      <w:marTop w:val="0"/>
      <w:marBottom w:val="0"/>
      <w:divBdr>
        <w:top w:val="none" w:sz="0" w:space="0" w:color="auto"/>
        <w:left w:val="none" w:sz="0" w:space="0" w:color="auto"/>
        <w:bottom w:val="none" w:sz="0" w:space="0" w:color="auto"/>
        <w:right w:val="none" w:sz="0" w:space="0" w:color="auto"/>
      </w:divBdr>
    </w:div>
    <w:div w:id="1278101186">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0796367">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266472">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6042890">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4823471">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298798232">
      <w:bodyDiv w:val="1"/>
      <w:marLeft w:val="0"/>
      <w:marRight w:val="0"/>
      <w:marTop w:val="0"/>
      <w:marBottom w:val="0"/>
      <w:divBdr>
        <w:top w:val="none" w:sz="0" w:space="0" w:color="auto"/>
        <w:left w:val="none" w:sz="0" w:space="0" w:color="auto"/>
        <w:bottom w:val="none" w:sz="0" w:space="0" w:color="auto"/>
        <w:right w:val="none" w:sz="0" w:space="0" w:color="auto"/>
      </w:divBdr>
    </w:div>
    <w:div w:id="1300109127">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6937643">
      <w:bodyDiv w:val="1"/>
      <w:marLeft w:val="0"/>
      <w:marRight w:val="0"/>
      <w:marTop w:val="0"/>
      <w:marBottom w:val="0"/>
      <w:divBdr>
        <w:top w:val="none" w:sz="0" w:space="0" w:color="auto"/>
        <w:left w:val="none" w:sz="0" w:space="0" w:color="auto"/>
        <w:bottom w:val="none" w:sz="0" w:space="0" w:color="auto"/>
        <w:right w:val="none" w:sz="0" w:space="0" w:color="auto"/>
      </w:divBdr>
    </w:div>
    <w:div w:id="1307540573">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09286158">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5331659">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148484">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19269604">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1930910">
      <w:bodyDiv w:val="1"/>
      <w:marLeft w:val="0"/>
      <w:marRight w:val="0"/>
      <w:marTop w:val="0"/>
      <w:marBottom w:val="0"/>
      <w:divBdr>
        <w:top w:val="none" w:sz="0" w:space="0" w:color="auto"/>
        <w:left w:val="none" w:sz="0" w:space="0" w:color="auto"/>
        <w:bottom w:val="none" w:sz="0" w:space="0" w:color="auto"/>
        <w:right w:val="none" w:sz="0" w:space="0" w:color="auto"/>
      </w:divBdr>
    </w:div>
    <w:div w:id="1322272541">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26981741">
      <w:bodyDiv w:val="1"/>
      <w:marLeft w:val="0"/>
      <w:marRight w:val="0"/>
      <w:marTop w:val="0"/>
      <w:marBottom w:val="0"/>
      <w:divBdr>
        <w:top w:val="none" w:sz="0" w:space="0" w:color="auto"/>
        <w:left w:val="none" w:sz="0" w:space="0" w:color="auto"/>
        <w:bottom w:val="none" w:sz="0" w:space="0" w:color="auto"/>
        <w:right w:val="none" w:sz="0" w:space="0" w:color="auto"/>
      </w:divBdr>
    </w:div>
    <w:div w:id="1331257524">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348226">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0962415">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7556998">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2490235">
      <w:bodyDiv w:val="1"/>
      <w:marLeft w:val="0"/>
      <w:marRight w:val="0"/>
      <w:marTop w:val="0"/>
      <w:marBottom w:val="0"/>
      <w:divBdr>
        <w:top w:val="none" w:sz="0" w:space="0" w:color="auto"/>
        <w:left w:val="none" w:sz="0" w:space="0" w:color="auto"/>
        <w:bottom w:val="none" w:sz="0" w:space="0" w:color="auto"/>
        <w:right w:val="none" w:sz="0" w:space="0" w:color="auto"/>
      </w:divBdr>
    </w:div>
    <w:div w:id="1353989566">
      <w:bodyDiv w:val="1"/>
      <w:marLeft w:val="0"/>
      <w:marRight w:val="0"/>
      <w:marTop w:val="0"/>
      <w:marBottom w:val="0"/>
      <w:divBdr>
        <w:top w:val="none" w:sz="0" w:space="0" w:color="auto"/>
        <w:left w:val="none" w:sz="0" w:space="0" w:color="auto"/>
        <w:bottom w:val="none" w:sz="0" w:space="0" w:color="auto"/>
        <w:right w:val="none" w:sz="0" w:space="0" w:color="auto"/>
      </w:divBdr>
    </w:div>
    <w:div w:id="1354725622">
      <w:bodyDiv w:val="1"/>
      <w:marLeft w:val="0"/>
      <w:marRight w:val="0"/>
      <w:marTop w:val="0"/>
      <w:marBottom w:val="0"/>
      <w:divBdr>
        <w:top w:val="none" w:sz="0" w:space="0" w:color="auto"/>
        <w:left w:val="none" w:sz="0" w:space="0" w:color="auto"/>
        <w:bottom w:val="none" w:sz="0" w:space="0" w:color="auto"/>
        <w:right w:val="none" w:sz="0" w:space="0" w:color="auto"/>
      </w:divBdr>
    </w:div>
    <w:div w:id="1355303396">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277833">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1279930">
      <w:bodyDiv w:val="1"/>
      <w:marLeft w:val="0"/>
      <w:marRight w:val="0"/>
      <w:marTop w:val="0"/>
      <w:marBottom w:val="0"/>
      <w:divBdr>
        <w:top w:val="none" w:sz="0" w:space="0" w:color="auto"/>
        <w:left w:val="none" w:sz="0" w:space="0" w:color="auto"/>
        <w:bottom w:val="none" w:sz="0" w:space="0" w:color="auto"/>
        <w:right w:val="none" w:sz="0" w:space="0" w:color="auto"/>
      </w:divBdr>
    </w:div>
    <w:div w:id="1361786886">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64091444">
      <w:bodyDiv w:val="1"/>
      <w:marLeft w:val="0"/>
      <w:marRight w:val="0"/>
      <w:marTop w:val="0"/>
      <w:marBottom w:val="0"/>
      <w:divBdr>
        <w:top w:val="none" w:sz="0" w:space="0" w:color="auto"/>
        <w:left w:val="none" w:sz="0" w:space="0" w:color="auto"/>
        <w:bottom w:val="none" w:sz="0" w:space="0" w:color="auto"/>
        <w:right w:val="none" w:sz="0" w:space="0" w:color="auto"/>
      </w:divBdr>
    </w:div>
    <w:div w:id="1364670289">
      <w:bodyDiv w:val="1"/>
      <w:marLeft w:val="0"/>
      <w:marRight w:val="0"/>
      <w:marTop w:val="0"/>
      <w:marBottom w:val="0"/>
      <w:divBdr>
        <w:top w:val="none" w:sz="0" w:space="0" w:color="auto"/>
        <w:left w:val="none" w:sz="0" w:space="0" w:color="auto"/>
        <w:bottom w:val="none" w:sz="0" w:space="0" w:color="auto"/>
        <w:right w:val="none" w:sz="0" w:space="0" w:color="auto"/>
      </w:divBdr>
    </w:div>
    <w:div w:id="1367439351">
      <w:bodyDiv w:val="1"/>
      <w:marLeft w:val="0"/>
      <w:marRight w:val="0"/>
      <w:marTop w:val="0"/>
      <w:marBottom w:val="0"/>
      <w:divBdr>
        <w:top w:val="none" w:sz="0" w:space="0" w:color="auto"/>
        <w:left w:val="none" w:sz="0" w:space="0" w:color="auto"/>
        <w:bottom w:val="none" w:sz="0" w:space="0" w:color="auto"/>
        <w:right w:val="none" w:sz="0" w:space="0" w:color="auto"/>
      </w:divBdr>
    </w:div>
    <w:div w:id="1371763034">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4960671">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0520545">
      <w:bodyDiv w:val="1"/>
      <w:marLeft w:val="0"/>
      <w:marRight w:val="0"/>
      <w:marTop w:val="0"/>
      <w:marBottom w:val="0"/>
      <w:divBdr>
        <w:top w:val="none" w:sz="0" w:space="0" w:color="auto"/>
        <w:left w:val="none" w:sz="0" w:space="0" w:color="auto"/>
        <w:bottom w:val="none" w:sz="0" w:space="0" w:color="auto"/>
        <w:right w:val="none" w:sz="0" w:space="0" w:color="auto"/>
      </w:divBdr>
    </w:div>
    <w:div w:id="1380662902">
      <w:bodyDiv w:val="1"/>
      <w:marLeft w:val="0"/>
      <w:marRight w:val="0"/>
      <w:marTop w:val="0"/>
      <w:marBottom w:val="0"/>
      <w:divBdr>
        <w:top w:val="none" w:sz="0" w:space="0" w:color="auto"/>
        <w:left w:val="none" w:sz="0" w:space="0" w:color="auto"/>
        <w:bottom w:val="none" w:sz="0" w:space="0" w:color="auto"/>
        <w:right w:val="none" w:sz="0" w:space="0" w:color="auto"/>
      </w:divBdr>
    </w:div>
    <w:div w:id="1380863523">
      <w:bodyDiv w:val="1"/>
      <w:marLeft w:val="0"/>
      <w:marRight w:val="0"/>
      <w:marTop w:val="0"/>
      <w:marBottom w:val="0"/>
      <w:divBdr>
        <w:top w:val="none" w:sz="0" w:space="0" w:color="auto"/>
        <w:left w:val="none" w:sz="0" w:space="0" w:color="auto"/>
        <w:bottom w:val="none" w:sz="0" w:space="0" w:color="auto"/>
        <w:right w:val="none" w:sz="0" w:space="0" w:color="auto"/>
      </w:divBdr>
    </w:div>
    <w:div w:id="1381897522">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88454685">
      <w:bodyDiv w:val="1"/>
      <w:marLeft w:val="0"/>
      <w:marRight w:val="0"/>
      <w:marTop w:val="0"/>
      <w:marBottom w:val="0"/>
      <w:divBdr>
        <w:top w:val="none" w:sz="0" w:space="0" w:color="auto"/>
        <w:left w:val="none" w:sz="0" w:space="0" w:color="auto"/>
        <w:bottom w:val="none" w:sz="0" w:space="0" w:color="auto"/>
        <w:right w:val="none" w:sz="0" w:space="0" w:color="auto"/>
      </w:divBdr>
    </w:div>
    <w:div w:id="1388801795">
      <w:bodyDiv w:val="1"/>
      <w:marLeft w:val="0"/>
      <w:marRight w:val="0"/>
      <w:marTop w:val="0"/>
      <w:marBottom w:val="0"/>
      <w:divBdr>
        <w:top w:val="none" w:sz="0" w:space="0" w:color="auto"/>
        <w:left w:val="none" w:sz="0" w:space="0" w:color="auto"/>
        <w:bottom w:val="none" w:sz="0" w:space="0" w:color="auto"/>
        <w:right w:val="none" w:sz="0" w:space="0" w:color="auto"/>
      </w:divBdr>
    </w:div>
    <w:div w:id="1390691071">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317934">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0590308">
      <w:bodyDiv w:val="1"/>
      <w:marLeft w:val="0"/>
      <w:marRight w:val="0"/>
      <w:marTop w:val="0"/>
      <w:marBottom w:val="0"/>
      <w:divBdr>
        <w:top w:val="none" w:sz="0" w:space="0" w:color="auto"/>
        <w:left w:val="none" w:sz="0" w:space="0" w:color="auto"/>
        <w:bottom w:val="none" w:sz="0" w:space="0" w:color="auto"/>
        <w:right w:val="none" w:sz="0" w:space="0" w:color="auto"/>
      </w:divBdr>
    </w:div>
    <w:div w:id="1402826109">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7724834">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3118530">
      <w:bodyDiv w:val="1"/>
      <w:marLeft w:val="0"/>
      <w:marRight w:val="0"/>
      <w:marTop w:val="0"/>
      <w:marBottom w:val="0"/>
      <w:divBdr>
        <w:top w:val="none" w:sz="0" w:space="0" w:color="auto"/>
        <w:left w:val="none" w:sz="0" w:space="0" w:color="auto"/>
        <w:bottom w:val="none" w:sz="0" w:space="0" w:color="auto"/>
        <w:right w:val="none" w:sz="0" w:space="0" w:color="auto"/>
      </w:divBdr>
    </w:div>
    <w:div w:id="1413696970">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5280662">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405900">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4911737">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1271350">
      <w:bodyDiv w:val="1"/>
      <w:marLeft w:val="0"/>
      <w:marRight w:val="0"/>
      <w:marTop w:val="0"/>
      <w:marBottom w:val="0"/>
      <w:divBdr>
        <w:top w:val="none" w:sz="0" w:space="0" w:color="auto"/>
        <w:left w:val="none" w:sz="0" w:space="0" w:color="auto"/>
        <w:bottom w:val="none" w:sz="0" w:space="0" w:color="auto"/>
        <w:right w:val="none" w:sz="0" w:space="0" w:color="auto"/>
      </w:divBdr>
    </w:div>
    <w:div w:id="1437362023">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6146491">
      <w:bodyDiv w:val="1"/>
      <w:marLeft w:val="0"/>
      <w:marRight w:val="0"/>
      <w:marTop w:val="0"/>
      <w:marBottom w:val="0"/>
      <w:divBdr>
        <w:top w:val="none" w:sz="0" w:space="0" w:color="auto"/>
        <w:left w:val="none" w:sz="0" w:space="0" w:color="auto"/>
        <w:bottom w:val="none" w:sz="0" w:space="0" w:color="auto"/>
        <w:right w:val="none" w:sz="0" w:space="0" w:color="auto"/>
      </w:divBdr>
    </w:div>
    <w:div w:id="1446344782">
      <w:bodyDiv w:val="1"/>
      <w:marLeft w:val="0"/>
      <w:marRight w:val="0"/>
      <w:marTop w:val="0"/>
      <w:marBottom w:val="0"/>
      <w:divBdr>
        <w:top w:val="none" w:sz="0" w:space="0" w:color="auto"/>
        <w:left w:val="none" w:sz="0" w:space="0" w:color="auto"/>
        <w:bottom w:val="none" w:sz="0" w:space="0" w:color="auto"/>
        <w:right w:val="none" w:sz="0" w:space="0" w:color="auto"/>
      </w:divBdr>
    </w:div>
    <w:div w:id="1446465730">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48813728">
      <w:bodyDiv w:val="1"/>
      <w:marLeft w:val="0"/>
      <w:marRight w:val="0"/>
      <w:marTop w:val="0"/>
      <w:marBottom w:val="0"/>
      <w:divBdr>
        <w:top w:val="none" w:sz="0" w:space="0" w:color="auto"/>
        <w:left w:val="none" w:sz="0" w:space="0" w:color="auto"/>
        <w:bottom w:val="none" w:sz="0" w:space="0" w:color="auto"/>
        <w:right w:val="none" w:sz="0" w:space="0" w:color="auto"/>
      </w:divBdr>
    </w:div>
    <w:div w:id="1450197779">
      <w:bodyDiv w:val="1"/>
      <w:marLeft w:val="0"/>
      <w:marRight w:val="0"/>
      <w:marTop w:val="0"/>
      <w:marBottom w:val="0"/>
      <w:divBdr>
        <w:top w:val="none" w:sz="0" w:space="0" w:color="auto"/>
        <w:left w:val="none" w:sz="0" w:space="0" w:color="auto"/>
        <w:bottom w:val="none" w:sz="0" w:space="0" w:color="auto"/>
        <w:right w:val="none" w:sz="0" w:space="0" w:color="auto"/>
      </w:divBdr>
    </w:div>
    <w:div w:id="1450199024">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8374810">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7164403">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69780113">
      <w:bodyDiv w:val="1"/>
      <w:marLeft w:val="0"/>
      <w:marRight w:val="0"/>
      <w:marTop w:val="0"/>
      <w:marBottom w:val="0"/>
      <w:divBdr>
        <w:top w:val="none" w:sz="0" w:space="0" w:color="auto"/>
        <w:left w:val="none" w:sz="0" w:space="0" w:color="auto"/>
        <w:bottom w:val="none" w:sz="0" w:space="0" w:color="auto"/>
        <w:right w:val="none" w:sz="0" w:space="0" w:color="auto"/>
      </w:divBdr>
    </w:div>
    <w:div w:id="1470636002">
      <w:bodyDiv w:val="1"/>
      <w:marLeft w:val="0"/>
      <w:marRight w:val="0"/>
      <w:marTop w:val="0"/>
      <w:marBottom w:val="0"/>
      <w:divBdr>
        <w:top w:val="none" w:sz="0" w:space="0" w:color="auto"/>
        <w:left w:val="none" w:sz="0" w:space="0" w:color="auto"/>
        <w:bottom w:val="none" w:sz="0" w:space="0" w:color="auto"/>
        <w:right w:val="none" w:sz="0" w:space="0" w:color="auto"/>
      </w:divBdr>
    </w:div>
    <w:div w:id="1471634430">
      <w:bodyDiv w:val="1"/>
      <w:marLeft w:val="0"/>
      <w:marRight w:val="0"/>
      <w:marTop w:val="0"/>
      <w:marBottom w:val="0"/>
      <w:divBdr>
        <w:top w:val="none" w:sz="0" w:space="0" w:color="auto"/>
        <w:left w:val="none" w:sz="0" w:space="0" w:color="auto"/>
        <w:bottom w:val="none" w:sz="0" w:space="0" w:color="auto"/>
        <w:right w:val="none" w:sz="0" w:space="0" w:color="auto"/>
      </w:divBdr>
    </w:div>
    <w:div w:id="1472208793">
      <w:bodyDiv w:val="1"/>
      <w:marLeft w:val="0"/>
      <w:marRight w:val="0"/>
      <w:marTop w:val="0"/>
      <w:marBottom w:val="0"/>
      <w:divBdr>
        <w:top w:val="none" w:sz="0" w:space="0" w:color="auto"/>
        <w:left w:val="none" w:sz="0" w:space="0" w:color="auto"/>
        <w:bottom w:val="none" w:sz="0" w:space="0" w:color="auto"/>
        <w:right w:val="none" w:sz="0" w:space="0" w:color="auto"/>
      </w:divBdr>
    </w:div>
    <w:div w:id="1472988980">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4525967">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7405970">
      <w:bodyDiv w:val="1"/>
      <w:marLeft w:val="0"/>
      <w:marRight w:val="0"/>
      <w:marTop w:val="0"/>
      <w:marBottom w:val="0"/>
      <w:divBdr>
        <w:top w:val="none" w:sz="0" w:space="0" w:color="auto"/>
        <w:left w:val="none" w:sz="0" w:space="0" w:color="auto"/>
        <w:bottom w:val="none" w:sz="0" w:space="0" w:color="auto"/>
        <w:right w:val="none" w:sz="0" w:space="0" w:color="auto"/>
      </w:divBdr>
    </w:div>
    <w:div w:id="1478065512">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0221656">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1919336">
      <w:bodyDiv w:val="1"/>
      <w:marLeft w:val="0"/>
      <w:marRight w:val="0"/>
      <w:marTop w:val="0"/>
      <w:marBottom w:val="0"/>
      <w:divBdr>
        <w:top w:val="none" w:sz="0" w:space="0" w:color="auto"/>
        <w:left w:val="none" w:sz="0" w:space="0" w:color="auto"/>
        <w:bottom w:val="none" w:sz="0" w:space="0" w:color="auto"/>
        <w:right w:val="none" w:sz="0" w:space="0" w:color="auto"/>
      </w:divBdr>
    </w:div>
    <w:div w:id="1482383547">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0632341">
      <w:bodyDiv w:val="1"/>
      <w:marLeft w:val="0"/>
      <w:marRight w:val="0"/>
      <w:marTop w:val="0"/>
      <w:marBottom w:val="0"/>
      <w:divBdr>
        <w:top w:val="none" w:sz="0" w:space="0" w:color="auto"/>
        <w:left w:val="none" w:sz="0" w:space="0" w:color="auto"/>
        <w:bottom w:val="none" w:sz="0" w:space="0" w:color="auto"/>
        <w:right w:val="none" w:sz="0" w:space="0" w:color="auto"/>
      </w:divBdr>
    </w:div>
    <w:div w:id="1493252863">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5873751">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078859">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3546398">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7357699">
      <w:bodyDiv w:val="1"/>
      <w:marLeft w:val="0"/>
      <w:marRight w:val="0"/>
      <w:marTop w:val="0"/>
      <w:marBottom w:val="0"/>
      <w:divBdr>
        <w:top w:val="none" w:sz="0" w:space="0" w:color="auto"/>
        <w:left w:val="none" w:sz="0" w:space="0" w:color="auto"/>
        <w:bottom w:val="none" w:sz="0" w:space="0" w:color="auto"/>
        <w:right w:val="none" w:sz="0" w:space="0" w:color="auto"/>
      </w:divBdr>
    </w:div>
    <w:div w:id="1508859992">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8033776">
      <w:bodyDiv w:val="1"/>
      <w:marLeft w:val="0"/>
      <w:marRight w:val="0"/>
      <w:marTop w:val="0"/>
      <w:marBottom w:val="0"/>
      <w:divBdr>
        <w:top w:val="none" w:sz="0" w:space="0" w:color="auto"/>
        <w:left w:val="none" w:sz="0" w:space="0" w:color="auto"/>
        <w:bottom w:val="none" w:sz="0" w:space="0" w:color="auto"/>
        <w:right w:val="none" w:sz="0" w:space="0" w:color="auto"/>
      </w:divBdr>
    </w:div>
    <w:div w:id="1518933323">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444105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26863992">
      <w:bodyDiv w:val="1"/>
      <w:marLeft w:val="0"/>
      <w:marRight w:val="0"/>
      <w:marTop w:val="0"/>
      <w:marBottom w:val="0"/>
      <w:divBdr>
        <w:top w:val="none" w:sz="0" w:space="0" w:color="auto"/>
        <w:left w:val="none" w:sz="0" w:space="0" w:color="auto"/>
        <w:bottom w:val="none" w:sz="0" w:space="0" w:color="auto"/>
        <w:right w:val="none" w:sz="0" w:space="0" w:color="auto"/>
      </w:divBdr>
    </w:div>
    <w:div w:id="1527674647">
      <w:bodyDiv w:val="1"/>
      <w:marLeft w:val="0"/>
      <w:marRight w:val="0"/>
      <w:marTop w:val="0"/>
      <w:marBottom w:val="0"/>
      <w:divBdr>
        <w:top w:val="none" w:sz="0" w:space="0" w:color="auto"/>
        <w:left w:val="none" w:sz="0" w:space="0" w:color="auto"/>
        <w:bottom w:val="none" w:sz="0" w:space="0" w:color="auto"/>
        <w:right w:val="none" w:sz="0" w:space="0" w:color="auto"/>
      </w:divBdr>
    </w:div>
    <w:div w:id="1530560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316240">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240701">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1865512">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2523701">
      <w:bodyDiv w:val="1"/>
      <w:marLeft w:val="0"/>
      <w:marRight w:val="0"/>
      <w:marTop w:val="0"/>
      <w:marBottom w:val="0"/>
      <w:divBdr>
        <w:top w:val="none" w:sz="0" w:space="0" w:color="auto"/>
        <w:left w:val="none" w:sz="0" w:space="0" w:color="auto"/>
        <w:bottom w:val="none" w:sz="0" w:space="0" w:color="auto"/>
        <w:right w:val="none" w:sz="0" w:space="0" w:color="auto"/>
      </w:divBdr>
    </w:div>
    <w:div w:id="1564170486">
      <w:bodyDiv w:val="1"/>
      <w:marLeft w:val="0"/>
      <w:marRight w:val="0"/>
      <w:marTop w:val="0"/>
      <w:marBottom w:val="0"/>
      <w:divBdr>
        <w:top w:val="none" w:sz="0" w:space="0" w:color="auto"/>
        <w:left w:val="none" w:sz="0" w:space="0" w:color="auto"/>
        <w:bottom w:val="none" w:sz="0" w:space="0" w:color="auto"/>
        <w:right w:val="none" w:sz="0" w:space="0" w:color="auto"/>
      </w:divBdr>
    </w:div>
    <w:div w:id="1564410701">
      <w:bodyDiv w:val="1"/>
      <w:marLeft w:val="0"/>
      <w:marRight w:val="0"/>
      <w:marTop w:val="0"/>
      <w:marBottom w:val="0"/>
      <w:divBdr>
        <w:top w:val="none" w:sz="0" w:space="0" w:color="auto"/>
        <w:left w:val="none" w:sz="0" w:space="0" w:color="auto"/>
        <w:bottom w:val="none" w:sz="0" w:space="0" w:color="auto"/>
        <w:right w:val="none" w:sz="0" w:space="0" w:color="auto"/>
      </w:divBdr>
    </w:div>
    <w:div w:id="1564946064">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5772391">
      <w:bodyDiv w:val="1"/>
      <w:marLeft w:val="0"/>
      <w:marRight w:val="0"/>
      <w:marTop w:val="0"/>
      <w:marBottom w:val="0"/>
      <w:divBdr>
        <w:top w:val="none" w:sz="0" w:space="0" w:color="auto"/>
        <w:left w:val="none" w:sz="0" w:space="0" w:color="auto"/>
        <w:bottom w:val="none" w:sz="0" w:space="0" w:color="auto"/>
        <w:right w:val="none" w:sz="0" w:space="0" w:color="auto"/>
      </w:divBdr>
    </w:div>
    <w:div w:id="157647817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017426">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5719420">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8539625">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1617854">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3909">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0793281">
      <w:bodyDiv w:val="1"/>
      <w:marLeft w:val="0"/>
      <w:marRight w:val="0"/>
      <w:marTop w:val="0"/>
      <w:marBottom w:val="0"/>
      <w:divBdr>
        <w:top w:val="none" w:sz="0" w:space="0" w:color="auto"/>
        <w:left w:val="none" w:sz="0" w:space="0" w:color="auto"/>
        <w:bottom w:val="none" w:sz="0" w:space="0" w:color="auto"/>
        <w:right w:val="none" w:sz="0" w:space="0" w:color="auto"/>
      </w:divBdr>
    </w:div>
    <w:div w:id="1603756172">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5192722">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6383124">
      <w:bodyDiv w:val="1"/>
      <w:marLeft w:val="0"/>
      <w:marRight w:val="0"/>
      <w:marTop w:val="0"/>
      <w:marBottom w:val="0"/>
      <w:divBdr>
        <w:top w:val="none" w:sz="0" w:space="0" w:color="auto"/>
        <w:left w:val="none" w:sz="0" w:space="0" w:color="auto"/>
        <w:bottom w:val="none" w:sz="0" w:space="0" w:color="auto"/>
        <w:right w:val="none" w:sz="0" w:space="0" w:color="auto"/>
      </w:divBdr>
    </w:div>
    <w:div w:id="1607078910">
      <w:bodyDiv w:val="1"/>
      <w:marLeft w:val="0"/>
      <w:marRight w:val="0"/>
      <w:marTop w:val="0"/>
      <w:marBottom w:val="0"/>
      <w:divBdr>
        <w:top w:val="none" w:sz="0" w:space="0" w:color="auto"/>
        <w:left w:val="none" w:sz="0" w:space="0" w:color="auto"/>
        <w:bottom w:val="none" w:sz="0" w:space="0" w:color="auto"/>
        <w:right w:val="none" w:sz="0" w:space="0" w:color="auto"/>
      </w:divBdr>
    </w:div>
    <w:div w:id="1607955481">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170302">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17716590">
      <w:bodyDiv w:val="1"/>
      <w:marLeft w:val="0"/>
      <w:marRight w:val="0"/>
      <w:marTop w:val="0"/>
      <w:marBottom w:val="0"/>
      <w:divBdr>
        <w:top w:val="none" w:sz="0" w:space="0" w:color="auto"/>
        <w:left w:val="none" w:sz="0" w:space="0" w:color="auto"/>
        <w:bottom w:val="none" w:sz="0" w:space="0" w:color="auto"/>
        <w:right w:val="none" w:sz="0" w:space="0" w:color="auto"/>
      </w:divBdr>
    </w:div>
    <w:div w:id="1618758999">
      <w:bodyDiv w:val="1"/>
      <w:marLeft w:val="0"/>
      <w:marRight w:val="0"/>
      <w:marTop w:val="0"/>
      <w:marBottom w:val="0"/>
      <w:divBdr>
        <w:top w:val="none" w:sz="0" w:space="0" w:color="auto"/>
        <w:left w:val="none" w:sz="0" w:space="0" w:color="auto"/>
        <w:bottom w:val="none" w:sz="0" w:space="0" w:color="auto"/>
        <w:right w:val="none" w:sz="0" w:space="0" w:color="auto"/>
      </w:divBdr>
    </w:div>
    <w:div w:id="1619949962">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6985141">
      <w:bodyDiv w:val="1"/>
      <w:marLeft w:val="0"/>
      <w:marRight w:val="0"/>
      <w:marTop w:val="0"/>
      <w:marBottom w:val="0"/>
      <w:divBdr>
        <w:top w:val="none" w:sz="0" w:space="0" w:color="auto"/>
        <w:left w:val="none" w:sz="0" w:space="0" w:color="auto"/>
        <w:bottom w:val="none" w:sz="0" w:space="0" w:color="auto"/>
        <w:right w:val="none" w:sz="0" w:space="0" w:color="auto"/>
      </w:divBdr>
    </w:div>
    <w:div w:id="1637251609">
      <w:bodyDiv w:val="1"/>
      <w:marLeft w:val="0"/>
      <w:marRight w:val="0"/>
      <w:marTop w:val="0"/>
      <w:marBottom w:val="0"/>
      <w:divBdr>
        <w:top w:val="none" w:sz="0" w:space="0" w:color="auto"/>
        <w:left w:val="none" w:sz="0" w:space="0" w:color="auto"/>
        <w:bottom w:val="none" w:sz="0" w:space="0" w:color="auto"/>
        <w:right w:val="none" w:sz="0" w:space="0" w:color="auto"/>
      </w:divBdr>
    </w:div>
    <w:div w:id="1637493457">
      <w:bodyDiv w:val="1"/>
      <w:marLeft w:val="0"/>
      <w:marRight w:val="0"/>
      <w:marTop w:val="0"/>
      <w:marBottom w:val="0"/>
      <w:divBdr>
        <w:top w:val="none" w:sz="0" w:space="0" w:color="auto"/>
        <w:left w:val="none" w:sz="0" w:space="0" w:color="auto"/>
        <w:bottom w:val="none" w:sz="0" w:space="0" w:color="auto"/>
        <w:right w:val="none" w:sz="0" w:space="0" w:color="auto"/>
      </w:divBdr>
    </w:div>
    <w:div w:id="1637566507">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39144990">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1692046">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782453">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49018855">
      <w:bodyDiv w:val="1"/>
      <w:marLeft w:val="0"/>
      <w:marRight w:val="0"/>
      <w:marTop w:val="0"/>
      <w:marBottom w:val="0"/>
      <w:divBdr>
        <w:top w:val="none" w:sz="0" w:space="0" w:color="auto"/>
        <w:left w:val="none" w:sz="0" w:space="0" w:color="auto"/>
        <w:bottom w:val="none" w:sz="0" w:space="0" w:color="auto"/>
        <w:right w:val="none" w:sz="0" w:space="0" w:color="auto"/>
      </w:divBdr>
    </w:div>
    <w:div w:id="1652757233">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58224130">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5476120">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1160208">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89483705">
      <w:bodyDiv w:val="1"/>
      <w:marLeft w:val="0"/>
      <w:marRight w:val="0"/>
      <w:marTop w:val="0"/>
      <w:marBottom w:val="0"/>
      <w:divBdr>
        <w:top w:val="none" w:sz="0" w:space="0" w:color="auto"/>
        <w:left w:val="none" w:sz="0" w:space="0" w:color="auto"/>
        <w:bottom w:val="none" w:sz="0" w:space="0" w:color="auto"/>
        <w:right w:val="none" w:sz="0" w:space="0" w:color="auto"/>
      </w:divBdr>
    </w:div>
    <w:div w:id="1692754415">
      <w:bodyDiv w:val="1"/>
      <w:marLeft w:val="0"/>
      <w:marRight w:val="0"/>
      <w:marTop w:val="0"/>
      <w:marBottom w:val="0"/>
      <w:divBdr>
        <w:top w:val="none" w:sz="0" w:space="0" w:color="auto"/>
        <w:left w:val="none" w:sz="0" w:space="0" w:color="auto"/>
        <w:bottom w:val="none" w:sz="0" w:space="0" w:color="auto"/>
        <w:right w:val="none" w:sz="0" w:space="0" w:color="auto"/>
      </w:divBdr>
    </w:div>
    <w:div w:id="1693605042">
      <w:bodyDiv w:val="1"/>
      <w:marLeft w:val="0"/>
      <w:marRight w:val="0"/>
      <w:marTop w:val="0"/>
      <w:marBottom w:val="0"/>
      <w:divBdr>
        <w:top w:val="none" w:sz="0" w:space="0" w:color="auto"/>
        <w:left w:val="none" w:sz="0" w:space="0" w:color="auto"/>
        <w:bottom w:val="none" w:sz="0" w:space="0" w:color="auto"/>
        <w:right w:val="none" w:sz="0" w:space="0" w:color="auto"/>
      </w:divBdr>
    </w:div>
    <w:div w:id="1694108207">
      <w:bodyDiv w:val="1"/>
      <w:marLeft w:val="0"/>
      <w:marRight w:val="0"/>
      <w:marTop w:val="0"/>
      <w:marBottom w:val="0"/>
      <w:divBdr>
        <w:top w:val="none" w:sz="0" w:space="0" w:color="auto"/>
        <w:left w:val="none" w:sz="0" w:space="0" w:color="auto"/>
        <w:bottom w:val="none" w:sz="0" w:space="0" w:color="auto"/>
        <w:right w:val="none" w:sz="0" w:space="0" w:color="auto"/>
      </w:divBdr>
    </w:div>
    <w:div w:id="1695576849">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116245">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0666235">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2700690">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8532161">
      <w:bodyDiv w:val="1"/>
      <w:marLeft w:val="0"/>
      <w:marRight w:val="0"/>
      <w:marTop w:val="0"/>
      <w:marBottom w:val="0"/>
      <w:divBdr>
        <w:top w:val="none" w:sz="0" w:space="0" w:color="auto"/>
        <w:left w:val="none" w:sz="0" w:space="0" w:color="auto"/>
        <w:bottom w:val="none" w:sz="0" w:space="0" w:color="auto"/>
        <w:right w:val="none" w:sz="0" w:space="0" w:color="auto"/>
      </w:divBdr>
    </w:div>
    <w:div w:id="1709328657">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0832956">
      <w:bodyDiv w:val="1"/>
      <w:marLeft w:val="0"/>
      <w:marRight w:val="0"/>
      <w:marTop w:val="0"/>
      <w:marBottom w:val="0"/>
      <w:divBdr>
        <w:top w:val="none" w:sz="0" w:space="0" w:color="auto"/>
        <w:left w:val="none" w:sz="0" w:space="0" w:color="auto"/>
        <w:bottom w:val="none" w:sz="0" w:space="0" w:color="auto"/>
        <w:right w:val="none" w:sz="0" w:space="0" w:color="auto"/>
      </w:divBdr>
    </w:div>
    <w:div w:id="1711105793">
      <w:bodyDiv w:val="1"/>
      <w:marLeft w:val="0"/>
      <w:marRight w:val="0"/>
      <w:marTop w:val="0"/>
      <w:marBottom w:val="0"/>
      <w:divBdr>
        <w:top w:val="none" w:sz="0" w:space="0" w:color="auto"/>
        <w:left w:val="none" w:sz="0" w:space="0" w:color="auto"/>
        <w:bottom w:val="none" w:sz="0" w:space="0" w:color="auto"/>
        <w:right w:val="none" w:sz="0" w:space="0" w:color="auto"/>
      </w:divBdr>
    </w:div>
    <w:div w:id="171260574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5500313">
      <w:bodyDiv w:val="1"/>
      <w:marLeft w:val="0"/>
      <w:marRight w:val="0"/>
      <w:marTop w:val="0"/>
      <w:marBottom w:val="0"/>
      <w:divBdr>
        <w:top w:val="none" w:sz="0" w:space="0" w:color="auto"/>
        <w:left w:val="none" w:sz="0" w:space="0" w:color="auto"/>
        <w:bottom w:val="none" w:sz="0" w:space="0" w:color="auto"/>
        <w:right w:val="none" w:sz="0" w:space="0" w:color="auto"/>
      </w:divBdr>
    </w:div>
    <w:div w:id="1716465415">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0321013">
      <w:bodyDiv w:val="1"/>
      <w:marLeft w:val="0"/>
      <w:marRight w:val="0"/>
      <w:marTop w:val="0"/>
      <w:marBottom w:val="0"/>
      <w:divBdr>
        <w:top w:val="none" w:sz="0" w:space="0" w:color="auto"/>
        <w:left w:val="none" w:sz="0" w:space="0" w:color="auto"/>
        <w:bottom w:val="none" w:sz="0" w:space="0" w:color="auto"/>
        <w:right w:val="none" w:sz="0" w:space="0" w:color="auto"/>
      </w:divBdr>
    </w:div>
    <w:div w:id="1722634007">
      <w:bodyDiv w:val="1"/>
      <w:marLeft w:val="0"/>
      <w:marRight w:val="0"/>
      <w:marTop w:val="0"/>
      <w:marBottom w:val="0"/>
      <w:divBdr>
        <w:top w:val="none" w:sz="0" w:space="0" w:color="auto"/>
        <w:left w:val="none" w:sz="0" w:space="0" w:color="auto"/>
        <w:bottom w:val="none" w:sz="0" w:space="0" w:color="auto"/>
        <w:right w:val="none" w:sz="0" w:space="0" w:color="auto"/>
      </w:divBdr>
    </w:div>
    <w:div w:id="1723290018">
      <w:bodyDiv w:val="1"/>
      <w:marLeft w:val="0"/>
      <w:marRight w:val="0"/>
      <w:marTop w:val="0"/>
      <w:marBottom w:val="0"/>
      <w:divBdr>
        <w:top w:val="none" w:sz="0" w:space="0" w:color="auto"/>
        <w:left w:val="none" w:sz="0" w:space="0" w:color="auto"/>
        <w:bottom w:val="none" w:sz="0" w:space="0" w:color="auto"/>
        <w:right w:val="none" w:sz="0" w:space="0" w:color="auto"/>
      </w:divBdr>
    </w:div>
    <w:div w:id="1723554411">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3381238">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36273923">
      <w:bodyDiv w:val="1"/>
      <w:marLeft w:val="0"/>
      <w:marRight w:val="0"/>
      <w:marTop w:val="0"/>
      <w:marBottom w:val="0"/>
      <w:divBdr>
        <w:top w:val="none" w:sz="0" w:space="0" w:color="auto"/>
        <w:left w:val="none" w:sz="0" w:space="0" w:color="auto"/>
        <w:bottom w:val="none" w:sz="0" w:space="0" w:color="auto"/>
        <w:right w:val="none" w:sz="0" w:space="0" w:color="auto"/>
      </w:divBdr>
    </w:div>
    <w:div w:id="1737119590">
      <w:bodyDiv w:val="1"/>
      <w:marLeft w:val="0"/>
      <w:marRight w:val="0"/>
      <w:marTop w:val="0"/>
      <w:marBottom w:val="0"/>
      <w:divBdr>
        <w:top w:val="none" w:sz="0" w:space="0" w:color="auto"/>
        <w:left w:val="none" w:sz="0" w:space="0" w:color="auto"/>
        <w:bottom w:val="none" w:sz="0" w:space="0" w:color="auto"/>
        <w:right w:val="none" w:sz="0" w:space="0" w:color="auto"/>
      </w:divBdr>
    </w:div>
    <w:div w:id="174040042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2486325">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49230984">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419547">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2317384">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6974463">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0715775">
      <w:bodyDiv w:val="1"/>
      <w:marLeft w:val="0"/>
      <w:marRight w:val="0"/>
      <w:marTop w:val="0"/>
      <w:marBottom w:val="0"/>
      <w:divBdr>
        <w:top w:val="none" w:sz="0" w:space="0" w:color="auto"/>
        <w:left w:val="none" w:sz="0" w:space="0" w:color="auto"/>
        <w:bottom w:val="none" w:sz="0" w:space="0" w:color="auto"/>
        <w:right w:val="none" w:sz="0" w:space="0" w:color="auto"/>
      </w:divBdr>
    </w:div>
    <w:div w:id="1761485120">
      <w:bodyDiv w:val="1"/>
      <w:marLeft w:val="0"/>
      <w:marRight w:val="0"/>
      <w:marTop w:val="0"/>
      <w:marBottom w:val="0"/>
      <w:divBdr>
        <w:top w:val="none" w:sz="0" w:space="0" w:color="auto"/>
        <w:left w:val="none" w:sz="0" w:space="0" w:color="auto"/>
        <w:bottom w:val="none" w:sz="0" w:space="0" w:color="auto"/>
        <w:right w:val="none" w:sz="0" w:space="0" w:color="auto"/>
      </w:divBdr>
    </w:div>
    <w:div w:id="1762873288">
      <w:bodyDiv w:val="1"/>
      <w:marLeft w:val="0"/>
      <w:marRight w:val="0"/>
      <w:marTop w:val="0"/>
      <w:marBottom w:val="0"/>
      <w:divBdr>
        <w:top w:val="none" w:sz="0" w:space="0" w:color="auto"/>
        <w:left w:val="none" w:sz="0" w:space="0" w:color="auto"/>
        <w:bottom w:val="none" w:sz="0" w:space="0" w:color="auto"/>
        <w:right w:val="none" w:sz="0" w:space="0" w:color="auto"/>
      </w:divBdr>
    </w:div>
    <w:div w:id="1764493718">
      <w:bodyDiv w:val="1"/>
      <w:marLeft w:val="0"/>
      <w:marRight w:val="0"/>
      <w:marTop w:val="0"/>
      <w:marBottom w:val="0"/>
      <w:divBdr>
        <w:top w:val="none" w:sz="0" w:space="0" w:color="auto"/>
        <w:left w:val="none" w:sz="0" w:space="0" w:color="auto"/>
        <w:bottom w:val="none" w:sz="0" w:space="0" w:color="auto"/>
        <w:right w:val="none" w:sz="0" w:space="0" w:color="auto"/>
      </w:divBdr>
    </w:div>
    <w:div w:id="1764498389">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68235258">
      <w:bodyDiv w:val="1"/>
      <w:marLeft w:val="0"/>
      <w:marRight w:val="0"/>
      <w:marTop w:val="0"/>
      <w:marBottom w:val="0"/>
      <w:divBdr>
        <w:top w:val="none" w:sz="0" w:space="0" w:color="auto"/>
        <w:left w:val="none" w:sz="0" w:space="0" w:color="auto"/>
        <w:bottom w:val="none" w:sz="0" w:space="0" w:color="auto"/>
        <w:right w:val="none" w:sz="0" w:space="0" w:color="auto"/>
      </w:divBdr>
    </w:div>
    <w:div w:id="1768311950">
      <w:bodyDiv w:val="1"/>
      <w:marLeft w:val="0"/>
      <w:marRight w:val="0"/>
      <w:marTop w:val="0"/>
      <w:marBottom w:val="0"/>
      <w:divBdr>
        <w:top w:val="none" w:sz="0" w:space="0" w:color="auto"/>
        <w:left w:val="none" w:sz="0" w:space="0" w:color="auto"/>
        <w:bottom w:val="none" w:sz="0" w:space="0" w:color="auto"/>
        <w:right w:val="none" w:sz="0" w:space="0" w:color="auto"/>
      </w:divBdr>
    </w:div>
    <w:div w:id="1771504444">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77870046">
      <w:bodyDiv w:val="1"/>
      <w:marLeft w:val="0"/>
      <w:marRight w:val="0"/>
      <w:marTop w:val="0"/>
      <w:marBottom w:val="0"/>
      <w:divBdr>
        <w:top w:val="none" w:sz="0" w:space="0" w:color="auto"/>
        <w:left w:val="none" w:sz="0" w:space="0" w:color="auto"/>
        <w:bottom w:val="none" w:sz="0" w:space="0" w:color="auto"/>
        <w:right w:val="none" w:sz="0" w:space="0" w:color="auto"/>
      </w:divBdr>
    </w:div>
    <w:div w:id="1781223668">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8447181">
      <w:bodyDiv w:val="1"/>
      <w:marLeft w:val="0"/>
      <w:marRight w:val="0"/>
      <w:marTop w:val="0"/>
      <w:marBottom w:val="0"/>
      <w:divBdr>
        <w:top w:val="none" w:sz="0" w:space="0" w:color="auto"/>
        <w:left w:val="none" w:sz="0" w:space="0" w:color="auto"/>
        <w:bottom w:val="none" w:sz="0" w:space="0" w:color="auto"/>
        <w:right w:val="none" w:sz="0" w:space="0" w:color="auto"/>
      </w:divBdr>
    </w:div>
    <w:div w:id="1798530134">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799689972">
      <w:bodyDiv w:val="1"/>
      <w:marLeft w:val="0"/>
      <w:marRight w:val="0"/>
      <w:marTop w:val="0"/>
      <w:marBottom w:val="0"/>
      <w:divBdr>
        <w:top w:val="none" w:sz="0" w:space="0" w:color="auto"/>
        <w:left w:val="none" w:sz="0" w:space="0" w:color="auto"/>
        <w:bottom w:val="none" w:sz="0" w:space="0" w:color="auto"/>
        <w:right w:val="none" w:sz="0" w:space="0" w:color="auto"/>
      </w:divBdr>
    </w:div>
    <w:div w:id="1800536361">
      <w:bodyDiv w:val="1"/>
      <w:marLeft w:val="0"/>
      <w:marRight w:val="0"/>
      <w:marTop w:val="0"/>
      <w:marBottom w:val="0"/>
      <w:divBdr>
        <w:top w:val="none" w:sz="0" w:space="0" w:color="auto"/>
        <w:left w:val="none" w:sz="0" w:space="0" w:color="auto"/>
        <w:bottom w:val="none" w:sz="0" w:space="0" w:color="auto"/>
        <w:right w:val="none" w:sz="0" w:space="0" w:color="auto"/>
      </w:divBdr>
    </w:div>
    <w:div w:id="1803646876">
      <w:bodyDiv w:val="1"/>
      <w:marLeft w:val="0"/>
      <w:marRight w:val="0"/>
      <w:marTop w:val="0"/>
      <w:marBottom w:val="0"/>
      <w:divBdr>
        <w:top w:val="none" w:sz="0" w:space="0" w:color="auto"/>
        <w:left w:val="none" w:sz="0" w:space="0" w:color="auto"/>
        <w:bottom w:val="none" w:sz="0" w:space="0" w:color="auto"/>
        <w:right w:val="none" w:sz="0" w:space="0" w:color="auto"/>
      </w:divBdr>
    </w:div>
    <w:div w:id="1804545468">
      <w:bodyDiv w:val="1"/>
      <w:marLeft w:val="0"/>
      <w:marRight w:val="0"/>
      <w:marTop w:val="0"/>
      <w:marBottom w:val="0"/>
      <w:divBdr>
        <w:top w:val="none" w:sz="0" w:space="0" w:color="auto"/>
        <w:left w:val="none" w:sz="0" w:space="0" w:color="auto"/>
        <w:bottom w:val="none" w:sz="0" w:space="0" w:color="auto"/>
        <w:right w:val="none" w:sz="0" w:space="0" w:color="auto"/>
      </w:divBdr>
    </w:div>
    <w:div w:id="1804811648">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18262237">
      <w:bodyDiv w:val="1"/>
      <w:marLeft w:val="0"/>
      <w:marRight w:val="0"/>
      <w:marTop w:val="0"/>
      <w:marBottom w:val="0"/>
      <w:divBdr>
        <w:top w:val="none" w:sz="0" w:space="0" w:color="auto"/>
        <w:left w:val="none" w:sz="0" w:space="0" w:color="auto"/>
        <w:bottom w:val="none" w:sz="0" w:space="0" w:color="auto"/>
        <w:right w:val="none" w:sz="0" w:space="0" w:color="auto"/>
      </w:divBdr>
    </w:div>
    <w:div w:id="181902802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1536453">
      <w:bodyDiv w:val="1"/>
      <w:marLeft w:val="0"/>
      <w:marRight w:val="0"/>
      <w:marTop w:val="0"/>
      <w:marBottom w:val="0"/>
      <w:divBdr>
        <w:top w:val="none" w:sz="0" w:space="0" w:color="auto"/>
        <w:left w:val="none" w:sz="0" w:space="0" w:color="auto"/>
        <w:bottom w:val="none" w:sz="0" w:space="0" w:color="auto"/>
        <w:right w:val="none" w:sz="0" w:space="0" w:color="auto"/>
      </w:divBdr>
    </w:div>
    <w:div w:id="1823034336">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4545146">
      <w:bodyDiv w:val="1"/>
      <w:marLeft w:val="0"/>
      <w:marRight w:val="0"/>
      <w:marTop w:val="0"/>
      <w:marBottom w:val="0"/>
      <w:divBdr>
        <w:top w:val="none" w:sz="0" w:space="0" w:color="auto"/>
        <w:left w:val="none" w:sz="0" w:space="0" w:color="auto"/>
        <w:bottom w:val="none" w:sz="0" w:space="0" w:color="auto"/>
        <w:right w:val="none" w:sz="0" w:space="0" w:color="auto"/>
      </w:divBdr>
    </w:div>
    <w:div w:id="1827742762">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4687254">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0268654">
      <w:bodyDiv w:val="1"/>
      <w:marLeft w:val="0"/>
      <w:marRight w:val="0"/>
      <w:marTop w:val="0"/>
      <w:marBottom w:val="0"/>
      <w:divBdr>
        <w:top w:val="none" w:sz="0" w:space="0" w:color="auto"/>
        <w:left w:val="none" w:sz="0" w:space="0" w:color="auto"/>
        <w:bottom w:val="none" w:sz="0" w:space="0" w:color="auto"/>
        <w:right w:val="none" w:sz="0" w:space="0" w:color="auto"/>
      </w:divBdr>
    </w:div>
    <w:div w:id="1840542606">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43934093">
      <w:bodyDiv w:val="1"/>
      <w:marLeft w:val="0"/>
      <w:marRight w:val="0"/>
      <w:marTop w:val="0"/>
      <w:marBottom w:val="0"/>
      <w:divBdr>
        <w:top w:val="none" w:sz="0" w:space="0" w:color="auto"/>
        <w:left w:val="none" w:sz="0" w:space="0" w:color="auto"/>
        <w:bottom w:val="none" w:sz="0" w:space="0" w:color="auto"/>
        <w:right w:val="none" w:sz="0" w:space="0" w:color="auto"/>
      </w:divBdr>
    </w:div>
    <w:div w:id="1845316390">
      <w:bodyDiv w:val="1"/>
      <w:marLeft w:val="0"/>
      <w:marRight w:val="0"/>
      <w:marTop w:val="0"/>
      <w:marBottom w:val="0"/>
      <w:divBdr>
        <w:top w:val="none" w:sz="0" w:space="0" w:color="auto"/>
        <w:left w:val="none" w:sz="0" w:space="0" w:color="auto"/>
        <w:bottom w:val="none" w:sz="0" w:space="0" w:color="auto"/>
        <w:right w:val="none" w:sz="0" w:space="0" w:color="auto"/>
      </w:divBdr>
    </w:div>
    <w:div w:id="1849363061">
      <w:bodyDiv w:val="1"/>
      <w:marLeft w:val="0"/>
      <w:marRight w:val="0"/>
      <w:marTop w:val="0"/>
      <w:marBottom w:val="0"/>
      <w:divBdr>
        <w:top w:val="none" w:sz="0" w:space="0" w:color="auto"/>
        <w:left w:val="none" w:sz="0" w:space="0" w:color="auto"/>
        <w:bottom w:val="none" w:sz="0" w:space="0" w:color="auto"/>
        <w:right w:val="none" w:sz="0" w:space="0" w:color="auto"/>
      </w:divBdr>
    </w:div>
    <w:div w:id="1850488670">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2914370">
      <w:bodyDiv w:val="1"/>
      <w:marLeft w:val="0"/>
      <w:marRight w:val="0"/>
      <w:marTop w:val="0"/>
      <w:marBottom w:val="0"/>
      <w:divBdr>
        <w:top w:val="none" w:sz="0" w:space="0" w:color="auto"/>
        <w:left w:val="none" w:sz="0" w:space="0" w:color="auto"/>
        <w:bottom w:val="none" w:sz="0" w:space="0" w:color="auto"/>
        <w:right w:val="none" w:sz="0" w:space="0" w:color="auto"/>
      </w:divBdr>
    </w:div>
    <w:div w:id="1855224442">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164674">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2062747">
      <w:bodyDiv w:val="1"/>
      <w:marLeft w:val="0"/>
      <w:marRight w:val="0"/>
      <w:marTop w:val="0"/>
      <w:marBottom w:val="0"/>
      <w:divBdr>
        <w:top w:val="none" w:sz="0" w:space="0" w:color="auto"/>
        <w:left w:val="none" w:sz="0" w:space="0" w:color="auto"/>
        <w:bottom w:val="none" w:sz="0" w:space="0" w:color="auto"/>
        <w:right w:val="none" w:sz="0" w:space="0" w:color="auto"/>
      </w:divBdr>
    </w:div>
    <w:div w:id="1873303987">
      <w:bodyDiv w:val="1"/>
      <w:marLeft w:val="0"/>
      <w:marRight w:val="0"/>
      <w:marTop w:val="0"/>
      <w:marBottom w:val="0"/>
      <w:divBdr>
        <w:top w:val="none" w:sz="0" w:space="0" w:color="auto"/>
        <w:left w:val="none" w:sz="0" w:space="0" w:color="auto"/>
        <w:bottom w:val="none" w:sz="0" w:space="0" w:color="auto"/>
        <w:right w:val="none" w:sz="0" w:space="0" w:color="auto"/>
      </w:divBdr>
    </w:div>
    <w:div w:id="1876117151">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87327723">
      <w:bodyDiv w:val="1"/>
      <w:marLeft w:val="0"/>
      <w:marRight w:val="0"/>
      <w:marTop w:val="0"/>
      <w:marBottom w:val="0"/>
      <w:divBdr>
        <w:top w:val="none" w:sz="0" w:space="0" w:color="auto"/>
        <w:left w:val="none" w:sz="0" w:space="0" w:color="auto"/>
        <w:bottom w:val="none" w:sz="0" w:space="0" w:color="auto"/>
        <w:right w:val="none" w:sz="0" w:space="0" w:color="auto"/>
      </w:divBdr>
    </w:div>
    <w:div w:id="1888026770">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1503043">
      <w:bodyDiv w:val="1"/>
      <w:marLeft w:val="0"/>
      <w:marRight w:val="0"/>
      <w:marTop w:val="0"/>
      <w:marBottom w:val="0"/>
      <w:divBdr>
        <w:top w:val="none" w:sz="0" w:space="0" w:color="auto"/>
        <w:left w:val="none" w:sz="0" w:space="0" w:color="auto"/>
        <w:bottom w:val="none" w:sz="0" w:space="0" w:color="auto"/>
        <w:right w:val="none" w:sz="0" w:space="0" w:color="auto"/>
      </w:divBdr>
    </w:div>
    <w:div w:id="1891918962">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1284985">
      <w:bodyDiv w:val="1"/>
      <w:marLeft w:val="0"/>
      <w:marRight w:val="0"/>
      <w:marTop w:val="0"/>
      <w:marBottom w:val="0"/>
      <w:divBdr>
        <w:top w:val="none" w:sz="0" w:space="0" w:color="auto"/>
        <w:left w:val="none" w:sz="0" w:space="0" w:color="auto"/>
        <w:bottom w:val="none" w:sz="0" w:space="0" w:color="auto"/>
        <w:right w:val="none" w:sz="0" w:space="0" w:color="auto"/>
      </w:divBdr>
    </w:div>
    <w:div w:id="1903177422">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7254027">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1843116">
      <w:bodyDiv w:val="1"/>
      <w:marLeft w:val="0"/>
      <w:marRight w:val="0"/>
      <w:marTop w:val="0"/>
      <w:marBottom w:val="0"/>
      <w:divBdr>
        <w:top w:val="none" w:sz="0" w:space="0" w:color="auto"/>
        <w:left w:val="none" w:sz="0" w:space="0" w:color="auto"/>
        <w:bottom w:val="none" w:sz="0" w:space="0" w:color="auto"/>
        <w:right w:val="none" w:sz="0" w:space="0" w:color="auto"/>
      </w:divBdr>
    </w:div>
    <w:div w:id="1913853510">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6936563">
      <w:bodyDiv w:val="1"/>
      <w:marLeft w:val="0"/>
      <w:marRight w:val="0"/>
      <w:marTop w:val="0"/>
      <w:marBottom w:val="0"/>
      <w:divBdr>
        <w:top w:val="none" w:sz="0" w:space="0" w:color="auto"/>
        <w:left w:val="none" w:sz="0" w:space="0" w:color="auto"/>
        <w:bottom w:val="none" w:sz="0" w:space="0" w:color="auto"/>
        <w:right w:val="none" w:sz="0" w:space="0" w:color="auto"/>
      </w:divBdr>
    </w:div>
    <w:div w:id="191713183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0626866">
      <w:bodyDiv w:val="1"/>
      <w:marLeft w:val="0"/>
      <w:marRight w:val="0"/>
      <w:marTop w:val="0"/>
      <w:marBottom w:val="0"/>
      <w:divBdr>
        <w:top w:val="none" w:sz="0" w:space="0" w:color="auto"/>
        <w:left w:val="none" w:sz="0" w:space="0" w:color="auto"/>
        <w:bottom w:val="none" w:sz="0" w:space="0" w:color="auto"/>
        <w:right w:val="none" w:sz="0" w:space="0" w:color="auto"/>
      </w:divBdr>
    </w:div>
    <w:div w:id="1920747977">
      <w:bodyDiv w:val="1"/>
      <w:marLeft w:val="0"/>
      <w:marRight w:val="0"/>
      <w:marTop w:val="0"/>
      <w:marBottom w:val="0"/>
      <w:divBdr>
        <w:top w:val="none" w:sz="0" w:space="0" w:color="auto"/>
        <w:left w:val="none" w:sz="0" w:space="0" w:color="auto"/>
        <w:bottom w:val="none" w:sz="0" w:space="0" w:color="auto"/>
        <w:right w:val="none" w:sz="0" w:space="0" w:color="auto"/>
      </w:divBdr>
    </w:div>
    <w:div w:id="1921256060">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4794866">
      <w:bodyDiv w:val="1"/>
      <w:marLeft w:val="0"/>
      <w:marRight w:val="0"/>
      <w:marTop w:val="0"/>
      <w:marBottom w:val="0"/>
      <w:divBdr>
        <w:top w:val="none" w:sz="0" w:space="0" w:color="auto"/>
        <w:left w:val="none" w:sz="0" w:space="0" w:color="auto"/>
        <w:bottom w:val="none" w:sz="0" w:space="0" w:color="auto"/>
        <w:right w:val="none" w:sz="0" w:space="0" w:color="auto"/>
      </w:divBdr>
    </w:div>
    <w:div w:id="1926037548">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28885043">
      <w:bodyDiv w:val="1"/>
      <w:marLeft w:val="0"/>
      <w:marRight w:val="0"/>
      <w:marTop w:val="0"/>
      <w:marBottom w:val="0"/>
      <w:divBdr>
        <w:top w:val="none" w:sz="0" w:space="0" w:color="auto"/>
        <w:left w:val="none" w:sz="0" w:space="0" w:color="auto"/>
        <w:bottom w:val="none" w:sz="0" w:space="0" w:color="auto"/>
        <w:right w:val="none" w:sz="0" w:space="0" w:color="auto"/>
      </w:divBdr>
    </w:div>
    <w:div w:id="1929851266">
      <w:bodyDiv w:val="1"/>
      <w:marLeft w:val="0"/>
      <w:marRight w:val="0"/>
      <w:marTop w:val="0"/>
      <w:marBottom w:val="0"/>
      <w:divBdr>
        <w:top w:val="none" w:sz="0" w:space="0" w:color="auto"/>
        <w:left w:val="none" w:sz="0" w:space="0" w:color="auto"/>
        <w:bottom w:val="none" w:sz="0" w:space="0" w:color="auto"/>
        <w:right w:val="none" w:sz="0" w:space="0" w:color="auto"/>
      </w:divBdr>
    </w:div>
    <w:div w:id="1929999798">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2198889">
      <w:bodyDiv w:val="1"/>
      <w:marLeft w:val="0"/>
      <w:marRight w:val="0"/>
      <w:marTop w:val="0"/>
      <w:marBottom w:val="0"/>
      <w:divBdr>
        <w:top w:val="none" w:sz="0" w:space="0" w:color="auto"/>
        <w:left w:val="none" w:sz="0" w:space="0" w:color="auto"/>
        <w:bottom w:val="none" w:sz="0" w:space="0" w:color="auto"/>
        <w:right w:val="none" w:sz="0" w:space="0" w:color="auto"/>
      </w:divBdr>
    </w:div>
    <w:div w:id="1932884006">
      <w:bodyDiv w:val="1"/>
      <w:marLeft w:val="0"/>
      <w:marRight w:val="0"/>
      <w:marTop w:val="0"/>
      <w:marBottom w:val="0"/>
      <w:divBdr>
        <w:top w:val="none" w:sz="0" w:space="0" w:color="auto"/>
        <w:left w:val="none" w:sz="0" w:space="0" w:color="auto"/>
        <w:bottom w:val="none" w:sz="0" w:space="0" w:color="auto"/>
        <w:right w:val="none" w:sz="0" w:space="0" w:color="auto"/>
      </w:divBdr>
    </w:div>
    <w:div w:id="1933004269">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38367694">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068385">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46380279">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2668053">
      <w:bodyDiv w:val="1"/>
      <w:marLeft w:val="0"/>
      <w:marRight w:val="0"/>
      <w:marTop w:val="0"/>
      <w:marBottom w:val="0"/>
      <w:divBdr>
        <w:top w:val="none" w:sz="0" w:space="0" w:color="auto"/>
        <w:left w:val="none" w:sz="0" w:space="0" w:color="auto"/>
        <w:bottom w:val="none" w:sz="0" w:space="0" w:color="auto"/>
        <w:right w:val="none" w:sz="0" w:space="0" w:color="auto"/>
      </w:divBdr>
    </w:div>
    <w:div w:id="1953321285">
      <w:bodyDiv w:val="1"/>
      <w:marLeft w:val="0"/>
      <w:marRight w:val="0"/>
      <w:marTop w:val="0"/>
      <w:marBottom w:val="0"/>
      <w:divBdr>
        <w:top w:val="none" w:sz="0" w:space="0" w:color="auto"/>
        <w:left w:val="none" w:sz="0" w:space="0" w:color="auto"/>
        <w:bottom w:val="none" w:sz="0" w:space="0" w:color="auto"/>
        <w:right w:val="none" w:sz="0" w:space="0" w:color="auto"/>
      </w:divBdr>
    </w:div>
    <w:div w:id="19533953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389904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5746454">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57441721">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1959163">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2568468">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68857125">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0745836">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0655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5334894">
      <w:bodyDiv w:val="1"/>
      <w:marLeft w:val="0"/>
      <w:marRight w:val="0"/>
      <w:marTop w:val="0"/>
      <w:marBottom w:val="0"/>
      <w:divBdr>
        <w:top w:val="none" w:sz="0" w:space="0" w:color="auto"/>
        <w:left w:val="none" w:sz="0" w:space="0" w:color="auto"/>
        <w:bottom w:val="none" w:sz="0" w:space="0" w:color="auto"/>
        <w:right w:val="none" w:sz="0" w:space="0" w:color="auto"/>
      </w:divBdr>
    </w:div>
    <w:div w:id="1976518217">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1498157">
      <w:bodyDiv w:val="1"/>
      <w:marLeft w:val="0"/>
      <w:marRight w:val="0"/>
      <w:marTop w:val="0"/>
      <w:marBottom w:val="0"/>
      <w:divBdr>
        <w:top w:val="none" w:sz="0" w:space="0" w:color="auto"/>
        <w:left w:val="none" w:sz="0" w:space="0" w:color="auto"/>
        <w:bottom w:val="none" w:sz="0" w:space="0" w:color="auto"/>
        <w:right w:val="none" w:sz="0" w:space="0" w:color="auto"/>
      </w:divBdr>
    </w:div>
    <w:div w:id="1982535185">
      <w:bodyDiv w:val="1"/>
      <w:marLeft w:val="0"/>
      <w:marRight w:val="0"/>
      <w:marTop w:val="0"/>
      <w:marBottom w:val="0"/>
      <w:divBdr>
        <w:top w:val="none" w:sz="0" w:space="0" w:color="auto"/>
        <w:left w:val="none" w:sz="0" w:space="0" w:color="auto"/>
        <w:bottom w:val="none" w:sz="0" w:space="0" w:color="auto"/>
        <w:right w:val="none" w:sz="0" w:space="0" w:color="auto"/>
      </w:divBdr>
    </w:div>
    <w:div w:id="1985043078">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89900123">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209778">
      <w:bodyDiv w:val="1"/>
      <w:marLeft w:val="0"/>
      <w:marRight w:val="0"/>
      <w:marTop w:val="0"/>
      <w:marBottom w:val="0"/>
      <w:divBdr>
        <w:top w:val="none" w:sz="0" w:space="0" w:color="auto"/>
        <w:left w:val="none" w:sz="0" w:space="0" w:color="auto"/>
        <w:bottom w:val="none" w:sz="0" w:space="0" w:color="auto"/>
        <w:right w:val="none" w:sz="0" w:space="0" w:color="auto"/>
      </w:divBdr>
    </w:div>
    <w:div w:id="1991405175">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1994990349">
      <w:bodyDiv w:val="1"/>
      <w:marLeft w:val="0"/>
      <w:marRight w:val="0"/>
      <w:marTop w:val="0"/>
      <w:marBottom w:val="0"/>
      <w:divBdr>
        <w:top w:val="none" w:sz="0" w:space="0" w:color="auto"/>
        <w:left w:val="none" w:sz="0" w:space="0" w:color="auto"/>
        <w:bottom w:val="none" w:sz="0" w:space="0" w:color="auto"/>
        <w:right w:val="none" w:sz="0" w:space="0" w:color="auto"/>
      </w:divBdr>
    </w:div>
    <w:div w:id="1995178191">
      <w:bodyDiv w:val="1"/>
      <w:marLeft w:val="0"/>
      <w:marRight w:val="0"/>
      <w:marTop w:val="0"/>
      <w:marBottom w:val="0"/>
      <w:divBdr>
        <w:top w:val="none" w:sz="0" w:space="0" w:color="auto"/>
        <w:left w:val="none" w:sz="0" w:space="0" w:color="auto"/>
        <w:bottom w:val="none" w:sz="0" w:space="0" w:color="auto"/>
        <w:right w:val="none" w:sz="0" w:space="0" w:color="auto"/>
      </w:divBdr>
    </w:div>
    <w:div w:id="1998259685">
      <w:bodyDiv w:val="1"/>
      <w:marLeft w:val="0"/>
      <w:marRight w:val="0"/>
      <w:marTop w:val="0"/>
      <w:marBottom w:val="0"/>
      <w:divBdr>
        <w:top w:val="none" w:sz="0" w:space="0" w:color="auto"/>
        <w:left w:val="none" w:sz="0" w:space="0" w:color="auto"/>
        <w:bottom w:val="none" w:sz="0" w:space="0" w:color="auto"/>
        <w:right w:val="none" w:sz="0" w:space="0" w:color="auto"/>
      </w:divBdr>
    </w:div>
    <w:div w:id="1999572671">
      <w:bodyDiv w:val="1"/>
      <w:marLeft w:val="0"/>
      <w:marRight w:val="0"/>
      <w:marTop w:val="0"/>
      <w:marBottom w:val="0"/>
      <w:divBdr>
        <w:top w:val="none" w:sz="0" w:space="0" w:color="auto"/>
        <w:left w:val="none" w:sz="0" w:space="0" w:color="auto"/>
        <w:bottom w:val="none" w:sz="0" w:space="0" w:color="auto"/>
        <w:right w:val="none" w:sz="0" w:space="0" w:color="auto"/>
      </w:divBdr>
    </w:div>
    <w:div w:id="2000838673">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046765">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581419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09556559">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0863139">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2028598">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3871978">
      <w:bodyDiv w:val="1"/>
      <w:marLeft w:val="0"/>
      <w:marRight w:val="0"/>
      <w:marTop w:val="0"/>
      <w:marBottom w:val="0"/>
      <w:divBdr>
        <w:top w:val="none" w:sz="0" w:space="0" w:color="auto"/>
        <w:left w:val="none" w:sz="0" w:space="0" w:color="auto"/>
        <w:bottom w:val="none" w:sz="0" w:space="0" w:color="auto"/>
        <w:right w:val="none" w:sz="0" w:space="0" w:color="auto"/>
      </w:divBdr>
    </w:div>
    <w:div w:id="2014337031">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123">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1539970">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3118440">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27631757">
      <w:bodyDiv w:val="1"/>
      <w:marLeft w:val="0"/>
      <w:marRight w:val="0"/>
      <w:marTop w:val="0"/>
      <w:marBottom w:val="0"/>
      <w:divBdr>
        <w:top w:val="none" w:sz="0" w:space="0" w:color="auto"/>
        <w:left w:val="none" w:sz="0" w:space="0" w:color="auto"/>
        <w:bottom w:val="none" w:sz="0" w:space="0" w:color="auto"/>
        <w:right w:val="none" w:sz="0" w:space="0" w:color="auto"/>
      </w:divBdr>
    </w:div>
    <w:div w:id="2029137300">
      <w:bodyDiv w:val="1"/>
      <w:marLeft w:val="0"/>
      <w:marRight w:val="0"/>
      <w:marTop w:val="0"/>
      <w:marBottom w:val="0"/>
      <w:divBdr>
        <w:top w:val="none" w:sz="0" w:space="0" w:color="auto"/>
        <w:left w:val="none" w:sz="0" w:space="0" w:color="auto"/>
        <w:bottom w:val="none" w:sz="0" w:space="0" w:color="auto"/>
        <w:right w:val="none" w:sz="0" w:space="0" w:color="auto"/>
      </w:divBdr>
    </w:div>
    <w:div w:id="2031641118">
      <w:bodyDiv w:val="1"/>
      <w:marLeft w:val="0"/>
      <w:marRight w:val="0"/>
      <w:marTop w:val="0"/>
      <w:marBottom w:val="0"/>
      <w:divBdr>
        <w:top w:val="none" w:sz="0" w:space="0" w:color="auto"/>
        <w:left w:val="none" w:sz="0" w:space="0" w:color="auto"/>
        <w:bottom w:val="none" w:sz="0" w:space="0" w:color="auto"/>
        <w:right w:val="none" w:sz="0" w:space="0" w:color="auto"/>
      </w:divBdr>
    </w:div>
    <w:div w:id="2031833814">
      <w:bodyDiv w:val="1"/>
      <w:marLeft w:val="0"/>
      <w:marRight w:val="0"/>
      <w:marTop w:val="0"/>
      <w:marBottom w:val="0"/>
      <w:divBdr>
        <w:top w:val="none" w:sz="0" w:space="0" w:color="auto"/>
        <w:left w:val="none" w:sz="0" w:space="0" w:color="auto"/>
        <w:bottom w:val="none" w:sz="0" w:space="0" w:color="auto"/>
        <w:right w:val="none" w:sz="0" w:space="0" w:color="auto"/>
      </w:divBdr>
    </w:div>
    <w:div w:id="2032223591">
      <w:bodyDiv w:val="1"/>
      <w:marLeft w:val="0"/>
      <w:marRight w:val="0"/>
      <w:marTop w:val="0"/>
      <w:marBottom w:val="0"/>
      <w:divBdr>
        <w:top w:val="none" w:sz="0" w:space="0" w:color="auto"/>
        <w:left w:val="none" w:sz="0" w:space="0" w:color="auto"/>
        <w:bottom w:val="none" w:sz="0" w:space="0" w:color="auto"/>
        <w:right w:val="none" w:sz="0" w:space="0" w:color="auto"/>
      </w:divBdr>
    </w:div>
    <w:div w:id="2032295107">
      <w:bodyDiv w:val="1"/>
      <w:marLeft w:val="0"/>
      <w:marRight w:val="0"/>
      <w:marTop w:val="0"/>
      <w:marBottom w:val="0"/>
      <w:divBdr>
        <w:top w:val="none" w:sz="0" w:space="0" w:color="auto"/>
        <w:left w:val="none" w:sz="0" w:space="0" w:color="auto"/>
        <w:bottom w:val="none" w:sz="0" w:space="0" w:color="auto"/>
        <w:right w:val="none" w:sz="0" w:space="0" w:color="auto"/>
      </w:divBdr>
    </w:div>
    <w:div w:id="2032563323">
      <w:bodyDiv w:val="1"/>
      <w:marLeft w:val="0"/>
      <w:marRight w:val="0"/>
      <w:marTop w:val="0"/>
      <w:marBottom w:val="0"/>
      <w:divBdr>
        <w:top w:val="none" w:sz="0" w:space="0" w:color="auto"/>
        <w:left w:val="none" w:sz="0" w:space="0" w:color="auto"/>
        <w:bottom w:val="none" w:sz="0" w:space="0" w:color="auto"/>
        <w:right w:val="none" w:sz="0" w:space="0" w:color="auto"/>
      </w:divBdr>
    </w:div>
    <w:div w:id="2035574378">
      <w:bodyDiv w:val="1"/>
      <w:marLeft w:val="0"/>
      <w:marRight w:val="0"/>
      <w:marTop w:val="0"/>
      <w:marBottom w:val="0"/>
      <w:divBdr>
        <w:top w:val="none" w:sz="0" w:space="0" w:color="auto"/>
        <w:left w:val="none" w:sz="0" w:space="0" w:color="auto"/>
        <w:bottom w:val="none" w:sz="0" w:space="0" w:color="auto"/>
        <w:right w:val="none" w:sz="0" w:space="0" w:color="auto"/>
      </w:divBdr>
    </w:div>
    <w:div w:id="2038041172">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323081">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5977246">
      <w:bodyDiv w:val="1"/>
      <w:marLeft w:val="0"/>
      <w:marRight w:val="0"/>
      <w:marTop w:val="0"/>
      <w:marBottom w:val="0"/>
      <w:divBdr>
        <w:top w:val="none" w:sz="0" w:space="0" w:color="auto"/>
        <w:left w:val="none" w:sz="0" w:space="0" w:color="auto"/>
        <w:bottom w:val="none" w:sz="0" w:space="0" w:color="auto"/>
        <w:right w:val="none" w:sz="0" w:space="0" w:color="auto"/>
      </w:divBdr>
    </w:div>
    <w:div w:id="2046372607">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7172655">
      <w:bodyDiv w:val="1"/>
      <w:marLeft w:val="0"/>
      <w:marRight w:val="0"/>
      <w:marTop w:val="0"/>
      <w:marBottom w:val="0"/>
      <w:divBdr>
        <w:top w:val="none" w:sz="0" w:space="0" w:color="auto"/>
        <w:left w:val="none" w:sz="0" w:space="0" w:color="auto"/>
        <w:bottom w:val="none" w:sz="0" w:space="0" w:color="auto"/>
        <w:right w:val="none" w:sz="0" w:space="0" w:color="auto"/>
      </w:divBdr>
    </w:div>
    <w:div w:id="2047363097">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49644720">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4839979">
      <w:bodyDiv w:val="1"/>
      <w:marLeft w:val="0"/>
      <w:marRight w:val="0"/>
      <w:marTop w:val="0"/>
      <w:marBottom w:val="0"/>
      <w:divBdr>
        <w:top w:val="none" w:sz="0" w:space="0" w:color="auto"/>
        <w:left w:val="none" w:sz="0" w:space="0" w:color="auto"/>
        <w:bottom w:val="none" w:sz="0" w:space="0" w:color="auto"/>
        <w:right w:val="none" w:sz="0" w:space="0" w:color="auto"/>
      </w:divBdr>
    </w:div>
    <w:div w:id="2057192480">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1976259">
      <w:bodyDiv w:val="1"/>
      <w:marLeft w:val="0"/>
      <w:marRight w:val="0"/>
      <w:marTop w:val="0"/>
      <w:marBottom w:val="0"/>
      <w:divBdr>
        <w:top w:val="none" w:sz="0" w:space="0" w:color="auto"/>
        <w:left w:val="none" w:sz="0" w:space="0" w:color="auto"/>
        <w:bottom w:val="none" w:sz="0" w:space="0" w:color="auto"/>
        <w:right w:val="none" w:sz="0" w:space="0" w:color="auto"/>
      </w:divBdr>
    </w:div>
    <w:div w:id="2062438133">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297123">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69452032">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4816066">
      <w:bodyDiv w:val="1"/>
      <w:marLeft w:val="0"/>
      <w:marRight w:val="0"/>
      <w:marTop w:val="0"/>
      <w:marBottom w:val="0"/>
      <w:divBdr>
        <w:top w:val="none" w:sz="0" w:space="0" w:color="auto"/>
        <w:left w:val="none" w:sz="0" w:space="0" w:color="auto"/>
        <w:bottom w:val="none" w:sz="0" w:space="0" w:color="auto"/>
        <w:right w:val="none" w:sz="0" w:space="0" w:color="auto"/>
      </w:divBdr>
    </w:div>
    <w:div w:id="2075353457">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243301">
      <w:bodyDiv w:val="1"/>
      <w:marLeft w:val="0"/>
      <w:marRight w:val="0"/>
      <w:marTop w:val="0"/>
      <w:marBottom w:val="0"/>
      <w:divBdr>
        <w:top w:val="none" w:sz="0" w:space="0" w:color="auto"/>
        <w:left w:val="none" w:sz="0" w:space="0" w:color="auto"/>
        <w:bottom w:val="none" w:sz="0" w:space="0" w:color="auto"/>
        <w:right w:val="none" w:sz="0" w:space="0" w:color="auto"/>
      </w:divBdr>
    </w:div>
    <w:div w:id="2081369159">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1266940">
      <w:bodyDiv w:val="1"/>
      <w:marLeft w:val="0"/>
      <w:marRight w:val="0"/>
      <w:marTop w:val="0"/>
      <w:marBottom w:val="0"/>
      <w:divBdr>
        <w:top w:val="none" w:sz="0" w:space="0" w:color="auto"/>
        <w:left w:val="none" w:sz="0" w:space="0" w:color="auto"/>
        <w:bottom w:val="none" w:sz="0" w:space="0" w:color="auto"/>
        <w:right w:val="none" w:sz="0" w:space="0" w:color="auto"/>
      </w:divBdr>
    </w:div>
    <w:div w:id="2091384891">
      <w:bodyDiv w:val="1"/>
      <w:marLeft w:val="0"/>
      <w:marRight w:val="0"/>
      <w:marTop w:val="0"/>
      <w:marBottom w:val="0"/>
      <w:divBdr>
        <w:top w:val="none" w:sz="0" w:space="0" w:color="auto"/>
        <w:left w:val="none" w:sz="0" w:space="0" w:color="auto"/>
        <w:bottom w:val="none" w:sz="0" w:space="0" w:color="auto"/>
        <w:right w:val="none" w:sz="0" w:space="0" w:color="auto"/>
      </w:divBdr>
    </w:div>
    <w:div w:id="2092383006">
      <w:bodyDiv w:val="1"/>
      <w:marLeft w:val="0"/>
      <w:marRight w:val="0"/>
      <w:marTop w:val="0"/>
      <w:marBottom w:val="0"/>
      <w:divBdr>
        <w:top w:val="none" w:sz="0" w:space="0" w:color="auto"/>
        <w:left w:val="none" w:sz="0" w:space="0" w:color="auto"/>
        <w:bottom w:val="none" w:sz="0" w:space="0" w:color="auto"/>
        <w:right w:val="none" w:sz="0" w:space="0" w:color="auto"/>
      </w:divBdr>
    </w:div>
    <w:div w:id="2093236590">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7021297">
      <w:bodyDiv w:val="1"/>
      <w:marLeft w:val="0"/>
      <w:marRight w:val="0"/>
      <w:marTop w:val="0"/>
      <w:marBottom w:val="0"/>
      <w:divBdr>
        <w:top w:val="none" w:sz="0" w:space="0" w:color="auto"/>
        <w:left w:val="none" w:sz="0" w:space="0" w:color="auto"/>
        <w:bottom w:val="none" w:sz="0" w:space="0" w:color="auto"/>
        <w:right w:val="none" w:sz="0" w:space="0" w:color="auto"/>
      </w:divBdr>
    </w:div>
    <w:div w:id="2097822638">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2293812">
      <w:bodyDiv w:val="1"/>
      <w:marLeft w:val="0"/>
      <w:marRight w:val="0"/>
      <w:marTop w:val="0"/>
      <w:marBottom w:val="0"/>
      <w:divBdr>
        <w:top w:val="none" w:sz="0" w:space="0" w:color="auto"/>
        <w:left w:val="none" w:sz="0" w:space="0" w:color="auto"/>
        <w:bottom w:val="none" w:sz="0" w:space="0" w:color="auto"/>
        <w:right w:val="none" w:sz="0" w:space="0" w:color="auto"/>
      </w:divBdr>
    </w:div>
    <w:div w:id="2103214078">
      <w:bodyDiv w:val="1"/>
      <w:marLeft w:val="0"/>
      <w:marRight w:val="0"/>
      <w:marTop w:val="0"/>
      <w:marBottom w:val="0"/>
      <w:divBdr>
        <w:top w:val="none" w:sz="0" w:space="0" w:color="auto"/>
        <w:left w:val="none" w:sz="0" w:space="0" w:color="auto"/>
        <w:bottom w:val="none" w:sz="0" w:space="0" w:color="auto"/>
        <w:right w:val="none" w:sz="0" w:space="0" w:color="auto"/>
      </w:divBdr>
    </w:div>
    <w:div w:id="2103643937">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622548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68638">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5665905">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16360488">
      <w:bodyDiv w:val="1"/>
      <w:marLeft w:val="0"/>
      <w:marRight w:val="0"/>
      <w:marTop w:val="0"/>
      <w:marBottom w:val="0"/>
      <w:divBdr>
        <w:top w:val="none" w:sz="0" w:space="0" w:color="auto"/>
        <w:left w:val="none" w:sz="0" w:space="0" w:color="auto"/>
        <w:bottom w:val="none" w:sz="0" w:space="0" w:color="auto"/>
        <w:right w:val="none" w:sz="0" w:space="0" w:color="auto"/>
      </w:divBdr>
    </w:div>
    <w:div w:id="2121339943">
      <w:bodyDiv w:val="1"/>
      <w:marLeft w:val="0"/>
      <w:marRight w:val="0"/>
      <w:marTop w:val="0"/>
      <w:marBottom w:val="0"/>
      <w:divBdr>
        <w:top w:val="none" w:sz="0" w:space="0" w:color="auto"/>
        <w:left w:val="none" w:sz="0" w:space="0" w:color="auto"/>
        <w:bottom w:val="none" w:sz="0" w:space="0" w:color="auto"/>
        <w:right w:val="none" w:sz="0" w:space="0" w:color="auto"/>
      </w:divBdr>
    </w:div>
    <w:div w:id="2121871620">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364811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6532951">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29081362">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2241951">
      <w:bodyDiv w:val="1"/>
      <w:marLeft w:val="0"/>
      <w:marRight w:val="0"/>
      <w:marTop w:val="0"/>
      <w:marBottom w:val="0"/>
      <w:divBdr>
        <w:top w:val="none" w:sz="0" w:space="0" w:color="auto"/>
        <w:left w:val="none" w:sz="0" w:space="0" w:color="auto"/>
        <w:bottom w:val="none" w:sz="0" w:space="0" w:color="auto"/>
        <w:right w:val="none" w:sz="0" w:space="0" w:color="auto"/>
      </w:divBdr>
    </w:div>
    <w:div w:id="2132430407">
      <w:bodyDiv w:val="1"/>
      <w:marLeft w:val="0"/>
      <w:marRight w:val="0"/>
      <w:marTop w:val="0"/>
      <w:marBottom w:val="0"/>
      <w:divBdr>
        <w:top w:val="none" w:sz="0" w:space="0" w:color="auto"/>
        <w:left w:val="none" w:sz="0" w:space="0" w:color="auto"/>
        <w:bottom w:val="none" w:sz="0" w:space="0" w:color="auto"/>
        <w:right w:val="none" w:sz="0" w:space="0" w:color="auto"/>
      </w:divBdr>
    </w:div>
    <w:div w:id="2133471699">
      <w:bodyDiv w:val="1"/>
      <w:marLeft w:val="0"/>
      <w:marRight w:val="0"/>
      <w:marTop w:val="0"/>
      <w:marBottom w:val="0"/>
      <w:divBdr>
        <w:top w:val="none" w:sz="0" w:space="0" w:color="auto"/>
        <w:left w:val="none" w:sz="0" w:space="0" w:color="auto"/>
        <w:bottom w:val="none" w:sz="0" w:space="0" w:color="auto"/>
        <w:right w:val="none" w:sz="0" w:space="0" w:color="auto"/>
      </w:divBdr>
    </w:div>
    <w:div w:id="2133472540">
      <w:bodyDiv w:val="1"/>
      <w:marLeft w:val="0"/>
      <w:marRight w:val="0"/>
      <w:marTop w:val="0"/>
      <w:marBottom w:val="0"/>
      <w:divBdr>
        <w:top w:val="none" w:sz="0" w:space="0" w:color="auto"/>
        <w:left w:val="none" w:sz="0" w:space="0" w:color="auto"/>
        <w:bottom w:val="none" w:sz="0" w:space="0" w:color="auto"/>
        <w:right w:val="none" w:sz="0" w:space="0" w:color="auto"/>
      </w:divBdr>
    </w:div>
    <w:div w:id="2134209228">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39252079">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3301625">
      <w:bodyDiv w:val="1"/>
      <w:marLeft w:val="0"/>
      <w:marRight w:val="0"/>
      <w:marTop w:val="0"/>
      <w:marBottom w:val="0"/>
      <w:divBdr>
        <w:top w:val="none" w:sz="0" w:space="0" w:color="auto"/>
        <w:left w:val="none" w:sz="0" w:space="0" w:color="auto"/>
        <w:bottom w:val="none" w:sz="0" w:space="0" w:color="auto"/>
        <w:right w:val="none" w:sz="0" w:space="0" w:color="auto"/>
      </w:divBdr>
    </w:div>
    <w:div w:id="2143573832">
      <w:bodyDiv w:val="1"/>
      <w:marLeft w:val="0"/>
      <w:marRight w:val="0"/>
      <w:marTop w:val="0"/>
      <w:marBottom w:val="0"/>
      <w:divBdr>
        <w:top w:val="none" w:sz="0" w:space="0" w:color="auto"/>
        <w:left w:val="none" w:sz="0" w:space="0" w:color="auto"/>
        <w:bottom w:val="none" w:sz="0" w:space="0" w:color="auto"/>
        <w:right w:val="none" w:sz="0" w:space="0" w:color="auto"/>
      </w:divBdr>
    </w:div>
    <w:div w:id="2145075673">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1" Type="http://schemas.openxmlformats.org/officeDocument/2006/relationships/hyperlink" Target="file:///C:\Users\Alex\Desktop\Uni\Year%203\Development%20Project\Final%20Report\Capture%20the%20Campus.docx" TargetMode="External"/><Relationship Id="rId42" Type="http://schemas.openxmlformats.org/officeDocument/2006/relationships/hyperlink" Target="file:///C:\Users\Alex\Desktop\Uni\Year%203\Development%20Project\Final%20Report\Capture%20the%20Campus.docx" TargetMode="External"/><Relationship Id="rId63" Type="http://schemas.openxmlformats.org/officeDocument/2006/relationships/image" Target="media/image4.png"/><Relationship Id="rId84" Type="http://schemas.openxmlformats.org/officeDocument/2006/relationships/image" Target="media/image25.png"/><Relationship Id="rId138" Type="http://schemas.openxmlformats.org/officeDocument/2006/relationships/oleObject" Target="embeddings/oleObject15.bin"/><Relationship Id="rId159" Type="http://schemas.openxmlformats.org/officeDocument/2006/relationships/image" Target="media/image74.emf"/><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hyperlink" Target="file:///C:\Users\Alex\Desktop\Uni\Year%203\Development%20Project\Final%20Report\Capture%20the%20Campus.docx" TargetMode="External"/><Relationship Id="rId53" Type="http://schemas.openxmlformats.org/officeDocument/2006/relationships/hyperlink" Target="file:///C:\Users\Alex\Desktop\Uni\Year%203\Development%20Project\Final%20Report\Capture%20the%20Campus.docx" TargetMode="External"/><Relationship Id="rId74" Type="http://schemas.openxmlformats.org/officeDocument/2006/relationships/image" Target="media/image15.png"/><Relationship Id="rId128" Type="http://schemas.openxmlformats.org/officeDocument/2006/relationships/oleObject" Target="embeddings/oleObject10.bin"/><Relationship Id="rId149" Type="http://schemas.openxmlformats.org/officeDocument/2006/relationships/image" Target="media/image69.emf"/><Relationship Id="rId5" Type="http://schemas.openxmlformats.org/officeDocument/2006/relationships/numbering" Target="numbering.xml"/><Relationship Id="rId95" Type="http://schemas.openxmlformats.org/officeDocument/2006/relationships/image" Target="media/image36.png"/><Relationship Id="rId160" Type="http://schemas.openxmlformats.org/officeDocument/2006/relationships/oleObject" Target="embeddings/oleObject26.bin"/><Relationship Id="rId22" Type="http://schemas.openxmlformats.org/officeDocument/2006/relationships/hyperlink" Target="file:///C:\Users\Alex\Desktop\Uni\Year%203\Development%20Project\Final%20Report\Capture%20the%20Campus.docx" TargetMode="External"/><Relationship Id="rId43" Type="http://schemas.openxmlformats.org/officeDocument/2006/relationships/hyperlink" Target="file:///C:\Users\Alex\Desktop\Uni\Year%203\Development%20Project\Final%20Report\Capture%20the%20Campus.docx" TargetMode="External"/><Relationship Id="rId64" Type="http://schemas.openxmlformats.org/officeDocument/2006/relationships/image" Target="media/image5.png"/><Relationship Id="rId118" Type="http://schemas.openxmlformats.org/officeDocument/2006/relationships/oleObject" Target="embeddings/oleObject5.bin"/><Relationship Id="rId139" Type="http://schemas.openxmlformats.org/officeDocument/2006/relationships/image" Target="media/image64.emf"/><Relationship Id="rId85" Type="http://schemas.openxmlformats.org/officeDocument/2006/relationships/image" Target="media/image26.png"/><Relationship Id="rId150" Type="http://schemas.openxmlformats.org/officeDocument/2006/relationships/oleObject" Target="embeddings/oleObject21.bin"/><Relationship Id="rId12" Type="http://schemas.openxmlformats.org/officeDocument/2006/relationships/footer" Target="footer1.xml"/><Relationship Id="rId17" Type="http://schemas.openxmlformats.org/officeDocument/2006/relationships/hyperlink" Target="file:///C:\Users\Alex\Desktop\Uni\Year%203\Development%20Project\Final%20Report\Capture%20the%20Campus.docx" TargetMode="External"/><Relationship Id="rId33" Type="http://schemas.openxmlformats.org/officeDocument/2006/relationships/hyperlink" Target="file:///C:\Users\Alex\Desktop\Uni\Year%203\Development%20Project\Final%20Report\Capture%20the%20Campus.docx" TargetMode="External"/><Relationship Id="rId38" Type="http://schemas.openxmlformats.org/officeDocument/2006/relationships/hyperlink" Target="file:///C:\Users\Alex\Desktop\Uni\Year%203\Development%20Project\Final%20Report\Capture%20the%20Campus.docx" TargetMode="External"/><Relationship Id="rId59" Type="http://schemas.openxmlformats.org/officeDocument/2006/relationships/image" Target="media/image3.png"/><Relationship Id="rId103" Type="http://schemas.openxmlformats.org/officeDocument/2006/relationships/image" Target="media/image44.png"/><Relationship Id="rId108" Type="http://schemas.openxmlformats.org/officeDocument/2006/relationships/image" Target="media/image48.png"/><Relationship Id="rId124" Type="http://schemas.openxmlformats.org/officeDocument/2006/relationships/oleObject" Target="embeddings/oleObject8.bin"/><Relationship Id="rId129" Type="http://schemas.openxmlformats.org/officeDocument/2006/relationships/image" Target="media/image59.emf"/><Relationship Id="rId54" Type="http://schemas.openxmlformats.org/officeDocument/2006/relationships/hyperlink" Target="file:///C:\Users\Alex\Desktop\Uni\Year%203\Development%20Project\Final%20Report\Capture%20the%20Campus.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oleObject" Target="embeddings/oleObject16.bin"/><Relationship Id="rId145" Type="http://schemas.openxmlformats.org/officeDocument/2006/relationships/image" Target="media/image67.emf"/><Relationship Id="rId161"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Alex\Desktop\Uni\Year%203\Development%20Project\Final%20Report\Capture%20the%20Campus.docx" TargetMode="External"/><Relationship Id="rId28" Type="http://schemas.openxmlformats.org/officeDocument/2006/relationships/hyperlink" Target="file:///C:\Users\Alex\Desktop\Uni\Year%203\Development%20Project\Final%20Report\Capture%20the%20Campus.docx" TargetMode="External"/><Relationship Id="rId49" Type="http://schemas.openxmlformats.org/officeDocument/2006/relationships/hyperlink" Target="file:///C:\Users\Alex\Desktop\Uni\Year%203\Development%20Project\Final%20Report\Capture%20the%20Campus.docx" TargetMode="External"/><Relationship Id="rId114" Type="http://schemas.openxmlformats.org/officeDocument/2006/relationships/oleObject" Target="embeddings/oleObject3.bin"/><Relationship Id="rId119" Type="http://schemas.openxmlformats.org/officeDocument/2006/relationships/image" Target="media/image54.emf"/><Relationship Id="rId44" Type="http://schemas.openxmlformats.org/officeDocument/2006/relationships/hyperlink" Target="file:///C:\Users\Alex\Desktop\Uni\Year%203\Development%20Project\Final%20Report\Capture%20the%20Campus.docx" TargetMode="External"/><Relationship Id="rId60" Type="http://schemas.openxmlformats.org/officeDocument/2006/relationships/header" Target="header3.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oleObject" Target="embeddings/oleObject11.bin"/><Relationship Id="rId135" Type="http://schemas.openxmlformats.org/officeDocument/2006/relationships/image" Target="media/image62.emf"/><Relationship Id="rId151" Type="http://schemas.openxmlformats.org/officeDocument/2006/relationships/image" Target="media/image70.emf"/><Relationship Id="rId156" Type="http://schemas.openxmlformats.org/officeDocument/2006/relationships/oleObject" Target="embeddings/oleObject24.bin"/><Relationship Id="rId13" Type="http://schemas.openxmlformats.org/officeDocument/2006/relationships/header" Target="header2.xml"/><Relationship Id="rId18" Type="http://schemas.openxmlformats.org/officeDocument/2006/relationships/hyperlink" Target="file:///C:\Users\Alex\Desktop\Uni\Year%203\Development%20Project\Final%20Report\Capture%20the%20Campus.docx" TargetMode="External"/><Relationship Id="rId39" Type="http://schemas.openxmlformats.org/officeDocument/2006/relationships/hyperlink" Target="file:///C:\Users\Alex\Desktop\Uni\Year%203\Development%20Project\Final%20Report\Capture%20the%20Campus.docx" TargetMode="External"/><Relationship Id="rId109" Type="http://schemas.openxmlformats.org/officeDocument/2006/relationships/image" Target="media/image49.emf"/><Relationship Id="rId34" Type="http://schemas.openxmlformats.org/officeDocument/2006/relationships/hyperlink" Target="file:///C:\Users\Alex\Desktop\Uni\Year%203\Development%20Project\Final%20Report\Capture%20the%20Campus.docx" TargetMode="External"/><Relationship Id="rId50" Type="http://schemas.openxmlformats.org/officeDocument/2006/relationships/hyperlink" Target="file:///C:\Users\Alex\Desktop\Uni\Year%203\Development%20Project\Final%20Report\Capture%20the%20Campus.docx" TargetMode="External"/><Relationship Id="rId55" Type="http://schemas.openxmlformats.org/officeDocument/2006/relationships/hyperlink" Target="file:///C:\Users\Alex\Desktop\Uni\Year%203\Development%20Project\Final%20Report\Capture%20the%20Campus.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hyperlink" Target="http://en.wikipedia.org/wiki/Capture_the_flag" TargetMode="External"/><Relationship Id="rId120" Type="http://schemas.openxmlformats.org/officeDocument/2006/relationships/oleObject" Target="embeddings/oleObject6.bin"/><Relationship Id="rId125" Type="http://schemas.openxmlformats.org/officeDocument/2006/relationships/image" Target="media/image57.emf"/><Relationship Id="rId141" Type="http://schemas.openxmlformats.org/officeDocument/2006/relationships/image" Target="media/image65.emf"/><Relationship Id="rId146" Type="http://schemas.openxmlformats.org/officeDocument/2006/relationships/oleObject" Target="embeddings/oleObject19.bin"/><Relationship Id="rId7" Type="http://schemas.openxmlformats.org/officeDocument/2006/relationships/settings" Target="settings.xml"/><Relationship Id="rId71" Type="http://schemas.openxmlformats.org/officeDocument/2006/relationships/image" Target="media/image12.png"/><Relationship Id="rId92" Type="http://schemas.openxmlformats.org/officeDocument/2006/relationships/image" Target="media/image33.png"/><Relationship Id="rId162" Type="http://schemas.openxmlformats.org/officeDocument/2006/relationships/oleObject" Target="embeddings/oleObject27.bin"/><Relationship Id="rId2" Type="http://schemas.openxmlformats.org/officeDocument/2006/relationships/customXml" Target="../customXml/item2.xml"/><Relationship Id="rId29" Type="http://schemas.openxmlformats.org/officeDocument/2006/relationships/hyperlink" Target="file:///C:\Users\Alex\Desktop\Uni\Year%203\Development%20Project\Final%20Report\Capture%20the%20Campus.docx" TargetMode="External"/><Relationship Id="rId24" Type="http://schemas.openxmlformats.org/officeDocument/2006/relationships/hyperlink" Target="file:///C:\Users\Alex\Desktop\Uni\Year%203\Development%20Project\Final%20Report\Capture%20the%20Campus.docx" TargetMode="External"/><Relationship Id="rId40" Type="http://schemas.openxmlformats.org/officeDocument/2006/relationships/hyperlink" Target="file:///C:\Users\Alex\Desktop\Uni\Year%203\Development%20Project\Final%20Report\Capture%20the%20Campus.docx" TargetMode="External"/><Relationship Id="rId45" Type="http://schemas.openxmlformats.org/officeDocument/2006/relationships/hyperlink" Target="file:///C:\Users\Alex\Desktop\Uni\Year%203\Development%20Project\Final%20Report\Capture%20the%20Campus.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oleObject" Target="embeddings/oleObject1.bin"/><Relationship Id="rId115" Type="http://schemas.openxmlformats.org/officeDocument/2006/relationships/image" Target="media/image52.emf"/><Relationship Id="rId131" Type="http://schemas.openxmlformats.org/officeDocument/2006/relationships/image" Target="media/image60.emf"/><Relationship Id="rId136" Type="http://schemas.openxmlformats.org/officeDocument/2006/relationships/oleObject" Target="embeddings/oleObject14.bin"/><Relationship Id="rId157" Type="http://schemas.openxmlformats.org/officeDocument/2006/relationships/image" Target="media/image73.emf"/><Relationship Id="rId61" Type="http://schemas.openxmlformats.org/officeDocument/2006/relationships/header" Target="header4.xml"/><Relationship Id="rId82" Type="http://schemas.openxmlformats.org/officeDocument/2006/relationships/image" Target="media/image23.png"/><Relationship Id="rId152" Type="http://schemas.openxmlformats.org/officeDocument/2006/relationships/oleObject" Target="embeddings/oleObject22.bin"/><Relationship Id="rId19" Type="http://schemas.openxmlformats.org/officeDocument/2006/relationships/hyperlink" Target="file:///C:\Users\Alex\Desktop\Uni\Year%203\Development%20Project\Final%20Report\Capture%20the%20Campus.docx" TargetMode="External"/><Relationship Id="rId14" Type="http://schemas.openxmlformats.org/officeDocument/2006/relationships/hyperlink" Target="file:///C:\Users\Alex\Desktop\Uni\Year%203\Development%20Project\Final%20Report\Capture%20the%20Campus.docx" TargetMode="External"/><Relationship Id="rId30" Type="http://schemas.openxmlformats.org/officeDocument/2006/relationships/hyperlink" Target="file:///C:\Users\Alex\Desktop\Uni\Year%203\Development%20Project\Final%20Report\Capture%20the%20Campus.docx" TargetMode="External"/><Relationship Id="rId35" Type="http://schemas.openxmlformats.org/officeDocument/2006/relationships/hyperlink" Target="file:///C:\Users\Alex\Desktop\Uni\Year%203\Development%20Project\Final%20Report\Capture%20the%20Campus.docx" TargetMode="External"/><Relationship Id="rId56" Type="http://schemas.openxmlformats.org/officeDocument/2006/relationships/hyperlink" Target="file:///C:\Users\Alex\Desktop\Uni\Year%203\Development%20Project\Final%20Report\Capture%20the%20Campus.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oleObject" Target="embeddings/oleObject9.bin"/><Relationship Id="rId147" Type="http://schemas.openxmlformats.org/officeDocument/2006/relationships/image" Target="media/image68.emf"/><Relationship Id="rId8" Type="http://schemas.openxmlformats.org/officeDocument/2006/relationships/webSettings" Target="webSettings.xml"/><Relationship Id="rId51" Type="http://schemas.openxmlformats.org/officeDocument/2006/relationships/hyperlink" Target="file:///C:\Users\Alex\Desktop\Uni\Year%203\Development%20Project\Final%20Report\Capture%20the%20Campus.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55.emf"/><Relationship Id="rId142" Type="http://schemas.openxmlformats.org/officeDocument/2006/relationships/oleObject" Target="embeddings/oleObject17.bin"/><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C:\Users\Alex\Desktop\Uni\Year%203\Development%20Project\Final%20Report\Capture%20the%20Campus.docx" TargetMode="External"/><Relationship Id="rId46" Type="http://schemas.openxmlformats.org/officeDocument/2006/relationships/hyperlink" Target="file:///C:\Users\Alex\Desktop\Uni\Year%203\Development%20Project\Final%20Report\Capture%20the%20Campus.docx" TargetMode="External"/><Relationship Id="rId67" Type="http://schemas.openxmlformats.org/officeDocument/2006/relationships/image" Target="media/image8.png"/><Relationship Id="rId116" Type="http://schemas.openxmlformats.org/officeDocument/2006/relationships/oleObject" Target="embeddings/oleObject4.bin"/><Relationship Id="rId137" Type="http://schemas.openxmlformats.org/officeDocument/2006/relationships/image" Target="media/image63.emf"/><Relationship Id="rId158" Type="http://schemas.openxmlformats.org/officeDocument/2006/relationships/oleObject" Target="embeddings/oleObject25.bin"/><Relationship Id="rId20" Type="http://schemas.openxmlformats.org/officeDocument/2006/relationships/hyperlink" Target="file:///C:\Users\Alex\Desktop\Uni\Year%203\Development%20Project\Final%20Report\Capture%20the%20Campus.docx" TargetMode="External"/><Relationship Id="rId41" Type="http://schemas.openxmlformats.org/officeDocument/2006/relationships/hyperlink" Target="file:///C:\Users\Alex\Desktop\Uni\Year%203\Development%20Project\Final%20Report\Capture%20the%20Campus.docx" TargetMode="External"/><Relationship Id="rId62" Type="http://schemas.openxmlformats.org/officeDocument/2006/relationships/header" Target="header5.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0.emf"/><Relationship Id="rId132" Type="http://schemas.openxmlformats.org/officeDocument/2006/relationships/oleObject" Target="embeddings/oleObject12.bin"/><Relationship Id="rId153" Type="http://schemas.openxmlformats.org/officeDocument/2006/relationships/image" Target="media/image71.emf"/><Relationship Id="rId15" Type="http://schemas.openxmlformats.org/officeDocument/2006/relationships/hyperlink" Target="file:///C:\Users\Alex\Desktop\Uni\Year%203\Development%20Project\Final%20Report\Capture%20the%20Campus.docx" TargetMode="External"/><Relationship Id="rId36" Type="http://schemas.openxmlformats.org/officeDocument/2006/relationships/hyperlink" Target="file:///C:\Users\Alex\Desktop\Uni\Year%203\Development%20Project\Final%20Report\Capture%20the%20Campus.docx" TargetMode="External"/><Relationship Id="rId57" Type="http://schemas.openxmlformats.org/officeDocument/2006/relationships/hyperlink" Target="file:///C:\Users\Alex\Desktop\Uni\Year%203\Development%20Project\Final%20Report\Capture%20the%20Campus.docx" TargetMode="External"/><Relationship Id="rId106" Type="http://schemas.openxmlformats.org/officeDocument/2006/relationships/image" Target="media/image46.png"/><Relationship Id="rId127" Type="http://schemas.openxmlformats.org/officeDocument/2006/relationships/image" Target="media/image58.emf"/><Relationship Id="rId10" Type="http://schemas.openxmlformats.org/officeDocument/2006/relationships/endnotes" Target="endnotes.xml"/><Relationship Id="rId31" Type="http://schemas.openxmlformats.org/officeDocument/2006/relationships/hyperlink" Target="file:///C:\Users\Alex\Desktop\Uni\Year%203\Development%20Project\Final%20Report\Capture%20the%20Campus.docx" TargetMode="External"/><Relationship Id="rId52" Type="http://schemas.openxmlformats.org/officeDocument/2006/relationships/hyperlink" Target="file:///C:\Users\Alex\Desktop\Uni\Year%203\Development%20Project\Final%20Report\Capture%20the%20Campus.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oleObject" Target="embeddings/oleObject7.bin"/><Relationship Id="rId143" Type="http://schemas.openxmlformats.org/officeDocument/2006/relationships/image" Target="media/image66.emf"/><Relationship Id="rId148" Type="http://schemas.openxmlformats.org/officeDocument/2006/relationships/oleObject" Target="embeddings/oleObject20.bin"/><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Alex\Desktop\Uni\Year%203\Development%20Project\Final%20Report\Capture%20the%20Campus.docx" TargetMode="External"/><Relationship Id="rId47" Type="http://schemas.openxmlformats.org/officeDocument/2006/relationships/hyperlink" Target="file:///C:\Users\Alex\Desktop\Uni\Year%203\Development%20Project\Final%20Report\Capture%20the%20Campus.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oleObject" Target="embeddings/oleObject2.bin"/><Relationship Id="rId133" Type="http://schemas.openxmlformats.org/officeDocument/2006/relationships/image" Target="media/image61.emf"/><Relationship Id="rId154" Type="http://schemas.openxmlformats.org/officeDocument/2006/relationships/oleObject" Target="embeddings/oleObject23.bin"/><Relationship Id="rId16" Type="http://schemas.openxmlformats.org/officeDocument/2006/relationships/hyperlink" Target="file:///C:\Users\Alex\Desktop\Uni\Year%203\Development%20Project\Final%20Report\Capture%20the%20Campus.docx" TargetMode="External"/><Relationship Id="rId37" Type="http://schemas.openxmlformats.org/officeDocument/2006/relationships/hyperlink" Target="file:///C:\Users\Alex\Desktop\Uni\Year%203\Development%20Project\Final%20Report\Capture%20the%20Campus.docx" TargetMode="External"/><Relationship Id="rId58" Type="http://schemas.openxmlformats.org/officeDocument/2006/relationships/hyperlink" Target="file:///C:\Users\Alex\Desktop\Uni\Year%203\Development%20Project\Final%20Report\Capture%20the%20Campus.docx" TargetMode="External"/><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56.emf"/><Relationship Id="rId144" Type="http://schemas.openxmlformats.org/officeDocument/2006/relationships/oleObject" Target="embeddings/oleObject18.bin"/><Relationship Id="rId90" Type="http://schemas.openxmlformats.org/officeDocument/2006/relationships/image" Target="media/image31.png"/><Relationship Id="rId27" Type="http://schemas.openxmlformats.org/officeDocument/2006/relationships/hyperlink" Target="file:///C:\Users\Alex\Desktop\Uni\Year%203\Development%20Project\Final%20Report\Capture%20the%20Campus.docx" TargetMode="External"/><Relationship Id="rId48" Type="http://schemas.openxmlformats.org/officeDocument/2006/relationships/hyperlink" Target="file:///C:\Users\Alex\Desktop\Uni\Year%203\Development%20Project\Final%20Report\Capture%20the%20Campus.docx" TargetMode="External"/><Relationship Id="rId69" Type="http://schemas.openxmlformats.org/officeDocument/2006/relationships/image" Target="media/image10.png"/><Relationship Id="rId113" Type="http://schemas.openxmlformats.org/officeDocument/2006/relationships/image" Target="media/image51.emf"/><Relationship Id="rId134" Type="http://schemas.openxmlformats.org/officeDocument/2006/relationships/oleObject" Target="embeddings/oleObject13.bin"/><Relationship Id="rId80" Type="http://schemas.openxmlformats.org/officeDocument/2006/relationships/image" Target="media/image21.png"/><Relationship Id="rId155" Type="http://schemas.openxmlformats.org/officeDocument/2006/relationships/image" Target="media/image72.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esktop\Uni\Year%203\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45</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42</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44</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46</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63</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64</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43</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65</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66</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67</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68</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69</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70</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71</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50</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40</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49</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54</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53</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72</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73</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74</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75</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41</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47</b:RefOrder>
  </b:Source>
  <b:Source>
    <b:Tag>Jer14</b:Tag>
    <b:SourceType>InternetSite</b:SourceType>
    <b:Guid>{98E712E8-368A-4CC6-B9D6-FB59CCAE5B75}</b:Guid>
    <b:Title>Using Build Events in Visual Studio to Make Life Easier</b:Title>
    <b:Year>2014</b:Year>
    <b:Author>
      <b:Author>
        <b:NameList>
          <b:Person>
            <b:Last>Jeremy</b:Last>
          </b:Person>
        </b:NameList>
      </b:Author>
    </b:Author>
    <b:YearAccessed>2017</b:YearAccessed>
    <b:MonthAccessed>April</b:MonthAccessed>
    <b:DayAccessed>29</b:DayAccessed>
    <b:URL>https://jeremybytes.blogspot.co.uk/2014/02/using-build-events-in-visual-studio-to.html</b:URL>
    <b:RefOrder>48</b:RefOrder>
  </b:Source>
  <b:Source>
    <b:Tag>IBM17</b:Tag>
    <b:SourceType>InternetSite</b:SourceType>
    <b:Guid>{45A369BD-05C4-48A3-B72E-1F84747026CB}</b:Guid>
    <b:Title>How the Watchdog application works</b:Title>
    <b:Author>
      <b:Author>
        <b:Corporate>IBM</b:Corporate>
      </b:Author>
    </b:Author>
    <b:YearAccessed>2017</b:YearAccessed>
    <b:MonthAccessed>April</b:MonthAccessed>
    <b:DayAccessed>30</b:DayAccessed>
    <b:URL>https://www.ibm.com/support/knowledgecenter/en/SSPK3V_6.3.0/com.ibm.swg.im.soliddb.ha.doc/doc/s0000193.how.the.watchdog.application.works.html</b:URL>
    <b:RefOrder>51</b:RefOrder>
  </b:Source>
  <b:Source>
    <b:Tag>Ala13</b:Tag>
    <b:SourceType>InternetSite</b:SourceType>
    <b:Guid>{9D47FA6E-60F3-4AF4-9C9F-764518933014}</b:Guid>
    <b:Author>
      <b:Author>
        <b:NameList>
          <b:Person>
            <b:Last>R</b:Last>
            <b:First>Alan</b:First>
          </b:Person>
        </b:NameList>
      </b:Author>
    </b:Author>
    <b:Title>Managing Computers with Automation</b:Title>
    <b:Year>2013</b:Year>
    <b:YearAccessed>2017</b:YearAccessed>
    <b:MonthAccessed>April</b:MonthAccessed>
    <b:DayAccessed>30</b:DayAccessed>
    <b:URL>http://techthoughts.typepad.com/managing_computers/heartbeat/</b:URL>
    <b:RefOrder>52</b:RefOrder>
  </b:Source>
  <b:Source>
    <b:Tag>Wik172</b:Tag>
    <b:SourceType>InternetSite</b:SourceType>
    <b:Guid>{2DCBE499-576D-467F-A9FA-9ABE85E19404}</b:Guid>
    <b:Author>
      <b:Author>
        <b:Corporate>Wikipedia</b:Corporate>
      </b:Author>
    </b:Author>
    <b:Title>Software development process</b:Title>
    <b:Year>2017</b:Year>
    <b:YearAccessed>2017</b:YearAccessed>
    <b:MonthAccessed>May</b:MonthAccessed>
    <b:DayAccessed>2</b:DayAccessed>
    <b:URL>https://en.wikipedia.org/wiki/Software_development_process</b:URL>
    <b:RefOrder>76</b:RefOrder>
  </b:Source>
  <b:Source>
    <b:Tag>Wik173</b:Tag>
    <b:SourceType>InternetSite</b:SourceType>
    <b:Guid>{4DBC5AAB-5F4E-4E9E-8686-85A9AA6C89A4}</b:Guid>
    <b:Author>
      <b:Author>
        <b:Corporate>Wikipedia</b:Corporate>
      </b:Author>
    </b:Author>
    <b:Title>Iterative and incremental development</b:Title>
    <b:Year>2017</b:Year>
    <b:YearAccessed>2017</b:YearAccessed>
    <b:MonthAccessed>May</b:MonthAccessed>
    <b:DayAccessed>2</b:DayAccessed>
    <b:URL>https://en.wikipedia.org/wiki/Iterative_and_incremental_development</b:URL>
    <b:RefOrder>77</b:RefOrder>
  </b:Source>
  <b:Source>
    <b:Tag>Sof17</b:Tag>
    <b:SourceType>InternetSite</b:SourceType>
    <b:Guid>{AA02C433-E1B7-4DD0-9C02-A8416FE72A32}</b:Guid>
    <b:Title>Software Development Methodologies</b:Title>
    <b:Year>2017</b:Year>
    <b:YearAccessed>2017</b:YearAccessed>
    <b:MonthAccessed>May</b:MonthAccessed>
    <b:DayAccessed>2</b:DayAccessed>
    <b:URL>http://www.itinfo.am/eng/software-development-methodologies/</b:URL>
    <b:Author>
      <b:Author>
        <b:Corporate>IT Knowledge portal</b:Corporate>
      </b:Author>
    </b:Author>
    <b:RefOrder>55</b:RefOrder>
  </b:Source>
  <b:Source>
    <b:Tag>Deb00</b:Tag>
    <b:SourceType>ConferenceProceedings</b:SourceType>
    <b:Guid>{4F7C930D-0843-40FA-B09F-B47C93AC2759}</b:Guid>
    <b:Title>A Proposed Methodology for Web Development</b:Title>
    <b:Year>2000</b:Year>
    <b:Author>
      <b:Author>
        <b:NameList>
          <b:Person>
            <b:Last>Howcroft</b:Last>
            <b:First>Debra</b:First>
          </b:Person>
          <b:Person>
            <b:Last>Carroll</b:Last>
            <b:First>John</b:First>
          </b:Person>
        </b:NameList>
      </b:Author>
    </b:Author>
    <b:City>Salford</b:City>
    <b:Publisher>European Conference on Information Systems</b:Publisher>
    <b:RefOrder>56</b:RefOrder>
  </b:Source>
  <b:Source>
    <b:Tag>Ken97</b:Tag>
    <b:SourceType>ConferenceProceedings</b:SourceType>
    <b:Guid>{AE8DE681-8D20-48F4-8E02-7F4981C50085}</b:Guid>
    <b:Author>
      <b:Author>
        <b:NameList>
          <b:Person>
            <b:Last>Schwaber</b:Last>
            <b:First>Ken</b:First>
          </b:Person>
        </b:NameList>
      </b:Author>
    </b:Author>
    <b:Title>SCRUM Development Process</b:Title>
    <b:Year>1997</b:Year>
    <b:City>London</b:City>
    <b:RefOrder>57</b:RefOrder>
  </b:Source>
  <b:Source>
    <b:Tag>Bon99</b:Tag>
    <b:SourceType>JournalArticle</b:SourceType>
    <b:Guid>{E130DF67-1A63-4EDE-ACF0-3A7870AEE4DC}</b:Guid>
    <b:Title>Applying the ARCS model to the design and development of computer-based modules for manufacturing engineering courses</b:Title>
    <b:Year>1999</b:Year>
    <b:Author>
      <b:Author>
        <b:NameList>
          <b:Person>
            <b:Last>Shellnut</b:Last>
            <b:First>Bonnie</b:First>
          </b:Person>
          <b:Person>
            <b:Last>Knowltion</b:Last>
            <b:First>Allie</b:First>
          </b:Person>
          <b:Person>
            <b:Last>Savage</b:Last>
            <b:First>Tim</b:First>
          </b:Person>
        </b:NameList>
      </b:Author>
    </b:Author>
    <b:JournalName>Educational Technology Research and Development</b:JournalName>
    <b:Pages>100-110</b:Pages>
    <b:Volume>47</b:Volume>
    <b:Issue>2</b:Issue>
    <b:RefOrder>58</b:RefOrder>
  </b:Source>
  <b:Source>
    <b:Tag>CLa03</b:Tag>
    <b:SourceType>JournalArticle</b:SourceType>
    <b:Guid>{15AB3464-68C0-44D7-89FA-B88DAF079EEA}</b:Guid>
    <b:Author>
      <b:Author>
        <b:NameList>
          <b:Person>
            <b:Last>Larman</b:Last>
            <b:First>C.</b:First>
          </b:Person>
          <b:Person>
            <b:Last>Basili</b:Last>
            <b:First>V.R.</b:First>
          </b:Person>
        </b:NameList>
      </b:Author>
    </b:Author>
    <b:Title>Iterative and incremental developments. a brief history</b:Title>
    <b:JournalName>Computer</b:JournalName>
    <b:Year>2003</b:Year>
    <b:Pages>47-56</b:Pages>
    <b:Volume>36</b:Volume>
    <b:Issue>6</b:Issue>
    <b:RefOrder>59</b:RefOrder>
  </b:Source>
  <b:Source>
    <b:Tag>Vik14</b:Tag>
    <b:SourceType>InternetSite</b:SourceType>
    <b:Guid>{1D2229D0-CA69-4E21-A9B0-85AA729E8E2B}</b:Guid>
    <b:Title>Software Development Models: Iterative and Incremental Development</b:Title>
    <b:Year>2014</b:Year>
    <b:Author>
      <b:Author>
        <b:NameList>
          <b:Person>
            <b:Last>Farcic</b:Last>
            <b:First>Viktor</b:First>
          </b:Person>
        </b:NameList>
      </b:Author>
    </b:Author>
    <b:YearAccessed>2017</b:YearAccessed>
    <b:MonthAccessed>May</b:MonthAccessed>
    <b:DayAccessed>2</b:DayAccessed>
    <b:URL>https://technologyconversations.com/2014/01/21/software-development-models-iterative-and-incremental-development/</b:URL>
    <b:RefOrder>60</b:RefOrder>
  </b:Source>
  <b:Source>
    <b:Tag>Mic02</b:Tag>
    <b:SourceType>Book</b:SourceType>
    <b:Guid>{4FAA925D-15F8-4156-8D27-28911C5DA3BD}</b:Guid>
    <b:Author>
      <b:Author>
        <b:NameList>
          <b:Person>
            <b:Last>Pilato</b:Last>
            <b:First>Michael</b:First>
          </b:Person>
          <b:Person>
            <b:Last>Collins-Sussman</b:Last>
            <b:First>Ben</b:First>
          </b:Person>
          <b:Person>
            <b:Last>Fitzpatrick</b:Last>
            <b:First>Brian</b:First>
          </b:Person>
        </b:NameList>
      </b:Author>
    </b:Author>
    <b:Title>Version Control with Subversion</b:Title>
    <b:Year>2002</b:Year>
    <b:City>Sebastopol</b:City>
    <b:Publisher>O'Reily Media Inc</b:Publisher>
    <b:Edition>2nd</b:Edition>
    <b:RefOrder>62</b:RefOrder>
  </b:Source>
  <b:Source>
    <b:Tag>Sch07</b:Tag>
    <b:SourceType>Book</b:SourceType>
    <b:Guid>{D21FD9CF-D8D1-4EB8-9E39-D4B465B6975E}</b:Guid>
    <b:Author>
      <b:Author>
        <b:NameList>
          <b:Person>
            <b:Last>Schach</b:Last>
            <b:First>Stephen</b:First>
            <b:Middle>R.</b:Middle>
          </b:Person>
        </b:NameList>
      </b:Author>
    </b:Author>
    <b:Title>Object-Oriented and Classical Software Engineering</b:Title>
    <b:Year>2007</b:Year>
    <b:Publisher>The McGraw-Hill Companies</b:Publisher>
    <b:Edition>7th</b:Edition>
    <b:RefOrder>61</b:RefOrder>
  </b:Source>
</b:Sources>
</file>

<file path=customXml/itemProps1.xml><?xml version="1.0" encoding="utf-8"?>
<ds:datastoreItem xmlns:ds="http://schemas.openxmlformats.org/officeDocument/2006/customXml" ds:itemID="{DE049A1B-84C5-4AC1-B245-84810A14DC62}">
  <ds:schemaRefs>
    <ds:schemaRef ds:uri="http://schemas.microsoft.com/office/2006/metadata/properties"/>
  </ds:schemaRefs>
</ds:datastoreItem>
</file>

<file path=customXml/itemProps2.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3.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EAF9B0D7-584D-4EAB-B7E4-96923E89D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Template>
  <TotalTime>12013</TotalTime>
  <Pages>133</Pages>
  <Words>26072</Words>
  <Characters>148612</Characters>
  <Application>Microsoft Office Word</Application>
  <DocSecurity>0</DocSecurity>
  <Lines>1238</Lines>
  <Paragraphs>348</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174336</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Whitehead</cp:lastModifiedBy>
  <cp:revision>74</cp:revision>
  <cp:lastPrinted>2017-01-19T03:34:00Z</cp:lastPrinted>
  <dcterms:created xsi:type="dcterms:W3CDTF">2016-10-03T15:26:00Z</dcterms:created>
  <dcterms:modified xsi:type="dcterms:W3CDTF">2017-05-03T14:54:00Z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