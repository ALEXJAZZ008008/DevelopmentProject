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518BAD86"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1D618E">
        <w:rPr>
          <w:rFonts w:cs="Arial"/>
          <w:noProof/>
          <w:sz w:val="24"/>
          <w:szCs w:val="24"/>
        </w:rPr>
        <w:t>April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3121296" w14:textId="06FC9D65" w:rsidR="00560F36"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102932" w:history="1">
        <w:r w:rsidR="00560F36" w:rsidRPr="00391861">
          <w:rPr>
            <w:rStyle w:val="Hyperlink"/>
            <w:noProof/>
          </w:rPr>
          <w:t>1</w:t>
        </w:r>
        <w:r w:rsidR="00560F36">
          <w:rPr>
            <w:rFonts w:asciiTheme="minorHAnsi" w:eastAsiaTheme="minorEastAsia" w:hAnsiTheme="minorHAnsi" w:cstheme="minorBidi"/>
            <w:noProof/>
            <w:lang w:eastAsia="zh-CN"/>
          </w:rPr>
          <w:tab/>
        </w:r>
        <w:r w:rsidR="00560F36" w:rsidRPr="00391861">
          <w:rPr>
            <w:rStyle w:val="Hyperlink"/>
            <w:noProof/>
          </w:rPr>
          <w:t>Introduction</w:t>
        </w:r>
        <w:r w:rsidR="00560F36">
          <w:rPr>
            <w:noProof/>
            <w:webHidden/>
          </w:rPr>
          <w:tab/>
        </w:r>
        <w:r w:rsidR="00560F36">
          <w:rPr>
            <w:noProof/>
            <w:webHidden/>
          </w:rPr>
          <w:fldChar w:fldCharType="begin"/>
        </w:r>
        <w:r w:rsidR="00560F36">
          <w:rPr>
            <w:noProof/>
            <w:webHidden/>
          </w:rPr>
          <w:instrText xml:space="preserve"> PAGEREF _Toc481102932 \h </w:instrText>
        </w:r>
        <w:r w:rsidR="00560F36">
          <w:rPr>
            <w:noProof/>
            <w:webHidden/>
          </w:rPr>
        </w:r>
        <w:r w:rsidR="00560F36">
          <w:rPr>
            <w:noProof/>
            <w:webHidden/>
          </w:rPr>
          <w:fldChar w:fldCharType="separate"/>
        </w:r>
        <w:r w:rsidR="00560F36">
          <w:rPr>
            <w:noProof/>
            <w:webHidden/>
          </w:rPr>
          <w:t>7</w:t>
        </w:r>
        <w:r w:rsidR="00560F36">
          <w:rPr>
            <w:noProof/>
            <w:webHidden/>
          </w:rPr>
          <w:fldChar w:fldCharType="end"/>
        </w:r>
      </w:hyperlink>
    </w:p>
    <w:p w14:paraId="175FEB85" w14:textId="617DC196" w:rsidR="00560F36" w:rsidRDefault="009124C2">
      <w:pPr>
        <w:pStyle w:val="TOC1"/>
        <w:tabs>
          <w:tab w:val="left" w:pos="440"/>
        </w:tabs>
        <w:rPr>
          <w:rFonts w:asciiTheme="minorHAnsi" w:eastAsiaTheme="minorEastAsia" w:hAnsiTheme="minorHAnsi" w:cstheme="minorBidi"/>
          <w:noProof/>
          <w:lang w:eastAsia="zh-CN"/>
        </w:rPr>
      </w:pPr>
      <w:hyperlink w:anchor="_Toc481102933" w:history="1">
        <w:r w:rsidR="00560F36" w:rsidRPr="00391861">
          <w:rPr>
            <w:rStyle w:val="Hyperlink"/>
            <w:noProof/>
          </w:rPr>
          <w:t>2</w:t>
        </w:r>
        <w:r w:rsidR="00560F36">
          <w:rPr>
            <w:rFonts w:asciiTheme="minorHAnsi" w:eastAsiaTheme="minorEastAsia" w:hAnsiTheme="minorHAnsi" w:cstheme="minorBidi"/>
            <w:noProof/>
            <w:lang w:eastAsia="zh-CN"/>
          </w:rPr>
          <w:tab/>
        </w:r>
        <w:r w:rsidR="00560F36" w:rsidRPr="00391861">
          <w:rPr>
            <w:rStyle w:val="Hyperlink"/>
            <w:noProof/>
          </w:rPr>
          <w:t>Aim and Objectives</w:t>
        </w:r>
        <w:r w:rsidR="00560F36">
          <w:rPr>
            <w:noProof/>
            <w:webHidden/>
          </w:rPr>
          <w:tab/>
        </w:r>
        <w:r w:rsidR="00560F36">
          <w:rPr>
            <w:noProof/>
            <w:webHidden/>
          </w:rPr>
          <w:fldChar w:fldCharType="begin"/>
        </w:r>
        <w:r w:rsidR="00560F36">
          <w:rPr>
            <w:noProof/>
            <w:webHidden/>
          </w:rPr>
          <w:instrText xml:space="preserve"> PAGEREF _Toc481102933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55DB1DDD" w14:textId="607509E5" w:rsidR="00560F36" w:rsidRDefault="009124C2">
      <w:pPr>
        <w:pStyle w:val="TOC3"/>
        <w:tabs>
          <w:tab w:val="right" w:leader="dot" w:pos="9016"/>
        </w:tabs>
        <w:rPr>
          <w:rFonts w:asciiTheme="minorHAnsi" w:eastAsiaTheme="minorEastAsia" w:hAnsiTheme="minorHAnsi" w:cstheme="minorBidi"/>
          <w:noProof/>
          <w:lang w:eastAsia="zh-CN"/>
        </w:rPr>
      </w:pPr>
      <w:hyperlink w:anchor="_Toc481102934" w:history="1">
        <w:r w:rsidR="00560F36" w:rsidRPr="00391861">
          <w:rPr>
            <w:rStyle w:val="Hyperlink"/>
            <w:noProof/>
          </w:rPr>
          <w:t>Objective 1 – Create a Client Library and Test Wrapper</w:t>
        </w:r>
        <w:r w:rsidR="00560F36">
          <w:rPr>
            <w:noProof/>
            <w:webHidden/>
          </w:rPr>
          <w:tab/>
        </w:r>
        <w:r w:rsidR="00560F36">
          <w:rPr>
            <w:noProof/>
            <w:webHidden/>
          </w:rPr>
          <w:fldChar w:fldCharType="begin"/>
        </w:r>
        <w:r w:rsidR="00560F36">
          <w:rPr>
            <w:noProof/>
            <w:webHidden/>
          </w:rPr>
          <w:instrText xml:space="preserve"> PAGEREF _Toc481102934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52158B3D" w14:textId="3C497B1D" w:rsidR="00560F36" w:rsidRDefault="009124C2">
      <w:pPr>
        <w:pStyle w:val="TOC3"/>
        <w:tabs>
          <w:tab w:val="right" w:leader="dot" w:pos="9016"/>
        </w:tabs>
        <w:rPr>
          <w:rFonts w:asciiTheme="minorHAnsi" w:eastAsiaTheme="minorEastAsia" w:hAnsiTheme="minorHAnsi" w:cstheme="minorBidi"/>
          <w:noProof/>
          <w:lang w:eastAsia="zh-CN"/>
        </w:rPr>
      </w:pPr>
      <w:hyperlink w:anchor="_Toc481102935" w:history="1">
        <w:r w:rsidR="00560F36" w:rsidRPr="00391861">
          <w:rPr>
            <w:rStyle w:val="Hyperlink"/>
            <w:noProof/>
          </w:rPr>
          <w:t>Objective 2 – Create a TCP Server and Test Wrapper</w:t>
        </w:r>
        <w:r w:rsidR="00560F36">
          <w:rPr>
            <w:noProof/>
            <w:webHidden/>
          </w:rPr>
          <w:tab/>
        </w:r>
        <w:r w:rsidR="00560F36">
          <w:rPr>
            <w:noProof/>
            <w:webHidden/>
          </w:rPr>
          <w:fldChar w:fldCharType="begin"/>
        </w:r>
        <w:r w:rsidR="00560F36">
          <w:rPr>
            <w:noProof/>
            <w:webHidden/>
          </w:rPr>
          <w:instrText xml:space="preserve"> PAGEREF _Toc481102935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1F8B88D7" w14:textId="47B3361F" w:rsidR="00560F36" w:rsidRDefault="009124C2">
      <w:pPr>
        <w:pStyle w:val="TOC3"/>
        <w:tabs>
          <w:tab w:val="right" w:leader="dot" w:pos="9016"/>
        </w:tabs>
        <w:rPr>
          <w:rFonts w:asciiTheme="minorHAnsi" w:eastAsiaTheme="minorEastAsia" w:hAnsiTheme="minorHAnsi" w:cstheme="minorBidi"/>
          <w:noProof/>
          <w:lang w:eastAsia="zh-CN"/>
        </w:rPr>
      </w:pPr>
      <w:hyperlink w:anchor="_Toc481102936" w:history="1">
        <w:r w:rsidR="00560F36" w:rsidRPr="00391861">
          <w:rPr>
            <w:rStyle w:val="Hyperlink"/>
            <w:noProof/>
          </w:rPr>
          <w:t>Objective 3 – Create a UDP Server and Test Wrapper</w:t>
        </w:r>
        <w:r w:rsidR="00560F36">
          <w:rPr>
            <w:noProof/>
            <w:webHidden/>
          </w:rPr>
          <w:tab/>
        </w:r>
        <w:r w:rsidR="00560F36">
          <w:rPr>
            <w:noProof/>
            <w:webHidden/>
          </w:rPr>
          <w:fldChar w:fldCharType="begin"/>
        </w:r>
        <w:r w:rsidR="00560F36">
          <w:rPr>
            <w:noProof/>
            <w:webHidden/>
          </w:rPr>
          <w:instrText xml:space="preserve"> PAGEREF _Toc481102936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470D663D" w14:textId="5AE867C8" w:rsidR="00560F36" w:rsidRDefault="009124C2">
      <w:pPr>
        <w:pStyle w:val="TOC3"/>
        <w:tabs>
          <w:tab w:val="right" w:leader="dot" w:pos="9016"/>
        </w:tabs>
        <w:rPr>
          <w:rFonts w:asciiTheme="minorHAnsi" w:eastAsiaTheme="minorEastAsia" w:hAnsiTheme="minorHAnsi" w:cstheme="minorBidi"/>
          <w:noProof/>
          <w:lang w:eastAsia="zh-CN"/>
        </w:rPr>
      </w:pPr>
      <w:hyperlink w:anchor="_Toc481102937" w:history="1">
        <w:r w:rsidR="00560F36" w:rsidRPr="00391861">
          <w:rPr>
            <w:rStyle w:val="Hyperlink"/>
            <w:noProof/>
          </w:rPr>
          <w:t>Objective 4 – Add Multithreading to the TCP Server</w:t>
        </w:r>
        <w:r w:rsidR="00560F36">
          <w:rPr>
            <w:noProof/>
            <w:webHidden/>
          </w:rPr>
          <w:tab/>
        </w:r>
        <w:r w:rsidR="00560F36">
          <w:rPr>
            <w:noProof/>
            <w:webHidden/>
          </w:rPr>
          <w:fldChar w:fldCharType="begin"/>
        </w:r>
        <w:r w:rsidR="00560F36">
          <w:rPr>
            <w:noProof/>
            <w:webHidden/>
          </w:rPr>
          <w:instrText xml:space="preserve"> PAGEREF _Toc481102937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68180C99" w14:textId="38F40254" w:rsidR="00560F36" w:rsidRDefault="009124C2">
      <w:pPr>
        <w:pStyle w:val="TOC3"/>
        <w:tabs>
          <w:tab w:val="right" w:leader="dot" w:pos="9016"/>
        </w:tabs>
        <w:rPr>
          <w:rFonts w:asciiTheme="minorHAnsi" w:eastAsiaTheme="minorEastAsia" w:hAnsiTheme="minorHAnsi" w:cstheme="minorBidi"/>
          <w:noProof/>
          <w:lang w:eastAsia="zh-CN"/>
        </w:rPr>
      </w:pPr>
      <w:hyperlink w:anchor="_Toc481102938" w:history="1">
        <w:r w:rsidR="00560F36" w:rsidRPr="00391861">
          <w:rPr>
            <w:rStyle w:val="Hyperlink"/>
            <w:noProof/>
          </w:rPr>
          <w:t>Objective 5 - Add Logging to the TCP Server</w:t>
        </w:r>
        <w:r w:rsidR="00560F36">
          <w:rPr>
            <w:noProof/>
            <w:webHidden/>
          </w:rPr>
          <w:tab/>
        </w:r>
        <w:r w:rsidR="00560F36">
          <w:rPr>
            <w:noProof/>
            <w:webHidden/>
          </w:rPr>
          <w:fldChar w:fldCharType="begin"/>
        </w:r>
        <w:r w:rsidR="00560F36">
          <w:rPr>
            <w:noProof/>
            <w:webHidden/>
          </w:rPr>
          <w:instrText xml:space="preserve"> PAGEREF _Toc481102938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7DA82CA2" w14:textId="7ECC3F7F" w:rsidR="00560F36" w:rsidRDefault="009124C2">
      <w:pPr>
        <w:pStyle w:val="TOC3"/>
        <w:tabs>
          <w:tab w:val="right" w:leader="dot" w:pos="9016"/>
        </w:tabs>
        <w:rPr>
          <w:rFonts w:asciiTheme="minorHAnsi" w:eastAsiaTheme="minorEastAsia" w:hAnsiTheme="minorHAnsi" w:cstheme="minorBidi"/>
          <w:noProof/>
          <w:lang w:eastAsia="zh-CN"/>
        </w:rPr>
      </w:pPr>
      <w:hyperlink w:anchor="_Toc481102939" w:history="1">
        <w:r w:rsidR="00560F36" w:rsidRPr="00391861">
          <w:rPr>
            <w:rStyle w:val="Hyperlink"/>
            <w:noProof/>
          </w:rPr>
          <w:t>Objective 6 - Create a Watchdog or Heat Beat Application for the TCP Server and a Test Wrapper</w:t>
        </w:r>
        <w:r w:rsidR="00560F36">
          <w:rPr>
            <w:noProof/>
            <w:webHidden/>
          </w:rPr>
          <w:tab/>
        </w:r>
        <w:r w:rsidR="00560F36">
          <w:rPr>
            <w:noProof/>
            <w:webHidden/>
          </w:rPr>
          <w:fldChar w:fldCharType="begin"/>
        </w:r>
        <w:r w:rsidR="00560F36">
          <w:rPr>
            <w:noProof/>
            <w:webHidden/>
          </w:rPr>
          <w:instrText xml:space="preserve"> PAGEREF _Toc481102939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37C54800" w14:textId="626632FC" w:rsidR="00560F36" w:rsidRDefault="009124C2">
      <w:pPr>
        <w:pStyle w:val="TOC3"/>
        <w:tabs>
          <w:tab w:val="right" w:leader="dot" w:pos="9016"/>
        </w:tabs>
        <w:rPr>
          <w:rFonts w:asciiTheme="minorHAnsi" w:eastAsiaTheme="minorEastAsia" w:hAnsiTheme="minorHAnsi" w:cstheme="minorBidi"/>
          <w:noProof/>
          <w:lang w:eastAsia="zh-CN"/>
        </w:rPr>
      </w:pPr>
      <w:hyperlink w:anchor="_Toc481102940" w:history="1">
        <w:r w:rsidR="00560F36" w:rsidRPr="00391861">
          <w:rPr>
            <w:rStyle w:val="Hyperlink"/>
            <w:noProof/>
          </w:rPr>
          <w:t>Objective 7 - Create a mobile application with a main menu</w:t>
        </w:r>
        <w:r w:rsidR="00560F36">
          <w:rPr>
            <w:noProof/>
            <w:webHidden/>
          </w:rPr>
          <w:tab/>
        </w:r>
        <w:r w:rsidR="00560F36">
          <w:rPr>
            <w:noProof/>
            <w:webHidden/>
          </w:rPr>
          <w:fldChar w:fldCharType="begin"/>
        </w:r>
        <w:r w:rsidR="00560F36">
          <w:rPr>
            <w:noProof/>
            <w:webHidden/>
          </w:rPr>
          <w:instrText xml:space="preserve"> PAGEREF _Toc481102940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2667F94D" w14:textId="7B3E0683" w:rsidR="00560F36" w:rsidRDefault="009124C2">
      <w:pPr>
        <w:pStyle w:val="TOC3"/>
        <w:tabs>
          <w:tab w:val="right" w:leader="dot" w:pos="9016"/>
        </w:tabs>
        <w:rPr>
          <w:rFonts w:asciiTheme="minorHAnsi" w:eastAsiaTheme="minorEastAsia" w:hAnsiTheme="minorHAnsi" w:cstheme="minorBidi"/>
          <w:noProof/>
          <w:lang w:eastAsia="zh-CN"/>
        </w:rPr>
      </w:pPr>
      <w:hyperlink w:anchor="_Toc481102941" w:history="1">
        <w:r w:rsidR="00560F36" w:rsidRPr="00391861">
          <w:rPr>
            <w:rStyle w:val="Hyperlink"/>
            <w:noProof/>
          </w:rPr>
          <w:t>Objective 8 - Add a Simple Map Based GPS Locator to the Mobile Application</w:t>
        </w:r>
        <w:r w:rsidR="00560F36">
          <w:rPr>
            <w:noProof/>
            <w:webHidden/>
          </w:rPr>
          <w:tab/>
        </w:r>
        <w:r w:rsidR="00560F36">
          <w:rPr>
            <w:noProof/>
            <w:webHidden/>
          </w:rPr>
          <w:fldChar w:fldCharType="begin"/>
        </w:r>
        <w:r w:rsidR="00560F36">
          <w:rPr>
            <w:noProof/>
            <w:webHidden/>
          </w:rPr>
          <w:instrText xml:space="preserve"> PAGEREF _Toc481102941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7DD3B584" w14:textId="191427AB" w:rsidR="00560F36" w:rsidRDefault="009124C2">
      <w:pPr>
        <w:pStyle w:val="TOC3"/>
        <w:tabs>
          <w:tab w:val="right" w:leader="dot" w:pos="9016"/>
        </w:tabs>
        <w:rPr>
          <w:rFonts w:asciiTheme="minorHAnsi" w:eastAsiaTheme="minorEastAsia" w:hAnsiTheme="minorHAnsi" w:cstheme="minorBidi"/>
          <w:noProof/>
          <w:lang w:eastAsia="zh-CN"/>
        </w:rPr>
      </w:pPr>
      <w:hyperlink w:anchor="_Toc481102942" w:history="1">
        <w:r w:rsidR="00560F36" w:rsidRPr="00391861">
          <w:rPr>
            <w:rStyle w:val="Hyperlink"/>
            <w:noProof/>
          </w:rPr>
          <w:t>Objective 9 - Create a Method to Set the Play Area</w:t>
        </w:r>
        <w:r w:rsidR="00560F36">
          <w:rPr>
            <w:noProof/>
            <w:webHidden/>
          </w:rPr>
          <w:tab/>
        </w:r>
        <w:r w:rsidR="00560F36">
          <w:rPr>
            <w:noProof/>
            <w:webHidden/>
          </w:rPr>
          <w:fldChar w:fldCharType="begin"/>
        </w:r>
        <w:r w:rsidR="00560F36">
          <w:rPr>
            <w:noProof/>
            <w:webHidden/>
          </w:rPr>
          <w:instrText xml:space="preserve"> PAGEREF _Toc481102942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3DE79226" w14:textId="515F92D6" w:rsidR="00560F36" w:rsidRDefault="009124C2">
      <w:pPr>
        <w:pStyle w:val="TOC3"/>
        <w:tabs>
          <w:tab w:val="right" w:leader="dot" w:pos="9016"/>
        </w:tabs>
        <w:rPr>
          <w:rFonts w:asciiTheme="minorHAnsi" w:eastAsiaTheme="minorEastAsia" w:hAnsiTheme="minorHAnsi" w:cstheme="minorBidi"/>
          <w:noProof/>
          <w:lang w:eastAsia="zh-CN"/>
        </w:rPr>
      </w:pPr>
      <w:hyperlink w:anchor="_Toc481102943" w:history="1">
        <w:r w:rsidR="00560F36" w:rsidRPr="00391861">
          <w:rPr>
            <w:rStyle w:val="Hyperlink"/>
            <w:noProof/>
          </w:rPr>
          <w:t>Objective 10 - Create a Method to Redefine the Play Area by the Player’s Movements</w:t>
        </w:r>
        <w:r w:rsidR="00560F36">
          <w:rPr>
            <w:noProof/>
            <w:webHidden/>
          </w:rPr>
          <w:tab/>
        </w:r>
        <w:r w:rsidR="00560F36">
          <w:rPr>
            <w:noProof/>
            <w:webHidden/>
          </w:rPr>
          <w:fldChar w:fldCharType="begin"/>
        </w:r>
        <w:r w:rsidR="00560F36">
          <w:rPr>
            <w:noProof/>
            <w:webHidden/>
          </w:rPr>
          <w:instrText xml:space="preserve"> PAGEREF _Toc481102943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77DE85C1" w14:textId="43FB989A" w:rsidR="00560F36" w:rsidRDefault="009124C2">
      <w:pPr>
        <w:pStyle w:val="TOC3"/>
        <w:tabs>
          <w:tab w:val="right" w:leader="dot" w:pos="9016"/>
        </w:tabs>
        <w:rPr>
          <w:rFonts w:asciiTheme="minorHAnsi" w:eastAsiaTheme="minorEastAsia" w:hAnsiTheme="minorHAnsi" w:cstheme="minorBidi"/>
          <w:noProof/>
          <w:lang w:eastAsia="zh-CN"/>
        </w:rPr>
      </w:pPr>
      <w:hyperlink w:anchor="_Toc481102944" w:history="1">
        <w:r w:rsidR="00560F36" w:rsidRPr="00391861">
          <w:rPr>
            <w:rStyle w:val="Hyperlink"/>
            <w:noProof/>
          </w:rPr>
          <w:t>Objective 11 - Add Scoring and Game Ending Logic to the Game</w:t>
        </w:r>
        <w:r w:rsidR="00560F36">
          <w:rPr>
            <w:noProof/>
            <w:webHidden/>
          </w:rPr>
          <w:tab/>
        </w:r>
        <w:r w:rsidR="00560F36">
          <w:rPr>
            <w:noProof/>
            <w:webHidden/>
          </w:rPr>
          <w:fldChar w:fldCharType="begin"/>
        </w:r>
        <w:r w:rsidR="00560F36">
          <w:rPr>
            <w:noProof/>
            <w:webHidden/>
          </w:rPr>
          <w:instrText xml:space="preserve"> PAGEREF _Toc481102944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2EBE4808" w14:textId="10CBFE93" w:rsidR="00560F36" w:rsidRDefault="009124C2">
      <w:pPr>
        <w:pStyle w:val="TOC3"/>
        <w:tabs>
          <w:tab w:val="right" w:leader="dot" w:pos="9016"/>
        </w:tabs>
        <w:rPr>
          <w:rFonts w:asciiTheme="minorHAnsi" w:eastAsiaTheme="minorEastAsia" w:hAnsiTheme="minorHAnsi" w:cstheme="minorBidi"/>
          <w:noProof/>
          <w:lang w:eastAsia="zh-CN"/>
        </w:rPr>
      </w:pPr>
      <w:hyperlink w:anchor="_Toc481102945" w:history="1">
        <w:r w:rsidR="00560F36" w:rsidRPr="00391861">
          <w:rPr>
            <w:rStyle w:val="Hyperlink"/>
            <w:noProof/>
          </w:rPr>
          <w:t>Objective 12 - Add a Game Over Screen</w:t>
        </w:r>
        <w:r w:rsidR="00560F36">
          <w:rPr>
            <w:noProof/>
            <w:webHidden/>
          </w:rPr>
          <w:tab/>
        </w:r>
        <w:r w:rsidR="00560F36">
          <w:rPr>
            <w:noProof/>
            <w:webHidden/>
          </w:rPr>
          <w:fldChar w:fldCharType="begin"/>
        </w:r>
        <w:r w:rsidR="00560F36">
          <w:rPr>
            <w:noProof/>
            <w:webHidden/>
          </w:rPr>
          <w:instrText xml:space="preserve"> PAGEREF _Toc481102945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54DE2BC1" w14:textId="064107CF" w:rsidR="00560F36" w:rsidRDefault="009124C2">
      <w:pPr>
        <w:pStyle w:val="TOC3"/>
        <w:tabs>
          <w:tab w:val="right" w:leader="dot" w:pos="9016"/>
        </w:tabs>
        <w:rPr>
          <w:rFonts w:asciiTheme="minorHAnsi" w:eastAsiaTheme="minorEastAsia" w:hAnsiTheme="minorHAnsi" w:cstheme="minorBidi"/>
          <w:noProof/>
          <w:lang w:eastAsia="zh-CN"/>
        </w:rPr>
      </w:pPr>
      <w:hyperlink w:anchor="_Toc481102946" w:history="1">
        <w:r w:rsidR="00560F36" w:rsidRPr="00391861">
          <w:rPr>
            <w:rStyle w:val="Hyperlink"/>
            <w:noProof/>
          </w:rPr>
          <w:t>Objective 13 - Add a Representation for the Enemy to the Game</w:t>
        </w:r>
        <w:r w:rsidR="00560F36">
          <w:rPr>
            <w:noProof/>
            <w:webHidden/>
          </w:rPr>
          <w:tab/>
        </w:r>
        <w:r w:rsidR="00560F36">
          <w:rPr>
            <w:noProof/>
            <w:webHidden/>
          </w:rPr>
          <w:fldChar w:fldCharType="begin"/>
        </w:r>
        <w:r w:rsidR="00560F36">
          <w:rPr>
            <w:noProof/>
            <w:webHidden/>
          </w:rPr>
          <w:instrText xml:space="preserve"> PAGEREF _Toc481102946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6A416493" w14:textId="6A7F42DB" w:rsidR="00560F36" w:rsidRDefault="009124C2">
      <w:pPr>
        <w:pStyle w:val="TOC3"/>
        <w:tabs>
          <w:tab w:val="right" w:leader="dot" w:pos="9016"/>
        </w:tabs>
        <w:rPr>
          <w:rFonts w:asciiTheme="minorHAnsi" w:eastAsiaTheme="minorEastAsia" w:hAnsiTheme="minorHAnsi" w:cstheme="minorBidi"/>
          <w:noProof/>
          <w:lang w:eastAsia="zh-CN"/>
        </w:rPr>
      </w:pPr>
      <w:hyperlink w:anchor="_Toc481102947" w:history="1">
        <w:r w:rsidR="00560F36" w:rsidRPr="00391861">
          <w:rPr>
            <w:rStyle w:val="Hyperlink"/>
            <w:noProof/>
          </w:rPr>
          <w:t>Objective 14 - Create a Method That Can Randomly Generate the Enemy a New Location</w:t>
        </w:r>
        <w:r w:rsidR="00560F36">
          <w:rPr>
            <w:noProof/>
            <w:webHidden/>
          </w:rPr>
          <w:tab/>
        </w:r>
        <w:r w:rsidR="00560F36">
          <w:rPr>
            <w:noProof/>
            <w:webHidden/>
          </w:rPr>
          <w:fldChar w:fldCharType="begin"/>
        </w:r>
        <w:r w:rsidR="00560F36">
          <w:rPr>
            <w:noProof/>
            <w:webHidden/>
          </w:rPr>
          <w:instrText xml:space="preserve"> PAGEREF _Toc481102947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69BC56F5" w14:textId="251A51C2" w:rsidR="00560F36" w:rsidRDefault="009124C2">
      <w:pPr>
        <w:pStyle w:val="TOC3"/>
        <w:tabs>
          <w:tab w:val="right" w:leader="dot" w:pos="9016"/>
        </w:tabs>
        <w:rPr>
          <w:rFonts w:asciiTheme="minorHAnsi" w:eastAsiaTheme="minorEastAsia" w:hAnsiTheme="minorHAnsi" w:cstheme="minorBidi"/>
          <w:noProof/>
          <w:lang w:eastAsia="zh-CN"/>
        </w:rPr>
      </w:pPr>
      <w:hyperlink w:anchor="_Toc481102948" w:history="1">
        <w:r w:rsidR="00560F36" w:rsidRPr="00391861">
          <w:rPr>
            <w:rStyle w:val="Hyperlink"/>
            <w:noProof/>
          </w:rPr>
          <w:t>Objective 15 - Create a Method That Allows the Enemy to Randomly Wander Within the Play Area</w:t>
        </w:r>
        <w:r w:rsidR="00560F36">
          <w:rPr>
            <w:noProof/>
            <w:webHidden/>
          </w:rPr>
          <w:tab/>
        </w:r>
        <w:r w:rsidR="00560F36">
          <w:rPr>
            <w:noProof/>
            <w:webHidden/>
          </w:rPr>
          <w:fldChar w:fldCharType="begin"/>
        </w:r>
        <w:r w:rsidR="00560F36">
          <w:rPr>
            <w:noProof/>
            <w:webHidden/>
          </w:rPr>
          <w:instrText xml:space="preserve"> PAGEREF _Toc481102948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7960E2FF" w14:textId="55FD253F" w:rsidR="00560F36" w:rsidRDefault="009124C2">
      <w:pPr>
        <w:pStyle w:val="TOC3"/>
        <w:tabs>
          <w:tab w:val="right" w:leader="dot" w:pos="9016"/>
        </w:tabs>
        <w:rPr>
          <w:rFonts w:asciiTheme="minorHAnsi" w:eastAsiaTheme="minorEastAsia" w:hAnsiTheme="minorHAnsi" w:cstheme="minorBidi"/>
          <w:noProof/>
          <w:lang w:eastAsia="zh-CN"/>
        </w:rPr>
      </w:pPr>
      <w:hyperlink w:anchor="_Toc481102949" w:history="1">
        <w:r w:rsidR="00560F36" w:rsidRPr="00391861">
          <w:rPr>
            <w:rStyle w:val="Hyperlink"/>
            <w:noProof/>
          </w:rPr>
          <w:t>Objective 16 - Create a Method That Deals With an Intersection between the Enemy and the Player</w:t>
        </w:r>
        <w:r w:rsidR="00560F36">
          <w:rPr>
            <w:noProof/>
            <w:webHidden/>
          </w:rPr>
          <w:tab/>
        </w:r>
        <w:r w:rsidR="00560F36">
          <w:rPr>
            <w:noProof/>
            <w:webHidden/>
          </w:rPr>
          <w:fldChar w:fldCharType="begin"/>
        </w:r>
        <w:r w:rsidR="00560F36">
          <w:rPr>
            <w:noProof/>
            <w:webHidden/>
          </w:rPr>
          <w:instrText xml:space="preserve"> PAGEREF _Toc481102949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14F1435B" w14:textId="348D73B8" w:rsidR="00560F36" w:rsidRDefault="009124C2">
      <w:pPr>
        <w:pStyle w:val="TOC3"/>
        <w:tabs>
          <w:tab w:val="right" w:leader="dot" w:pos="9016"/>
        </w:tabs>
        <w:rPr>
          <w:rFonts w:asciiTheme="minorHAnsi" w:eastAsiaTheme="minorEastAsia" w:hAnsiTheme="minorHAnsi" w:cstheme="minorBidi"/>
          <w:noProof/>
          <w:lang w:eastAsia="zh-CN"/>
        </w:rPr>
      </w:pPr>
      <w:hyperlink w:anchor="_Toc481102950" w:history="1">
        <w:r w:rsidR="00560F36" w:rsidRPr="00391861">
          <w:rPr>
            <w:rStyle w:val="Hyperlink"/>
            <w:noProof/>
          </w:rPr>
          <w:t>Objective 17 - Add a Lobby for Local Multiplayer</w:t>
        </w:r>
        <w:r w:rsidR="00560F36">
          <w:rPr>
            <w:noProof/>
            <w:webHidden/>
          </w:rPr>
          <w:tab/>
        </w:r>
        <w:r w:rsidR="00560F36">
          <w:rPr>
            <w:noProof/>
            <w:webHidden/>
          </w:rPr>
          <w:fldChar w:fldCharType="begin"/>
        </w:r>
        <w:r w:rsidR="00560F36">
          <w:rPr>
            <w:noProof/>
            <w:webHidden/>
          </w:rPr>
          <w:instrText xml:space="preserve"> PAGEREF _Toc481102950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06B1B122" w14:textId="3F5F574F" w:rsidR="00560F36" w:rsidRDefault="009124C2">
      <w:pPr>
        <w:pStyle w:val="TOC3"/>
        <w:tabs>
          <w:tab w:val="right" w:leader="dot" w:pos="9016"/>
        </w:tabs>
        <w:rPr>
          <w:rFonts w:asciiTheme="minorHAnsi" w:eastAsiaTheme="minorEastAsia" w:hAnsiTheme="minorHAnsi" w:cstheme="minorBidi"/>
          <w:noProof/>
          <w:lang w:eastAsia="zh-CN"/>
        </w:rPr>
      </w:pPr>
      <w:hyperlink w:anchor="_Toc481102951" w:history="1">
        <w:r w:rsidR="00560F36" w:rsidRPr="00391861">
          <w:rPr>
            <w:rStyle w:val="Hyperlink"/>
            <w:noProof/>
          </w:rPr>
          <w:t>Objective 18 - Create a Method of Connection between Host and Players</w:t>
        </w:r>
        <w:r w:rsidR="00560F36">
          <w:rPr>
            <w:noProof/>
            <w:webHidden/>
          </w:rPr>
          <w:tab/>
        </w:r>
        <w:r w:rsidR="00560F36">
          <w:rPr>
            <w:noProof/>
            <w:webHidden/>
          </w:rPr>
          <w:fldChar w:fldCharType="begin"/>
        </w:r>
        <w:r w:rsidR="00560F36">
          <w:rPr>
            <w:noProof/>
            <w:webHidden/>
          </w:rPr>
          <w:instrText xml:space="preserve"> PAGEREF _Toc481102951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69E52C3B" w14:textId="6A74CAC7" w:rsidR="00560F36" w:rsidRDefault="009124C2">
      <w:pPr>
        <w:pStyle w:val="TOC3"/>
        <w:tabs>
          <w:tab w:val="right" w:leader="dot" w:pos="9016"/>
        </w:tabs>
        <w:rPr>
          <w:rFonts w:asciiTheme="minorHAnsi" w:eastAsiaTheme="minorEastAsia" w:hAnsiTheme="minorHAnsi" w:cstheme="minorBidi"/>
          <w:noProof/>
          <w:lang w:eastAsia="zh-CN"/>
        </w:rPr>
      </w:pPr>
      <w:hyperlink w:anchor="_Toc481102952" w:history="1">
        <w:r w:rsidR="00560F36" w:rsidRPr="00391861">
          <w:rPr>
            <w:rStyle w:val="Hyperlink"/>
            <w:noProof/>
          </w:rPr>
          <w:t>Objective 19 - Add Logic to Allow Local Multiplayer</w:t>
        </w:r>
        <w:r w:rsidR="00560F36">
          <w:rPr>
            <w:noProof/>
            <w:webHidden/>
          </w:rPr>
          <w:tab/>
        </w:r>
        <w:r w:rsidR="00560F36">
          <w:rPr>
            <w:noProof/>
            <w:webHidden/>
          </w:rPr>
          <w:fldChar w:fldCharType="begin"/>
        </w:r>
        <w:r w:rsidR="00560F36">
          <w:rPr>
            <w:noProof/>
            <w:webHidden/>
          </w:rPr>
          <w:instrText xml:space="preserve"> PAGEREF _Toc481102952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17DECD32" w14:textId="5869D1B6" w:rsidR="00560F36" w:rsidRDefault="009124C2">
      <w:pPr>
        <w:pStyle w:val="TOC1"/>
        <w:tabs>
          <w:tab w:val="left" w:pos="440"/>
        </w:tabs>
        <w:rPr>
          <w:rFonts w:asciiTheme="minorHAnsi" w:eastAsiaTheme="minorEastAsia" w:hAnsiTheme="minorHAnsi" w:cstheme="minorBidi"/>
          <w:noProof/>
          <w:lang w:eastAsia="zh-CN"/>
        </w:rPr>
      </w:pPr>
      <w:hyperlink w:anchor="_Toc481102953" w:history="1">
        <w:r w:rsidR="00560F36" w:rsidRPr="00391861">
          <w:rPr>
            <w:rStyle w:val="Hyperlink"/>
            <w:noProof/>
          </w:rPr>
          <w:t>3</w:t>
        </w:r>
        <w:r w:rsidR="00560F36">
          <w:rPr>
            <w:rFonts w:asciiTheme="minorHAnsi" w:eastAsiaTheme="minorEastAsia" w:hAnsiTheme="minorHAnsi" w:cstheme="minorBidi"/>
            <w:noProof/>
            <w:lang w:eastAsia="zh-CN"/>
          </w:rPr>
          <w:tab/>
        </w:r>
        <w:r w:rsidR="00560F36" w:rsidRPr="00391861">
          <w:rPr>
            <w:rStyle w:val="Hyperlink"/>
            <w:noProof/>
          </w:rPr>
          <w:t>Background</w:t>
        </w:r>
        <w:r w:rsidR="00560F36">
          <w:rPr>
            <w:noProof/>
            <w:webHidden/>
          </w:rPr>
          <w:tab/>
        </w:r>
        <w:r w:rsidR="00560F36">
          <w:rPr>
            <w:noProof/>
            <w:webHidden/>
          </w:rPr>
          <w:fldChar w:fldCharType="begin"/>
        </w:r>
        <w:r w:rsidR="00560F36">
          <w:rPr>
            <w:noProof/>
            <w:webHidden/>
          </w:rPr>
          <w:instrText xml:space="preserve"> PAGEREF _Toc481102953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5972B102" w14:textId="60AD25E3"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54" w:history="1">
        <w:r w:rsidR="00560F36" w:rsidRPr="00391861">
          <w:rPr>
            <w:rStyle w:val="Hyperlink"/>
            <w:noProof/>
          </w:rPr>
          <w:t>3.1</w:t>
        </w:r>
        <w:r w:rsidR="00560F36">
          <w:rPr>
            <w:rFonts w:asciiTheme="minorHAnsi" w:eastAsiaTheme="minorEastAsia" w:hAnsiTheme="minorHAnsi" w:cstheme="minorBidi"/>
            <w:noProof/>
            <w:lang w:eastAsia="zh-CN"/>
          </w:rPr>
          <w:tab/>
        </w:r>
        <w:r w:rsidR="00560F36" w:rsidRPr="00391861">
          <w:rPr>
            <w:rStyle w:val="Hyperlink"/>
            <w:noProof/>
          </w:rPr>
          <w:t>Problem Context</w:t>
        </w:r>
        <w:r w:rsidR="00560F36">
          <w:rPr>
            <w:noProof/>
            <w:webHidden/>
          </w:rPr>
          <w:tab/>
        </w:r>
        <w:r w:rsidR="00560F36">
          <w:rPr>
            <w:noProof/>
            <w:webHidden/>
          </w:rPr>
          <w:fldChar w:fldCharType="begin"/>
        </w:r>
        <w:r w:rsidR="00560F36">
          <w:rPr>
            <w:noProof/>
            <w:webHidden/>
          </w:rPr>
          <w:instrText xml:space="preserve"> PAGEREF _Toc481102954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1FFD7C42" w14:textId="2EAC6D12"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55" w:history="1">
        <w:r w:rsidR="00560F36" w:rsidRPr="00391861">
          <w:rPr>
            <w:rStyle w:val="Hyperlink"/>
            <w:noProof/>
          </w:rPr>
          <w:t>3.1.1</w:t>
        </w:r>
        <w:r w:rsidR="00560F36">
          <w:rPr>
            <w:rFonts w:asciiTheme="minorHAnsi" w:eastAsiaTheme="minorEastAsia" w:hAnsiTheme="minorHAnsi" w:cstheme="minorBidi"/>
            <w:noProof/>
            <w:lang w:eastAsia="zh-CN"/>
          </w:rPr>
          <w:tab/>
        </w:r>
        <w:r w:rsidR="00560F36" w:rsidRPr="00391861">
          <w:rPr>
            <w:rStyle w:val="Hyperlink"/>
            <w:noProof/>
          </w:rPr>
          <w:t>Alternative Solutions</w:t>
        </w:r>
        <w:r w:rsidR="00560F36">
          <w:rPr>
            <w:noProof/>
            <w:webHidden/>
          </w:rPr>
          <w:tab/>
        </w:r>
        <w:r w:rsidR="00560F36">
          <w:rPr>
            <w:noProof/>
            <w:webHidden/>
          </w:rPr>
          <w:fldChar w:fldCharType="begin"/>
        </w:r>
        <w:r w:rsidR="00560F36">
          <w:rPr>
            <w:noProof/>
            <w:webHidden/>
          </w:rPr>
          <w:instrText xml:space="preserve"> PAGEREF _Toc481102955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5A94C458" w14:textId="67523DAB"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56" w:history="1">
        <w:r w:rsidR="00560F36" w:rsidRPr="00391861">
          <w:rPr>
            <w:rStyle w:val="Hyperlink"/>
            <w:noProof/>
          </w:rPr>
          <w:t>3.1.2</w:t>
        </w:r>
        <w:r w:rsidR="00560F36">
          <w:rPr>
            <w:rFonts w:asciiTheme="minorHAnsi" w:eastAsiaTheme="minorEastAsia" w:hAnsiTheme="minorHAnsi" w:cstheme="minorBidi"/>
            <w:noProof/>
            <w:lang w:eastAsia="zh-CN"/>
          </w:rPr>
          <w:tab/>
        </w:r>
        <w:r w:rsidR="00560F36" w:rsidRPr="00391861">
          <w:rPr>
            <w:rStyle w:val="Hyperlink"/>
            <w:noProof/>
          </w:rPr>
          <w:t>Tracking</w:t>
        </w:r>
        <w:r w:rsidR="00560F36">
          <w:rPr>
            <w:noProof/>
            <w:webHidden/>
          </w:rPr>
          <w:tab/>
        </w:r>
        <w:r w:rsidR="00560F36">
          <w:rPr>
            <w:noProof/>
            <w:webHidden/>
          </w:rPr>
          <w:fldChar w:fldCharType="begin"/>
        </w:r>
        <w:r w:rsidR="00560F36">
          <w:rPr>
            <w:noProof/>
            <w:webHidden/>
          </w:rPr>
          <w:instrText xml:space="preserve"> PAGEREF _Toc481102956 \h </w:instrText>
        </w:r>
        <w:r w:rsidR="00560F36">
          <w:rPr>
            <w:noProof/>
            <w:webHidden/>
          </w:rPr>
        </w:r>
        <w:r w:rsidR="00560F36">
          <w:rPr>
            <w:noProof/>
            <w:webHidden/>
          </w:rPr>
          <w:fldChar w:fldCharType="separate"/>
        </w:r>
        <w:r w:rsidR="00560F36">
          <w:rPr>
            <w:noProof/>
            <w:webHidden/>
          </w:rPr>
          <w:t>17</w:t>
        </w:r>
        <w:r w:rsidR="00560F36">
          <w:rPr>
            <w:noProof/>
            <w:webHidden/>
          </w:rPr>
          <w:fldChar w:fldCharType="end"/>
        </w:r>
      </w:hyperlink>
    </w:p>
    <w:p w14:paraId="183D520B" w14:textId="26D730DE"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57" w:history="1">
        <w:r w:rsidR="00560F36" w:rsidRPr="00391861">
          <w:rPr>
            <w:rStyle w:val="Hyperlink"/>
            <w:noProof/>
          </w:rPr>
          <w:t>3.2</w:t>
        </w:r>
        <w:r w:rsidR="00560F36">
          <w:rPr>
            <w:rFonts w:asciiTheme="minorHAnsi" w:eastAsiaTheme="minorEastAsia" w:hAnsiTheme="minorHAnsi" w:cstheme="minorBidi"/>
            <w:noProof/>
            <w:lang w:eastAsia="zh-CN"/>
          </w:rPr>
          <w:tab/>
        </w:r>
        <w:r w:rsidR="00560F36" w:rsidRPr="00391861">
          <w:rPr>
            <w:rStyle w:val="Hyperlink"/>
            <w:noProof/>
          </w:rPr>
          <w:t>Comparison of Technologies</w:t>
        </w:r>
        <w:r w:rsidR="00560F36">
          <w:rPr>
            <w:noProof/>
            <w:webHidden/>
          </w:rPr>
          <w:tab/>
        </w:r>
        <w:r w:rsidR="00560F36">
          <w:rPr>
            <w:noProof/>
            <w:webHidden/>
          </w:rPr>
          <w:fldChar w:fldCharType="begin"/>
        </w:r>
        <w:r w:rsidR="00560F36">
          <w:rPr>
            <w:noProof/>
            <w:webHidden/>
          </w:rPr>
          <w:instrText xml:space="preserve"> PAGEREF _Toc481102957 \h </w:instrText>
        </w:r>
        <w:r w:rsidR="00560F36">
          <w:rPr>
            <w:noProof/>
            <w:webHidden/>
          </w:rPr>
        </w:r>
        <w:r w:rsidR="00560F36">
          <w:rPr>
            <w:noProof/>
            <w:webHidden/>
          </w:rPr>
          <w:fldChar w:fldCharType="separate"/>
        </w:r>
        <w:r w:rsidR="00560F36">
          <w:rPr>
            <w:noProof/>
            <w:webHidden/>
          </w:rPr>
          <w:t>20</w:t>
        </w:r>
        <w:r w:rsidR="00560F36">
          <w:rPr>
            <w:noProof/>
            <w:webHidden/>
          </w:rPr>
          <w:fldChar w:fldCharType="end"/>
        </w:r>
      </w:hyperlink>
    </w:p>
    <w:p w14:paraId="03811CF5" w14:textId="0051E597"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58" w:history="1">
        <w:r w:rsidR="00560F36" w:rsidRPr="00391861">
          <w:rPr>
            <w:rStyle w:val="Hyperlink"/>
            <w:noProof/>
          </w:rPr>
          <w:t>3.2.1</w:t>
        </w:r>
        <w:r w:rsidR="00560F36">
          <w:rPr>
            <w:rFonts w:asciiTheme="minorHAnsi" w:eastAsiaTheme="minorEastAsia" w:hAnsiTheme="minorHAnsi" w:cstheme="minorBidi"/>
            <w:noProof/>
            <w:lang w:eastAsia="zh-CN"/>
          </w:rPr>
          <w:tab/>
        </w:r>
        <w:r w:rsidR="00560F36" w:rsidRPr="00391861">
          <w:rPr>
            <w:rStyle w:val="Hyperlink"/>
            <w:noProof/>
          </w:rPr>
          <w:t>Platform</w:t>
        </w:r>
        <w:r w:rsidR="00560F36">
          <w:rPr>
            <w:noProof/>
            <w:webHidden/>
          </w:rPr>
          <w:tab/>
        </w:r>
        <w:r w:rsidR="00560F36">
          <w:rPr>
            <w:noProof/>
            <w:webHidden/>
          </w:rPr>
          <w:fldChar w:fldCharType="begin"/>
        </w:r>
        <w:r w:rsidR="00560F36">
          <w:rPr>
            <w:noProof/>
            <w:webHidden/>
          </w:rPr>
          <w:instrText xml:space="preserve"> PAGEREF _Toc481102958 \h </w:instrText>
        </w:r>
        <w:r w:rsidR="00560F36">
          <w:rPr>
            <w:noProof/>
            <w:webHidden/>
          </w:rPr>
        </w:r>
        <w:r w:rsidR="00560F36">
          <w:rPr>
            <w:noProof/>
            <w:webHidden/>
          </w:rPr>
          <w:fldChar w:fldCharType="separate"/>
        </w:r>
        <w:r w:rsidR="00560F36">
          <w:rPr>
            <w:noProof/>
            <w:webHidden/>
          </w:rPr>
          <w:t>20</w:t>
        </w:r>
        <w:r w:rsidR="00560F36">
          <w:rPr>
            <w:noProof/>
            <w:webHidden/>
          </w:rPr>
          <w:fldChar w:fldCharType="end"/>
        </w:r>
      </w:hyperlink>
    </w:p>
    <w:p w14:paraId="0B4095E2" w14:textId="445CE685"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59" w:history="1">
        <w:r w:rsidR="00560F36" w:rsidRPr="00391861">
          <w:rPr>
            <w:rStyle w:val="Hyperlink"/>
            <w:noProof/>
          </w:rPr>
          <w:t>3.2.2</w:t>
        </w:r>
        <w:r w:rsidR="00560F36">
          <w:rPr>
            <w:rFonts w:asciiTheme="minorHAnsi" w:eastAsiaTheme="minorEastAsia" w:hAnsiTheme="minorHAnsi" w:cstheme="minorBidi"/>
            <w:noProof/>
            <w:lang w:eastAsia="zh-CN"/>
          </w:rPr>
          <w:tab/>
        </w:r>
        <w:r w:rsidR="00560F36" w:rsidRPr="00391861">
          <w:rPr>
            <w:rStyle w:val="Hyperlink"/>
            <w:noProof/>
          </w:rPr>
          <w:t>Language</w:t>
        </w:r>
        <w:r w:rsidR="00560F36">
          <w:rPr>
            <w:noProof/>
            <w:webHidden/>
          </w:rPr>
          <w:tab/>
        </w:r>
        <w:r w:rsidR="00560F36">
          <w:rPr>
            <w:noProof/>
            <w:webHidden/>
          </w:rPr>
          <w:fldChar w:fldCharType="begin"/>
        </w:r>
        <w:r w:rsidR="00560F36">
          <w:rPr>
            <w:noProof/>
            <w:webHidden/>
          </w:rPr>
          <w:instrText xml:space="preserve"> PAGEREF _Toc481102959 \h </w:instrText>
        </w:r>
        <w:r w:rsidR="00560F36">
          <w:rPr>
            <w:noProof/>
            <w:webHidden/>
          </w:rPr>
        </w:r>
        <w:r w:rsidR="00560F36">
          <w:rPr>
            <w:noProof/>
            <w:webHidden/>
          </w:rPr>
          <w:fldChar w:fldCharType="separate"/>
        </w:r>
        <w:r w:rsidR="00560F36">
          <w:rPr>
            <w:noProof/>
            <w:webHidden/>
          </w:rPr>
          <w:t>23</w:t>
        </w:r>
        <w:r w:rsidR="00560F36">
          <w:rPr>
            <w:noProof/>
            <w:webHidden/>
          </w:rPr>
          <w:fldChar w:fldCharType="end"/>
        </w:r>
      </w:hyperlink>
    </w:p>
    <w:p w14:paraId="47C2BF64" w14:textId="65DF8C53"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60" w:history="1">
        <w:r w:rsidR="00560F36" w:rsidRPr="00391861">
          <w:rPr>
            <w:rStyle w:val="Hyperlink"/>
            <w:noProof/>
          </w:rPr>
          <w:t>3.2.3</w:t>
        </w:r>
        <w:r w:rsidR="00560F36">
          <w:rPr>
            <w:rFonts w:asciiTheme="minorHAnsi" w:eastAsiaTheme="minorEastAsia" w:hAnsiTheme="minorHAnsi" w:cstheme="minorBidi"/>
            <w:noProof/>
            <w:lang w:eastAsia="zh-CN"/>
          </w:rPr>
          <w:tab/>
        </w:r>
        <w:r w:rsidR="00560F36" w:rsidRPr="00391861">
          <w:rPr>
            <w:rStyle w:val="Hyperlink"/>
            <w:noProof/>
          </w:rPr>
          <w:t>Networking</w:t>
        </w:r>
        <w:r w:rsidR="00560F36">
          <w:rPr>
            <w:noProof/>
            <w:webHidden/>
          </w:rPr>
          <w:tab/>
        </w:r>
        <w:r w:rsidR="00560F36">
          <w:rPr>
            <w:noProof/>
            <w:webHidden/>
          </w:rPr>
          <w:fldChar w:fldCharType="begin"/>
        </w:r>
        <w:r w:rsidR="00560F36">
          <w:rPr>
            <w:noProof/>
            <w:webHidden/>
          </w:rPr>
          <w:instrText xml:space="preserve"> PAGEREF _Toc481102960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15353353" w14:textId="64CFEBC0"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61" w:history="1">
        <w:r w:rsidR="00560F36" w:rsidRPr="00391861">
          <w:rPr>
            <w:rStyle w:val="Hyperlink"/>
            <w:noProof/>
          </w:rPr>
          <w:t>3.2.3.1</w:t>
        </w:r>
        <w:r w:rsidR="00560F36">
          <w:rPr>
            <w:rFonts w:asciiTheme="minorHAnsi" w:eastAsiaTheme="minorEastAsia" w:hAnsiTheme="minorHAnsi" w:cstheme="minorBidi"/>
            <w:noProof/>
            <w:lang w:eastAsia="zh-CN"/>
          </w:rPr>
          <w:tab/>
        </w:r>
        <w:r w:rsidR="00560F36" w:rsidRPr="00391861">
          <w:rPr>
            <w:rStyle w:val="Hyperlink"/>
            <w:noProof/>
          </w:rPr>
          <w:t>Architecture</w:t>
        </w:r>
        <w:r w:rsidR="00560F36">
          <w:rPr>
            <w:noProof/>
            <w:webHidden/>
          </w:rPr>
          <w:tab/>
        </w:r>
        <w:r w:rsidR="00560F36">
          <w:rPr>
            <w:noProof/>
            <w:webHidden/>
          </w:rPr>
          <w:fldChar w:fldCharType="begin"/>
        </w:r>
        <w:r w:rsidR="00560F36">
          <w:rPr>
            <w:noProof/>
            <w:webHidden/>
          </w:rPr>
          <w:instrText xml:space="preserve"> PAGEREF _Toc481102961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34FEC262" w14:textId="1EA8234B"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62" w:history="1">
        <w:r w:rsidR="00560F36" w:rsidRPr="00391861">
          <w:rPr>
            <w:rStyle w:val="Hyperlink"/>
            <w:noProof/>
          </w:rPr>
          <w:t>3.2.3.2</w:t>
        </w:r>
        <w:r w:rsidR="00560F36">
          <w:rPr>
            <w:rFonts w:asciiTheme="minorHAnsi" w:eastAsiaTheme="minorEastAsia" w:hAnsiTheme="minorHAnsi" w:cstheme="minorBidi"/>
            <w:noProof/>
            <w:lang w:eastAsia="zh-CN"/>
          </w:rPr>
          <w:tab/>
        </w:r>
        <w:r w:rsidR="00560F36" w:rsidRPr="00391861">
          <w:rPr>
            <w:rStyle w:val="Hyperlink"/>
            <w:noProof/>
          </w:rPr>
          <w:t>Protocol</w:t>
        </w:r>
        <w:r w:rsidR="00560F36">
          <w:rPr>
            <w:noProof/>
            <w:webHidden/>
          </w:rPr>
          <w:tab/>
        </w:r>
        <w:r w:rsidR="00560F36">
          <w:rPr>
            <w:noProof/>
            <w:webHidden/>
          </w:rPr>
          <w:fldChar w:fldCharType="begin"/>
        </w:r>
        <w:r w:rsidR="00560F36">
          <w:rPr>
            <w:noProof/>
            <w:webHidden/>
          </w:rPr>
          <w:instrText xml:space="preserve"> PAGEREF _Toc481102962 \h </w:instrText>
        </w:r>
        <w:r w:rsidR="00560F36">
          <w:rPr>
            <w:noProof/>
            <w:webHidden/>
          </w:rPr>
        </w:r>
        <w:r w:rsidR="00560F36">
          <w:rPr>
            <w:noProof/>
            <w:webHidden/>
          </w:rPr>
          <w:fldChar w:fldCharType="separate"/>
        </w:r>
        <w:r w:rsidR="00560F36">
          <w:rPr>
            <w:noProof/>
            <w:webHidden/>
          </w:rPr>
          <w:t>28</w:t>
        </w:r>
        <w:r w:rsidR="00560F36">
          <w:rPr>
            <w:noProof/>
            <w:webHidden/>
          </w:rPr>
          <w:fldChar w:fldCharType="end"/>
        </w:r>
      </w:hyperlink>
    </w:p>
    <w:p w14:paraId="2C73EB2A" w14:textId="0DCF0976" w:rsidR="00560F36" w:rsidRDefault="009124C2">
      <w:pPr>
        <w:pStyle w:val="TOC1"/>
        <w:tabs>
          <w:tab w:val="left" w:pos="440"/>
        </w:tabs>
        <w:rPr>
          <w:rFonts w:asciiTheme="minorHAnsi" w:eastAsiaTheme="minorEastAsia" w:hAnsiTheme="minorHAnsi" w:cstheme="minorBidi"/>
          <w:noProof/>
          <w:lang w:eastAsia="zh-CN"/>
        </w:rPr>
      </w:pPr>
      <w:hyperlink w:anchor="_Toc481102963" w:history="1">
        <w:r w:rsidR="00560F36" w:rsidRPr="00391861">
          <w:rPr>
            <w:rStyle w:val="Hyperlink"/>
            <w:noProof/>
          </w:rPr>
          <w:t>4</w:t>
        </w:r>
        <w:r w:rsidR="00560F36">
          <w:rPr>
            <w:rFonts w:asciiTheme="minorHAnsi" w:eastAsiaTheme="minorEastAsia" w:hAnsiTheme="minorHAnsi" w:cstheme="minorBidi"/>
            <w:noProof/>
            <w:lang w:eastAsia="zh-CN"/>
          </w:rPr>
          <w:tab/>
        </w:r>
        <w:r w:rsidR="00560F36" w:rsidRPr="00391861">
          <w:rPr>
            <w:rStyle w:val="Hyperlink"/>
            <w:noProof/>
          </w:rPr>
          <w:t>Technical Development</w:t>
        </w:r>
        <w:r w:rsidR="00560F36">
          <w:rPr>
            <w:noProof/>
            <w:webHidden/>
          </w:rPr>
          <w:tab/>
        </w:r>
        <w:r w:rsidR="00560F36">
          <w:rPr>
            <w:noProof/>
            <w:webHidden/>
          </w:rPr>
          <w:fldChar w:fldCharType="begin"/>
        </w:r>
        <w:r w:rsidR="00560F36">
          <w:rPr>
            <w:noProof/>
            <w:webHidden/>
          </w:rPr>
          <w:instrText xml:space="preserve"> PAGEREF _Toc481102963 \h </w:instrText>
        </w:r>
        <w:r w:rsidR="00560F36">
          <w:rPr>
            <w:noProof/>
            <w:webHidden/>
          </w:rPr>
        </w:r>
        <w:r w:rsidR="00560F36">
          <w:rPr>
            <w:noProof/>
            <w:webHidden/>
          </w:rPr>
          <w:fldChar w:fldCharType="separate"/>
        </w:r>
        <w:r w:rsidR="00560F36">
          <w:rPr>
            <w:noProof/>
            <w:webHidden/>
          </w:rPr>
          <w:t>30</w:t>
        </w:r>
        <w:r w:rsidR="00560F36">
          <w:rPr>
            <w:noProof/>
            <w:webHidden/>
          </w:rPr>
          <w:fldChar w:fldCharType="end"/>
        </w:r>
      </w:hyperlink>
    </w:p>
    <w:p w14:paraId="7611819F" w14:textId="0A2595DD"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64" w:history="1">
        <w:r w:rsidR="00560F36" w:rsidRPr="00391861">
          <w:rPr>
            <w:rStyle w:val="Hyperlink"/>
            <w:noProof/>
          </w:rPr>
          <w:t>4.1</w:t>
        </w:r>
        <w:r w:rsidR="00560F36">
          <w:rPr>
            <w:rFonts w:asciiTheme="minorHAnsi" w:eastAsiaTheme="minorEastAsia" w:hAnsiTheme="minorHAnsi" w:cstheme="minorBidi"/>
            <w:noProof/>
            <w:lang w:eastAsia="zh-CN"/>
          </w:rPr>
          <w:tab/>
        </w:r>
        <w:r w:rsidR="00560F36" w:rsidRPr="00391861">
          <w:rPr>
            <w:rStyle w:val="Hyperlink"/>
            <w:noProof/>
          </w:rPr>
          <w:t>System Design</w:t>
        </w:r>
        <w:r w:rsidR="00560F36">
          <w:rPr>
            <w:noProof/>
            <w:webHidden/>
          </w:rPr>
          <w:tab/>
        </w:r>
        <w:r w:rsidR="00560F36">
          <w:rPr>
            <w:noProof/>
            <w:webHidden/>
          </w:rPr>
          <w:fldChar w:fldCharType="begin"/>
        </w:r>
        <w:r w:rsidR="00560F36">
          <w:rPr>
            <w:noProof/>
            <w:webHidden/>
          </w:rPr>
          <w:instrText xml:space="preserve"> PAGEREF _Toc481102964 \h </w:instrText>
        </w:r>
        <w:r w:rsidR="00560F36">
          <w:rPr>
            <w:noProof/>
            <w:webHidden/>
          </w:rPr>
        </w:r>
        <w:r w:rsidR="00560F36">
          <w:rPr>
            <w:noProof/>
            <w:webHidden/>
          </w:rPr>
          <w:fldChar w:fldCharType="separate"/>
        </w:r>
        <w:r w:rsidR="00560F36">
          <w:rPr>
            <w:noProof/>
            <w:webHidden/>
          </w:rPr>
          <w:t>30</w:t>
        </w:r>
        <w:r w:rsidR="00560F36">
          <w:rPr>
            <w:noProof/>
            <w:webHidden/>
          </w:rPr>
          <w:fldChar w:fldCharType="end"/>
        </w:r>
      </w:hyperlink>
    </w:p>
    <w:p w14:paraId="18A6A906" w14:textId="22C21E06"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65" w:history="1">
        <w:r w:rsidR="00560F36" w:rsidRPr="00391861">
          <w:rPr>
            <w:rStyle w:val="Hyperlink"/>
            <w:noProof/>
          </w:rPr>
          <w:t>4.1.1</w:t>
        </w:r>
        <w:r w:rsidR="00560F36">
          <w:rPr>
            <w:rFonts w:asciiTheme="minorHAnsi" w:eastAsiaTheme="minorEastAsia" w:hAnsiTheme="minorHAnsi" w:cstheme="minorBidi"/>
            <w:noProof/>
            <w:lang w:eastAsia="zh-CN"/>
          </w:rPr>
          <w:tab/>
        </w:r>
        <w:r w:rsidR="00560F36" w:rsidRPr="00391861">
          <w:rPr>
            <w:rStyle w:val="Hyperlink"/>
            <w:noProof/>
          </w:rPr>
          <w:t>Networking Design</w:t>
        </w:r>
        <w:r w:rsidR="00560F36">
          <w:rPr>
            <w:noProof/>
            <w:webHidden/>
          </w:rPr>
          <w:tab/>
        </w:r>
        <w:r w:rsidR="00560F36">
          <w:rPr>
            <w:noProof/>
            <w:webHidden/>
          </w:rPr>
          <w:fldChar w:fldCharType="begin"/>
        </w:r>
        <w:r w:rsidR="00560F36">
          <w:rPr>
            <w:noProof/>
            <w:webHidden/>
          </w:rPr>
          <w:instrText xml:space="preserve"> PAGEREF _Toc481102965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4CAF132F" w14:textId="38D95D30"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66" w:history="1">
        <w:r w:rsidR="00560F36" w:rsidRPr="00391861">
          <w:rPr>
            <w:rStyle w:val="Hyperlink"/>
            <w:noProof/>
          </w:rPr>
          <w:t>4.1.1.1</w:t>
        </w:r>
        <w:r w:rsidR="00560F36">
          <w:rPr>
            <w:rFonts w:asciiTheme="minorHAnsi" w:eastAsiaTheme="minorEastAsia" w:hAnsiTheme="minorHAnsi" w:cstheme="minorBidi"/>
            <w:noProof/>
            <w:lang w:eastAsia="zh-CN"/>
          </w:rPr>
          <w:tab/>
        </w:r>
        <w:r w:rsidR="00560F36" w:rsidRPr="00391861">
          <w:rPr>
            <w:rStyle w:val="Hyperlink"/>
            <w:noProof/>
          </w:rPr>
          <w:t>Client Design</w:t>
        </w:r>
        <w:r w:rsidR="00560F36">
          <w:rPr>
            <w:noProof/>
            <w:webHidden/>
          </w:rPr>
          <w:tab/>
        </w:r>
        <w:r w:rsidR="00560F36">
          <w:rPr>
            <w:noProof/>
            <w:webHidden/>
          </w:rPr>
          <w:fldChar w:fldCharType="begin"/>
        </w:r>
        <w:r w:rsidR="00560F36">
          <w:rPr>
            <w:noProof/>
            <w:webHidden/>
          </w:rPr>
          <w:instrText xml:space="preserve"> PAGEREF _Toc481102966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737FE144" w14:textId="622FA391"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67" w:history="1">
        <w:r w:rsidR="00560F36" w:rsidRPr="00391861">
          <w:rPr>
            <w:rStyle w:val="Hyperlink"/>
            <w:noProof/>
          </w:rPr>
          <w:t>4.1.1.2</w:t>
        </w:r>
        <w:r w:rsidR="00560F36">
          <w:rPr>
            <w:rFonts w:asciiTheme="minorHAnsi" w:eastAsiaTheme="minorEastAsia" w:hAnsiTheme="minorHAnsi" w:cstheme="minorBidi"/>
            <w:noProof/>
            <w:lang w:eastAsia="zh-CN"/>
          </w:rPr>
          <w:tab/>
        </w:r>
        <w:r w:rsidR="00560F36" w:rsidRPr="00391861">
          <w:rPr>
            <w:rStyle w:val="Hyperlink"/>
            <w:noProof/>
          </w:rPr>
          <w:t>Watchdog Design</w:t>
        </w:r>
        <w:r w:rsidR="00560F36">
          <w:rPr>
            <w:noProof/>
            <w:webHidden/>
          </w:rPr>
          <w:tab/>
        </w:r>
        <w:r w:rsidR="00560F36">
          <w:rPr>
            <w:noProof/>
            <w:webHidden/>
          </w:rPr>
          <w:fldChar w:fldCharType="begin"/>
        </w:r>
        <w:r w:rsidR="00560F36">
          <w:rPr>
            <w:noProof/>
            <w:webHidden/>
          </w:rPr>
          <w:instrText xml:space="preserve"> PAGEREF _Toc481102967 \h </w:instrText>
        </w:r>
        <w:r w:rsidR="00560F36">
          <w:rPr>
            <w:noProof/>
            <w:webHidden/>
          </w:rPr>
        </w:r>
        <w:r w:rsidR="00560F36">
          <w:rPr>
            <w:noProof/>
            <w:webHidden/>
          </w:rPr>
          <w:fldChar w:fldCharType="separate"/>
        </w:r>
        <w:r w:rsidR="00560F36">
          <w:rPr>
            <w:noProof/>
            <w:webHidden/>
          </w:rPr>
          <w:t>34</w:t>
        </w:r>
        <w:r w:rsidR="00560F36">
          <w:rPr>
            <w:noProof/>
            <w:webHidden/>
          </w:rPr>
          <w:fldChar w:fldCharType="end"/>
        </w:r>
      </w:hyperlink>
    </w:p>
    <w:p w14:paraId="0BF1DCD3" w14:textId="2811EB07"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68" w:history="1">
        <w:r w:rsidR="00560F36" w:rsidRPr="00391861">
          <w:rPr>
            <w:rStyle w:val="Hyperlink"/>
            <w:noProof/>
          </w:rPr>
          <w:t>4.1.1.3</w:t>
        </w:r>
        <w:r w:rsidR="00560F36">
          <w:rPr>
            <w:rFonts w:asciiTheme="minorHAnsi" w:eastAsiaTheme="minorEastAsia" w:hAnsiTheme="minorHAnsi" w:cstheme="minorBidi"/>
            <w:noProof/>
            <w:lang w:eastAsia="zh-CN"/>
          </w:rPr>
          <w:tab/>
        </w:r>
        <w:r w:rsidR="00560F36" w:rsidRPr="00391861">
          <w:rPr>
            <w:rStyle w:val="Hyperlink"/>
            <w:noProof/>
          </w:rPr>
          <w:t>TCPServer Design</w:t>
        </w:r>
        <w:r w:rsidR="00560F36">
          <w:rPr>
            <w:noProof/>
            <w:webHidden/>
          </w:rPr>
          <w:tab/>
        </w:r>
        <w:r w:rsidR="00560F36">
          <w:rPr>
            <w:noProof/>
            <w:webHidden/>
          </w:rPr>
          <w:fldChar w:fldCharType="begin"/>
        </w:r>
        <w:r w:rsidR="00560F36">
          <w:rPr>
            <w:noProof/>
            <w:webHidden/>
          </w:rPr>
          <w:instrText xml:space="preserve"> PAGEREF _Toc481102968 \h </w:instrText>
        </w:r>
        <w:r w:rsidR="00560F36">
          <w:rPr>
            <w:noProof/>
            <w:webHidden/>
          </w:rPr>
        </w:r>
        <w:r w:rsidR="00560F36">
          <w:rPr>
            <w:noProof/>
            <w:webHidden/>
          </w:rPr>
          <w:fldChar w:fldCharType="separate"/>
        </w:r>
        <w:r w:rsidR="00560F36">
          <w:rPr>
            <w:noProof/>
            <w:webHidden/>
          </w:rPr>
          <w:t>36</w:t>
        </w:r>
        <w:r w:rsidR="00560F36">
          <w:rPr>
            <w:noProof/>
            <w:webHidden/>
          </w:rPr>
          <w:fldChar w:fldCharType="end"/>
        </w:r>
      </w:hyperlink>
    </w:p>
    <w:p w14:paraId="58B14C83" w14:textId="6BE4A46A"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69" w:history="1">
        <w:r w:rsidR="00560F36" w:rsidRPr="00391861">
          <w:rPr>
            <w:rStyle w:val="Hyperlink"/>
            <w:noProof/>
          </w:rPr>
          <w:t>4.1.1.4</w:t>
        </w:r>
        <w:r w:rsidR="00560F36">
          <w:rPr>
            <w:rFonts w:asciiTheme="minorHAnsi" w:eastAsiaTheme="minorEastAsia" w:hAnsiTheme="minorHAnsi" w:cstheme="minorBidi"/>
            <w:noProof/>
            <w:lang w:eastAsia="zh-CN"/>
          </w:rPr>
          <w:tab/>
        </w:r>
        <w:r w:rsidR="00560F36" w:rsidRPr="00391861">
          <w:rPr>
            <w:rStyle w:val="Hyperlink"/>
            <w:noProof/>
          </w:rPr>
          <w:t>UDPServer Design</w:t>
        </w:r>
        <w:r w:rsidR="00560F36">
          <w:rPr>
            <w:noProof/>
            <w:webHidden/>
          </w:rPr>
          <w:tab/>
        </w:r>
        <w:r w:rsidR="00560F36">
          <w:rPr>
            <w:noProof/>
            <w:webHidden/>
          </w:rPr>
          <w:fldChar w:fldCharType="begin"/>
        </w:r>
        <w:r w:rsidR="00560F36">
          <w:rPr>
            <w:noProof/>
            <w:webHidden/>
          </w:rPr>
          <w:instrText xml:space="preserve"> PAGEREF _Toc481102969 \h </w:instrText>
        </w:r>
        <w:r w:rsidR="00560F36">
          <w:rPr>
            <w:noProof/>
            <w:webHidden/>
          </w:rPr>
        </w:r>
        <w:r w:rsidR="00560F36">
          <w:rPr>
            <w:noProof/>
            <w:webHidden/>
          </w:rPr>
          <w:fldChar w:fldCharType="separate"/>
        </w:r>
        <w:r w:rsidR="00560F36">
          <w:rPr>
            <w:noProof/>
            <w:webHidden/>
          </w:rPr>
          <w:t>38</w:t>
        </w:r>
        <w:r w:rsidR="00560F36">
          <w:rPr>
            <w:noProof/>
            <w:webHidden/>
          </w:rPr>
          <w:fldChar w:fldCharType="end"/>
        </w:r>
      </w:hyperlink>
    </w:p>
    <w:p w14:paraId="24D130D5" w14:textId="2B3ECAF9"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70" w:history="1">
        <w:r w:rsidR="00560F36" w:rsidRPr="00391861">
          <w:rPr>
            <w:rStyle w:val="Hyperlink"/>
            <w:noProof/>
          </w:rPr>
          <w:t>4.1.2</w:t>
        </w:r>
        <w:r w:rsidR="00560F36">
          <w:rPr>
            <w:rFonts w:asciiTheme="minorHAnsi" w:eastAsiaTheme="minorEastAsia" w:hAnsiTheme="minorHAnsi" w:cstheme="minorBidi"/>
            <w:noProof/>
            <w:lang w:eastAsia="zh-CN"/>
          </w:rPr>
          <w:tab/>
        </w:r>
        <w:r w:rsidR="00560F36" w:rsidRPr="00391861">
          <w:rPr>
            <w:rStyle w:val="Hyperlink"/>
            <w:noProof/>
          </w:rPr>
          <w:t>CaptureTheCampus Design</w:t>
        </w:r>
        <w:r w:rsidR="00560F36">
          <w:rPr>
            <w:noProof/>
            <w:webHidden/>
          </w:rPr>
          <w:tab/>
        </w:r>
        <w:r w:rsidR="00560F36">
          <w:rPr>
            <w:noProof/>
            <w:webHidden/>
          </w:rPr>
          <w:fldChar w:fldCharType="begin"/>
        </w:r>
        <w:r w:rsidR="00560F36">
          <w:rPr>
            <w:noProof/>
            <w:webHidden/>
          </w:rPr>
          <w:instrText xml:space="preserve"> PAGEREF _Toc481102970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084B1CCC" w14:textId="262B233F"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1" w:history="1">
        <w:r w:rsidR="00560F36" w:rsidRPr="00391861">
          <w:rPr>
            <w:rStyle w:val="Hyperlink"/>
            <w:noProof/>
          </w:rPr>
          <w:t>4.1.2.1</w:t>
        </w:r>
        <w:r w:rsidR="00560F36">
          <w:rPr>
            <w:rFonts w:asciiTheme="minorHAnsi" w:eastAsiaTheme="minorEastAsia" w:hAnsiTheme="minorHAnsi" w:cstheme="minorBidi"/>
            <w:noProof/>
            <w:lang w:eastAsia="zh-CN"/>
          </w:rPr>
          <w:tab/>
        </w:r>
        <w:r w:rsidR="00560F36" w:rsidRPr="00391861">
          <w:rPr>
            <w:rStyle w:val="Hyperlink"/>
            <w:noProof/>
          </w:rPr>
          <w:t>Game Design</w:t>
        </w:r>
        <w:r w:rsidR="00560F36">
          <w:rPr>
            <w:noProof/>
            <w:webHidden/>
          </w:rPr>
          <w:tab/>
        </w:r>
        <w:r w:rsidR="00560F36">
          <w:rPr>
            <w:noProof/>
            <w:webHidden/>
          </w:rPr>
          <w:fldChar w:fldCharType="begin"/>
        </w:r>
        <w:r w:rsidR="00560F36">
          <w:rPr>
            <w:noProof/>
            <w:webHidden/>
          </w:rPr>
          <w:instrText xml:space="preserve"> PAGEREF _Toc481102971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449C612D" w14:textId="21278C91"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2" w:history="1">
        <w:r w:rsidR="00560F36" w:rsidRPr="00391861">
          <w:rPr>
            <w:rStyle w:val="Hyperlink"/>
            <w:noProof/>
          </w:rPr>
          <w:t>4.1.2.1.1</w:t>
        </w:r>
        <w:r w:rsidR="00560F36">
          <w:rPr>
            <w:rFonts w:asciiTheme="minorHAnsi" w:eastAsiaTheme="minorEastAsia" w:hAnsiTheme="minorHAnsi" w:cstheme="minorBidi"/>
            <w:noProof/>
            <w:lang w:eastAsia="zh-CN"/>
          </w:rPr>
          <w:tab/>
        </w:r>
        <w:r w:rsidR="00560F36" w:rsidRPr="00391861">
          <w:rPr>
            <w:rStyle w:val="Hyperlink"/>
            <w:noProof/>
          </w:rPr>
          <w:t>GameActivity Design</w:t>
        </w:r>
        <w:r w:rsidR="00560F36">
          <w:rPr>
            <w:noProof/>
            <w:webHidden/>
          </w:rPr>
          <w:tab/>
        </w:r>
        <w:r w:rsidR="00560F36">
          <w:rPr>
            <w:noProof/>
            <w:webHidden/>
          </w:rPr>
          <w:fldChar w:fldCharType="begin"/>
        </w:r>
        <w:r w:rsidR="00560F36">
          <w:rPr>
            <w:noProof/>
            <w:webHidden/>
          </w:rPr>
          <w:instrText xml:space="preserve"> PAGEREF _Toc481102972 \h </w:instrText>
        </w:r>
        <w:r w:rsidR="00560F36">
          <w:rPr>
            <w:noProof/>
            <w:webHidden/>
          </w:rPr>
        </w:r>
        <w:r w:rsidR="00560F36">
          <w:rPr>
            <w:noProof/>
            <w:webHidden/>
          </w:rPr>
          <w:fldChar w:fldCharType="separate"/>
        </w:r>
        <w:r w:rsidR="00560F36">
          <w:rPr>
            <w:noProof/>
            <w:webHidden/>
          </w:rPr>
          <w:t>41</w:t>
        </w:r>
        <w:r w:rsidR="00560F36">
          <w:rPr>
            <w:noProof/>
            <w:webHidden/>
          </w:rPr>
          <w:fldChar w:fldCharType="end"/>
        </w:r>
      </w:hyperlink>
    </w:p>
    <w:p w14:paraId="3E48D57D" w14:textId="656A54B1"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3" w:history="1">
        <w:r w:rsidR="00560F36" w:rsidRPr="00391861">
          <w:rPr>
            <w:rStyle w:val="Hyperlink"/>
            <w:noProof/>
          </w:rPr>
          <w:t>4.1.2.1.2</w:t>
        </w:r>
        <w:r w:rsidR="00560F36">
          <w:rPr>
            <w:rFonts w:asciiTheme="minorHAnsi" w:eastAsiaTheme="minorEastAsia" w:hAnsiTheme="minorHAnsi" w:cstheme="minorBidi"/>
            <w:noProof/>
            <w:lang w:eastAsia="zh-CN"/>
          </w:rPr>
          <w:tab/>
        </w:r>
        <w:r w:rsidR="00560F36" w:rsidRPr="00391861">
          <w:rPr>
            <w:rStyle w:val="Hyperlink"/>
            <w:noProof/>
          </w:rPr>
          <w:t>GameMap Design</w:t>
        </w:r>
        <w:r w:rsidR="00560F36">
          <w:rPr>
            <w:noProof/>
            <w:webHidden/>
          </w:rPr>
          <w:tab/>
        </w:r>
        <w:r w:rsidR="00560F36">
          <w:rPr>
            <w:noProof/>
            <w:webHidden/>
          </w:rPr>
          <w:fldChar w:fldCharType="begin"/>
        </w:r>
        <w:r w:rsidR="00560F36">
          <w:rPr>
            <w:noProof/>
            <w:webHidden/>
          </w:rPr>
          <w:instrText xml:space="preserve"> PAGEREF _Toc481102973 \h </w:instrText>
        </w:r>
        <w:r w:rsidR="00560F36">
          <w:rPr>
            <w:noProof/>
            <w:webHidden/>
          </w:rPr>
        </w:r>
        <w:r w:rsidR="00560F36">
          <w:rPr>
            <w:noProof/>
            <w:webHidden/>
          </w:rPr>
          <w:fldChar w:fldCharType="separate"/>
        </w:r>
        <w:r w:rsidR="00560F36">
          <w:rPr>
            <w:noProof/>
            <w:webHidden/>
          </w:rPr>
          <w:t>42</w:t>
        </w:r>
        <w:r w:rsidR="00560F36">
          <w:rPr>
            <w:noProof/>
            <w:webHidden/>
          </w:rPr>
          <w:fldChar w:fldCharType="end"/>
        </w:r>
      </w:hyperlink>
    </w:p>
    <w:p w14:paraId="0B32E398" w14:textId="7713B37D"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4" w:history="1">
        <w:r w:rsidR="00560F36" w:rsidRPr="00391861">
          <w:rPr>
            <w:rStyle w:val="Hyperlink"/>
            <w:noProof/>
          </w:rPr>
          <w:t>4.1.2.1.3</w:t>
        </w:r>
        <w:r w:rsidR="00560F36">
          <w:rPr>
            <w:rFonts w:asciiTheme="minorHAnsi" w:eastAsiaTheme="minorEastAsia" w:hAnsiTheme="minorHAnsi" w:cstheme="minorBidi"/>
            <w:noProof/>
            <w:lang w:eastAsia="zh-CN"/>
          </w:rPr>
          <w:tab/>
        </w:r>
        <w:r w:rsidR="00560F36" w:rsidRPr="00391861">
          <w:rPr>
            <w:rStyle w:val="Hyperlink"/>
            <w:noProof/>
          </w:rPr>
          <w:t>GamePosition Design</w:t>
        </w:r>
        <w:r w:rsidR="00560F36">
          <w:rPr>
            <w:noProof/>
            <w:webHidden/>
          </w:rPr>
          <w:tab/>
        </w:r>
        <w:r w:rsidR="00560F36">
          <w:rPr>
            <w:noProof/>
            <w:webHidden/>
          </w:rPr>
          <w:fldChar w:fldCharType="begin"/>
        </w:r>
        <w:r w:rsidR="00560F36">
          <w:rPr>
            <w:noProof/>
            <w:webHidden/>
          </w:rPr>
          <w:instrText xml:space="preserve"> PAGEREF _Toc481102974 \h </w:instrText>
        </w:r>
        <w:r w:rsidR="00560F36">
          <w:rPr>
            <w:noProof/>
            <w:webHidden/>
          </w:rPr>
        </w:r>
        <w:r w:rsidR="00560F36">
          <w:rPr>
            <w:noProof/>
            <w:webHidden/>
          </w:rPr>
          <w:fldChar w:fldCharType="separate"/>
        </w:r>
        <w:r w:rsidR="00560F36">
          <w:rPr>
            <w:noProof/>
            <w:webHidden/>
          </w:rPr>
          <w:t>43</w:t>
        </w:r>
        <w:r w:rsidR="00560F36">
          <w:rPr>
            <w:noProof/>
            <w:webHidden/>
          </w:rPr>
          <w:fldChar w:fldCharType="end"/>
        </w:r>
      </w:hyperlink>
    </w:p>
    <w:p w14:paraId="3A520720" w14:textId="503DD777"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5" w:history="1">
        <w:r w:rsidR="00560F36" w:rsidRPr="00391861">
          <w:rPr>
            <w:rStyle w:val="Hyperlink"/>
            <w:noProof/>
          </w:rPr>
          <w:t>4.1.2.1.4</w:t>
        </w:r>
        <w:r w:rsidR="00560F36">
          <w:rPr>
            <w:rFonts w:asciiTheme="minorHAnsi" w:eastAsiaTheme="minorEastAsia" w:hAnsiTheme="minorHAnsi" w:cstheme="minorBidi"/>
            <w:noProof/>
            <w:lang w:eastAsia="zh-CN"/>
          </w:rPr>
          <w:tab/>
        </w:r>
        <w:r w:rsidR="00560F36" w:rsidRPr="00391861">
          <w:rPr>
            <w:rStyle w:val="Hyperlink"/>
            <w:noProof/>
          </w:rPr>
          <w:t>Utilities Design</w:t>
        </w:r>
        <w:r w:rsidR="00560F36">
          <w:rPr>
            <w:noProof/>
            <w:webHidden/>
          </w:rPr>
          <w:tab/>
        </w:r>
        <w:r w:rsidR="00560F36">
          <w:rPr>
            <w:noProof/>
            <w:webHidden/>
          </w:rPr>
          <w:fldChar w:fldCharType="begin"/>
        </w:r>
        <w:r w:rsidR="00560F36">
          <w:rPr>
            <w:noProof/>
            <w:webHidden/>
          </w:rPr>
          <w:instrText xml:space="preserve"> PAGEREF _Toc481102975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77E82658" w14:textId="77B3C6B2"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6" w:history="1">
        <w:r w:rsidR="00560F36" w:rsidRPr="00391861">
          <w:rPr>
            <w:rStyle w:val="Hyperlink"/>
            <w:noProof/>
          </w:rPr>
          <w:t>4.1.2.2</w:t>
        </w:r>
        <w:r w:rsidR="00560F36">
          <w:rPr>
            <w:rFonts w:asciiTheme="minorHAnsi" w:eastAsiaTheme="minorEastAsia" w:hAnsiTheme="minorHAnsi" w:cstheme="minorBidi"/>
            <w:noProof/>
            <w:lang w:eastAsia="zh-CN"/>
          </w:rPr>
          <w:tab/>
        </w:r>
        <w:r w:rsidR="00560F36" w:rsidRPr="00391861">
          <w:rPr>
            <w:rStyle w:val="Hyperlink"/>
            <w:noProof/>
          </w:rPr>
          <w:t>Menu Design</w:t>
        </w:r>
        <w:r w:rsidR="00560F36">
          <w:rPr>
            <w:noProof/>
            <w:webHidden/>
          </w:rPr>
          <w:tab/>
        </w:r>
        <w:r w:rsidR="00560F36">
          <w:rPr>
            <w:noProof/>
            <w:webHidden/>
          </w:rPr>
          <w:fldChar w:fldCharType="begin"/>
        </w:r>
        <w:r w:rsidR="00560F36">
          <w:rPr>
            <w:noProof/>
            <w:webHidden/>
          </w:rPr>
          <w:instrText xml:space="preserve"> PAGEREF _Toc481102976 \h </w:instrText>
        </w:r>
        <w:r w:rsidR="00560F36">
          <w:rPr>
            <w:noProof/>
            <w:webHidden/>
          </w:rPr>
        </w:r>
        <w:r w:rsidR="00560F36">
          <w:rPr>
            <w:noProof/>
            <w:webHidden/>
          </w:rPr>
          <w:fldChar w:fldCharType="separate"/>
        </w:r>
        <w:r w:rsidR="00560F36">
          <w:rPr>
            <w:noProof/>
            <w:webHidden/>
          </w:rPr>
          <w:t>45</w:t>
        </w:r>
        <w:r w:rsidR="00560F36">
          <w:rPr>
            <w:noProof/>
            <w:webHidden/>
          </w:rPr>
          <w:fldChar w:fldCharType="end"/>
        </w:r>
      </w:hyperlink>
    </w:p>
    <w:p w14:paraId="2014085D" w14:textId="1B4DCAA6"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7" w:history="1">
        <w:r w:rsidR="00560F36" w:rsidRPr="00391861">
          <w:rPr>
            <w:rStyle w:val="Hyperlink"/>
            <w:noProof/>
          </w:rPr>
          <w:t>4.1.2.3</w:t>
        </w:r>
        <w:r w:rsidR="00560F36">
          <w:rPr>
            <w:rFonts w:asciiTheme="minorHAnsi" w:eastAsiaTheme="minorEastAsia" w:hAnsiTheme="minorHAnsi" w:cstheme="minorBidi"/>
            <w:noProof/>
            <w:lang w:eastAsia="zh-CN"/>
          </w:rPr>
          <w:tab/>
        </w:r>
        <w:r w:rsidR="00560F36" w:rsidRPr="00391861">
          <w:rPr>
            <w:rStyle w:val="Hyperlink"/>
            <w:noProof/>
          </w:rPr>
          <w:t>Score Design</w:t>
        </w:r>
        <w:r w:rsidR="00560F36">
          <w:rPr>
            <w:noProof/>
            <w:webHidden/>
          </w:rPr>
          <w:tab/>
        </w:r>
        <w:r w:rsidR="00560F36">
          <w:rPr>
            <w:noProof/>
            <w:webHidden/>
          </w:rPr>
          <w:fldChar w:fldCharType="begin"/>
        </w:r>
        <w:r w:rsidR="00560F36">
          <w:rPr>
            <w:noProof/>
            <w:webHidden/>
          </w:rPr>
          <w:instrText xml:space="preserve"> PAGEREF _Toc481102977 \h </w:instrText>
        </w:r>
        <w:r w:rsidR="00560F36">
          <w:rPr>
            <w:noProof/>
            <w:webHidden/>
          </w:rPr>
        </w:r>
        <w:r w:rsidR="00560F36">
          <w:rPr>
            <w:noProof/>
            <w:webHidden/>
          </w:rPr>
          <w:fldChar w:fldCharType="separate"/>
        </w:r>
        <w:r w:rsidR="00560F36">
          <w:rPr>
            <w:noProof/>
            <w:webHidden/>
          </w:rPr>
          <w:t>46</w:t>
        </w:r>
        <w:r w:rsidR="00560F36">
          <w:rPr>
            <w:noProof/>
            <w:webHidden/>
          </w:rPr>
          <w:fldChar w:fldCharType="end"/>
        </w:r>
      </w:hyperlink>
    </w:p>
    <w:p w14:paraId="3B919E25" w14:textId="1AA0D4EE"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8" w:history="1">
        <w:r w:rsidR="00560F36" w:rsidRPr="00391861">
          <w:rPr>
            <w:rStyle w:val="Hyperlink"/>
            <w:noProof/>
          </w:rPr>
          <w:t>4.1.2.4</w:t>
        </w:r>
        <w:r w:rsidR="00560F36">
          <w:rPr>
            <w:rFonts w:asciiTheme="minorHAnsi" w:eastAsiaTheme="minorEastAsia" w:hAnsiTheme="minorHAnsi" w:cstheme="minorBidi"/>
            <w:noProof/>
            <w:lang w:eastAsia="zh-CN"/>
          </w:rPr>
          <w:tab/>
        </w:r>
        <w:r w:rsidR="00560F36" w:rsidRPr="00391861">
          <w:rPr>
            <w:rStyle w:val="Hyperlink"/>
            <w:noProof/>
          </w:rPr>
          <w:t>Search Design</w:t>
        </w:r>
        <w:r w:rsidR="00560F36">
          <w:rPr>
            <w:noProof/>
            <w:webHidden/>
          </w:rPr>
          <w:tab/>
        </w:r>
        <w:r w:rsidR="00560F36">
          <w:rPr>
            <w:noProof/>
            <w:webHidden/>
          </w:rPr>
          <w:fldChar w:fldCharType="begin"/>
        </w:r>
        <w:r w:rsidR="00560F36">
          <w:rPr>
            <w:noProof/>
            <w:webHidden/>
          </w:rPr>
          <w:instrText xml:space="preserve"> PAGEREF _Toc481102978 \h </w:instrText>
        </w:r>
        <w:r w:rsidR="00560F36">
          <w:rPr>
            <w:noProof/>
            <w:webHidden/>
          </w:rPr>
        </w:r>
        <w:r w:rsidR="00560F36">
          <w:rPr>
            <w:noProof/>
            <w:webHidden/>
          </w:rPr>
          <w:fldChar w:fldCharType="separate"/>
        </w:r>
        <w:r w:rsidR="00560F36">
          <w:rPr>
            <w:noProof/>
            <w:webHidden/>
          </w:rPr>
          <w:t>47</w:t>
        </w:r>
        <w:r w:rsidR="00560F36">
          <w:rPr>
            <w:noProof/>
            <w:webHidden/>
          </w:rPr>
          <w:fldChar w:fldCharType="end"/>
        </w:r>
      </w:hyperlink>
    </w:p>
    <w:p w14:paraId="5C6CBA6C" w14:textId="5A154A4F"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79" w:history="1">
        <w:r w:rsidR="00560F36" w:rsidRPr="00391861">
          <w:rPr>
            <w:rStyle w:val="Hyperlink"/>
            <w:noProof/>
          </w:rPr>
          <w:t>4.1.2.5</w:t>
        </w:r>
        <w:r w:rsidR="00560F36">
          <w:rPr>
            <w:rFonts w:asciiTheme="minorHAnsi" w:eastAsiaTheme="minorEastAsia" w:hAnsiTheme="minorHAnsi" w:cstheme="minorBidi"/>
            <w:noProof/>
            <w:lang w:eastAsia="zh-CN"/>
          </w:rPr>
          <w:tab/>
        </w:r>
        <w:r w:rsidR="00560F36" w:rsidRPr="00391861">
          <w:rPr>
            <w:rStyle w:val="Hyperlink"/>
            <w:noProof/>
          </w:rPr>
          <w:t>Set Design</w:t>
        </w:r>
        <w:r w:rsidR="00560F36">
          <w:rPr>
            <w:noProof/>
            <w:webHidden/>
          </w:rPr>
          <w:tab/>
        </w:r>
        <w:r w:rsidR="00560F36">
          <w:rPr>
            <w:noProof/>
            <w:webHidden/>
          </w:rPr>
          <w:fldChar w:fldCharType="begin"/>
        </w:r>
        <w:r w:rsidR="00560F36">
          <w:rPr>
            <w:noProof/>
            <w:webHidden/>
          </w:rPr>
          <w:instrText xml:space="preserve"> PAGEREF _Toc481102979 \h </w:instrText>
        </w:r>
        <w:r w:rsidR="00560F36">
          <w:rPr>
            <w:noProof/>
            <w:webHidden/>
          </w:rPr>
        </w:r>
        <w:r w:rsidR="00560F36">
          <w:rPr>
            <w:noProof/>
            <w:webHidden/>
          </w:rPr>
          <w:fldChar w:fldCharType="separate"/>
        </w:r>
        <w:r w:rsidR="00560F36">
          <w:rPr>
            <w:noProof/>
            <w:webHidden/>
          </w:rPr>
          <w:t>48</w:t>
        </w:r>
        <w:r w:rsidR="00560F36">
          <w:rPr>
            <w:noProof/>
            <w:webHidden/>
          </w:rPr>
          <w:fldChar w:fldCharType="end"/>
        </w:r>
      </w:hyperlink>
    </w:p>
    <w:p w14:paraId="523897ED" w14:textId="263FE1F3"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80" w:history="1">
        <w:r w:rsidR="00560F36" w:rsidRPr="00391861">
          <w:rPr>
            <w:rStyle w:val="Hyperlink"/>
            <w:noProof/>
          </w:rPr>
          <w:t>4.1.2.6</w:t>
        </w:r>
        <w:r w:rsidR="00560F36">
          <w:rPr>
            <w:rFonts w:asciiTheme="minorHAnsi" w:eastAsiaTheme="minorEastAsia" w:hAnsiTheme="minorHAnsi" w:cstheme="minorBidi"/>
            <w:noProof/>
            <w:lang w:eastAsia="zh-CN"/>
          </w:rPr>
          <w:tab/>
        </w:r>
        <w:r w:rsidR="00560F36" w:rsidRPr="00391861">
          <w:rPr>
            <w:rStyle w:val="Hyperlink"/>
            <w:noProof/>
          </w:rPr>
          <w:t>Static Design</w:t>
        </w:r>
        <w:r w:rsidR="00560F36">
          <w:rPr>
            <w:noProof/>
            <w:webHidden/>
          </w:rPr>
          <w:tab/>
        </w:r>
        <w:r w:rsidR="00560F36">
          <w:rPr>
            <w:noProof/>
            <w:webHidden/>
          </w:rPr>
          <w:fldChar w:fldCharType="begin"/>
        </w:r>
        <w:r w:rsidR="00560F36">
          <w:rPr>
            <w:noProof/>
            <w:webHidden/>
          </w:rPr>
          <w:instrText xml:space="preserve"> PAGEREF _Toc481102980 \h </w:instrText>
        </w:r>
        <w:r w:rsidR="00560F36">
          <w:rPr>
            <w:noProof/>
            <w:webHidden/>
          </w:rPr>
        </w:r>
        <w:r w:rsidR="00560F36">
          <w:rPr>
            <w:noProof/>
            <w:webHidden/>
          </w:rPr>
          <w:fldChar w:fldCharType="separate"/>
        </w:r>
        <w:r w:rsidR="00560F36">
          <w:rPr>
            <w:noProof/>
            <w:webHidden/>
          </w:rPr>
          <w:t>49</w:t>
        </w:r>
        <w:r w:rsidR="00560F36">
          <w:rPr>
            <w:noProof/>
            <w:webHidden/>
          </w:rPr>
          <w:fldChar w:fldCharType="end"/>
        </w:r>
      </w:hyperlink>
    </w:p>
    <w:p w14:paraId="60293F01" w14:textId="3DBEAA6C" w:rsidR="00560F36" w:rsidRDefault="009124C2">
      <w:pPr>
        <w:pStyle w:val="TOC2"/>
        <w:tabs>
          <w:tab w:val="left" w:pos="1320"/>
          <w:tab w:val="right" w:leader="dot" w:pos="9016"/>
        </w:tabs>
        <w:rPr>
          <w:rFonts w:asciiTheme="minorHAnsi" w:eastAsiaTheme="minorEastAsia" w:hAnsiTheme="minorHAnsi" w:cstheme="minorBidi"/>
          <w:noProof/>
          <w:lang w:eastAsia="zh-CN"/>
        </w:rPr>
      </w:pPr>
      <w:hyperlink w:anchor="_Toc481102981" w:history="1">
        <w:r w:rsidR="00560F36" w:rsidRPr="00391861">
          <w:rPr>
            <w:rStyle w:val="Hyperlink"/>
            <w:noProof/>
          </w:rPr>
          <w:t>4.1.2.7</w:t>
        </w:r>
        <w:r w:rsidR="00560F36">
          <w:rPr>
            <w:rFonts w:asciiTheme="minorHAnsi" w:eastAsiaTheme="minorEastAsia" w:hAnsiTheme="minorHAnsi" w:cstheme="minorBidi"/>
            <w:noProof/>
            <w:lang w:eastAsia="zh-CN"/>
          </w:rPr>
          <w:tab/>
        </w:r>
        <w:r w:rsidR="00560F36" w:rsidRPr="00391861">
          <w:rPr>
            <w:rStyle w:val="Hyperlink"/>
            <w:noProof/>
          </w:rPr>
          <w:t>MainActivity Design</w:t>
        </w:r>
        <w:r w:rsidR="00560F36">
          <w:rPr>
            <w:noProof/>
            <w:webHidden/>
          </w:rPr>
          <w:tab/>
        </w:r>
        <w:r w:rsidR="00560F36">
          <w:rPr>
            <w:noProof/>
            <w:webHidden/>
          </w:rPr>
          <w:fldChar w:fldCharType="begin"/>
        </w:r>
        <w:r w:rsidR="00560F36">
          <w:rPr>
            <w:noProof/>
            <w:webHidden/>
          </w:rPr>
          <w:instrText xml:space="preserve"> PAGEREF _Toc481102981 \h </w:instrText>
        </w:r>
        <w:r w:rsidR="00560F36">
          <w:rPr>
            <w:noProof/>
            <w:webHidden/>
          </w:rPr>
        </w:r>
        <w:r w:rsidR="00560F36">
          <w:rPr>
            <w:noProof/>
            <w:webHidden/>
          </w:rPr>
          <w:fldChar w:fldCharType="separate"/>
        </w:r>
        <w:r w:rsidR="00560F36">
          <w:rPr>
            <w:noProof/>
            <w:webHidden/>
          </w:rPr>
          <w:t>50</w:t>
        </w:r>
        <w:r w:rsidR="00560F36">
          <w:rPr>
            <w:noProof/>
            <w:webHidden/>
          </w:rPr>
          <w:fldChar w:fldCharType="end"/>
        </w:r>
      </w:hyperlink>
    </w:p>
    <w:p w14:paraId="2962F663" w14:textId="18D91B71"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82" w:history="1">
        <w:r w:rsidR="00560F36" w:rsidRPr="00391861">
          <w:rPr>
            <w:rStyle w:val="Hyperlink"/>
            <w:noProof/>
          </w:rPr>
          <w:t>4.2</w:t>
        </w:r>
        <w:r w:rsidR="00560F36">
          <w:rPr>
            <w:rFonts w:asciiTheme="minorHAnsi" w:eastAsiaTheme="minorEastAsia" w:hAnsiTheme="minorHAnsi" w:cstheme="minorBidi"/>
            <w:noProof/>
            <w:lang w:eastAsia="zh-CN"/>
          </w:rPr>
          <w:tab/>
        </w:r>
        <w:r w:rsidR="00560F36" w:rsidRPr="00391861">
          <w:rPr>
            <w:rStyle w:val="Hyperlink"/>
            <w:noProof/>
          </w:rPr>
          <w:t>User Interface Design</w:t>
        </w:r>
        <w:r w:rsidR="00560F36">
          <w:rPr>
            <w:noProof/>
            <w:webHidden/>
          </w:rPr>
          <w:tab/>
        </w:r>
        <w:r w:rsidR="00560F36">
          <w:rPr>
            <w:noProof/>
            <w:webHidden/>
          </w:rPr>
          <w:fldChar w:fldCharType="begin"/>
        </w:r>
        <w:r w:rsidR="00560F36">
          <w:rPr>
            <w:noProof/>
            <w:webHidden/>
          </w:rPr>
          <w:instrText xml:space="preserve"> PAGEREF _Toc481102982 \h </w:instrText>
        </w:r>
        <w:r w:rsidR="00560F36">
          <w:rPr>
            <w:noProof/>
            <w:webHidden/>
          </w:rPr>
        </w:r>
        <w:r w:rsidR="00560F36">
          <w:rPr>
            <w:noProof/>
            <w:webHidden/>
          </w:rPr>
          <w:fldChar w:fldCharType="separate"/>
        </w:r>
        <w:r w:rsidR="00560F36">
          <w:rPr>
            <w:noProof/>
            <w:webHidden/>
          </w:rPr>
          <w:t>51</w:t>
        </w:r>
        <w:r w:rsidR="00560F36">
          <w:rPr>
            <w:noProof/>
            <w:webHidden/>
          </w:rPr>
          <w:fldChar w:fldCharType="end"/>
        </w:r>
      </w:hyperlink>
    </w:p>
    <w:p w14:paraId="5492F274" w14:textId="10A9A4E8"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83" w:history="1">
        <w:r w:rsidR="00560F36" w:rsidRPr="00391861">
          <w:rPr>
            <w:rStyle w:val="Hyperlink"/>
            <w:noProof/>
          </w:rPr>
          <w:t>4.3</w:t>
        </w:r>
        <w:r w:rsidR="00560F36">
          <w:rPr>
            <w:rFonts w:asciiTheme="minorHAnsi" w:eastAsiaTheme="minorEastAsia" w:hAnsiTheme="minorHAnsi" w:cstheme="minorBidi"/>
            <w:noProof/>
            <w:lang w:eastAsia="zh-CN"/>
          </w:rPr>
          <w:tab/>
        </w:r>
        <w:r w:rsidR="00560F36" w:rsidRPr="00391861">
          <w:rPr>
            <w:rStyle w:val="Hyperlink"/>
            <w:noProof/>
          </w:rPr>
          <w:t>System Implementation</w:t>
        </w:r>
        <w:r w:rsidR="00560F36">
          <w:rPr>
            <w:noProof/>
            <w:webHidden/>
          </w:rPr>
          <w:tab/>
        </w:r>
        <w:r w:rsidR="00560F36">
          <w:rPr>
            <w:noProof/>
            <w:webHidden/>
          </w:rPr>
          <w:fldChar w:fldCharType="begin"/>
        </w:r>
        <w:r w:rsidR="00560F36">
          <w:rPr>
            <w:noProof/>
            <w:webHidden/>
          </w:rPr>
          <w:instrText xml:space="preserve"> PAGEREF _Toc481102983 \h </w:instrText>
        </w:r>
        <w:r w:rsidR="00560F36">
          <w:rPr>
            <w:noProof/>
            <w:webHidden/>
          </w:rPr>
        </w:r>
        <w:r w:rsidR="00560F36">
          <w:rPr>
            <w:noProof/>
            <w:webHidden/>
          </w:rPr>
          <w:fldChar w:fldCharType="separate"/>
        </w:r>
        <w:r w:rsidR="00560F36">
          <w:rPr>
            <w:noProof/>
            <w:webHidden/>
          </w:rPr>
          <w:t>56</w:t>
        </w:r>
        <w:r w:rsidR="00560F36">
          <w:rPr>
            <w:noProof/>
            <w:webHidden/>
          </w:rPr>
          <w:fldChar w:fldCharType="end"/>
        </w:r>
      </w:hyperlink>
    </w:p>
    <w:p w14:paraId="246C38B7" w14:textId="50AFF2D5"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84" w:history="1">
        <w:r w:rsidR="00560F36" w:rsidRPr="00391861">
          <w:rPr>
            <w:rStyle w:val="Hyperlink"/>
            <w:noProof/>
          </w:rPr>
          <w:t>4.3.1</w:t>
        </w:r>
        <w:r w:rsidR="00560F36">
          <w:rPr>
            <w:rFonts w:asciiTheme="minorHAnsi" w:eastAsiaTheme="minorEastAsia" w:hAnsiTheme="minorHAnsi" w:cstheme="minorBidi"/>
            <w:noProof/>
            <w:lang w:eastAsia="zh-CN"/>
          </w:rPr>
          <w:tab/>
        </w:r>
        <w:r w:rsidR="00560F36" w:rsidRPr="00391861">
          <w:rPr>
            <w:rStyle w:val="Hyperlink"/>
            <w:noProof/>
          </w:rPr>
          <w:t>Processes and Methodology</w:t>
        </w:r>
        <w:r w:rsidR="00560F36">
          <w:rPr>
            <w:noProof/>
            <w:webHidden/>
          </w:rPr>
          <w:tab/>
        </w:r>
        <w:r w:rsidR="00560F36">
          <w:rPr>
            <w:noProof/>
            <w:webHidden/>
          </w:rPr>
          <w:fldChar w:fldCharType="begin"/>
        </w:r>
        <w:r w:rsidR="00560F36">
          <w:rPr>
            <w:noProof/>
            <w:webHidden/>
          </w:rPr>
          <w:instrText xml:space="preserve"> PAGEREF _Toc481102984 \h </w:instrText>
        </w:r>
        <w:r w:rsidR="00560F36">
          <w:rPr>
            <w:noProof/>
            <w:webHidden/>
          </w:rPr>
        </w:r>
        <w:r w:rsidR="00560F36">
          <w:rPr>
            <w:noProof/>
            <w:webHidden/>
          </w:rPr>
          <w:fldChar w:fldCharType="separate"/>
        </w:r>
        <w:r w:rsidR="00560F36">
          <w:rPr>
            <w:noProof/>
            <w:webHidden/>
          </w:rPr>
          <w:t>56</w:t>
        </w:r>
        <w:r w:rsidR="00560F36">
          <w:rPr>
            <w:noProof/>
            <w:webHidden/>
          </w:rPr>
          <w:fldChar w:fldCharType="end"/>
        </w:r>
      </w:hyperlink>
    </w:p>
    <w:p w14:paraId="66C87F86" w14:textId="2B13654A"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85" w:history="1">
        <w:r w:rsidR="00560F36" w:rsidRPr="00391861">
          <w:rPr>
            <w:rStyle w:val="Hyperlink"/>
            <w:noProof/>
          </w:rPr>
          <w:t>4.3.2</w:t>
        </w:r>
        <w:r w:rsidR="00560F36">
          <w:rPr>
            <w:rFonts w:asciiTheme="minorHAnsi" w:eastAsiaTheme="minorEastAsia" w:hAnsiTheme="minorHAnsi" w:cstheme="minorBidi"/>
            <w:noProof/>
            <w:lang w:eastAsia="zh-CN"/>
          </w:rPr>
          <w:tab/>
        </w:r>
        <w:r w:rsidR="00560F36" w:rsidRPr="00391861">
          <w:rPr>
            <w:rStyle w:val="Hyperlink"/>
            <w:noProof/>
          </w:rPr>
          <w:t>Version Control</w:t>
        </w:r>
        <w:r w:rsidR="00560F36">
          <w:rPr>
            <w:noProof/>
            <w:webHidden/>
          </w:rPr>
          <w:tab/>
        </w:r>
        <w:r w:rsidR="00560F36">
          <w:rPr>
            <w:noProof/>
            <w:webHidden/>
          </w:rPr>
          <w:fldChar w:fldCharType="begin"/>
        </w:r>
        <w:r w:rsidR="00560F36">
          <w:rPr>
            <w:noProof/>
            <w:webHidden/>
          </w:rPr>
          <w:instrText xml:space="preserve"> PAGEREF _Toc481102985 \h </w:instrText>
        </w:r>
        <w:r w:rsidR="00560F36">
          <w:rPr>
            <w:noProof/>
            <w:webHidden/>
          </w:rPr>
        </w:r>
        <w:r w:rsidR="00560F36">
          <w:rPr>
            <w:noProof/>
            <w:webHidden/>
          </w:rPr>
          <w:fldChar w:fldCharType="separate"/>
        </w:r>
        <w:r w:rsidR="00560F36">
          <w:rPr>
            <w:noProof/>
            <w:webHidden/>
          </w:rPr>
          <w:t>57</w:t>
        </w:r>
        <w:r w:rsidR="00560F36">
          <w:rPr>
            <w:noProof/>
            <w:webHidden/>
          </w:rPr>
          <w:fldChar w:fldCharType="end"/>
        </w:r>
      </w:hyperlink>
    </w:p>
    <w:p w14:paraId="34D1169D" w14:textId="702B4365"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86" w:history="1">
        <w:r w:rsidR="00560F36" w:rsidRPr="00391861">
          <w:rPr>
            <w:rStyle w:val="Hyperlink"/>
            <w:noProof/>
          </w:rPr>
          <w:t>4.3.3</w:t>
        </w:r>
        <w:r w:rsidR="00560F36">
          <w:rPr>
            <w:rFonts w:asciiTheme="minorHAnsi" w:eastAsiaTheme="minorEastAsia" w:hAnsiTheme="minorHAnsi" w:cstheme="minorBidi"/>
            <w:noProof/>
            <w:lang w:eastAsia="zh-CN"/>
          </w:rPr>
          <w:tab/>
        </w:r>
        <w:r w:rsidR="00560F36" w:rsidRPr="00391861">
          <w:rPr>
            <w:rStyle w:val="Hyperlink"/>
            <w:noProof/>
          </w:rPr>
          <w:t>Polygon Clipping Algorithm</w:t>
        </w:r>
        <w:r w:rsidR="00560F36">
          <w:rPr>
            <w:noProof/>
            <w:webHidden/>
          </w:rPr>
          <w:tab/>
        </w:r>
        <w:r w:rsidR="00560F36">
          <w:rPr>
            <w:noProof/>
            <w:webHidden/>
          </w:rPr>
          <w:fldChar w:fldCharType="begin"/>
        </w:r>
        <w:r w:rsidR="00560F36">
          <w:rPr>
            <w:noProof/>
            <w:webHidden/>
          </w:rPr>
          <w:instrText xml:space="preserve"> PAGEREF _Toc481102986 \h </w:instrText>
        </w:r>
        <w:r w:rsidR="00560F36">
          <w:rPr>
            <w:noProof/>
            <w:webHidden/>
          </w:rPr>
        </w:r>
        <w:r w:rsidR="00560F36">
          <w:rPr>
            <w:noProof/>
            <w:webHidden/>
          </w:rPr>
          <w:fldChar w:fldCharType="separate"/>
        </w:r>
        <w:r w:rsidR="00560F36">
          <w:rPr>
            <w:noProof/>
            <w:webHidden/>
          </w:rPr>
          <w:t>58</w:t>
        </w:r>
        <w:r w:rsidR="00560F36">
          <w:rPr>
            <w:noProof/>
            <w:webHidden/>
          </w:rPr>
          <w:fldChar w:fldCharType="end"/>
        </w:r>
      </w:hyperlink>
    </w:p>
    <w:p w14:paraId="545D6431" w14:textId="5A2778DE"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87" w:history="1">
        <w:r w:rsidR="00560F36" w:rsidRPr="00391861">
          <w:rPr>
            <w:rStyle w:val="Hyperlink"/>
            <w:noProof/>
          </w:rPr>
          <w:t>4.3.4</w:t>
        </w:r>
        <w:r w:rsidR="00560F36">
          <w:rPr>
            <w:rFonts w:asciiTheme="minorHAnsi" w:eastAsiaTheme="minorEastAsia" w:hAnsiTheme="minorHAnsi" w:cstheme="minorBidi"/>
            <w:noProof/>
            <w:lang w:eastAsia="zh-CN"/>
          </w:rPr>
          <w:tab/>
        </w:r>
        <w:r w:rsidR="00560F36" w:rsidRPr="00391861">
          <w:rPr>
            <w:rStyle w:val="Hyperlink"/>
            <w:noProof/>
          </w:rPr>
          <w:t>Polygon Tessellation Algorithm</w:t>
        </w:r>
        <w:r w:rsidR="00560F36">
          <w:rPr>
            <w:noProof/>
            <w:webHidden/>
          </w:rPr>
          <w:tab/>
        </w:r>
        <w:r w:rsidR="00560F36">
          <w:rPr>
            <w:noProof/>
            <w:webHidden/>
          </w:rPr>
          <w:fldChar w:fldCharType="begin"/>
        </w:r>
        <w:r w:rsidR="00560F36">
          <w:rPr>
            <w:noProof/>
            <w:webHidden/>
          </w:rPr>
          <w:instrText xml:space="preserve"> PAGEREF _Toc481102987 \h </w:instrText>
        </w:r>
        <w:r w:rsidR="00560F36">
          <w:rPr>
            <w:noProof/>
            <w:webHidden/>
          </w:rPr>
        </w:r>
        <w:r w:rsidR="00560F36">
          <w:rPr>
            <w:noProof/>
            <w:webHidden/>
          </w:rPr>
          <w:fldChar w:fldCharType="separate"/>
        </w:r>
        <w:r w:rsidR="00560F36">
          <w:rPr>
            <w:noProof/>
            <w:webHidden/>
          </w:rPr>
          <w:t>59</w:t>
        </w:r>
        <w:r w:rsidR="00560F36">
          <w:rPr>
            <w:noProof/>
            <w:webHidden/>
          </w:rPr>
          <w:fldChar w:fldCharType="end"/>
        </w:r>
      </w:hyperlink>
    </w:p>
    <w:p w14:paraId="1DD99FDE" w14:textId="0B9A294F"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88" w:history="1">
        <w:r w:rsidR="00560F36" w:rsidRPr="00391861">
          <w:rPr>
            <w:rStyle w:val="Hyperlink"/>
            <w:noProof/>
          </w:rPr>
          <w:t>4.3.5</w:t>
        </w:r>
        <w:r w:rsidR="00560F36">
          <w:rPr>
            <w:rFonts w:asciiTheme="minorHAnsi" w:eastAsiaTheme="minorEastAsia" w:hAnsiTheme="minorHAnsi" w:cstheme="minorBidi"/>
            <w:noProof/>
            <w:lang w:eastAsia="zh-CN"/>
          </w:rPr>
          <w:tab/>
        </w:r>
        <w:r w:rsidR="00560F36" w:rsidRPr="00391861">
          <w:rPr>
            <w:rStyle w:val="Hyperlink"/>
            <w:noProof/>
          </w:rPr>
          <w:t>Wandering Algorithm</w:t>
        </w:r>
        <w:r w:rsidR="00560F36">
          <w:rPr>
            <w:noProof/>
            <w:webHidden/>
          </w:rPr>
          <w:tab/>
        </w:r>
        <w:r w:rsidR="00560F36">
          <w:rPr>
            <w:noProof/>
            <w:webHidden/>
          </w:rPr>
          <w:fldChar w:fldCharType="begin"/>
        </w:r>
        <w:r w:rsidR="00560F36">
          <w:rPr>
            <w:noProof/>
            <w:webHidden/>
          </w:rPr>
          <w:instrText xml:space="preserve"> PAGEREF _Toc481102988 \h </w:instrText>
        </w:r>
        <w:r w:rsidR="00560F36">
          <w:rPr>
            <w:noProof/>
            <w:webHidden/>
          </w:rPr>
        </w:r>
        <w:r w:rsidR="00560F36">
          <w:rPr>
            <w:noProof/>
            <w:webHidden/>
          </w:rPr>
          <w:fldChar w:fldCharType="separate"/>
        </w:r>
        <w:r w:rsidR="00560F36">
          <w:rPr>
            <w:noProof/>
            <w:webHidden/>
          </w:rPr>
          <w:t>60</w:t>
        </w:r>
        <w:r w:rsidR="00560F36">
          <w:rPr>
            <w:noProof/>
            <w:webHidden/>
          </w:rPr>
          <w:fldChar w:fldCharType="end"/>
        </w:r>
      </w:hyperlink>
    </w:p>
    <w:p w14:paraId="40D6C8FC" w14:textId="6B2371BE"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89" w:history="1">
        <w:r w:rsidR="00560F36" w:rsidRPr="00391861">
          <w:rPr>
            <w:rStyle w:val="Hyperlink"/>
            <w:noProof/>
          </w:rPr>
          <w:t>4.4</w:t>
        </w:r>
        <w:r w:rsidR="00560F36">
          <w:rPr>
            <w:rFonts w:asciiTheme="minorHAnsi" w:eastAsiaTheme="minorEastAsia" w:hAnsiTheme="minorHAnsi" w:cstheme="minorBidi"/>
            <w:noProof/>
            <w:lang w:eastAsia="zh-CN"/>
          </w:rPr>
          <w:tab/>
        </w:r>
        <w:r w:rsidR="00560F36" w:rsidRPr="00391861">
          <w:rPr>
            <w:rStyle w:val="Hyperlink"/>
            <w:noProof/>
          </w:rPr>
          <w:t>Test Design</w:t>
        </w:r>
        <w:r w:rsidR="00560F36">
          <w:rPr>
            <w:noProof/>
            <w:webHidden/>
          </w:rPr>
          <w:tab/>
        </w:r>
        <w:r w:rsidR="00560F36">
          <w:rPr>
            <w:noProof/>
            <w:webHidden/>
          </w:rPr>
          <w:fldChar w:fldCharType="begin"/>
        </w:r>
        <w:r w:rsidR="00560F36">
          <w:rPr>
            <w:noProof/>
            <w:webHidden/>
          </w:rPr>
          <w:instrText xml:space="preserve"> PAGEREF _Toc481102989 \h </w:instrText>
        </w:r>
        <w:r w:rsidR="00560F36">
          <w:rPr>
            <w:noProof/>
            <w:webHidden/>
          </w:rPr>
        </w:r>
        <w:r w:rsidR="00560F36">
          <w:rPr>
            <w:noProof/>
            <w:webHidden/>
          </w:rPr>
          <w:fldChar w:fldCharType="separate"/>
        </w:r>
        <w:r w:rsidR="00560F36">
          <w:rPr>
            <w:noProof/>
            <w:webHidden/>
          </w:rPr>
          <w:t>61</w:t>
        </w:r>
        <w:r w:rsidR="00560F36">
          <w:rPr>
            <w:noProof/>
            <w:webHidden/>
          </w:rPr>
          <w:fldChar w:fldCharType="end"/>
        </w:r>
      </w:hyperlink>
    </w:p>
    <w:p w14:paraId="0AE95460" w14:textId="6C214C31" w:rsidR="00560F36" w:rsidRDefault="009124C2">
      <w:pPr>
        <w:pStyle w:val="TOC1"/>
        <w:tabs>
          <w:tab w:val="left" w:pos="440"/>
        </w:tabs>
        <w:rPr>
          <w:rFonts w:asciiTheme="minorHAnsi" w:eastAsiaTheme="minorEastAsia" w:hAnsiTheme="minorHAnsi" w:cstheme="minorBidi"/>
          <w:noProof/>
          <w:lang w:eastAsia="zh-CN"/>
        </w:rPr>
      </w:pPr>
      <w:hyperlink w:anchor="_Toc481102990" w:history="1">
        <w:r w:rsidR="00560F36" w:rsidRPr="00391861">
          <w:rPr>
            <w:rStyle w:val="Hyperlink"/>
            <w:noProof/>
          </w:rPr>
          <w:t>5</w:t>
        </w:r>
        <w:r w:rsidR="00560F36">
          <w:rPr>
            <w:rFonts w:asciiTheme="minorHAnsi" w:eastAsiaTheme="minorEastAsia" w:hAnsiTheme="minorHAnsi" w:cstheme="minorBidi"/>
            <w:noProof/>
            <w:lang w:eastAsia="zh-CN"/>
          </w:rPr>
          <w:tab/>
        </w:r>
        <w:r w:rsidR="00560F36" w:rsidRPr="00391861">
          <w:rPr>
            <w:rStyle w:val="Hyperlink"/>
            <w:noProof/>
          </w:rPr>
          <w:t>Evaluation</w:t>
        </w:r>
        <w:r w:rsidR="00560F36">
          <w:rPr>
            <w:noProof/>
            <w:webHidden/>
          </w:rPr>
          <w:tab/>
        </w:r>
        <w:r w:rsidR="00560F36">
          <w:rPr>
            <w:noProof/>
            <w:webHidden/>
          </w:rPr>
          <w:fldChar w:fldCharType="begin"/>
        </w:r>
        <w:r w:rsidR="00560F36">
          <w:rPr>
            <w:noProof/>
            <w:webHidden/>
          </w:rPr>
          <w:instrText xml:space="preserve"> PAGEREF _Toc481102990 \h </w:instrText>
        </w:r>
        <w:r w:rsidR="00560F36">
          <w:rPr>
            <w:noProof/>
            <w:webHidden/>
          </w:rPr>
        </w:r>
        <w:r w:rsidR="00560F36">
          <w:rPr>
            <w:noProof/>
            <w:webHidden/>
          </w:rPr>
          <w:fldChar w:fldCharType="separate"/>
        </w:r>
        <w:r w:rsidR="00560F36">
          <w:rPr>
            <w:noProof/>
            <w:webHidden/>
          </w:rPr>
          <w:t>63</w:t>
        </w:r>
        <w:r w:rsidR="00560F36">
          <w:rPr>
            <w:noProof/>
            <w:webHidden/>
          </w:rPr>
          <w:fldChar w:fldCharType="end"/>
        </w:r>
      </w:hyperlink>
    </w:p>
    <w:p w14:paraId="34569EC6" w14:textId="65AD46EE"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91" w:history="1">
        <w:r w:rsidR="00560F36" w:rsidRPr="00391861">
          <w:rPr>
            <w:rStyle w:val="Hyperlink"/>
            <w:noProof/>
          </w:rPr>
          <w:t>5.1</w:t>
        </w:r>
        <w:r w:rsidR="00560F36">
          <w:rPr>
            <w:rFonts w:asciiTheme="minorHAnsi" w:eastAsiaTheme="minorEastAsia" w:hAnsiTheme="minorHAnsi" w:cstheme="minorBidi"/>
            <w:noProof/>
            <w:lang w:eastAsia="zh-CN"/>
          </w:rPr>
          <w:tab/>
        </w:r>
        <w:r w:rsidR="00560F36" w:rsidRPr="00391861">
          <w:rPr>
            <w:rStyle w:val="Hyperlink"/>
            <w:noProof/>
          </w:rPr>
          <w:t>Project Achievements</w:t>
        </w:r>
        <w:r w:rsidR="00560F36">
          <w:rPr>
            <w:noProof/>
            <w:webHidden/>
          </w:rPr>
          <w:tab/>
        </w:r>
        <w:r w:rsidR="00560F36">
          <w:rPr>
            <w:noProof/>
            <w:webHidden/>
          </w:rPr>
          <w:fldChar w:fldCharType="begin"/>
        </w:r>
        <w:r w:rsidR="00560F36">
          <w:rPr>
            <w:noProof/>
            <w:webHidden/>
          </w:rPr>
          <w:instrText xml:space="preserve"> PAGEREF _Toc481102991 \h </w:instrText>
        </w:r>
        <w:r w:rsidR="00560F36">
          <w:rPr>
            <w:noProof/>
            <w:webHidden/>
          </w:rPr>
        </w:r>
        <w:r w:rsidR="00560F36">
          <w:rPr>
            <w:noProof/>
            <w:webHidden/>
          </w:rPr>
          <w:fldChar w:fldCharType="separate"/>
        </w:r>
        <w:r w:rsidR="00560F36">
          <w:rPr>
            <w:noProof/>
            <w:webHidden/>
          </w:rPr>
          <w:t>63</w:t>
        </w:r>
        <w:r w:rsidR="00560F36">
          <w:rPr>
            <w:noProof/>
            <w:webHidden/>
          </w:rPr>
          <w:fldChar w:fldCharType="end"/>
        </w:r>
      </w:hyperlink>
    </w:p>
    <w:p w14:paraId="7A15D8BC" w14:textId="0168C1D2"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92" w:history="1">
        <w:r w:rsidR="00560F36" w:rsidRPr="00391861">
          <w:rPr>
            <w:rStyle w:val="Hyperlink"/>
            <w:noProof/>
          </w:rPr>
          <w:t>5.1.1</w:t>
        </w:r>
        <w:r w:rsidR="00560F36">
          <w:rPr>
            <w:rFonts w:asciiTheme="minorHAnsi" w:eastAsiaTheme="minorEastAsia" w:hAnsiTheme="minorHAnsi" w:cstheme="minorBidi"/>
            <w:noProof/>
            <w:lang w:eastAsia="zh-CN"/>
          </w:rPr>
          <w:tab/>
        </w:r>
        <w:r w:rsidR="00560F36" w:rsidRPr="00391861">
          <w:rPr>
            <w:rStyle w:val="Hyperlink"/>
            <w:noProof/>
          </w:rPr>
          <w:t>Final Task List</w:t>
        </w:r>
        <w:r w:rsidR="00560F36">
          <w:rPr>
            <w:noProof/>
            <w:webHidden/>
          </w:rPr>
          <w:tab/>
        </w:r>
        <w:r w:rsidR="00560F36">
          <w:rPr>
            <w:noProof/>
            <w:webHidden/>
          </w:rPr>
          <w:fldChar w:fldCharType="begin"/>
        </w:r>
        <w:r w:rsidR="00560F36">
          <w:rPr>
            <w:noProof/>
            <w:webHidden/>
          </w:rPr>
          <w:instrText xml:space="preserve"> PAGEREF _Toc481102992 \h </w:instrText>
        </w:r>
        <w:r w:rsidR="00560F36">
          <w:rPr>
            <w:noProof/>
            <w:webHidden/>
          </w:rPr>
        </w:r>
        <w:r w:rsidR="00560F36">
          <w:rPr>
            <w:noProof/>
            <w:webHidden/>
          </w:rPr>
          <w:fldChar w:fldCharType="separate"/>
        </w:r>
        <w:r w:rsidR="00560F36">
          <w:rPr>
            <w:noProof/>
            <w:webHidden/>
          </w:rPr>
          <w:t>64</w:t>
        </w:r>
        <w:r w:rsidR="00560F36">
          <w:rPr>
            <w:noProof/>
            <w:webHidden/>
          </w:rPr>
          <w:fldChar w:fldCharType="end"/>
        </w:r>
      </w:hyperlink>
    </w:p>
    <w:p w14:paraId="33289717" w14:textId="6EAFE157" w:rsidR="00560F36" w:rsidRDefault="009124C2">
      <w:pPr>
        <w:pStyle w:val="TOC2"/>
        <w:tabs>
          <w:tab w:val="left" w:pos="1100"/>
          <w:tab w:val="right" w:leader="dot" w:pos="9016"/>
        </w:tabs>
        <w:rPr>
          <w:rFonts w:asciiTheme="minorHAnsi" w:eastAsiaTheme="minorEastAsia" w:hAnsiTheme="minorHAnsi" w:cstheme="minorBidi"/>
          <w:noProof/>
          <w:lang w:eastAsia="zh-CN"/>
        </w:rPr>
      </w:pPr>
      <w:hyperlink w:anchor="_Toc481102993" w:history="1">
        <w:r w:rsidR="00560F36" w:rsidRPr="00391861">
          <w:rPr>
            <w:rStyle w:val="Hyperlink"/>
            <w:noProof/>
          </w:rPr>
          <w:t>5.1.2</w:t>
        </w:r>
        <w:r w:rsidR="00560F36">
          <w:rPr>
            <w:rFonts w:asciiTheme="minorHAnsi" w:eastAsiaTheme="minorEastAsia" w:hAnsiTheme="minorHAnsi" w:cstheme="minorBidi"/>
            <w:noProof/>
            <w:lang w:eastAsia="zh-CN"/>
          </w:rPr>
          <w:tab/>
        </w:r>
        <w:r w:rsidR="00560F36" w:rsidRPr="00391861">
          <w:rPr>
            <w:rStyle w:val="Hyperlink"/>
            <w:noProof/>
          </w:rPr>
          <w:t>Final Time Plan</w:t>
        </w:r>
        <w:r w:rsidR="00560F36">
          <w:rPr>
            <w:noProof/>
            <w:webHidden/>
          </w:rPr>
          <w:tab/>
        </w:r>
        <w:r w:rsidR="00560F36">
          <w:rPr>
            <w:noProof/>
            <w:webHidden/>
          </w:rPr>
          <w:fldChar w:fldCharType="begin"/>
        </w:r>
        <w:r w:rsidR="00560F36">
          <w:rPr>
            <w:noProof/>
            <w:webHidden/>
          </w:rPr>
          <w:instrText xml:space="preserve"> PAGEREF _Toc481102993 \h </w:instrText>
        </w:r>
        <w:r w:rsidR="00560F36">
          <w:rPr>
            <w:noProof/>
            <w:webHidden/>
          </w:rPr>
        </w:r>
        <w:r w:rsidR="00560F36">
          <w:rPr>
            <w:noProof/>
            <w:webHidden/>
          </w:rPr>
          <w:fldChar w:fldCharType="separate"/>
        </w:r>
        <w:r w:rsidR="00560F36">
          <w:rPr>
            <w:noProof/>
            <w:webHidden/>
          </w:rPr>
          <w:t>69</w:t>
        </w:r>
        <w:r w:rsidR="00560F36">
          <w:rPr>
            <w:noProof/>
            <w:webHidden/>
          </w:rPr>
          <w:fldChar w:fldCharType="end"/>
        </w:r>
      </w:hyperlink>
    </w:p>
    <w:p w14:paraId="37390B52" w14:textId="2B0A2342" w:rsidR="00560F36" w:rsidRDefault="009124C2">
      <w:pPr>
        <w:pStyle w:val="TOC2"/>
        <w:tabs>
          <w:tab w:val="left" w:pos="880"/>
          <w:tab w:val="right" w:leader="dot" w:pos="9016"/>
        </w:tabs>
        <w:rPr>
          <w:rFonts w:asciiTheme="minorHAnsi" w:eastAsiaTheme="minorEastAsia" w:hAnsiTheme="minorHAnsi" w:cstheme="minorBidi"/>
          <w:noProof/>
          <w:lang w:eastAsia="zh-CN"/>
        </w:rPr>
      </w:pPr>
      <w:hyperlink w:anchor="_Toc481102994" w:history="1">
        <w:r w:rsidR="00560F36" w:rsidRPr="00391861">
          <w:rPr>
            <w:rStyle w:val="Hyperlink"/>
            <w:noProof/>
          </w:rPr>
          <w:t>5.2</w:t>
        </w:r>
        <w:r w:rsidR="00560F36">
          <w:rPr>
            <w:rFonts w:asciiTheme="minorHAnsi" w:eastAsiaTheme="minorEastAsia" w:hAnsiTheme="minorHAnsi" w:cstheme="minorBidi"/>
            <w:noProof/>
            <w:lang w:eastAsia="zh-CN"/>
          </w:rPr>
          <w:tab/>
        </w:r>
        <w:r w:rsidR="00560F36" w:rsidRPr="00391861">
          <w:rPr>
            <w:rStyle w:val="Hyperlink"/>
            <w:noProof/>
          </w:rPr>
          <w:t>Further Work</w:t>
        </w:r>
        <w:r w:rsidR="00560F36">
          <w:rPr>
            <w:noProof/>
            <w:webHidden/>
          </w:rPr>
          <w:tab/>
        </w:r>
        <w:r w:rsidR="00560F36">
          <w:rPr>
            <w:noProof/>
            <w:webHidden/>
          </w:rPr>
          <w:fldChar w:fldCharType="begin"/>
        </w:r>
        <w:r w:rsidR="00560F36">
          <w:rPr>
            <w:noProof/>
            <w:webHidden/>
          </w:rPr>
          <w:instrText xml:space="preserve"> PAGEREF _Toc481102994 \h </w:instrText>
        </w:r>
        <w:r w:rsidR="00560F36">
          <w:rPr>
            <w:noProof/>
            <w:webHidden/>
          </w:rPr>
        </w:r>
        <w:r w:rsidR="00560F36">
          <w:rPr>
            <w:noProof/>
            <w:webHidden/>
          </w:rPr>
          <w:fldChar w:fldCharType="separate"/>
        </w:r>
        <w:r w:rsidR="00560F36">
          <w:rPr>
            <w:noProof/>
            <w:webHidden/>
          </w:rPr>
          <w:t>74</w:t>
        </w:r>
        <w:r w:rsidR="00560F36">
          <w:rPr>
            <w:noProof/>
            <w:webHidden/>
          </w:rPr>
          <w:fldChar w:fldCharType="end"/>
        </w:r>
      </w:hyperlink>
    </w:p>
    <w:p w14:paraId="22742AF2" w14:textId="45FBB3A1" w:rsidR="00560F36" w:rsidRDefault="009124C2">
      <w:pPr>
        <w:pStyle w:val="TOC1"/>
        <w:tabs>
          <w:tab w:val="left" w:pos="440"/>
        </w:tabs>
        <w:rPr>
          <w:rFonts w:asciiTheme="minorHAnsi" w:eastAsiaTheme="minorEastAsia" w:hAnsiTheme="minorHAnsi" w:cstheme="minorBidi"/>
          <w:noProof/>
          <w:lang w:eastAsia="zh-CN"/>
        </w:rPr>
      </w:pPr>
      <w:hyperlink w:anchor="_Toc481102995" w:history="1">
        <w:r w:rsidR="00560F36" w:rsidRPr="00391861">
          <w:rPr>
            <w:rStyle w:val="Hyperlink"/>
            <w:noProof/>
          </w:rPr>
          <w:t>6</w:t>
        </w:r>
        <w:r w:rsidR="00560F36">
          <w:rPr>
            <w:rFonts w:asciiTheme="minorHAnsi" w:eastAsiaTheme="minorEastAsia" w:hAnsiTheme="minorHAnsi" w:cstheme="minorBidi"/>
            <w:noProof/>
            <w:lang w:eastAsia="zh-CN"/>
          </w:rPr>
          <w:tab/>
        </w:r>
        <w:r w:rsidR="00560F36" w:rsidRPr="00391861">
          <w:rPr>
            <w:rStyle w:val="Hyperlink"/>
            <w:noProof/>
          </w:rPr>
          <w:t>Conclusion</w:t>
        </w:r>
        <w:r w:rsidR="00560F36">
          <w:rPr>
            <w:noProof/>
            <w:webHidden/>
          </w:rPr>
          <w:tab/>
        </w:r>
        <w:r w:rsidR="00560F36">
          <w:rPr>
            <w:noProof/>
            <w:webHidden/>
          </w:rPr>
          <w:fldChar w:fldCharType="begin"/>
        </w:r>
        <w:r w:rsidR="00560F36">
          <w:rPr>
            <w:noProof/>
            <w:webHidden/>
          </w:rPr>
          <w:instrText xml:space="preserve"> PAGEREF _Toc481102995 \h </w:instrText>
        </w:r>
        <w:r w:rsidR="00560F36">
          <w:rPr>
            <w:noProof/>
            <w:webHidden/>
          </w:rPr>
        </w:r>
        <w:r w:rsidR="00560F36">
          <w:rPr>
            <w:noProof/>
            <w:webHidden/>
          </w:rPr>
          <w:fldChar w:fldCharType="separate"/>
        </w:r>
        <w:r w:rsidR="00560F36">
          <w:rPr>
            <w:noProof/>
            <w:webHidden/>
          </w:rPr>
          <w:t>75</w:t>
        </w:r>
        <w:r w:rsidR="00560F36">
          <w:rPr>
            <w:noProof/>
            <w:webHidden/>
          </w:rPr>
          <w:fldChar w:fldCharType="end"/>
        </w:r>
      </w:hyperlink>
    </w:p>
    <w:p w14:paraId="5DA05DCE" w14:textId="31043502" w:rsidR="00560F36" w:rsidRDefault="009124C2">
      <w:pPr>
        <w:pStyle w:val="TOC1"/>
        <w:tabs>
          <w:tab w:val="left" w:pos="1540"/>
        </w:tabs>
        <w:rPr>
          <w:rFonts w:asciiTheme="minorHAnsi" w:eastAsiaTheme="minorEastAsia" w:hAnsiTheme="minorHAnsi" w:cstheme="minorBidi"/>
          <w:noProof/>
          <w:lang w:eastAsia="zh-CN"/>
        </w:rPr>
      </w:pPr>
      <w:hyperlink w:anchor="_Toc481102996" w:history="1">
        <w:r w:rsidR="00560F36" w:rsidRPr="00391861">
          <w:rPr>
            <w:rStyle w:val="Hyperlink"/>
            <w:noProof/>
          </w:rPr>
          <w:t>Appendix A:</w:t>
        </w:r>
        <w:r w:rsidR="00560F36">
          <w:rPr>
            <w:rFonts w:asciiTheme="minorHAnsi" w:eastAsiaTheme="minorEastAsia" w:hAnsiTheme="minorHAnsi" w:cstheme="minorBidi"/>
            <w:noProof/>
            <w:lang w:eastAsia="zh-CN"/>
          </w:rPr>
          <w:tab/>
        </w:r>
        <w:r w:rsidR="00560F36" w:rsidRPr="00391861">
          <w:rPr>
            <w:rStyle w:val="Hyperlink"/>
            <w:noProof/>
          </w:rPr>
          <w:t>Capture the Campus!</w:t>
        </w:r>
        <w:r w:rsidR="00560F36">
          <w:rPr>
            <w:noProof/>
            <w:webHidden/>
          </w:rPr>
          <w:tab/>
        </w:r>
        <w:r w:rsidR="00560F36">
          <w:rPr>
            <w:noProof/>
            <w:webHidden/>
          </w:rPr>
          <w:fldChar w:fldCharType="begin"/>
        </w:r>
        <w:r w:rsidR="00560F36">
          <w:rPr>
            <w:noProof/>
            <w:webHidden/>
          </w:rPr>
          <w:instrText xml:space="preserve"> PAGEREF _Toc481102996 \h </w:instrText>
        </w:r>
        <w:r w:rsidR="00560F36">
          <w:rPr>
            <w:noProof/>
            <w:webHidden/>
          </w:rPr>
        </w:r>
        <w:r w:rsidR="00560F36">
          <w:rPr>
            <w:noProof/>
            <w:webHidden/>
          </w:rPr>
          <w:fldChar w:fldCharType="separate"/>
        </w:r>
        <w:r w:rsidR="00560F36">
          <w:rPr>
            <w:noProof/>
            <w:webHidden/>
          </w:rPr>
          <w:t>76</w:t>
        </w:r>
        <w:r w:rsidR="00560F36">
          <w:rPr>
            <w:noProof/>
            <w:webHidden/>
          </w:rPr>
          <w:fldChar w:fldCharType="end"/>
        </w:r>
      </w:hyperlink>
    </w:p>
    <w:p w14:paraId="6C3B8425" w14:textId="5626866B" w:rsidR="00560F36" w:rsidRDefault="009124C2">
      <w:pPr>
        <w:pStyle w:val="TOC1"/>
        <w:tabs>
          <w:tab w:val="left" w:pos="1540"/>
        </w:tabs>
        <w:rPr>
          <w:rFonts w:asciiTheme="minorHAnsi" w:eastAsiaTheme="minorEastAsia" w:hAnsiTheme="minorHAnsi" w:cstheme="minorBidi"/>
          <w:noProof/>
          <w:lang w:eastAsia="zh-CN"/>
        </w:rPr>
      </w:pPr>
      <w:hyperlink w:anchor="_Toc481102997" w:history="1">
        <w:r w:rsidR="00560F36" w:rsidRPr="00391861">
          <w:rPr>
            <w:rStyle w:val="Hyperlink"/>
            <w:noProof/>
          </w:rPr>
          <w:t>Appendix B:</w:t>
        </w:r>
        <w:r w:rsidR="00560F36">
          <w:rPr>
            <w:rFonts w:asciiTheme="minorHAnsi" w:eastAsiaTheme="minorEastAsia" w:hAnsiTheme="minorHAnsi" w:cstheme="minorBidi"/>
            <w:noProof/>
            <w:lang w:eastAsia="zh-CN"/>
          </w:rPr>
          <w:tab/>
        </w:r>
        <w:r w:rsidR="00560F36" w:rsidRPr="00391861">
          <w:rPr>
            <w:rStyle w:val="Hyperlink"/>
            <w:noProof/>
          </w:rPr>
          <w:t>Code Map Legend</w:t>
        </w:r>
        <w:r w:rsidR="00560F36">
          <w:rPr>
            <w:noProof/>
            <w:webHidden/>
          </w:rPr>
          <w:tab/>
        </w:r>
        <w:r w:rsidR="00560F36">
          <w:rPr>
            <w:noProof/>
            <w:webHidden/>
          </w:rPr>
          <w:fldChar w:fldCharType="begin"/>
        </w:r>
        <w:r w:rsidR="00560F36">
          <w:rPr>
            <w:noProof/>
            <w:webHidden/>
          </w:rPr>
          <w:instrText xml:space="preserve"> PAGEREF _Toc481102997 \h </w:instrText>
        </w:r>
        <w:r w:rsidR="00560F36">
          <w:rPr>
            <w:noProof/>
            <w:webHidden/>
          </w:rPr>
        </w:r>
        <w:r w:rsidR="00560F36">
          <w:rPr>
            <w:noProof/>
            <w:webHidden/>
          </w:rPr>
          <w:fldChar w:fldCharType="separate"/>
        </w:r>
        <w:r w:rsidR="00560F36">
          <w:rPr>
            <w:noProof/>
            <w:webHidden/>
          </w:rPr>
          <w:t>77</w:t>
        </w:r>
        <w:r w:rsidR="00560F36">
          <w:rPr>
            <w:noProof/>
            <w:webHidden/>
          </w:rPr>
          <w:fldChar w:fldCharType="end"/>
        </w:r>
      </w:hyperlink>
    </w:p>
    <w:p w14:paraId="42497740" w14:textId="4755137A" w:rsidR="00560F36" w:rsidRDefault="009124C2">
      <w:pPr>
        <w:pStyle w:val="TOC1"/>
        <w:tabs>
          <w:tab w:val="left" w:pos="1540"/>
        </w:tabs>
        <w:rPr>
          <w:rFonts w:asciiTheme="minorHAnsi" w:eastAsiaTheme="minorEastAsia" w:hAnsiTheme="minorHAnsi" w:cstheme="minorBidi"/>
          <w:noProof/>
          <w:lang w:eastAsia="zh-CN"/>
        </w:rPr>
      </w:pPr>
      <w:hyperlink w:anchor="_Toc481102998" w:history="1">
        <w:r w:rsidR="00560F36" w:rsidRPr="00391861">
          <w:rPr>
            <w:rStyle w:val="Hyperlink"/>
            <w:noProof/>
            <w:lang w:eastAsia="zh-CN"/>
          </w:rPr>
          <w:t>Appendix C:</w:t>
        </w:r>
        <w:r w:rsidR="00560F36">
          <w:rPr>
            <w:rFonts w:asciiTheme="minorHAnsi" w:eastAsiaTheme="minorEastAsia" w:hAnsiTheme="minorHAnsi" w:cstheme="minorBidi"/>
            <w:noProof/>
            <w:lang w:eastAsia="zh-CN"/>
          </w:rPr>
          <w:tab/>
        </w:r>
        <w:r w:rsidR="00560F36" w:rsidRPr="00391861">
          <w:rPr>
            <w:rStyle w:val="Hyperlink"/>
            <w:noProof/>
          </w:rPr>
          <w:t>Code Map</w:t>
        </w:r>
        <w:r w:rsidR="00560F36">
          <w:rPr>
            <w:noProof/>
            <w:webHidden/>
          </w:rPr>
          <w:tab/>
        </w:r>
        <w:r w:rsidR="00560F36">
          <w:rPr>
            <w:noProof/>
            <w:webHidden/>
          </w:rPr>
          <w:fldChar w:fldCharType="begin"/>
        </w:r>
        <w:r w:rsidR="00560F36">
          <w:rPr>
            <w:noProof/>
            <w:webHidden/>
          </w:rPr>
          <w:instrText xml:space="preserve"> PAGEREF _Toc481102998 \h </w:instrText>
        </w:r>
        <w:r w:rsidR="00560F36">
          <w:rPr>
            <w:noProof/>
            <w:webHidden/>
          </w:rPr>
        </w:r>
        <w:r w:rsidR="00560F36">
          <w:rPr>
            <w:noProof/>
            <w:webHidden/>
          </w:rPr>
          <w:fldChar w:fldCharType="separate"/>
        </w:r>
        <w:r w:rsidR="00560F36">
          <w:rPr>
            <w:noProof/>
            <w:webHidden/>
          </w:rPr>
          <w:t>78</w:t>
        </w:r>
        <w:r w:rsidR="00560F36">
          <w:rPr>
            <w:noProof/>
            <w:webHidden/>
          </w:rPr>
          <w:fldChar w:fldCharType="end"/>
        </w:r>
      </w:hyperlink>
    </w:p>
    <w:p w14:paraId="1770BD2D" w14:textId="0B3ADB3C" w:rsidR="00560F36" w:rsidRDefault="009124C2">
      <w:pPr>
        <w:pStyle w:val="TOC1"/>
        <w:tabs>
          <w:tab w:val="left" w:pos="1540"/>
        </w:tabs>
        <w:rPr>
          <w:rFonts w:asciiTheme="minorHAnsi" w:eastAsiaTheme="minorEastAsia" w:hAnsiTheme="minorHAnsi" w:cstheme="minorBidi"/>
          <w:noProof/>
          <w:lang w:eastAsia="zh-CN"/>
        </w:rPr>
      </w:pPr>
      <w:hyperlink w:anchor="_Toc481102999" w:history="1">
        <w:r w:rsidR="00560F36" w:rsidRPr="00391861">
          <w:rPr>
            <w:rStyle w:val="Hyperlink"/>
            <w:noProof/>
            <w:lang w:eastAsia="zh-CN"/>
          </w:rPr>
          <w:t>Appendix D:</w:t>
        </w:r>
        <w:r w:rsidR="00560F36">
          <w:rPr>
            <w:rFonts w:asciiTheme="minorHAnsi" w:eastAsiaTheme="minorEastAsia" w:hAnsiTheme="minorHAnsi" w:cstheme="minorBidi"/>
            <w:noProof/>
            <w:lang w:eastAsia="zh-CN"/>
          </w:rPr>
          <w:tab/>
        </w:r>
        <w:r w:rsidR="00560F36" w:rsidRPr="00391861">
          <w:rPr>
            <w:rStyle w:val="Hyperlink"/>
            <w:noProof/>
          </w:rPr>
          <w:t>Networking Code Map</w:t>
        </w:r>
        <w:r w:rsidR="00560F36">
          <w:rPr>
            <w:noProof/>
            <w:webHidden/>
          </w:rPr>
          <w:tab/>
        </w:r>
        <w:r w:rsidR="00560F36">
          <w:rPr>
            <w:noProof/>
            <w:webHidden/>
          </w:rPr>
          <w:fldChar w:fldCharType="begin"/>
        </w:r>
        <w:r w:rsidR="00560F36">
          <w:rPr>
            <w:noProof/>
            <w:webHidden/>
          </w:rPr>
          <w:instrText xml:space="preserve"> PAGEREF _Toc481102999 \h </w:instrText>
        </w:r>
        <w:r w:rsidR="00560F36">
          <w:rPr>
            <w:noProof/>
            <w:webHidden/>
          </w:rPr>
        </w:r>
        <w:r w:rsidR="00560F36">
          <w:rPr>
            <w:noProof/>
            <w:webHidden/>
          </w:rPr>
          <w:fldChar w:fldCharType="separate"/>
        </w:r>
        <w:r w:rsidR="00560F36">
          <w:rPr>
            <w:noProof/>
            <w:webHidden/>
          </w:rPr>
          <w:t>79</w:t>
        </w:r>
        <w:r w:rsidR="00560F36">
          <w:rPr>
            <w:noProof/>
            <w:webHidden/>
          </w:rPr>
          <w:fldChar w:fldCharType="end"/>
        </w:r>
      </w:hyperlink>
    </w:p>
    <w:p w14:paraId="5B16228A" w14:textId="1551B5B8" w:rsidR="00560F36" w:rsidRDefault="009124C2">
      <w:pPr>
        <w:pStyle w:val="TOC1"/>
        <w:tabs>
          <w:tab w:val="left" w:pos="1540"/>
        </w:tabs>
        <w:rPr>
          <w:rFonts w:asciiTheme="minorHAnsi" w:eastAsiaTheme="minorEastAsia" w:hAnsiTheme="minorHAnsi" w:cstheme="minorBidi"/>
          <w:noProof/>
          <w:lang w:eastAsia="zh-CN"/>
        </w:rPr>
      </w:pPr>
      <w:hyperlink w:anchor="_Toc481103000" w:history="1">
        <w:r w:rsidR="00560F36" w:rsidRPr="00391861">
          <w:rPr>
            <w:rStyle w:val="Hyperlink"/>
            <w:noProof/>
            <w:lang w:eastAsia="zh-CN"/>
          </w:rPr>
          <w:t>Appendix E:</w:t>
        </w:r>
        <w:r w:rsidR="00560F36">
          <w:rPr>
            <w:rFonts w:asciiTheme="minorHAnsi" w:eastAsiaTheme="minorEastAsia" w:hAnsiTheme="minorHAnsi" w:cstheme="minorBidi"/>
            <w:noProof/>
            <w:lang w:eastAsia="zh-CN"/>
          </w:rPr>
          <w:tab/>
        </w:r>
        <w:r w:rsidR="00560F36" w:rsidRPr="00391861">
          <w:rPr>
            <w:rStyle w:val="Hyperlink"/>
            <w:noProof/>
          </w:rPr>
          <w:t>CaptureTheCampus Code Map</w:t>
        </w:r>
        <w:r w:rsidR="00560F36">
          <w:rPr>
            <w:noProof/>
            <w:webHidden/>
          </w:rPr>
          <w:tab/>
        </w:r>
        <w:r w:rsidR="00560F36">
          <w:rPr>
            <w:noProof/>
            <w:webHidden/>
          </w:rPr>
          <w:fldChar w:fldCharType="begin"/>
        </w:r>
        <w:r w:rsidR="00560F36">
          <w:rPr>
            <w:noProof/>
            <w:webHidden/>
          </w:rPr>
          <w:instrText xml:space="preserve"> PAGEREF _Toc481103000 \h </w:instrText>
        </w:r>
        <w:r w:rsidR="00560F36">
          <w:rPr>
            <w:noProof/>
            <w:webHidden/>
          </w:rPr>
        </w:r>
        <w:r w:rsidR="00560F36">
          <w:rPr>
            <w:noProof/>
            <w:webHidden/>
          </w:rPr>
          <w:fldChar w:fldCharType="separate"/>
        </w:r>
        <w:r w:rsidR="00560F36">
          <w:rPr>
            <w:noProof/>
            <w:webHidden/>
          </w:rPr>
          <w:t>80</w:t>
        </w:r>
        <w:r w:rsidR="00560F36">
          <w:rPr>
            <w:noProof/>
            <w:webHidden/>
          </w:rPr>
          <w:fldChar w:fldCharType="end"/>
        </w:r>
      </w:hyperlink>
    </w:p>
    <w:p w14:paraId="7B37F500" w14:textId="0AC260A9" w:rsidR="00560F36" w:rsidRDefault="009124C2">
      <w:pPr>
        <w:pStyle w:val="TOC1"/>
        <w:tabs>
          <w:tab w:val="left" w:pos="1540"/>
        </w:tabs>
        <w:rPr>
          <w:rFonts w:asciiTheme="minorHAnsi" w:eastAsiaTheme="minorEastAsia" w:hAnsiTheme="minorHAnsi" w:cstheme="minorBidi"/>
          <w:noProof/>
          <w:lang w:eastAsia="zh-CN"/>
        </w:rPr>
      </w:pPr>
      <w:hyperlink w:anchor="_Toc481103001" w:history="1">
        <w:r w:rsidR="00560F36" w:rsidRPr="00391861">
          <w:rPr>
            <w:rStyle w:val="Hyperlink"/>
            <w:noProof/>
          </w:rPr>
          <w:t>Appendix F:</w:t>
        </w:r>
        <w:r w:rsidR="00560F36">
          <w:rPr>
            <w:rFonts w:asciiTheme="minorHAnsi" w:eastAsiaTheme="minorEastAsia" w:hAnsiTheme="minorHAnsi" w:cstheme="minorBidi"/>
            <w:noProof/>
            <w:lang w:eastAsia="zh-CN"/>
          </w:rPr>
          <w:tab/>
        </w:r>
        <w:r w:rsidR="00560F36" w:rsidRPr="00391861">
          <w:rPr>
            <w:rStyle w:val="Hyperlink"/>
            <w:noProof/>
          </w:rPr>
          <w:t>Polygon Clipping Code</w:t>
        </w:r>
        <w:r w:rsidR="00560F36">
          <w:rPr>
            <w:noProof/>
            <w:webHidden/>
          </w:rPr>
          <w:tab/>
        </w:r>
        <w:r w:rsidR="00560F36">
          <w:rPr>
            <w:noProof/>
            <w:webHidden/>
          </w:rPr>
          <w:fldChar w:fldCharType="begin"/>
        </w:r>
        <w:r w:rsidR="00560F36">
          <w:rPr>
            <w:noProof/>
            <w:webHidden/>
          </w:rPr>
          <w:instrText xml:space="preserve"> PAGEREF _Toc481103001 \h </w:instrText>
        </w:r>
        <w:r w:rsidR="00560F36">
          <w:rPr>
            <w:noProof/>
            <w:webHidden/>
          </w:rPr>
        </w:r>
        <w:r w:rsidR="00560F36">
          <w:rPr>
            <w:noProof/>
            <w:webHidden/>
          </w:rPr>
          <w:fldChar w:fldCharType="separate"/>
        </w:r>
        <w:r w:rsidR="00560F36">
          <w:rPr>
            <w:noProof/>
            <w:webHidden/>
          </w:rPr>
          <w:t>81</w:t>
        </w:r>
        <w:r w:rsidR="00560F36">
          <w:rPr>
            <w:noProof/>
            <w:webHidden/>
          </w:rPr>
          <w:fldChar w:fldCharType="end"/>
        </w:r>
      </w:hyperlink>
    </w:p>
    <w:p w14:paraId="2CBEFE48" w14:textId="67E9FD27" w:rsidR="00560F36" w:rsidRDefault="009124C2">
      <w:pPr>
        <w:pStyle w:val="TOC1"/>
        <w:tabs>
          <w:tab w:val="left" w:pos="1540"/>
        </w:tabs>
        <w:rPr>
          <w:rFonts w:asciiTheme="minorHAnsi" w:eastAsiaTheme="minorEastAsia" w:hAnsiTheme="minorHAnsi" w:cstheme="minorBidi"/>
          <w:noProof/>
          <w:lang w:eastAsia="zh-CN"/>
        </w:rPr>
      </w:pPr>
      <w:hyperlink w:anchor="_Toc481103002" w:history="1">
        <w:r w:rsidR="00560F36" w:rsidRPr="00391861">
          <w:rPr>
            <w:rStyle w:val="Hyperlink"/>
            <w:noProof/>
          </w:rPr>
          <w:t>Appendix G:</w:t>
        </w:r>
        <w:r w:rsidR="00560F36">
          <w:rPr>
            <w:rFonts w:asciiTheme="minorHAnsi" w:eastAsiaTheme="minorEastAsia" w:hAnsiTheme="minorHAnsi" w:cstheme="minorBidi"/>
            <w:noProof/>
            <w:lang w:eastAsia="zh-CN"/>
          </w:rPr>
          <w:tab/>
        </w:r>
        <w:r w:rsidR="00560F36" w:rsidRPr="00391861">
          <w:rPr>
            <w:rStyle w:val="Hyperlink"/>
            <w:noProof/>
          </w:rPr>
          <w:t>Polygon Tessellation Code</w:t>
        </w:r>
        <w:r w:rsidR="00560F36">
          <w:rPr>
            <w:noProof/>
            <w:webHidden/>
          </w:rPr>
          <w:tab/>
        </w:r>
        <w:r w:rsidR="00560F36">
          <w:rPr>
            <w:noProof/>
            <w:webHidden/>
          </w:rPr>
          <w:fldChar w:fldCharType="begin"/>
        </w:r>
        <w:r w:rsidR="00560F36">
          <w:rPr>
            <w:noProof/>
            <w:webHidden/>
          </w:rPr>
          <w:instrText xml:space="preserve"> PAGEREF _Toc481103002 \h </w:instrText>
        </w:r>
        <w:r w:rsidR="00560F36">
          <w:rPr>
            <w:noProof/>
            <w:webHidden/>
          </w:rPr>
        </w:r>
        <w:r w:rsidR="00560F36">
          <w:rPr>
            <w:noProof/>
            <w:webHidden/>
          </w:rPr>
          <w:fldChar w:fldCharType="separate"/>
        </w:r>
        <w:r w:rsidR="00560F36">
          <w:rPr>
            <w:noProof/>
            <w:webHidden/>
          </w:rPr>
          <w:t>89</w:t>
        </w:r>
        <w:r w:rsidR="00560F36">
          <w:rPr>
            <w:noProof/>
            <w:webHidden/>
          </w:rPr>
          <w:fldChar w:fldCharType="end"/>
        </w:r>
      </w:hyperlink>
    </w:p>
    <w:p w14:paraId="362DDE9B" w14:textId="76B06E3B" w:rsidR="00560F36" w:rsidRDefault="009124C2">
      <w:pPr>
        <w:pStyle w:val="TOC1"/>
        <w:tabs>
          <w:tab w:val="left" w:pos="1540"/>
        </w:tabs>
        <w:rPr>
          <w:rFonts w:asciiTheme="minorHAnsi" w:eastAsiaTheme="minorEastAsia" w:hAnsiTheme="minorHAnsi" w:cstheme="minorBidi"/>
          <w:noProof/>
          <w:lang w:eastAsia="zh-CN"/>
        </w:rPr>
      </w:pPr>
      <w:hyperlink w:anchor="_Toc481103003" w:history="1">
        <w:r w:rsidR="00560F36" w:rsidRPr="00391861">
          <w:rPr>
            <w:rStyle w:val="Hyperlink"/>
            <w:noProof/>
          </w:rPr>
          <w:t>Appendix H:</w:t>
        </w:r>
        <w:r w:rsidR="00560F36">
          <w:rPr>
            <w:rFonts w:asciiTheme="minorHAnsi" w:eastAsiaTheme="minorEastAsia" w:hAnsiTheme="minorHAnsi" w:cstheme="minorBidi"/>
            <w:noProof/>
            <w:lang w:eastAsia="zh-CN"/>
          </w:rPr>
          <w:tab/>
        </w:r>
        <w:r w:rsidR="00560F36" w:rsidRPr="00391861">
          <w:rPr>
            <w:rStyle w:val="Hyperlink"/>
            <w:noProof/>
          </w:rPr>
          <w:t>Wandering Code</w:t>
        </w:r>
        <w:r w:rsidR="00560F36">
          <w:rPr>
            <w:noProof/>
            <w:webHidden/>
          </w:rPr>
          <w:tab/>
        </w:r>
        <w:r w:rsidR="00560F36">
          <w:rPr>
            <w:noProof/>
            <w:webHidden/>
          </w:rPr>
          <w:fldChar w:fldCharType="begin"/>
        </w:r>
        <w:r w:rsidR="00560F36">
          <w:rPr>
            <w:noProof/>
            <w:webHidden/>
          </w:rPr>
          <w:instrText xml:space="preserve"> PAGEREF _Toc481103003 \h </w:instrText>
        </w:r>
        <w:r w:rsidR="00560F36">
          <w:rPr>
            <w:noProof/>
            <w:webHidden/>
          </w:rPr>
        </w:r>
        <w:r w:rsidR="00560F36">
          <w:rPr>
            <w:noProof/>
            <w:webHidden/>
          </w:rPr>
          <w:fldChar w:fldCharType="separate"/>
        </w:r>
        <w:r w:rsidR="00560F36">
          <w:rPr>
            <w:noProof/>
            <w:webHidden/>
          </w:rPr>
          <w:t>93</w:t>
        </w:r>
        <w:r w:rsidR="00560F36">
          <w:rPr>
            <w:noProof/>
            <w:webHidden/>
          </w:rPr>
          <w:fldChar w:fldCharType="end"/>
        </w:r>
      </w:hyperlink>
    </w:p>
    <w:p w14:paraId="18C1C0F8" w14:textId="7A8BF591" w:rsidR="00560F36" w:rsidRDefault="009124C2">
      <w:pPr>
        <w:pStyle w:val="TOC1"/>
        <w:tabs>
          <w:tab w:val="left" w:pos="1540"/>
        </w:tabs>
        <w:rPr>
          <w:rFonts w:asciiTheme="minorHAnsi" w:eastAsiaTheme="minorEastAsia" w:hAnsiTheme="minorHAnsi" w:cstheme="minorBidi"/>
          <w:noProof/>
          <w:lang w:eastAsia="zh-CN"/>
        </w:rPr>
      </w:pPr>
      <w:hyperlink w:anchor="_Toc481103004" w:history="1">
        <w:r w:rsidR="00560F36" w:rsidRPr="00391861">
          <w:rPr>
            <w:rStyle w:val="Hyperlink"/>
            <w:noProof/>
          </w:rPr>
          <w:t>Appendix I:</w:t>
        </w:r>
        <w:r w:rsidR="00560F36">
          <w:rPr>
            <w:rFonts w:asciiTheme="minorHAnsi" w:eastAsiaTheme="minorEastAsia" w:hAnsiTheme="minorHAnsi" w:cstheme="minorBidi"/>
            <w:noProof/>
            <w:lang w:eastAsia="zh-CN"/>
          </w:rPr>
          <w:tab/>
        </w:r>
        <w:r w:rsidR="00560F36" w:rsidRPr="00391861">
          <w:rPr>
            <w:rStyle w:val="Hyperlink"/>
            <w:noProof/>
          </w:rPr>
          <w:t>Initial Task List</w:t>
        </w:r>
        <w:r w:rsidR="00560F36">
          <w:rPr>
            <w:noProof/>
            <w:webHidden/>
          </w:rPr>
          <w:tab/>
        </w:r>
        <w:r w:rsidR="00560F36">
          <w:rPr>
            <w:noProof/>
            <w:webHidden/>
          </w:rPr>
          <w:fldChar w:fldCharType="begin"/>
        </w:r>
        <w:r w:rsidR="00560F36">
          <w:rPr>
            <w:noProof/>
            <w:webHidden/>
          </w:rPr>
          <w:instrText xml:space="preserve"> PAGEREF _Toc481103004 \h </w:instrText>
        </w:r>
        <w:r w:rsidR="00560F36">
          <w:rPr>
            <w:noProof/>
            <w:webHidden/>
          </w:rPr>
        </w:r>
        <w:r w:rsidR="00560F36">
          <w:rPr>
            <w:noProof/>
            <w:webHidden/>
          </w:rPr>
          <w:fldChar w:fldCharType="separate"/>
        </w:r>
        <w:r w:rsidR="00560F36">
          <w:rPr>
            <w:noProof/>
            <w:webHidden/>
          </w:rPr>
          <w:t>98</w:t>
        </w:r>
        <w:r w:rsidR="00560F36">
          <w:rPr>
            <w:noProof/>
            <w:webHidden/>
          </w:rPr>
          <w:fldChar w:fldCharType="end"/>
        </w:r>
      </w:hyperlink>
    </w:p>
    <w:p w14:paraId="5C14A9B5" w14:textId="5FD57FA0" w:rsidR="00560F36" w:rsidRDefault="009124C2">
      <w:pPr>
        <w:pStyle w:val="TOC1"/>
        <w:tabs>
          <w:tab w:val="left" w:pos="1540"/>
        </w:tabs>
        <w:rPr>
          <w:rFonts w:asciiTheme="minorHAnsi" w:eastAsiaTheme="minorEastAsia" w:hAnsiTheme="minorHAnsi" w:cstheme="minorBidi"/>
          <w:noProof/>
          <w:lang w:eastAsia="zh-CN"/>
        </w:rPr>
      </w:pPr>
      <w:hyperlink w:anchor="_Toc481103005" w:history="1">
        <w:r w:rsidR="00560F36" w:rsidRPr="00391861">
          <w:rPr>
            <w:rStyle w:val="Hyperlink"/>
            <w:noProof/>
          </w:rPr>
          <w:t>Appendix J:</w:t>
        </w:r>
        <w:r w:rsidR="00560F36">
          <w:rPr>
            <w:rFonts w:asciiTheme="minorHAnsi" w:eastAsiaTheme="minorEastAsia" w:hAnsiTheme="minorHAnsi" w:cstheme="minorBidi"/>
            <w:noProof/>
            <w:lang w:eastAsia="zh-CN"/>
          </w:rPr>
          <w:tab/>
        </w:r>
        <w:r w:rsidR="00560F36" w:rsidRPr="00391861">
          <w:rPr>
            <w:rStyle w:val="Hyperlink"/>
            <w:noProof/>
          </w:rPr>
          <w:t>Initial Time Plan</w:t>
        </w:r>
        <w:r w:rsidR="00560F36">
          <w:rPr>
            <w:noProof/>
            <w:webHidden/>
          </w:rPr>
          <w:tab/>
        </w:r>
        <w:r w:rsidR="00560F36">
          <w:rPr>
            <w:noProof/>
            <w:webHidden/>
          </w:rPr>
          <w:fldChar w:fldCharType="begin"/>
        </w:r>
        <w:r w:rsidR="00560F36">
          <w:rPr>
            <w:noProof/>
            <w:webHidden/>
          </w:rPr>
          <w:instrText xml:space="preserve"> PAGEREF _Toc481103005 \h </w:instrText>
        </w:r>
        <w:r w:rsidR="00560F36">
          <w:rPr>
            <w:noProof/>
            <w:webHidden/>
          </w:rPr>
        </w:r>
        <w:r w:rsidR="00560F36">
          <w:rPr>
            <w:noProof/>
            <w:webHidden/>
          </w:rPr>
          <w:fldChar w:fldCharType="separate"/>
        </w:r>
        <w:r w:rsidR="00560F36">
          <w:rPr>
            <w:noProof/>
            <w:webHidden/>
          </w:rPr>
          <w:t>100</w:t>
        </w:r>
        <w:r w:rsidR="00560F36">
          <w:rPr>
            <w:noProof/>
            <w:webHidden/>
          </w:rPr>
          <w:fldChar w:fldCharType="end"/>
        </w:r>
      </w:hyperlink>
    </w:p>
    <w:p w14:paraId="1FBF66C3" w14:textId="0A0AA19A" w:rsidR="00560F36" w:rsidRDefault="009124C2">
      <w:pPr>
        <w:pStyle w:val="TOC1"/>
        <w:tabs>
          <w:tab w:val="left" w:pos="1540"/>
        </w:tabs>
        <w:rPr>
          <w:rFonts w:asciiTheme="minorHAnsi" w:eastAsiaTheme="minorEastAsia" w:hAnsiTheme="minorHAnsi" w:cstheme="minorBidi"/>
          <w:noProof/>
          <w:lang w:eastAsia="zh-CN"/>
        </w:rPr>
      </w:pPr>
      <w:hyperlink w:anchor="_Toc481103006" w:history="1">
        <w:r w:rsidR="00560F36" w:rsidRPr="00391861">
          <w:rPr>
            <w:rStyle w:val="Hyperlink"/>
            <w:noProof/>
          </w:rPr>
          <w:t>Appendix K:</w:t>
        </w:r>
        <w:r w:rsidR="00560F36">
          <w:rPr>
            <w:rFonts w:asciiTheme="minorHAnsi" w:eastAsiaTheme="minorEastAsia" w:hAnsiTheme="minorHAnsi" w:cstheme="minorBidi"/>
            <w:noProof/>
            <w:lang w:eastAsia="zh-CN"/>
          </w:rPr>
          <w:tab/>
        </w:r>
        <w:r w:rsidR="00560F36" w:rsidRPr="00391861">
          <w:rPr>
            <w:rStyle w:val="Hyperlink"/>
            <w:noProof/>
          </w:rPr>
          <w:t>Interim Task List</w:t>
        </w:r>
        <w:r w:rsidR="00560F36">
          <w:rPr>
            <w:noProof/>
            <w:webHidden/>
          </w:rPr>
          <w:tab/>
        </w:r>
        <w:r w:rsidR="00560F36">
          <w:rPr>
            <w:noProof/>
            <w:webHidden/>
          </w:rPr>
          <w:fldChar w:fldCharType="begin"/>
        </w:r>
        <w:r w:rsidR="00560F36">
          <w:rPr>
            <w:noProof/>
            <w:webHidden/>
          </w:rPr>
          <w:instrText xml:space="preserve"> PAGEREF _Toc481103006 \h </w:instrText>
        </w:r>
        <w:r w:rsidR="00560F36">
          <w:rPr>
            <w:noProof/>
            <w:webHidden/>
          </w:rPr>
        </w:r>
        <w:r w:rsidR="00560F36">
          <w:rPr>
            <w:noProof/>
            <w:webHidden/>
          </w:rPr>
          <w:fldChar w:fldCharType="separate"/>
        </w:r>
        <w:r w:rsidR="00560F36">
          <w:rPr>
            <w:noProof/>
            <w:webHidden/>
          </w:rPr>
          <w:t>102</w:t>
        </w:r>
        <w:r w:rsidR="00560F36">
          <w:rPr>
            <w:noProof/>
            <w:webHidden/>
          </w:rPr>
          <w:fldChar w:fldCharType="end"/>
        </w:r>
      </w:hyperlink>
    </w:p>
    <w:p w14:paraId="0CD610CC" w14:textId="43954222" w:rsidR="00560F36" w:rsidRDefault="009124C2">
      <w:pPr>
        <w:pStyle w:val="TOC1"/>
        <w:tabs>
          <w:tab w:val="left" w:pos="1540"/>
        </w:tabs>
        <w:rPr>
          <w:rFonts w:asciiTheme="minorHAnsi" w:eastAsiaTheme="minorEastAsia" w:hAnsiTheme="minorHAnsi" w:cstheme="minorBidi"/>
          <w:noProof/>
          <w:lang w:eastAsia="zh-CN"/>
        </w:rPr>
      </w:pPr>
      <w:hyperlink w:anchor="_Toc481103007" w:history="1">
        <w:r w:rsidR="00560F36" w:rsidRPr="00391861">
          <w:rPr>
            <w:rStyle w:val="Hyperlink"/>
            <w:noProof/>
          </w:rPr>
          <w:t>Appendix L:</w:t>
        </w:r>
        <w:r w:rsidR="00560F36">
          <w:rPr>
            <w:rFonts w:asciiTheme="minorHAnsi" w:eastAsiaTheme="minorEastAsia" w:hAnsiTheme="minorHAnsi" w:cstheme="minorBidi"/>
            <w:noProof/>
            <w:lang w:eastAsia="zh-CN"/>
          </w:rPr>
          <w:tab/>
        </w:r>
        <w:r w:rsidR="00560F36" w:rsidRPr="00391861">
          <w:rPr>
            <w:rStyle w:val="Hyperlink"/>
            <w:noProof/>
          </w:rPr>
          <w:t>Interim Time Plan</w:t>
        </w:r>
        <w:r w:rsidR="00560F36">
          <w:rPr>
            <w:noProof/>
            <w:webHidden/>
          </w:rPr>
          <w:tab/>
        </w:r>
        <w:r w:rsidR="00560F36">
          <w:rPr>
            <w:noProof/>
            <w:webHidden/>
          </w:rPr>
          <w:fldChar w:fldCharType="begin"/>
        </w:r>
        <w:r w:rsidR="00560F36">
          <w:rPr>
            <w:noProof/>
            <w:webHidden/>
          </w:rPr>
          <w:instrText xml:space="preserve"> PAGEREF _Toc481103007 \h </w:instrText>
        </w:r>
        <w:r w:rsidR="00560F36">
          <w:rPr>
            <w:noProof/>
            <w:webHidden/>
          </w:rPr>
        </w:r>
        <w:r w:rsidR="00560F36">
          <w:rPr>
            <w:noProof/>
            <w:webHidden/>
          </w:rPr>
          <w:fldChar w:fldCharType="separate"/>
        </w:r>
        <w:r w:rsidR="00560F36">
          <w:rPr>
            <w:noProof/>
            <w:webHidden/>
          </w:rPr>
          <w:t>105</w:t>
        </w:r>
        <w:r w:rsidR="00560F36">
          <w:rPr>
            <w:noProof/>
            <w:webHidden/>
          </w:rPr>
          <w:fldChar w:fldCharType="end"/>
        </w:r>
      </w:hyperlink>
    </w:p>
    <w:p w14:paraId="0B4F204E" w14:textId="12A8A15D" w:rsidR="00560F36" w:rsidRDefault="009124C2">
      <w:pPr>
        <w:pStyle w:val="TOC1"/>
        <w:tabs>
          <w:tab w:val="left" w:pos="1540"/>
        </w:tabs>
        <w:rPr>
          <w:rFonts w:asciiTheme="minorHAnsi" w:eastAsiaTheme="minorEastAsia" w:hAnsiTheme="minorHAnsi" w:cstheme="minorBidi"/>
          <w:noProof/>
          <w:lang w:eastAsia="zh-CN"/>
        </w:rPr>
      </w:pPr>
      <w:hyperlink w:anchor="_Toc481103008" w:history="1">
        <w:r w:rsidR="00560F36" w:rsidRPr="00391861">
          <w:rPr>
            <w:rStyle w:val="Hyperlink"/>
            <w:noProof/>
          </w:rPr>
          <w:t>Appendix M:</w:t>
        </w:r>
        <w:r w:rsidR="00560F36">
          <w:rPr>
            <w:rFonts w:asciiTheme="minorHAnsi" w:eastAsiaTheme="minorEastAsia" w:hAnsiTheme="minorHAnsi" w:cstheme="minorBidi"/>
            <w:noProof/>
            <w:lang w:eastAsia="zh-CN"/>
          </w:rPr>
          <w:tab/>
        </w:r>
        <w:r w:rsidR="00560F36" w:rsidRPr="00391861">
          <w:rPr>
            <w:rStyle w:val="Hyperlink"/>
            <w:noProof/>
          </w:rPr>
          <w:t>Risk Analysis</w:t>
        </w:r>
        <w:r w:rsidR="00560F36">
          <w:rPr>
            <w:noProof/>
            <w:webHidden/>
          </w:rPr>
          <w:tab/>
        </w:r>
        <w:r w:rsidR="00560F36">
          <w:rPr>
            <w:noProof/>
            <w:webHidden/>
          </w:rPr>
          <w:fldChar w:fldCharType="begin"/>
        </w:r>
        <w:r w:rsidR="00560F36">
          <w:rPr>
            <w:noProof/>
            <w:webHidden/>
          </w:rPr>
          <w:instrText xml:space="preserve"> PAGEREF _Toc481103008 \h </w:instrText>
        </w:r>
        <w:r w:rsidR="00560F36">
          <w:rPr>
            <w:noProof/>
            <w:webHidden/>
          </w:rPr>
        </w:r>
        <w:r w:rsidR="00560F36">
          <w:rPr>
            <w:noProof/>
            <w:webHidden/>
          </w:rPr>
          <w:fldChar w:fldCharType="separate"/>
        </w:r>
        <w:r w:rsidR="00560F36">
          <w:rPr>
            <w:noProof/>
            <w:webHidden/>
          </w:rPr>
          <w:t>107</w:t>
        </w:r>
        <w:r w:rsidR="00560F36">
          <w:rPr>
            <w:noProof/>
            <w:webHidden/>
          </w:rPr>
          <w:fldChar w:fldCharType="end"/>
        </w:r>
      </w:hyperlink>
    </w:p>
    <w:p w14:paraId="7596FAAB" w14:textId="359B933C" w:rsidR="00560F36" w:rsidRDefault="009124C2">
      <w:pPr>
        <w:pStyle w:val="TOC1"/>
        <w:rPr>
          <w:rFonts w:asciiTheme="minorHAnsi" w:eastAsiaTheme="minorEastAsia" w:hAnsiTheme="minorHAnsi" w:cstheme="minorBidi"/>
          <w:noProof/>
          <w:lang w:eastAsia="zh-CN"/>
        </w:rPr>
      </w:pPr>
      <w:hyperlink w:anchor="_Toc481103009" w:history="1">
        <w:r w:rsidR="00560F36" w:rsidRPr="00391861">
          <w:rPr>
            <w:rStyle w:val="Hyperlink"/>
            <w:noProof/>
          </w:rPr>
          <w:t>Acknowledgements</w:t>
        </w:r>
        <w:r w:rsidR="00560F36">
          <w:rPr>
            <w:noProof/>
            <w:webHidden/>
          </w:rPr>
          <w:tab/>
        </w:r>
        <w:r w:rsidR="00560F36">
          <w:rPr>
            <w:noProof/>
            <w:webHidden/>
          </w:rPr>
          <w:fldChar w:fldCharType="begin"/>
        </w:r>
        <w:r w:rsidR="00560F36">
          <w:rPr>
            <w:noProof/>
            <w:webHidden/>
          </w:rPr>
          <w:instrText xml:space="preserve"> PAGEREF _Toc481103009 \h </w:instrText>
        </w:r>
        <w:r w:rsidR="00560F36">
          <w:rPr>
            <w:noProof/>
            <w:webHidden/>
          </w:rPr>
        </w:r>
        <w:r w:rsidR="00560F36">
          <w:rPr>
            <w:noProof/>
            <w:webHidden/>
          </w:rPr>
          <w:fldChar w:fldCharType="separate"/>
        </w:r>
        <w:r w:rsidR="00560F36">
          <w:rPr>
            <w:noProof/>
            <w:webHidden/>
          </w:rPr>
          <w:t>110</w:t>
        </w:r>
        <w:r w:rsidR="00560F36">
          <w:rPr>
            <w:noProof/>
            <w:webHidden/>
          </w:rPr>
          <w:fldChar w:fldCharType="end"/>
        </w:r>
      </w:hyperlink>
    </w:p>
    <w:p w14:paraId="3C1B6403" w14:textId="74FE9E76" w:rsidR="00560F36" w:rsidRDefault="009124C2">
      <w:pPr>
        <w:pStyle w:val="TOC1"/>
        <w:rPr>
          <w:rFonts w:asciiTheme="minorHAnsi" w:eastAsiaTheme="minorEastAsia" w:hAnsiTheme="minorHAnsi" w:cstheme="minorBidi"/>
          <w:noProof/>
          <w:lang w:eastAsia="zh-CN"/>
        </w:rPr>
      </w:pPr>
      <w:hyperlink w:anchor="_Toc481103010" w:history="1">
        <w:r w:rsidR="00560F36" w:rsidRPr="00391861">
          <w:rPr>
            <w:rStyle w:val="Hyperlink"/>
            <w:noProof/>
          </w:rPr>
          <w:t>References</w:t>
        </w:r>
        <w:r w:rsidR="00560F36">
          <w:rPr>
            <w:noProof/>
            <w:webHidden/>
          </w:rPr>
          <w:tab/>
        </w:r>
        <w:r w:rsidR="00560F36">
          <w:rPr>
            <w:noProof/>
            <w:webHidden/>
          </w:rPr>
          <w:fldChar w:fldCharType="begin"/>
        </w:r>
        <w:r w:rsidR="00560F36">
          <w:rPr>
            <w:noProof/>
            <w:webHidden/>
          </w:rPr>
          <w:instrText xml:space="preserve"> PAGEREF _Toc481103010 \h </w:instrText>
        </w:r>
        <w:r w:rsidR="00560F36">
          <w:rPr>
            <w:noProof/>
            <w:webHidden/>
          </w:rPr>
        </w:r>
        <w:r w:rsidR="00560F36">
          <w:rPr>
            <w:noProof/>
            <w:webHidden/>
          </w:rPr>
          <w:fldChar w:fldCharType="separate"/>
        </w:r>
        <w:r w:rsidR="00560F36">
          <w:rPr>
            <w:noProof/>
            <w:webHidden/>
          </w:rPr>
          <w:t>111</w:t>
        </w:r>
        <w:r w:rsidR="00560F36">
          <w:rPr>
            <w:noProof/>
            <w:webHidden/>
          </w:rPr>
          <w:fldChar w:fldCharType="end"/>
        </w:r>
      </w:hyperlink>
    </w:p>
    <w:p w14:paraId="16DE7254" w14:textId="318C6BD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53AD4F6C" w14:textId="3FE57A51" w:rsidR="00560F36"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103011" w:history="1">
        <w:r w:rsidR="00560F36" w:rsidRPr="00482F33">
          <w:rPr>
            <w:rStyle w:val="Hyperlink"/>
            <w:noProof/>
          </w:rPr>
          <w:t>Figure 1: This is an image showing the gameplay of Qix (The International Arcade Museum, Museum of the Game, 2016).</w:t>
        </w:r>
        <w:r w:rsidR="00560F36">
          <w:rPr>
            <w:noProof/>
            <w:webHidden/>
          </w:rPr>
          <w:tab/>
        </w:r>
        <w:r w:rsidR="00560F36">
          <w:rPr>
            <w:noProof/>
            <w:webHidden/>
          </w:rPr>
          <w:fldChar w:fldCharType="begin"/>
        </w:r>
        <w:r w:rsidR="00560F36">
          <w:rPr>
            <w:noProof/>
            <w:webHidden/>
          </w:rPr>
          <w:instrText xml:space="preserve"> PAGEREF _Toc481103011 \h </w:instrText>
        </w:r>
        <w:r w:rsidR="00560F36">
          <w:rPr>
            <w:noProof/>
            <w:webHidden/>
          </w:rPr>
        </w:r>
        <w:r w:rsidR="00560F36">
          <w:rPr>
            <w:noProof/>
            <w:webHidden/>
          </w:rPr>
          <w:fldChar w:fldCharType="separate"/>
        </w:r>
        <w:r w:rsidR="00560F36">
          <w:rPr>
            <w:noProof/>
            <w:webHidden/>
          </w:rPr>
          <w:t>8</w:t>
        </w:r>
        <w:r w:rsidR="00560F36">
          <w:rPr>
            <w:noProof/>
            <w:webHidden/>
          </w:rPr>
          <w:fldChar w:fldCharType="end"/>
        </w:r>
      </w:hyperlink>
    </w:p>
    <w:p w14:paraId="3ACCBE06" w14:textId="58E63516" w:rsidR="00560F36" w:rsidRDefault="009124C2">
      <w:pPr>
        <w:pStyle w:val="TableofFigures"/>
        <w:tabs>
          <w:tab w:val="right" w:leader="dot" w:pos="9016"/>
        </w:tabs>
        <w:rPr>
          <w:rFonts w:asciiTheme="minorHAnsi" w:eastAsiaTheme="minorEastAsia" w:hAnsiTheme="minorHAnsi" w:cstheme="minorBidi"/>
          <w:noProof/>
          <w:lang w:eastAsia="zh-CN"/>
        </w:rPr>
      </w:pPr>
      <w:hyperlink r:id="rId15" w:anchor="_Toc481103012" w:history="1">
        <w:r w:rsidR="00560F36" w:rsidRPr="00482F33">
          <w:rPr>
            <w:rStyle w:val="Hyperlink"/>
            <w:noProof/>
          </w:rPr>
          <w:t>Figure 2: This image shows a standard game screen for Pokémon GO (Wikipedia, 2017).</w:t>
        </w:r>
        <w:r w:rsidR="00560F36">
          <w:rPr>
            <w:noProof/>
            <w:webHidden/>
          </w:rPr>
          <w:tab/>
        </w:r>
        <w:r w:rsidR="00560F36">
          <w:rPr>
            <w:noProof/>
            <w:webHidden/>
          </w:rPr>
          <w:fldChar w:fldCharType="begin"/>
        </w:r>
        <w:r w:rsidR="00560F36">
          <w:rPr>
            <w:noProof/>
            <w:webHidden/>
          </w:rPr>
          <w:instrText xml:space="preserve"> PAGEREF _Toc481103012 \h </w:instrText>
        </w:r>
        <w:r w:rsidR="00560F36">
          <w:rPr>
            <w:noProof/>
            <w:webHidden/>
          </w:rPr>
        </w:r>
        <w:r w:rsidR="00560F36">
          <w:rPr>
            <w:noProof/>
            <w:webHidden/>
          </w:rPr>
          <w:fldChar w:fldCharType="separate"/>
        </w:r>
        <w:r w:rsidR="00560F36">
          <w:rPr>
            <w:noProof/>
            <w:webHidden/>
          </w:rPr>
          <w:t>14</w:t>
        </w:r>
        <w:r w:rsidR="00560F36">
          <w:rPr>
            <w:noProof/>
            <w:webHidden/>
          </w:rPr>
          <w:fldChar w:fldCharType="end"/>
        </w:r>
      </w:hyperlink>
    </w:p>
    <w:p w14:paraId="5BA2B336" w14:textId="2A86DDA9" w:rsidR="00560F36" w:rsidRDefault="009124C2">
      <w:pPr>
        <w:pStyle w:val="TableofFigures"/>
        <w:tabs>
          <w:tab w:val="right" w:leader="dot" w:pos="9016"/>
        </w:tabs>
        <w:rPr>
          <w:rFonts w:asciiTheme="minorHAnsi" w:eastAsiaTheme="minorEastAsia" w:hAnsiTheme="minorHAnsi" w:cstheme="minorBidi"/>
          <w:noProof/>
          <w:lang w:eastAsia="zh-CN"/>
        </w:rPr>
      </w:pPr>
      <w:hyperlink r:id="rId16" w:anchor="_Toc481103013" w:history="1">
        <w:r w:rsidR="00560F36" w:rsidRPr="00482F33">
          <w:rPr>
            <w:rStyle w:val="Hyperlink"/>
            <w:noProof/>
          </w:rPr>
          <w:t>Figure 3: This image shows a standard game screen for Ingress (Google, 2017)</w:t>
        </w:r>
        <w:r w:rsidR="00560F36">
          <w:rPr>
            <w:noProof/>
            <w:webHidden/>
          </w:rPr>
          <w:tab/>
        </w:r>
        <w:r w:rsidR="00560F36">
          <w:rPr>
            <w:noProof/>
            <w:webHidden/>
          </w:rPr>
          <w:fldChar w:fldCharType="begin"/>
        </w:r>
        <w:r w:rsidR="00560F36">
          <w:rPr>
            <w:noProof/>
            <w:webHidden/>
          </w:rPr>
          <w:instrText xml:space="preserve"> PAGEREF _Toc481103013 \h </w:instrText>
        </w:r>
        <w:r w:rsidR="00560F36">
          <w:rPr>
            <w:noProof/>
            <w:webHidden/>
          </w:rPr>
        </w:r>
        <w:r w:rsidR="00560F36">
          <w:rPr>
            <w:noProof/>
            <w:webHidden/>
          </w:rPr>
          <w:fldChar w:fldCharType="separate"/>
        </w:r>
        <w:r w:rsidR="00560F36">
          <w:rPr>
            <w:noProof/>
            <w:webHidden/>
          </w:rPr>
          <w:t>15</w:t>
        </w:r>
        <w:r w:rsidR="00560F36">
          <w:rPr>
            <w:noProof/>
            <w:webHidden/>
          </w:rPr>
          <w:fldChar w:fldCharType="end"/>
        </w:r>
      </w:hyperlink>
    </w:p>
    <w:p w14:paraId="0BC1FFF4" w14:textId="599DC81E" w:rsidR="00560F36" w:rsidRDefault="009124C2">
      <w:pPr>
        <w:pStyle w:val="TableofFigures"/>
        <w:tabs>
          <w:tab w:val="right" w:leader="dot" w:pos="9016"/>
        </w:tabs>
        <w:rPr>
          <w:rFonts w:asciiTheme="minorHAnsi" w:eastAsiaTheme="minorEastAsia" w:hAnsiTheme="minorHAnsi" w:cstheme="minorBidi"/>
          <w:noProof/>
          <w:lang w:eastAsia="zh-CN"/>
        </w:rPr>
      </w:pPr>
      <w:hyperlink r:id="rId17" w:anchor="_Toc481103014" w:history="1">
        <w:r w:rsidR="00560F36" w:rsidRPr="00482F33">
          <w:rPr>
            <w:rStyle w:val="Hyperlink"/>
            <w:noProof/>
          </w:rPr>
          <w:t>Figure 4: This image shows a standard game screen for Ingress (Wikipedia, 2017).</w:t>
        </w:r>
        <w:r w:rsidR="00560F36">
          <w:rPr>
            <w:noProof/>
            <w:webHidden/>
          </w:rPr>
          <w:tab/>
        </w:r>
        <w:r w:rsidR="00560F36">
          <w:rPr>
            <w:noProof/>
            <w:webHidden/>
          </w:rPr>
          <w:fldChar w:fldCharType="begin"/>
        </w:r>
        <w:r w:rsidR="00560F36">
          <w:rPr>
            <w:noProof/>
            <w:webHidden/>
          </w:rPr>
          <w:instrText xml:space="preserve"> PAGEREF _Toc481103014 \h </w:instrText>
        </w:r>
        <w:r w:rsidR="00560F36">
          <w:rPr>
            <w:noProof/>
            <w:webHidden/>
          </w:rPr>
        </w:r>
        <w:r w:rsidR="00560F36">
          <w:rPr>
            <w:noProof/>
            <w:webHidden/>
          </w:rPr>
          <w:fldChar w:fldCharType="separate"/>
        </w:r>
        <w:r w:rsidR="00560F36">
          <w:rPr>
            <w:noProof/>
            <w:webHidden/>
          </w:rPr>
          <w:t>16</w:t>
        </w:r>
        <w:r w:rsidR="00560F36">
          <w:rPr>
            <w:noProof/>
            <w:webHidden/>
          </w:rPr>
          <w:fldChar w:fldCharType="end"/>
        </w:r>
      </w:hyperlink>
    </w:p>
    <w:p w14:paraId="2C84E53F" w14:textId="41513350" w:rsidR="00560F36" w:rsidRDefault="009124C2">
      <w:pPr>
        <w:pStyle w:val="TableofFigures"/>
        <w:tabs>
          <w:tab w:val="right" w:leader="dot" w:pos="9016"/>
        </w:tabs>
        <w:rPr>
          <w:rFonts w:asciiTheme="minorHAnsi" w:eastAsiaTheme="minorEastAsia" w:hAnsiTheme="minorHAnsi" w:cstheme="minorBidi"/>
          <w:noProof/>
          <w:lang w:eastAsia="zh-CN"/>
        </w:rPr>
      </w:pPr>
      <w:hyperlink r:id="rId18" w:anchor="_Toc481103015" w:history="1">
        <w:r w:rsidR="00560F36" w:rsidRPr="00482F33">
          <w:rPr>
            <w:rStyle w:val="Hyperlink"/>
            <w:noProof/>
          </w:rPr>
          <w:t>Figure 5: This image shows the orbits of some GPS satellites</w:t>
        </w:r>
        <w:r w:rsidR="00560F36">
          <w:rPr>
            <w:noProof/>
            <w:webHidden/>
          </w:rPr>
          <w:tab/>
        </w:r>
        <w:r w:rsidR="00560F36">
          <w:rPr>
            <w:noProof/>
            <w:webHidden/>
          </w:rPr>
          <w:fldChar w:fldCharType="begin"/>
        </w:r>
        <w:r w:rsidR="00560F36">
          <w:rPr>
            <w:noProof/>
            <w:webHidden/>
          </w:rPr>
          <w:instrText xml:space="preserve"> PAGEREF _Toc481103015 \h </w:instrText>
        </w:r>
        <w:r w:rsidR="00560F36">
          <w:rPr>
            <w:noProof/>
            <w:webHidden/>
          </w:rPr>
        </w:r>
        <w:r w:rsidR="00560F36">
          <w:rPr>
            <w:noProof/>
            <w:webHidden/>
          </w:rPr>
          <w:fldChar w:fldCharType="separate"/>
        </w:r>
        <w:r w:rsidR="00560F36">
          <w:rPr>
            <w:noProof/>
            <w:webHidden/>
          </w:rPr>
          <w:t>17</w:t>
        </w:r>
        <w:r w:rsidR="00560F36">
          <w:rPr>
            <w:noProof/>
            <w:webHidden/>
          </w:rPr>
          <w:fldChar w:fldCharType="end"/>
        </w:r>
      </w:hyperlink>
    </w:p>
    <w:p w14:paraId="015B5ECF" w14:textId="28EF5804" w:rsidR="00560F36" w:rsidRDefault="009124C2">
      <w:pPr>
        <w:pStyle w:val="TableofFigures"/>
        <w:tabs>
          <w:tab w:val="right" w:leader="dot" w:pos="9016"/>
        </w:tabs>
        <w:rPr>
          <w:rFonts w:asciiTheme="minorHAnsi" w:eastAsiaTheme="minorEastAsia" w:hAnsiTheme="minorHAnsi" w:cstheme="minorBidi"/>
          <w:noProof/>
          <w:lang w:eastAsia="zh-CN"/>
        </w:rPr>
      </w:pPr>
      <w:hyperlink r:id="rId19" w:anchor="_Toc481103016" w:history="1">
        <w:r w:rsidR="00560F36" w:rsidRPr="00482F33">
          <w:rPr>
            <w:rStyle w:val="Hyperlink"/>
            <w:noProof/>
          </w:rPr>
          <w:t>Figure 6: This image shows a visualisation of the act of GPS trilateration (openclipart, 2014)</w:t>
        </w:r>
        <w:r w:rsidR="00560F36">
          <w:rPr>
            <w:noProof/>
            <w:webHidden/>
          </w:rPr>
          <w:tab/>
        </w:r>
        <w:r w:rsidR="00560F36">
          <w:rPr>
            <w:noProof/>
            <w:webHidden/>
          </w:rPr>
          <w:fldChar w:fldCharType="begin"/>
        </w:r>
        <w:r w:rsidR="00560F36">
          <w:rPr>
            <w:noProof/>
            <w:webHidden/>
          </w:rPr>
          <w:instrText xml:space="preserve"> PAGEREF _Toc481103016 \h </w:instrText>
        </w:r>
        <w:r w:rsidR="00560F36">
          <w:rPr>
            <w:noProof/>
            <w:webHidden/>
          </w:rPr>
        </w:r>
        <w:r w:rsidR="00560F36">
          <w:rPr>
            <w:noProof/>
            <w:webHidden/>
          </w:rPr>
          <w:fldChar w:fldCharType="separate"/>
        </w:r>
        <w:r w:rsidR="00560F36">
          <w:rPr>
            <w:noProof/>
            <w:webHidden/>
          </w:rPr>
          <w:t>18</w:t>
        </w:r>
        <w:r w:rsidR="00560F36">
          <w:rPr>
            <w:noProof/>
            <w:webHidden/>
          </w:rPr>
          <w:fldChar w:fldCharType="end"/>
        </w:r>
      </w:hyperlink>
    </w:p>
    <w:p w14:paraId="2950D22A" w14:textId="46B3FC72" w:rsidR="00560F36" w:rsidRDefault="009124C2">
      <w:pPr>
        <w:pStyle w:val="TableofFigures"/>
        <w:tabs>
          <w:tab w:val="right" w:leader="dot" w:pos="9016"/>
        </w:tabs>
        <w:rPr>
          <w:rFonts w:asciiTheme="minorHAnsi" w:eastAsiaTheme="minorEastAsia" w:hAnsiTheme="minorHAnsi" w:cstheme="minorBidi"/>
          <w:noProof/>
          <w:lang w:eastAsia="zh-CN"/>
        </w:rPr>
      </w:pPr>
      <w:hyperlink r:id="rId20" w:anchor="_Toc481103017" w:history="1">
        <w:r w:rsidR="00560F36" w:rsidRPr="00482F33">
          <w:rPr>
            <w:rStyle w:val="Hyperlink"/>
            <w:noProof/>
          </w:rPr>
          <w:t>Figure 7: This image shows the current market share of mobile operating systems (Statista, 2016).</w:t>
        </w:r>
        <w:r w:rsidR="00560F36">
          <w:rPr>
            <w:noProof/>
            <w:webHidden/>
          </w:rPr>
          <w:tab/>
        </w:r>
        <w:r w:rsidR="00560F36">
          <w:rPr>
            <w:noProof/>
            <w:webHidden/>
          </w:rPr>
          <w:fldChar w:fldCharType="begin"/>
        </w:r>
        <w:r w:rsidR="00560F36">
          <w:rPr>
            <w:noProof/>
            <w:webHidden/>
          </w:rPr>
          <w:instrText xml:space="preserve"> PAGEREF _Toc481103017 \h </w:instrText>
        </w:r>
        <w:r w:rsidR="00560F36">
          <w:rPr>
            <w:noProof/>
            <w:webHidden/>
          </w:rPr>
        </w:r>
        <w:r w:rsidR="00560F36">
          <w:rPr>
            <w:noProof/>
            <w:webHidden/>
          </w:rPr>
          <w:fldChar w:fldCharType="separate"/>
        </w:r>
        <w:r w:rsidR="00560F36">
          <w:rPr>
            <w:noProof/>
            <w:webHidden/>
          </w:rPr>
          <w:t>21</w:t>
        </w:r>
        <w:r w:rsidR="00560F36">
          <w:rPr>
            <w:noProof/>
            <w:webHidden/>
          </w:rPr>
          <w:fldChar w:fldCharType="end"/>
        </w:r>
      </w:hyperlink>
    </w:p>
    <w:p w14:paraId="1C9B5A1F" w14:textId="556C14E8" w:rsidR="00560F36" w:rsidRDefault="009124C2">
      <w:pPr>
        <w:pStyle w:val="TableofFigures"/>
        <w:tabs>
          <w:tab w:val="right" w:leader="dot" w:pos="9016"/>
        </w:tabs>
        <w:rPr>
          <w:rFonts w:asciiTheme="minorHAnsi" w:eastAsiaTheme="minorEastAsia" w:hAnsiTheme="minorHAnsi" w:cstheme="minorBidi"/>
          <w:noProof/>
          <w:lang w:eastAsia="zh-CN"/>
        </w:rPr>
      </w:pPr>
      <w:hyperlink r:id="rId21" w:anchor="_Toc481103018" w:history="1">
        <w:r w:rsidR="00560F36" w:rsidRPr="00482F33">
          <w:rPr>
            <w:rStyle w:val="Hyperlink"/>
            <w:noProof/>
          </w:rPr>
          <w:t>Figure 8: This image shows an example of a standard Android Studio integrated development environment window (Wikipedia, 2017).</w:t>
        </w:r>
        <w:r w:rsidR="00560F36">
          <w:rPr>
            <w:noProof/>
            <w:webHidden/>
          </w:rPr>
          <w:tab/>
        </w:r>
        <w:r w:rsidR="00560F36">
          <w:rPr>
            <w:noProof/>
            <w:webHidden/>
          </w:rPr>
          <w:fldChar w:fldCharType="begin"/>
        </w:r>
        <w:r w:rsidR="00560F36">
          <w:rPr>
            <w:noProof/>
            <w:webHidden/>
          </w:rPr>
          <w:instrText xml:space="preserve"> PAGEREF _Toc481103018 \h </w:instrText>
        </w:r>
        <w:r w:rsidR="00560F36">
          <w:rPr>
            <w:noProof/>
            <w:webHidden/>
          </w:rPr>
        </w:r>
        <w:r w:rsidR="00560F36">
          <w:rPr>
            <w:noProof/>
            <w:webHidden/>
          </w:rPr>
          <w:fldChar w:fldCharType="separate"/>
        </w:r>
        <w:r w:rsidR="00560F36">
          <w:rPr>
            <w:noProof/>
            <w:webHidden/>
          </w:rPr>
          <w:t>23</w:t>
        </w:r>
        <w:r w:rsidR="00560F36">
          <w:rPr>
            <w:noProof/>
            <w:webHidden/>
          </w:rPr>
          <w:fldChar w:fldCharType="end"/>
        </w:r>
      </w:hyperlink>
    </w:p>
    <w:p w14:paraId="0EDD1378" w14:textId="5A17E61C" w:rsidR="00560F36" w:rsidRDefault="009124C2">
      <w:pPr>
        <w:pStyle w:val="TableofFigures"/>
        <w:tabs>
          <w:tab w:val="right" w:leader="dot" w:pos="9016"/>
        </w:tabs>
        <w:rPr>
          <w:rFonts w:asciiTheme="minorHAnsi" w:eastAsiaTheme="minorEastAsia" w:hAnsiTheme="minorHAnsi" w:cstheme="minorBidi"/>
          <w:noProof/>
          <w:lang w:eastAsia="zh-CN"/>
        </w:rPr>
      </w:pPr>
      <w:hyperlink r:id="rId22" w:anchor="_Toc481103019" w:history="1">
        <w:r w:rsidR="00560F36" w:rsidRPr="00482F33">
          <w:rPr>
            <w:rStyle w:val="Hyperlink"/>
            <w:noProof/>
          </w:rPr>
          <w:t>Figure 9: This image shows an example of a standard Visual Studio integrated development environment window (Wikipedia, 2017).</w:t>
        </w:r>
        <w:r w:rsidR="00560F36">
          <w:rPr>
            <w:noProof/>
            <w:webHidden/>
          </w:rPr>
          <w:tab/>
        </w:r>
        <w:r w:rsidR="00560F36">
          <w:rPr>
            <w:noProof/>
            <w:webHidden/>
          </w:rPr>
          <w:fldChar w:fldCharType="begin"/>
        </w:r>
        <w:r w:rsidR="00560F36">
          <w:rPr>
            <w:noProof/>
            <w:webHidden/>
          </w:rPr>
          <w:instrText xml:space="preserve"> PAGEREF _Toc481103019 \h </w:instrText>
        </w:r>
        <w:r w:rsidR="00560F36">
          <w:rPr>
            <w:noProof/>
            <w:webHidden/>
          </w:rPr>
        </w:r>
        <w:r w:rsidR="00560F36">
          <w:rPr>
            <w:noProof/>
            <w:webHidden/>
          </w:rPr>
          <w:fldChar w:fldCharType="separate"/>
        </w:r>
        <w:r w:rsidR="00560F36">
          <w:rPr>
            <w:noProof/>
            <w:webHidden/>
          </w:rPr>
          <w:t>24</w:t>
        </w:r>
        <w:r w:rsidR="00560F36">
          <w:rPr>
            <w:noProof/>
            <w:webHidden/>
          </w:rPr>
          <w:fldChar w:fldCharType="end"/>
        </w:r>
      </w:hyperlink>
    </w:p>
    <w:p w14:paraId="5240A744" w14:textId="656CBFD1" w:rsidR="00560F36" w:rsidRDefault="009124C2">
      <w:pPr>
        <w:pStyle w:val="TableofFigures"/>
        <w:tabs>
          <w:tab w:val="right" w:leader="dot" w:pos="9016"/>
        </w:tabs>
        <w:rPr>
          <w:rFonts w:asciiTheme="minorHAnsi" w:eastAsiaTheme="minorEastAsia" w:hAnsiTheme="minorHAnsi" w:cstheme="minorBidi"/>
          <w:noProof/>
          <w:lang w:eastAsia="zh-CN"/>
        </w:rPr>
      </w:pPr>
      <w:hyperlink r:id="rId23" w:anchor="_Toc481103020" w:history="1">
        <w:r w:rsidR="00560F36" w:rsidRPr="00482F33">
          <w:rPr>
            <w:rStyle w:val="Hyperlink"/>
            <w:noProof/>
          </w:rPr>
          <w:t>Figure 10: This image shows an example of a standard Xcode integrated development environment window (Apple, 2017).</w:t>
        </w:r>
        <w:r w:rsidR="00560F36">
          <w:rPr>
            <w:noProof/>
            <w:webHidden/>
          </w:rPr>
          <w:tab/>
        </w:r>
        <w:r w:rsidR="00560F36">
          <w:rPr>
            <w:noProof/>
            <w:webHidden/>
          </w:rPr>
          <w:fldChar w:fldCharType="begin"/>
        </w:r>
        <w:r w:rsidR="00560F36">
          <w:rPr>
            <w:noProof/>
            <w:webHidden/>
          </w:rPr>
          <w:instrText xml:space="preserve"> PAGEREF _Toc481103020 \h </w:instrText>
        </w:r>
        <w:r w:rsidR="00560F36">
          <w:rPr>
            <w:noProof/>
            <w:webHidden/>
          </w:rPr>
        </w:r>
        <w:r w:rsidR="00560F36">
          <w:rPr>
            <w:noProof/>
            <w:webHidden/>
          </w:rPr>
          <w:fldChar w:fldCharType="separate"/>
        </w:r>
        <w:r w:rsidR="00560F36">
          <w:rPr>
            <w:noProof/>
            <w:webHidden/>
          </w:rPr>
          <w:t>25</w:t>
        </w:r>
        <w:r w:rsidR="00560F36">
          <w:rPr>
            <w:noProof/>
            <w:webHidden/>
          </w:rPr>
          <w:fldChar w:fldCharType="end"/>
        </w:r>
      </w:hyperlink>
    </w:p>
    <w:p w14:paraId="155DB489" w14:textId="1410550D" w:rsidR="00560F36" w:rsidRDefault="009124C2">
      <w:pPr>
        <w:pStyle w:val="TableofFigures"/>
        <w:tabs>
          <w:tab w:val="right" w:leader="dot" w:pos="9016"/>
        </w:tabs>
        <w:rPr>
          <w:rFonts w:asciiTheme="minorHAnsi" w:eastAsiaTheme="minorEastAsia" w:hAnsiTheme="minorHAnsi" w:cstheme="minorBidi"/>
          <w:noProof/>
          <w:lang w:eastAsia="zh-CN"/>
        </w:rPr>
      </w:pPr>
      <w:hyperlink r:id="rId24" w:anchor="_Toc481103021" w:history="1">
        <w:r w:rsidR="00560F36" w:rsidRPr="00482F33">
          <w:rPr>
            <w:rStyle w:val="Hyperlink"/>
            <w:noProof/>
          </w:rPr>
          <w:t>Figure 11: This image shows a visual model of the difference between a client/server model on the left and a peer-to-peer model on the right (Philips, 2014).</w:t>
        </w:r>
        <w:r w:rsidR="00560F36">
          <w:rPr>
            <w:noProof/>
            <w:webHidden/>
          </w:rPr>
          <w:tab/>
        </w:r>
        <w:r w:rsidR="00560F36">
          <w:rPr>
            <w:noProof/>
            <w:webHidden/>
          </w:rPr>
          <w:fldChar w:fldCharType="begin"/>
        </w:r>
        <w:r w:rsidR="00560F36">
          <w:rPr>
            <w:noProof/>
            <w:webHidden/>
          </w:rPr>
          <w:instrText xml:space="preserve"> PAGEREF _Toc481103021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46E398E0" w14:textId="502923E2" w:rsidR="00560F36" w:rsidRDefault="009124C2">
      <w:pPr>
        <w:pStyle w:val="TableofFigures"/>
        <w:tabs>
          <w:tab w:val="right" w:leader="dot" w:pos="9016"/>
        </w:tabs>
        <w:rPr>
          <w:rFonts w:asciiTheme="minorHAnsi" w:eastAsiaTheme="minorEastAsia" w:hAnsiTheme="minorHAnsi" w:cstheme="minorBidi"/>
          <w:noProof/>
          <w:lang w:eastAsia="zh-CN"/>
        </w:rPr>
      </w:pPr>
      <w:hyperlink r:id="rId25" w:anchor="_Toc481103022" w:history="1">
        <w:r w:rsidR="00560F36" w:rsidRPr="00482F33">
          <w:rPr>
            <w:rStyle w:val="Hyperlink"/>
            <w:noProof/>
          </w:rPr>
          <w:t>Figure 12: This diagram shows the latency involved in sending a message using the different transport layer protocols (Taing, 2011).</w:t>
        </w:r>
        <w:r w:rsidR="00560F36">
          <w:rPr>
            <w:noProof/>
            <w:webHidden/>
          </w:rPr>
          <w:tab/>
        </w:r>
        <w:r w:rsidR="00560F36">
          <w:rPr>
            <w:noProof/>
            <w:webHidden/>
          </w:rPr>
          <w:fldChar w:fldCharType="begin"/>
        </w:r>
        <w:r w:rsidR="00560F36">
          <w:rPr>
            <w:noProof/>
            <w:webHidden/>
          </w:rPr>
          <w:instrText xml:space="preserve"> PAGEREF _Toc481103022 \h </w:instrText>
        </w:r>
        <w:r w:rsidR="00560F36">
          <w:rPr>
            <w:noProof/>
            <w:webHidden/>
          </w:rPr>
        </w:r>
        <w:r w:rsidR="00560F36">
          <w:rPr>
            <w:noProof/>
            <w:webHidden/>
          </w:rPr>
          <w:fldChar w:fldCharType="separate"/>
        </w:r>
        <w:r w:rsidR="00560F36">
          <w:rPr>
            <w:noProof/>
            <w:webHidden/>
          </w:rPr>
          <w:t>28</w:t>
        </w:r>
        <w:r w:rsidR="00560F36">
          <w:rPr>
            <w:noProof/>
            <w:webHidden/>
          </w:rPr>
          <w:fldChar w:fldCharType="end"/>
        </w:r>
      </w:hyperlink>
    </w:p>
    <w:p w14:paraId="246CB08E" w14:textId="6ED8B0CE" w:rsidR="00560F36" w:rsidRDefault="009124C2">
      <w:pPr>
        <w:pStyle w:val="TableofFigures"/>
        <w:tabs>
          <w:tab w:val="right" w:leader="dot" w:pos="9016"/>
        </w:tabs>
        <w:rPr>
          <w:rFonts w:asciiTheme="minorHAnsi" w:eastAsiaTheme="minorEastAsia" w:hAnsiTheme="minorHAnsi" w:cstheme="minorBidi"/>
          <w:noProof/>
          <w:lang w:eastAsia="zh-CN"/>
        </w:rPr>
      </w:pPr>
      <w:hyperlink r:id="rId26" w:anchor="_Toc481103023" w:history="1">
        <w:r w:rsidR="00560F36" w:rsidRPr="00482F33">
          <w:rPr>
            <w:rStyle w:val="Hyperlink"/>
            <w:noProof/>
          </w:rPr>
          <w:t>Figure 13: This diagram shows the throughput in Mbps of the different transport layer protocols (Taing, 2011).</w:t>
        </w:r>
        <w:r w:rsidR="00560F36">
          <w:rPr>
            <w:noProof/>
            <w:webHidden/>
          </w:rPr>
          <w:tab/>
        </w:r>
        <w:r w:rsidR="00560F36">
          <w:rPr>
            <w:noProof/>
            <w:webHidden/>
          </w:rPr>
          <w:fldChar w:fldCharType="begin"/>
        </w:r>
        <w:r w:rsidR="00560F36">
          <w:rPr>
            <w:noProof/>
            <w:webHidden/>
          </w:rPr>
          <w:instrText xml:space="preserve"> PAGEREF _Toc481103023 \h </w:instrText>
        </w:r>
        <w:r w:rsidR="00560F36">
          <w:rPr>
            <w:noProof/>
            <w:webHidden/>
          </w:rPr>
        </w:r>
        <w:r w:rsidR="00560F36">
          <w:rPr>
            <w:noProof/>
            <w:webHidden/>
          </w:rPr>
          <w:fldChar w:fldCharType="separate"/>
        </w:r>
        <w:r w:rsidR="00560F36">
          <w:rPr>
            <w:noProof/>
            <w:webHidden/>
          </w:rPr>
          <w:t>29</w:t>
        </w:r>
        <w:r w:rsidR="00560F36">
          <w:rPr>
            <w:noProof/>
            <w:webHidden/>
          </w:rPr>
          <w:fldChar w:fldCharType="end"/>
        </w:r>
      </w:hyperlink>
    </w:p>
    <w:p w14:paraId="78BDEFA1" w14:textId="5EDDFCD5" w:rsidR="00560F36" w:rsidRDefault="009124C2">
      <w:pPr>
        <w:pStyle w:val="TableofFigures"/>
        <w:tabs>
          <w:tab w:val="right" w:leader="dot" w:pos="9016"/>
        </w:tabs>
        <w:rPr>
          <w:rFonts w:asciiTheme="minorHAnsi" w:eastAsiaTheme="minorEastAsia" w:hAnsiTheme="minorHAnsi" w:cstheme="minorBidi"/>
          <w:noProof/>
          <w:lang w:eastAsia="zh-CN"/>
        </w:rPr>
      </w:pPr>
      <w:hyperlink r:id="rId27" w:anchor="_Toc481103024" w:history="1">
        <w:r w:rsidR="00560F36" w:rsidRPr="00482F33">
          <w:rPr>
            <w:rStyle w:val="Hyperlink"/>
            <w:noProof/>
          </w:rPr>
          <w:t>Figure 14: This image shows a graphical representation of the workflow and a stepwise activities and actions of the system.</w:t>
        </w:r>
        <w:r w:rsidR="00560F36">
          <w:rPr>
            <w:noProof/>
            <w:webHidden/>
          </w:rPr>
          <w:tab/>
        </w:r>
        <w:r w:rsidR="00560F36">
          <w:rPr>
            <w:noProof/>
            <w:webHidden/>
          </w:rPr>
          <w:fldChar w:fldCharType="begin"/>
        </w:r>
        <w:r w:rsidR="00560F36">
          <w:rPr>
            <w:noProof/>
            <w:webHidden/>
          </w:rPr>
          <w:instrText xml:space="preserve"> PAGEREF _Toc481103024 \h </w:instrText>
        </w:r>
        <w:r w:rsidR="00560F36">
          <w:rPr>
            <w:noProof/>
            <w:webHidden/>
          </w:rPr>
        </w:r>
        <w:r w:rsidR="00560F36">
          <w:rPr>
            <w:noProof/>
            <w:webHidden/>
          </w:rPr>
          <w:fldChar w:fldCharType="separate"/>
        </w:r>
        <w:r w:rsidR="00560F36">
          <w:rPr>
            <w:noProof/>
            <w:webHidden/>
          </w:rPr>
          <w:t>31</w:t>
        </w:r>
        <w:r w:rsidR="00560F36">
          <w:rPr>
            <w:noProof/>
            <w:webHidden/>
          </w:rPr>
          <w:fldChar w:fldCharType="end"/>
        </w:r>
      </w:hyperlink>
    </w:p>
    <w:p w14:paraId="299EEE99" w14:textId="664D0580" w:rsidR="00560F36" w:rsidRDefault="009124C2">
      <w:pPr>
        <w:pStyle w:val="TableofFigures"/>
        <w:tabs>
          <w:tab w:val="right" w:leader="dot" w:pos="9016"/>
        </w:tabs>
        <w:rPr>
          <w:rFonts w:asciiTheme="minorHAnsi" w:eastAsiaTheme="minorEastAsia" w:hAnsiTheme="minorHAnsi" w:cstheme="minorBidi"/>
          <w:noProof/>
          <w:lang w:eastAsia="zh-CN"/>
        </w:rPr>
      </w:pPr>
      <w:hyperlink r:id="rId28" w:anchor="_Toc481103025" w:history="1">
        <w:r w:rsidR="00560F36" w:rsidRPr="00482F33">
          <w:rPr>
            <w:rStyle w:val="Hyperlink"/>
            <w:noProof/>
          </w:rPr>
          <w:t>Figure 15: This image shows a diagram that describes the structure of the Client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_Toc481103025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513427D7" w14:textId="6D3DA548" w:rsidR="00560F36" w:rsidRDefault="009124C2">
      <w:pPr>
        <w:pStyle w:val="TableofFigures"/>
        <w:tabs>
          <w:tab w:val="right" w:leader="dot" w:pos="9016"/>
        </w:tabs>
        <w:rPr>
          <w:rFonts w:asciiTheme="minorHAnsi" w:eastAsiaTheme="minorEastAsia" w:hAnsiTheme="minorHAnsi" w:cstheme="minorBidi"/>
          <w:noProof/>
          <w:lang w:eastAsia="zh-CN"/>
        </w:rPr>
      </w:pPr>
      <w:hyperlink r:id="rId29" w:anchor="_Toc481103026" w:history="1">
        <w:r w:rsidR="00560F36" w:rsidRPr="00482F33">
          <w:rPr>
            <w:rStyle w:val="Hyperlink"/>
            <w:noProof/>
          </w:rPr>
          <w:t>Figure 16: This image shows a diagram that describes the structure of the Watchdog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_Toc481103026 \h </w:instrText>
        </w:r>
        <w:r w:rsidR="00560F36">
          <w:rPr>
            <w:noProof/>
            <w:webHidden/>
          </w:rPr>
        </w:r>
        <w:r w:rsidR="00560F36">
          <w:rPr>
            <w:noProof/>
            <w:webHidden/>
          </w:rPr>
          <w:fldChar w:fldCharType="separate"/>
        </w:r>
        <w:r w:rsidR="00560F36">
          <w:rPr>
            <w:noProof/>
            <w:webHidden/>
          </w:rPr>
          <w:t>34</w:t>
        </w:r>
        <w:r w:rsidR="00560F36">
          <w:rPr>
            <w:noProof/>
            <w:webHidden/>
          </w:rPr>
          <w:fldChar w:fldCharType="end"/>
        </w:r>
      </w:hyperlink>
    </w:p>
    <w:p w14:paraId="58E94F27" w14:textId="7C58FD2E" w:rsidR="00560F36" w:rsidRDefault="009124C2">
      <w:pPr>
        <w:pStyle w:val="TableofFigures"/>
        <w:tabs>
          <w:tab w:val="right" w:leader="dot" w:pos="9016"/>
        </w:tabs>
        <w:rPr>
          <w:rFonts w:asciiTheme="minorHAnsi" w:eastAsiaTheme="minorEastAsia" w:hAnsiTheme="minorHAnsi" w:cstheme="minorBidi"/>
          <w:noProof/>
          <w:lang w:eastAsia="zh-CN"/>
        </w:rPr>
      </w:pPr>
      <w:hyperlink r:id="rId30" w:anchor="_Toc481103027" w:history="1">
        <w:r w:rsidR="00560F36" w:rsidRPr="00482F33">
          <w:rPr>
            <w:rStyle w:val="Hyperlink"/>
            <w:noProof/>
          </w:rPr>
          <w:t>Figure 17: This image shows a diagram that describes the structure of the TCPServer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_Toc481103027 \h </w:instrText>
        </w:r>
        <w:r w:rsidR="00560F36">
          <w:rPr>
            <w:noProof/>
            <w:webHidden/>
          </w:rPr>
        </w:r>
        <w:r w:rsidR="00560F36">
          <w:rPr>
            <w:noProof/>
            <w:webHidden/>
          </w:rPr>
          <w:fldChar w:fldCharType="separate"/>
        </w:r>
        <w:r w:rsidR="00560F36">
          <w:rPr>
            <w:noProof/>
            <w:webHidden/>
          </w:rPr>
          <w:t>36</w:t>
        </w:r>
        <w:r w:rsidR="00560F36">
          <w:rPr>
            <w:noProof/>
            <w:webHidden/>
          </w:rPr>
          <w:fldChar w:fldCharType="end"/>
        </w:r>
      </w:hyperlink>
    </w:p>
    <w:p w14:paraId="098E622A" w14:textId="01B9DCF1" w:rsidR="00560F36" w:rsidRDefault="009124C2">
      <w:pPr>
        <w:pStyle w:val="TableofFigures"/>
        <w:tabs>
          <w:tab w:val="right" w:leader="dot" w:pos="9016"/>
        </w:tabs>
        <w:rPr>
          <w:rFonts w:asciiTheme="minorHAnsi" w:eastAsiaTheme="minorEastAsia" w:hAnsiTheme="minorHAnsi" w:cstheme="minorBidi"/>
          <w:noProof/>
          <w:lang w:eastAsia="zh-CN"/>
        </w:rPr>
      </w:pPr>
      <w:hyperlink r:id="rId31" w:anchor="_Toc481103028" w:history="1">
        <w:r w:rsidR="00560F36" w:rsidRPr="00482F33">
          <w:rPr>
            <w:rStyle w:val="Hyperlink"/>
            <w:noProof/>
          </w:rPr>
          <w:t>Figure 18: This image shows a diagram that describes the structure of the UDPServer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_Toc481103028 \h </w:instrText>
        </w:r>
        <w:r w:rsidR="00560F36">
          <w:rPr>
            <w:noProof/>
            <w:webHidden/>
          </w:rPr>
        </w:r>
        <w:r w:rsidR="00560F36">
          <w:rPr>
            <w:noProof/>
            <w:webHidden/>
          </w:rPr>
          <w:fldChar w:fldCharType="separate"/>
        </w:r>
        <w:r w:rsidR="00560F36">
          <w:rPr>
            <w:noProof/>
            <w:webHidden/>
          </w:rPr>
          <w:t>38</w:t>
        </w:r>
        <w:r w:rsidR="00560F36">
          <w:rPr>
            <w:noProof/>
            <w:webHidden/>
          </w:rPr>
          <w:fldChar w:fldCharType="end"/>
        </w:r>
      </w:hyperlink>
    </w:p>
    <w:p w14:paraId="36589450" w14:textId="10FAD097" w:rsidR="00560F36" w:rsidRDefault="009124C2">
      <w:pPr>
        <w:pStyle w:val="TableofFigures"/>
        <w:tabs>
          <w:tab w:val="right" w:leader="dot" w:pos="9016"/>
        </w:tabs>
        <w:rPr>
          <w:rFonts w:asciiTheme="minorHAnsi" w:eastAsiaTheme="minorEastAsia" w:hAnsiTheme="minorHAnsi" w:cstheme="minorBidi"/>
          <w:noProof/>
          <w:lang w:eastAsia="zh-CN"/>
        </w:rPr>
      </w:pPr>
      <w:hyperlink r:id="rId32" w:anchor="_Toc481103029" w:history="1">
        <w:r w:rsidR="00560F36" w:rsidRPr="00482F33">
          <w:rPr>
            <w:rStyle w:val="Hyperlink"/>
            <w:noProof/>
          </w:rPr>
          <w:t>Figure 19: This image shows a diagram that describes the structure of the Game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_Toc481103029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7F3E9D98" w14:textId="4411F570" w:rsidR="00560F36" w:rsidRDefault="009124C2">
      <w:pPr>
        <w:pStyle w:val="TableofFigures"/>
        <w:tabs>
          <w:tab w:val="right" w:leader="dot" w:pos="9016"/>
        </w:tabs>
        <w:rPr>
          <w:rFonts w:asciiTheme="minorHAnsi" w:eastAsiaTheme="minorEastAsia" w:hAnsiTheme="minorHAnsi" w:cstheme="minorBidi"/>
          <w:noProof/>
          <w:lang w:eastAsia="zh-CN"/>
        </w:rPr>
      </w:pPr>
      <w:hyperlink r:id="rId33" w:anchor="_Toc481103030" w:history="1">
        <w:r w:rsidR="00560F36" w:rsidRPr="00482F33">
          <w:rPr>
            <w:rStyle w:val="Hyperlink"/>
            <w:noProof/>
          </w:rPr>
          <w:t>Figure 20: This image shows a diagram that describes the structure of the GameActivity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_Toc481103030 \h </w:instrText>
        </w:r>
        <w:r w:rsidR="00560F36">
          <w:rPr>
            <w:noProof/>
            <w:webHidden/>
          </w:rPr>
        </w:r>
        <w:r w:rsidR="00560F36">
          <w:rPr>
            <w:noProof/>
            <w:webHidden/>
          </w:rPr>
          <w:fldChar w:fldCharType="separate"/>
        </w:r>
        <w:r w:rsidR="00560F36">
          <w:rPr>
            <w:noProof/>
            <w:webHidden/>
          </w:rPr>
          <w:t>41</w:t>
        </w:r>
        <w:r w:rsidR="00560F36">
          <w:rPr>
            <w:noProof/>
            <w:webHidden/>
          </w:rPr>
          <w:fldChar w:fldCharType="end"/>
        </w:r>
      </w:hyperlink>
    </w:p>
    <w:p w14:paraId="2030DCF0" w14:textId="19276ADC" w:rsidR="00560F36" w:rsidRDefault="009124C2">
      <w:pPr>
        <w:pStyle w:val="TableofFigures"/>
        <w:tabs>
          <w:tab w:val="right" w:leader="dot" w:pos="9016"/>
        </w:tabs>
        <w:rPr>
          <w:rFonts w:asciiTheme="minorHAnsi" w:eastAsiaTheme="minorEastAsia" w:hAnsiTheme="minorHAnsi" w:cstheme="minorBidi"/>
          <w:noProof/>
          <w:lang w:eastAsia="zh-CN"/>
        </w:rPr>
      </w:pPr>
      <w:hyperlink r:id="rId34" w:anchor="_Toc481103031" w:history="1">
        <w:r w:rsidR="00560F36" w:rsidRPr="00482F33">
          <w:rPr>
            <w:rStyle w:val="Hyperlink"/>
            <w:noProof/>
          </w:rPr>
          <w:t>Figure 21: This image shows a diagram that describes the structure of the GameMap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_Toc481103031 \h </w:instrText>
        </w:r>
        <w:r w:rsidR="00560F36">
          <w:rPr>
            <w:noProof/>
            <w:webHidden/>
          </w:rPr>
        </w:r>
        <w:r w:rsidR="00560F36">
          <w:rPr>
            <w:noProof/>
            <w:webHidden/>
          </w:rPr>
          <w:fldChar w:fldCharType="separate"/>
        </w:r>
        <w:r w:rsidR="00560F36">
          <w:rPr>
            <w:noProof/>
            <w:webHidden/>
          </w:rPr>
          <w:t>42</w:t>
        </w:r>
        <w:r w:rsidR="00560F36">
          <w:rPr>
            <w:noProof/>
            <w:webHidden/>
          </w:rPr>
          <w:fldChar w:fldCharType="end"/>
        </w:r>
      </w:hyperlink>
    </w:p>
    <w:p w14:paraId="0D989B76" w14:textId="16DB72AF" w:rsidR="00560F36" w:rsidRDefault="009124C2">
      <w:pPr>
        <w:pStyle w:val="TableofFigures"/>
        <w:tabs>
          <w:tab w:val="right" w:leader="dot" w:pos="9016"/>
        </w:tabs>
        <w:rPr>
          <w:rFonts w:asciiTheme="minorHAnsi" w:eastAsiaTheme="minorEastAsia" w:hAnsiTheme="minorHAnsi" w:cstheme="minorBidi"/>
          <w:noProof/>
          <w:lang w:eastAsia="zh-CN"/>
        </w:rPr>
      </w:pPr>
      <w:hyperlink r:id="rId35" w:anchor="_Toc481103032" w:history="1">
        <w:r w:rsidR="00560F36" w:rsidRPr="00482F33">
          <w:rPr>
            <w:rStyle w:val="Hyperlink"/>
            <w:noProof/>
          </w:rPr>
          <w:t>Figure 22: This image shows a diagram that describes the structure of the GamePosition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_Toc481103032 \h </w:instrText>
        </w:r>
        <w:r w:rsidR="00560F36">
          <w:rPr>
            <w:noProof/>
            <w:webHidden/>
          </w:rPr>
        </w:r>
        <w:r w:rsidR="00560F36">
          <w:rPr>
            <w:noProof/>
            <w:webHidden/>
          </w:rPr>
          <w:fldChar w:fldCharType="separate"/>
        </w:r>
        <w:r w:rsidR="00560F36">
          <w:rPr>
            <w:noProof/>
            <w:webHidden/>
          </w:rPr>
          <w:t>43</w:t>
        </w:r>
        <w:r w:rsidR="00560F36">
          <w:rPr>
            <w:noProof/>
            <w:webHidden/>
          </w:rPr>
          <w:fldChar w:fldCharType="end"/>
        </w:r>
      </w:hyperlink>
    </w:p>
    <w:p w14:paraId="3290C127" w14:textId="486010DF" w:rsidR="00560F36" w:rsidRDefault="009124C2">
      <w:pPr>
        <w:pStyle w:val="TableofFigures"/>
        <w:tabs>
          <w:tab w:val="right" w:leader="dot" w:pos="9016"/>
        </w:tabs>
        <w:rPr>
          <w:rFonts w:asciiTheme="minorHAnsi" w:eastAsiaTheme="minorEastAsia" w:hAnsiTheme="minorHAnsi" w:cstheme="minorBidi"/>
          <w:noProof/>
          <w:lang w:eastAsia="zh-CN"/>
        </w:rPr>
      </w:pPr>
      <w:hyperlink r:id="rId36" w:anchor="_Toc481103033" w:history="1">
        <w:r w:rsidR="00560F36" w:rsidRPr="00482F33">
          <w:rPr>
            <w:rStyle w:val="Hyperlink"/>
            <w:noProof/>
          </w:rPr>
          <w:t>Figure 23: This image shows a diagram that describes the structure of the Utilities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_Toc481103033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764ED35A" w14:textId="70C1378A" w:rsidR="00560F36" w:rsidRDefault="009124C2">
      <w:pPr>
        <w:pStyle w:val="TableofFigures"/>
        <w:tabs>
          <w:tab w:val="right" w:leader="dot" w:pos="9016"/>
        </w:tabs>
        <w:rPr>
          <w:rFonts w:asciiTheme="minorHAnsi" w:eastAsiaTheme="minorEastAsia" w:hAnsiTheme="minorHAnsi" w:cstheme="minorBidi"/>
          <w:noProof/>
          <w:lang w:eastAsia="zh-CN"/>
        </w:rPr>
      </w:pPr>
      <w:hyperlink r:id="rId37" w:anchor="_Toc481103034" w:history="1">
        <w:r w:rsidR="00560F36" w:rsidRPr="00482F33">
          <w:rPr>
            <w:rStyle w:val="Hyperlink"/>
            <w:noProof/>
          </w:rPr>
          <w:t>Figure 24: This image shows a diagram that describes the structure of the Area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_Toc481103034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490F09E6" w14:textId="77439BD7" w:rsidR="00560F36" w:rsidRDefault="009124C2">
      <w:pPr>
        <w:pStyle w:val="TableofFigures"/>
        <w:tabs>
          <w:tab w:val="right" w:leader="dot" w:pos="9016"/>
        </w:tabs>
        <w:rPr>
          <w:rFonts w:asciiTheme="minorHAnsi" w:eastAsiaTheme="minorEastAsia" w:hAnsiTheme="minorHAnsi" w:cstheme="minorBidi"/>
          <w:noProof/>
          <w:lang w:eastAsia="zh-CN"/>
        </w:rPr>
      </w:pPr>
      <w:hyperlink r:id="rId38" w:anchor="_Toc481103035" w:history="1">
        <w:r w:rsidR="00560F36" w:rsidRPr="00482F33">
          <w:rPr>
            <w:rStyle w:val="Hyperlink"/>
            <w:noProof/>
          </w:rPr>
          <w:t>Figure 25: This image shows a diagram that describes the structure of the Menu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_Toc481103035 \h </w:instrText>
        </w:r>
        <w:r w:rsidR="00560F36">
          <w:rPr>
            <w:noProof/>
            <w:webHidden/>
          </w:rPr>
        </w:r>
        <w:r w:rsidR="00560F36">
          <w:rPr>
            <w:noProof/>
            <w:webHidden/>
          </w:rPr>
          <w:fldChar w:fldCharType="separate"/>
        </w:r>
        <w:r w:rsidR="00560F36">
          <w:rPr>
            <w:noProof/>
            <w:webHidden/>
          </w:rPr>
          <w:t>45</w:t>
        </w:r>
        <w:r w:rsidR="00560F36">
          <w:rPr>
            <w:noProof/>
            <w:webHidden/>
          </w:rPr>
          <w:fldChar w:fldCharType="end"/>
        </w:r>
      </w:hyperlink>
    </w:p>
    <w:p w14:paraId="60FB8D1A" w14:textId="31C7E697" w:rsidR="00560F36" w:rsidRDefault="009124C2">
      <w:pPr>
        <w:pStyle w:val="TableofFigures"/>
        <w:tabs>
          <w:tab w:val="right" w:leader="dot" w:pos="9016"/>
        </w:tabs>
        <w:rPr>
          <w:rFonts w:asciiTheme="minorHAnsi" w:eastAsiaTheme="minorEastAsia" w:hAnsiTheme="minorHAnsi" w:cstheme="minorBidi"/>
          <w:noProof/>
          <w:lang w:eastAsia="zh-CN"/>
        </w:rPr>
      </w:pPr>
      <w:hyperlink r:id="rId39" w:anchor="_Toc481103036" w:history="1">
        <w:r w:rsidR="00560F36" w:rsidRPr="00482F33">
          <w:rPr>
            <w:rStyle w:val="Hyperlink"/>
            <w:noProof/>
          </w:rPr>
          <w:t>Figure 26: This image shows a diagram that describes the structure of the Score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_Toc481103036 \h </w:instrText>
        </w:r>
        <w:r w:rsidR="00560F36">
          <w:rPr>
            <w:noProof/>
            <w:webHidden/>
          </w:rPr>
        </w:r>
        <w:r w:rsidR="00560F36">
          <w:rPr>
            <w:noProof/>
            <w:webHidden/>
          </w:rPr>
          <w:fldChar w:fldCharType="separate"/>
        </w:r>
        <w:r w:rsidR="00560F36">
          <w:rPr>
            <w:noProof/>
            <w:webHidden/>
          </w:rPr>
          <w:t>46</w:t>
        </w:r>
        <w:r w:rsidR="00560F36">
          <w:rPr>
            <w:noProof/>
            <w:webHidden/>
          </w:rPr>
          <w:fldChar w:fldCharType="end"/>
        </w:r>
      </w:hyperlink>
    </w:p>
    <w:p w14:paraId="2D610267" w14:textId="07010218" w:rsidR="00560F36" w:rsidRDefault="009124C2">
      <w:pPr>
        <w:pStyle w:val="TableofFigures"/>
        <w:tabs>
          <w:tab w:val="right" w:leader="dot" w:pos="9016"/>
        </w:tabs>
        <w:rPr>
          <w:rFonts w:asciiTheme="minorHAnsi" w:eastAsiaTheme="minorEastAsia" w:hAnsiTheme="minorHAnsi" w:cstheme="minorBidi"/>
          <w:noProof/>
          <w:lang w:eastAsia="zh-CN"/>
        </w:rPr>
      </w:pPr>
      <w:hyperlink r:id="rId40" w:anchor="_Toc481103037" w:history="1">
        <w:r w:rsidR="00560F36" w:rsidRPr="00482F33">
          <w:rPr>
            <w:rStyle w:val="Hyperlink"/>
            <w:noProof/>
          </w:rPr>
          <w:t>Figure 27: This image shows a diagram that describes the structure of the Search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_Toc481103037 \h </w:instrText>
        </w:r>
        <w:r w:rsidR="00560F36">
          <w:rPr>
            <w:noProof/>
            <w:webHidden/>
          </w:rPr>
        </w:r>
        <w:r w:rsidR="00560F36">
          <w:rPr>
            <w:noProof/>
            <w:webHidden/>
          </w:rPr>
          <w:fldChar w:fldCharType="separate"/>
        </w:r>
        <w:r w:rsidR="00560F36">
          <w:rPr>
            <w:noProof/>
            <w:webHidden/>
          </w:rPr>
          <w:t>47</w:t>
        </w:r>
        <w:r w:rsidR="00560F36">
          <w:rPr>
            <w:noProof/>
            <w:webHidden/>
          </w:rPr>
          <w:fldChar w:fldCharType="end"/>
        </w:r>
      </w:hyperlink>
    </w:p>
    <w:p w14:paraId="7DA5E8BB" w14:textId="5765C44F" w:rsidR="00560F36" w:rsidRDefault="009124C2">
      <w:pPr>
        <w:pStyle w:val="TableofFigures"/>
        <w:tabs>
          <w:tab w:val="right" w:leader="dot" w:pos="9016"/>
        </w:tabs>
        <w:rPr>
          <w:rFonts w:asciiTheme="minorHAnsi" w:eastAsiaTheme="minorEastAsia" w:hAnsiTheme="minorHAnsi" w:cstheme="minorBidi"/>
          <w:noProof/>
          <w:lang w:eastAsia="zh-CN"/>
        </w:rPr>
      </w:pPr>
      <w:hyperlink r:id="rId41" w:anchor="_Toc481103038" w:history="1">
        <w:r w:rsidR="00560F36" w:rsidRPr="00482F33">
          <w:rPr>
            <w:rStyle w:val="Hyperlink"/>
            <w:noProof/>
          </w:rPr>
          <w:t>Figure 28: This image shows a diagram that describes the structure of the Set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_Toc481103038 \h </w:instrText>
        </w:r>
        <w:r w:rsidR="00560F36">
          <w:rPr>
            <w:noProof/>
            <w:webHidden/>
          </w:rPr>
        </w:r>
        <w:r w:rsidR="00560F36">
          <w:rPr>
            <w:noProof/>
            <w:webHidden/>
          </w:rPr>
          <w:fldChar w:fldCharType="separate"/>
        </w:r>
        <w:r w:rsidR="00560F36">
          <w:rPr>
            <w:noProof/>
            <w:webHidden/>
          </w:rPr>
          <w:t>48</w:t>
        </w:r>
        <w:r w:rsidR="00560F36">
          <w:rPr>
            <w:noProof/>
            <w:webHidden/>
          </w:rPr>
          <w:fldChar w:fldCharType="end"/>
        </w:r>
      </w:hyperlink>
    </w:p>
    <w:p w14:paraId="60DE3A6E" w14:textId="0FA1FFAD" w:rsidR="00560F36" w:rsidRDefault="009124C2">
      <w:pPr>
        <w:pStyle w:val="TableofFigures"/>
        <w:tabs>
          <w:tab w:val="right" w:leader="dot" w:pos="9016"/>
        </w:tabs>
        <w:rPr>
          <w:rFonts w:asciiTheme="minorHAnsi" w:eastAsiaTheme="minorEastAsia" w:hAnsiTheme="minorHAnsi" w:cstheme="minorBidi"/>
          <w:noProof/>
          <w:lang w:eastAsia="zh-CN"/>
        </w:rPr>
      </w:pPr>
      <w:hyperlink r:id="rId42" w:anchor="_Toc481103039" w:history="1">
        <w:r w:rsidR="00560F36" w:rsidRPr="00482F33">
          <w:rPr>
            <w:rStyle w:val="Hyperlink"/>
            <w:noProof/>
          </w:rPr>
          <w:t>Figure 29: This image shows a diagram that describes the structure of the Static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_Toc481103039 \h </w:instrText>
        </w:r>
        <w:r w:rsidR="00560F36">
          <w:rPr>
            <w:noProof/>
            <w:webHidden/>
          </w:rPr>
        </w:r>
        <w:r w:rsidR="00560F36">
          <w:rPr>
            <w:noProof/>
            <w:webHidden/>
          </w:rPr>
          <w:fldChar w:fldCharType="separate"/>
        </w:r>
        <w:r w:rsidR="00560F36">
          <w:rPr>
            <w:noProof/>
            <w:webHidden/>
          </w:rPr>
          <w:t>49</w:t>
        </w:r>
        <w:r w:rsidR="00560F36">
          <w:rPr>
            <w:noProof/>
            <w:webHidden/>
          </w:rPr>
          <w:fldChar w:fldCharType="end"/>
        </w:r>
      </w:hyperlink>
    </w:p>
    <w:p w14:paraId="48746866" w14:textId="349FDF4E" w:rsidR="00560F36" w:rsidRDefault="009124C2">
      <w:pPr>
        <w:pStyle w:val="TableofFigures"/>
        <w:tabs>
          <w:tab w:val="right" w:leader="dot" w:pos="9016"/>
        </w:tabs>
        <w:rPr>
          <w:rFonts w:asciiTheme="minorHAnsi" w:eastAsiaTheme="minorEastAsia" w:hAnsiTheme="minorHAnsi" w:cstheme="minorBidi"/>
          <w:noProof/>
          <w:lang w:eastAsia="zh-CN"/>
        </w:rPr>
      </w:pPr>
      <w:hyperlink r:id="rId43" w:anchor="_Toc481103040" w:history="1">
        <w:r w:rsidR="00560F36" w:rsidRPr="00482F33">
          <w:rPr>
            <w:rStyle w:val="Hyperlink"/>
            <w:noProof/>
          </w:rPr>
          <w:t>Figure 30: This image shows a diagram that describes the structure of the MainActivity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_Toc481103040 \h </w:instrText>
        </w:r>
        <w:r w:rsidR="00560F36">
          <w:rPr>
            <w:noProof/>
            <w:webHidden/>
          </w:rPr>
        </w:r>
        <w:r w:rsidR="00560F36">
          <w:rPr>
            <w:noProof/>
            <w:webHidden/>
          </w:rPr>
          <w:fldChar w:fldCharType="separate"/>
        </w:r>
        <w:r w:rsidR="00560F36">
          <w:rPr>
            <w:noProof/>
            <w:webHidden/>
          </w:rPr>
          <w:t>50</w:t>
        </w:r>
        <w:r w:rsidR="00560F36">
          <w:rPr>
            <w:noProof/>
            <w:webHidden/>
          </w:rPr>
          <w:fldChar w:fldCharType="end"/>
        </w:r>
      </w:hyperlink>
    </w:p>
    <w:p w14:paraId="34D5F41C" w14:textId="22534E5D" w:rsidR="00560F36" w:rsidRDefault="009124C2">
      <w:pPr>
        <w:pStyle w:val="TableofFigures"/>
        <w:tabs>
          <w:tab w:val="right" w:leader="dot" w:pos="9016"/>
        </w:tabs>
        <w:rPr>
          <w:rFonts w:asciiTheme="minorHAnsi" w:eastAsiaTheme="minorEastAsia" w:hAnsiTheme="minorHAnsi" w:cstheme="minorBidi"/>
          <w:noProof/>
          <w:lang w:eastAsia="zh-CN"/>
        </w:rPr>
      </w:pPr>
      <w:hyperlink r:id="rId44" w:anchor="_Toc481103041" w:history="1">
        <w:r w:rsidR="00560F36" w:rsidRPr="00482F33">
          <w:rPr>
            <w:rStyle w:val="Hyperlink"/>
            <w:noProof/>
          </w:rPr>
          <w:t>Figure 31: This image shows a representation of the simplest interactions a user can have with the system.</w:t>
        </w:r>
        <w:r w:rsidR="00560F36">
          <w:rPr>
            <w:noProof/>
            <w:webHidden/>
          </w:rPr>
          <w:tab/>
        </w:r>
        <w:r w:rsidR="00560F36">
          <w:rPr>
            <w:noProof/>
            <w:webHidden/>
          </w:rPr>
          <w:fldChar w:fldCharType="begin"/>
        </w:r>
        <w:r w:rsidR="00560F36">
          <w:rPr>
            <w:noProof/>
            <w:webHidden/>
          </w:rPr>
          <w:instrText xml:space="preserve"> PAGEREF _Toc481103041 \h </w:instrText>
        </w:r>
        <w:r w:rsidR="00560F36">
          <w:rPr>
            <w:noProof/>
            <w:webHidden/>
          </w:rPr>
        </w:r>
        <w:r w:rsidR="00560F36">
          <w:rPr>
            <w:noProof/>
            <w:webHidden/>
          </w:rPr>
          <w:fldChar w:fldCharType="separate"/>
        </w:r>
        <w:r w:rsidR="00560F36">
          <w:rPr>
            <w:noProof/>
            <w:webHidden/>
          </w:rPr>
          <w:t>51</w:t>
        </w:r>
        <w:r w:rsidR="00560F36">
          <w:rPr>
            <w:noProof/>
            <w:webHidden/>
          </w:rPr>
          <w:fldChar w:fldCharType="end"/>
        </w:r>
      </w:hyperlink>
    </w:p>
    <w:p w14:paraId="0F02B4F6" w14:textId="77DD941F" w:rsidR="00560F36" w:rsidRDefault="009124C2">
      <w:pPr>
        <w:pStyle w:val="TableofFigures"/>
        <w:tabs>
          <w:tab w:val="right" w:leader="dot" w:pos="9016"/>
        </w:tabs>
        <w:rPr>
          <w:rFonts w:asciiTheme="minorHAnsi" w:eastAsiaTheme="minorEastAsia" w:hAnsiTheme="minorHAnsi" w:cstheme="minorBidi"/>
          <w:noProof/>
          <w:lang w:eastAsia="zh-CN"/>
        </w:rPr>
      </w:pPr>
      <w:hyperlink r:id="rId45" w:anchor="_Toc481103042" w:history="1">
        <w:r w:rsidR="00560F36" w:rsidRPr="00482F33">
          <w:rPr>
            <w:rStyle w:val="Hyperlink"/>
            <w:noProof/>
          </w:rPr>
          <w:t>Figure 32: This image shows two examples of menu styles used in mobile application (Vogel, 2016)</w:t>
        </w:r>
        <w:r w:rsidR="00560F36">
          <w:rPr>
            <w:noProof/>
            <w:webHidden/>
          </w:rPr>
          <w:tab/>
        </w:r>
        <w:r w:rsidR="00560F36">
          <w:rPr>
            <w:noProof/>
            <w:webHidden/>
          </w:rPr>
          <w:fldChar w:fldCharType="begin"/>
        </w:r>
        <w:r w:rsidR="00560F36">
          <w:rPr>
            <w:noProof/>
            <w:webHidden/>
          </w:rPr>
          <w:instrText xml:space="preserve"> PAGEREF _Toc481103042 \h </w:instrText>
        </w:r>
        <w:r w:rsidR="00560F36">
          <w:rPr>
            <w:noProof/>
            <w:webHidden/>
          </w:rPr>
        </w:r>
        <w:r w:rsidR="00560F36">
          <w:rPr>
            <w:noProof/>
            <w:webHidden/>
          </w:rPr>
          <w:fldChar w:fldCharType="separate"/>
        </w:r>
        <w:r w:rsidR="00560F36">
          <w:rPr>
            <w:noProof/>
            <w:webHidden/>
          </w:rPr>
          <w:t>52</w:t>
        </w:r>
        <w:r w:rsidR="00560F36">
          <w:rPr>
            <w:noProof/>
            <w:webHidden/>
          </w:rPr>
          <w:fldChar w:fldCharType="end"/>
        </w:r>
      </w:hyperlink>
    </w:p>
    <w:p w14:paraId="75E4EC39" w14:textId="521E171F" w:rsidR="00560F36" w:rsidRDefault="009124C2">
      <w:pPr>
        <w:pStyle w:val="TableofFigures"/>
        <w:tabs>
          <w:tab w:val="right" w:leader="dot" w:pos="9016"/>
        </w:tabs>
        <w:rPr>
          <w:rFonts w:asciiTheme="minorHAnsi" w:eastAsiaTheme="minorEastAsia" w:hAnsiTheme="minorHAnsi" w:cstheme="minorBidi"/>
          <w:noProof/>
          <w:lang w:eastAsia="zh-CN"/>
        </w:rPr>
      </w:pPr>
      <w:hyperlink r:id="rId46" w:anchor="_Toc481103043" w:history="1">
        <w:r w:rsidR="00560F36" w:rsidRPr="00482F33">
          <w:rPr>
            <w:rStyle w:val="Hyperlink"/>
            <w:noProof/>
          </w:rPr>
          <w:t>Figure 33: This image shows examples of the user interface for the Android launcher Arrow Launcher by Microsoft (Funk, 2015)</w:t>
        </w:r>
        <w:r w:rsidR="00560F36">
          <w:rPr>
            <w:noProof/>
            <w:webHidden/>
          </w:rPr>
          <w:tab/>
        </w:r>
        <w:r w:rsidR="00560F36">
          <w:rPr>
            <w:noProof/>
            <w:webHidden/>
          </w:rPr>
          <w:fldChar w:fldCharType="begin"/>
        </w:r>
        <w:r w:rsidR="00560F36">
          <w:rPr>
            <w:noProof/>
            <w:webHidden/>
          </w:rPr>
          <w:instrText xml:space="preserve"> PAGEREF _Toc481103043 \h </w:instrText>
        </w:r>
        <w:r w:rsidR="00560F36">
          <w:rPr>
            <w:noProof/>
            <w:webHidden/>
          </w:rPr>
        </w:r>
        <w:r w:rsidR="00560F36">
          <w:rPr>
            <w:noProof/>
            <w:webHidden/>
          </w:rPr>
          <w:fldChar w:fldCharType="separate"/>
        </w:r>
        <w:r w:rsidR="00560F36">
          <w:rPr>
            <w:noProof/>
            <w:webHidden/>
          </w:rPr>
          <w:t>53</w:t>
        </w:r>
        <w:r w:rsidR="00560F36">
          <w:rPr>
            <w:noProof/>
            <w:webHidden/>
          </w:rPr>
          <w:fldChar w:fldCharType="end"/>
        </w:r>
      </w:hyperlink>
    </w:p>
    <w:p w14:paraId="6A474303" w14:textId="285A9FD2" w:rsidR="00560F36" w:rsidRDefault="009124C2">
      <w:pPr>
        <w:pStyle w:val="TableofFigures"/>
        <w:tabs>
          <w:tab w:val="right" w:leader="dot" w:pos="9016"/>
        </w:tabs>
        <w:rPr>
          <w:rFonts w:asciiTheme="minorHAnsi" w:eastAsiaTheme="minorEastAsia" w:hAnsiTheme="minorHAnsi" w:cstheme="minorBidi"/>
          <w:noProof/>
          <w:lang w:eastAsia="zh-CN"/>
        </w:rPr>
      </w:pPr>
      <w:hyperlink r:id="rId47" w:anchor="_Toc481103044" w:history="1">
        <w:r w:rsidR="00560F36" w:rsidRPr="00482F33">
          <w:rPr>
            <w:rStyle w:val="Hyperlink"/>
            <w:noProof/>
          </w:rPr>
          <w:t>Figure 34: This image shows an example of a retro arcade style menu . (Park Productions, 2015)</w:t>
        </w:r>
        <w:r w:rsidR="00560F36">
          <w:rPr>
            <w:noProof/>
            <w:webHidden/>
          </w:rPr>
          <w:tab/>
        </w:r>
        <w:r w:rsidR="00560F36">
          <w:rPr>
            <w:noProof/>
            <w:webHidden/>
          </w:rPr>
          <w:fldChar w:fldCharType="begin"/>
        </w:r>
        <w:r w:rsidR="00560F36">
          <w:rPr>
            <w:noProof/>
            <w:webHidden/>
          </w:rPr>
          <w:instrText xml:space="preserve"> PAGEREF _Toc481103044 \h </w:instrText>
        </w:r>
        <w:r w:rsidR="00560F36">
          <w:rPr>
            <w:noProof/>
            <w:webHidden/>
          </w:rPr>
        </w:r>
        <w:r w:rsidR="00560F36">
          <w:rPr>
            <w:noProof/>
            <w:webHidden/>
          </w:rPr>
          <w:fldChar w:fldCharType="separate"/>
        </w:r>
        <w:r w:rsidR="00560F36">
          <w:rPr>
            <w:noProof/>
            <w:webHidden/>
          </w:rPr>
          <w:t>53</w:t>
        </w:r>
        <w:r w:rsidR="00560F36">
          <w:rPr>
            <w:noProof/>
            <w:webHidden/>
          </w:rPr>
          <w:fldChar w:fldCharType="end"/>
        </w:r>
      </w:hyperlink>
    </w:p>
    <w:p w14:paraId="4AE2B11E" w14:textId="08E63ADA" w:rsidR="00560F36" w:rsidRDefault="009124C2">
      <w:pPr>
        <w:pStyle w:val="TableofFigures"/>
        <w:tabs>
          <w:tab w:val="right" w:leader="dot" w:pos="9016"/>
        </w:tabs>
        <w:rPr>
          <w:rFonts w:asciiTheme="minorHAnsi" w:eastAsiaTheme="minorEastAsia" w:hAnsiTheme="minorHAnsi" w:cstheme="minorBidi"/>
          <w:noProof/>
          <w:lang w:eastAsia="zh-CN"/>
        </w:rPr>
      </w:pPr>
      <w:hyperlink r:id="rId48" w:anchor="_Toc481103045" w:history="1">
        <w:r w:rsidR="00560F36" w:rsidRPr="00482F33">
          <w:rPr>
            <w:rStyle w:val="Hyperlink"/>
            <w:noProof/>
          </w:rPr>
          <w:t>Figure 35: This image shows a standard game screen for the Google Maps API based game War2Map (Dempsey, 2013)</w:t>
        </w:r>
        <w:r w:rsidR="00560F36">
          <w:rPr>
            <w:noProof/>
            <w:webHidden/>
          </w:rPr>
          <w:tab/>
        </w:r>
        <w:r w:rsidR="00560F36">
          <w:rPr>
            <w:noProof/>
            <w:webHidden/>
          </w:rPr>
          <w:fldChar w:fldCharType="begin"/>
        </w:r>
        <w:r w:rsidR="00560F36">
          <w:rPr>
            <w:noProof/>
            <w:webHidden/>
          </w:rPr>
          <w:instrText xml:space="preserve"> PAGEREF _Toc481103045 \h </w:instrText>
        </w:r>
        <w:r w:rsidR="00560F36">
          <w:rPr>
            <w:noProof/>
            <w:webHidden/>
          </w:rPr>
        </w:r>
        <w:r w:rsidR="00560F36">
          <w:rPr>
            <w:noProof/>
            <w:webHidden/>
          </w:rPr>
          <w:fldChar w:fldCharType="separate"/>
        </w:r>
        <w:r w:rsidR="00560F36">
          <w:rPr>
            <w:noProof/>
            <w:webHidden/>
          </w:rPr>
          <w:t>54</w:t>
        </w:r>
        <w:r w:rsidR="00560F36">
          <w:rPr>
            <w:noProof/>
            <w:webHidden/>
          </w:rPr>
          <w:fldChar w:fldCharType="end"/>
        </w:r>
      </w:hyperlink>
    </w:p>
    <w:p w14:paraId="75B19C5E" w14:textId="2083A38C" w:rsidR="00560F36" w:rsidRDefault="009124C2">
      <w:pPr>
        <w:pStyle w:val="TableofFigures"/>
        <w:tabs>
          <w:tab w:val="right" w:leader="dot" w:pos="9016"/>
        </w:tabs>
        <w:rPr>
          <w:rFonts w:asciiTheme="minorHAnsi" w:eastAsiaTheme="minorEastAsia" w:hAnsiTheme="minorHAnsi" w:cstheme="minorBidi"/>
          <w:noProof/>
          <w:lang w:eastAsia="zh-CN"/>
        </w:rPr>
      </w:pPr>
      <w:hyperlink r:id="rId49" w:anchor="_Toc481103046" w:history="1">
        <w:r w:rsidR="00560F36" w:rsidRPr="00482F33">
          <w:rPr>
            <w:rStyle w:val="Hyperlink"/>
            <w:noProof/>
          </w:rPr>
          <w:t>Figure 36: This image shows a diagram that describes the structure of the Tests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_Toc481103046 \h </w:instrText>
        </w:r>
        <w:r w:rsidR="00560F36">
          <w:rPr>
            <w:noProof/>
            <w:webHidden/>
          </w:rPr>
        </w:r>
        <w:r w:rsidR="00560F36">
          <w:rPr>
            <w:noProof/>
            <w:webHidden/>
          </w:rPr>
          <w:fldChar w:fldCharType="separate"/>
        </w:r>
        <w:r w:rsidR="00560F36">
          <w:rPr>
            <w:noProof/>
            <w:webHidden/>
          </w:rPr>
          <w:t>62</w:t>
        </w:r>
        <w:r w:rsidR="00560F36">
          <w:rPr>
            <w:noProof/>
            <w:webHidden/>
          </w:rPr>
          <w:fldChar w:fldCharType="end"/>
        </w:r>
      </w:hyperlink>
    </w:p>
    <w:p w14:paraId="39C8C580" w14:textId="1763311D" w:rsidR="00560F36" w:rsidRDefault="009124C2">
      <w:pPr>
        <w:pStyle w:val="TableofFigures"/>
        <w:tabs>
          <w:tab w:val="right" w:leader="dot" w:pos="9016"/>
        </w:tabs>
        <w:rPr>
          <w:rFonts w:asciiTheme="minorHAnsi" w:eastAsiaTheme="minorEastAsia" w:hAnsiTheme="minorHAnsi" w:cstheme="minorBidi"/>
          <w:noProof/>
          <w:lang w:eastAsia="zh-CN"/>
        </w:rPr>
      </w:pPr>
      <w:hyperlink r:id="rId50" w:anchor="_Toc481103047" w:history="1">
        <w:r w:rsidR="00560F36" w:rsidRPr="00482F33">
          <w:rPr>
            <w:rStyle w:val="Hyperlink"/>
            <w:noProof/>
          </w:rPr>
          <w:t>Figure 37: This image shows the legend or key for the code map diagrams.</w:t>
        </w:r>
        <w:r w:rsidR="00560F36">
          <w:rPr>
            <w:noProof/>
            <w:webHidden/>
          </w:rPr>
          <w:tab/>
        </w:r>
        <w:r w:rsidR="00560F36">
          <w:rPr>
            <w:noProof/>
            <w:webHidden/>
          </w:rPr>
          <w:fldChar w:fldCharType="begin"/>
        </w:r>
        <w:r w:rsidR="00560F36">
          <w:rPr>
            <w:noProof/>
            <w:webHidden/>
          </w:rPr>
          <w:instrText xml:space="preserve"> PAGEREF _Toc481103047 \h </w:instrText>
        </w:r>
        <w:r w:rsidR="00560F36">
          <w:rPr>
            <w:noProof/>
            <w:webHidden/>
          </w:rPr>
        </w:r>
        <w:r w:rsidR="00560F36">
          <w:rPr>
            <w:noProof/>
            <w:webHidden/>
          </w:rPr>
          <w:fldChar w:fldCharType="separate"/>
        </w:r>
        <w:r w:rsidR="00560F36">
          <w:rPr>
            <w:noProof/>
            <w:webHidden/>
          </w:rPr>
          <w:t>77</w:t>
        </w:r>
        <w:r w:rsidR="00560F36">
          <w:rPr>
            <w:noProof/>
            <w:webHidden/>
          </w:rPr>
          <w:fldChar w:fldCharType="end"/>
        </w:r>
      </w:hyperlink>
    </w:p>
    <w:p w14:paraId="664D8302" w14:textId="06807254" w:rsidR="00560F36" w:rsidRDefault="009124C2">
      <w:pPr>
        <w:pStyle w:val="TableofFigures"/>
        <w:tabs>
          <w:tab w:val="right" w:leader="dot" w:pos="9016"/>
        </w:tabs>
        <w:rPr>
          <w:rFonts w:asciiTheme="minorHAnsi" w:eastAsiaTheme="minorEastAsia" w:hAnsiTheme="minorHAnsi" w:cstheme="minorBidi"/>
          <w:noProof/>
          <w:lang w:eastAsia="zh-CN"/>
        </w:rPr>
      </w:pPr>
      <w:hyperlink r:id="rId51" w:anchor="_Toc481103048" w:history="1">
        <w:r w:rsidR="00560F36" w:rsidRPr="00482F33">
          <w:rPr>
            <w:rStyle w:val="Hyperlink"/>
            <w:noProof/>
          </w:rPr>
          <w:t>Figure 38: This image shows a diagram that describes the structure of the 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_Toc481103048 \h </w:instrText>
        </w:r>
        <w:r w:rsidR="00560F36">
          <w:rPr>
            <w:noProof/>
            <w:webHidden/>
          </w:rPr>
        </w:r>
        <w:r w:rsidR="00560F36">
          <w:rPr>
            <w:noProof/>
            <w:webHidden/>
          </w:rPr>
          <w:fldChar w:fldCharType="separate"/>
        </w:r>
        <w:r w:rsidR="00560F36">
          <w:rPr>
            <w:noProof/>
            <w:webHidden/>
          </w:rPr>
          <w:t>78</w:t>
        </w:r>
        <w:r w:rsidR="00560F36">
          <w:rPr>
            <w:noProof/>
            <w:webHidden/>
          </w:rPr>
          <w:fldChar w:fldCharType="end"/>
        </w:r>
      </w:hyperlink>
    </w:p>
    <w:p w14:paraId="46A7D6D1" w14:textId="2C7B6ED5" w:rsidR="00560F36" w:rsidRDefault="009124C2">
      <w:pPr>
        <w:pStyle w:val="TableofFigures"/>
        <w:tabs>
          <w:tab w:val="right" w:leader="dot" w:pos="9016"/>
        </w:tabs>
        <w:rPr>
          <w:rFonts w:asciiTheme="minorHAnsi" w:eastAsiaTheme="minorEastAsia" w:hAnsiTheme="minorHAnsi" w:cstheme="minorBidi"/>
          <w:noProof/>
          <w:lang w:eastAsia="zh-CN"/>
        </w:rPr>
      </w:pPr>
      <w:hyperlink r:id="rId52" w:anchor="_Toc481103049" w:history="1">
        <w:r w:rsidR="00560F36" w:rsidRPr="00482F33">
          <w:rPr>
            <w:rStyle w:val="Hyperlink"/>
            <w:noProof/>
          </w:rPr>
          <w:t>Figure 39: This image shows a diagram that describes the structure of the Networking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_Toc481103049 \h </w:instrText>
        </w:r>
        <w:r w:rsidR="00560F36">
          <w:rPr>
            <w:noProof/>
            <w:webHidden/>
          </w:rPr>
        </w:r>
        <w:r w:rsidR="00560F36">
          <w:rPr>
            <w:noProof/>
            <w:webHidden/>
          </w:rPr>
          <w:fldChar w:fldCharType="separate"/>
        </w:r>
        <w:r w:rsidR="00560F36">
          <w:rPr>
            <w:noProof/>
            <w:webHidden/>
          </w:rPr>
          <w:t>79</w:t>
        </w:r>
        <w:r w:rsidR="00560F36">
          <w:rPr>
            <w:noProof/>
            <w:webHidden/>
          </w:rPr>
          <w:fldChar w:fldCharType="end"/>
        </w:r>
      </w:hyperlink>
    </w:p>
    <w:p w14:paraId="2FE8E9C4" w14:textId="44EDE2C8" w:rsidR="00560F36" w:rsidRDefault="009124C2">
      <w:pPr>
        <w:pStyle w:val="TableofFigures"/>
        <w:tabs>
          <w:tab w:val="right" w:leader="dot" w:pos="9016"/>
        </w:tabs>
        <w:rPr>
          <w:rFonts w:asciiTheme="minorHAnsi" w:eastAsiaTheme="minorEastAsia" w:hAnsiTheme="minorHAnsi" w:cstheme="minorBidi"/>
          <w:noProof/>
          <w:lang w:eastAsia="zh-CN"/>
        </w:rPr>
      </w:pPr>
      <w:hyperlink r:id="rId53" w:anchor="_Toc481103050" w:history="1">
        <w:r w:rsidR="00560F36" w:rsidRPr="00482F33">
          <w:rPr>
            <w:rStyle w:val="Hyperlink"/>
            <w:noProof/>
          </w:rPr>
          <w:t>Figure 40: This image shows a diagram that describes the structure of the CaptureTheCampus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_Toc481103050 \h </w:instrText>
        </w:r>
        <w:r w:rsidR="00560F36">
          <w:rPr>
            <w:noProof/>
            <w:webHidden/>
          </w:rPr>
        </w:r>
        <w:r w:rsidR="00560F36">
          <w:rPr>
            <w:noProof/>
            <w:webHidden/>
          </w:rPr>
          <w:fldChar w:fldCharType="separate"/>
        </w:r>
        <w:r w:rsidR="00560F36">
          <w:rPr>
            <w:noProof/>
            <w:webHidden/>
          </w:rPr>
          <w:t>80</w:t>
        </w:r>
        <w:r w:rsidR="00560F36">
          <w:rPr>
            <w:noProof/>
            <w:webHidden/>
          </w:rPr>
          <w:fldChar w:fldCharType="end"/>
        </w:r>
      </w:hyperlink>
    </w:p>
    <w:p w14:paraId="4A095C36" w14:textId="6925369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102932"/>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7E9080DF" w:rsidR="00902A92" w:rsidRDefault="00902A92" w:rsidP="00902A92">
      <w:pPr>
        <w:pStyle w:val="ListParagraph"/>
        <w:numPr>
          <w:ilvl w:val="0"/>
          <w:numId w:val="14"/>
        </w:numPr>
        <w:rPr>
          <w:rStyle w:val="Emphasis"/>
          <w:i w:val="0"/>
          <w:iCs w:val="0"/>
        </w:rPr>
      </w:pPr>
      <w:r>
        <w:rPr>
          <w:rStyle w:val="Emphasis"/>
          <w:i w:val="0"/>
          <w:iCs w:val="0"/>
        </w:rPr>
        <w:t>A section summarising the project as a whole.</w:t>
      </w:r>
    </w:p>
    <w:p w14:paraId="141E2AFC" w14:textId="0D79CCA9" w:rsidR="00D07185" w:rsidRDefault="00D07185" w:rsidP="00D07185"/>
    <w:p w14:paraId="5AC8CC08" w14:textId="482DB4B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560F36">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560F36">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560F36">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084D103E"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560F36">
        <w:t xml:space="preserve">Figure </w:t>
      </w:r>
      <w:r w:rsidR="00560F36">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zh-CN"/>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643EA20A" w:rsidR="009124C2" w:rsidRPr="003867E8" w:rsidRDefault="009124C2" w:rsidP="003865BF">
                            <w:pPr>
                              <w:pStyle w:val="Caption"/>
                              <w:jc w:val="center"/>
                              <w:rPr>
                                <w:noProof/>
                              </w:rPr>
                            </w:pPr>
                            <w:bookmarkStart w:id="1" w:name="_Ref471937721"/>
                            <w:bookmarkStart w:id="2" w:name="_Toc481103011"/>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643EA20A" w:rsidR="009124C2" w:rsidRPr="003867E8" w:rsidRDefault="009124C2" w:rsidP="003865BF">
                      <w:pPr>
                        <w:pStyle w:val="Caption"/>
                        <w:jc w:val="center"/>
                        <w:rPr>
                          <w:noProof/>
                        </w:rPr>
                      </w:pPr>
                      <w:bookmarkStart w:id="3" w:name="_Ref471937721"/>
                      <w:bookmarkStart w:id="4" w:name="_Toc481103011"/>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zh-CN"/>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4">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0D0A3EF4" w:rsidR="00AE0875" w:rsidRDefault="006D58AA" w:rsidP="00062750">
      <w:r>
        <w:t>The original specification</w:t>
      </w:r>
      <w:r w:rsidR="00BB6053">
        <w:t xml:space="preserve"> for Capture the Campus!</w:t>
      </w:r>
      <w:r>
        <w:t xml:space="preserve"> </w:t>
      </w:r>
      <w:proofErr w:type="gramStart"/>
      <w:r>
        <w:t>can</w:t>
      </w:r>
      <w:proofErr w:type="gramEnd"/>
      <w:r>
        <w:t xml:space="preserve"> be seen below (</w:t>
      </w:r>
      <w:r>
        <w:fldChar w:fldCharType="begin"/>
      </w:r>
      <w:r>
        <w:instrText xml:space="preserve"> REF _Ref472373320 \r \h </w:instrText>
      </w:r>
      <w:r>
        <w:fldChar w:fldCharType="separate"/>
      </w:r>
      <w:r w:rsidR="00560F36">
        <w:rPr>
          <w:rFonts w:ascii="Times New Roman" w:hAnsi="Times New Roman" w:cs="Times New Roman" w:hint="cs"/>
          <w:cs/>
        </w:rPr>
        <w:t>‎</w:t>
      </w:r>
      <w:r w:rsidR="00560F36">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5"/>
          <w:headerReference w:type="default" r:id="rId56"/>
          <w:headerReference w:type="first" r:id="rId57"/>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102933"/>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3BA8FC65"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hat Deals With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102934"/>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102935"/>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CBCDD1A" w:rsidR="004F477F" w:rsidRDefault="004F477F" w:rsidP="004F477F">
      <w:r>
        <w:t>This will be discussed further in the Networking (</w:t>
      </w:r>
      <w:r>
        <w:fldChar w:fldCharType="begin"/>
      </w:r>
      <w:r>
        <w:instrText xml:space="preserve"> REF _Ref471935476 \r \h </w:instrText>
      </w:r>
      <w:r>
        <w:fldChar w:fldCharType="separate"/>
      </w:r>
      <w:r w:rsidR="00560F36">
        <w:rPr>
          <w:rFonts w:ascii="Times New Roman" w:hAnsi="Times New Roman" w:cs="Times New Roman" w:hint="cs"/>
          <w:cs/>
        </w:rPr>
        <w:t>‎</w:t>
      </w:r>
      <w:r w:rsidR="00560F36">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102936"/>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3117D3F"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560F36">
        <w:rPr>
          <w:rFonts w:ascii="Times New Roman" w:hAnsi="Times New Roman" w:cs="Times New Roman" w:hint="cs"/>
          <w:cs/>
        </w:rPr>
        <w:t>‎</w:t>
      </w:r>
      <w:r w:rsidR="00560F36">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560F36">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102937"/>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102938"/>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102939"/>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102940"/>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102941"/>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102942"/>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102943"/>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102944"/>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102945"/>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102946"/>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102947"/>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102948"/>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2C0EDFC3" w:rsidR="00C12C1A" w:rsidRDefault="006E64C5" w:rsidP="00FC0EEB">
      <w:pPr>
        <w:pStyle w:val="Heading3"/>
        <w:rPr>
          <w:rStyle w:val="Emphasis"/>
          <w:i w:val="0"/>
          <w:iCs w:val="0"/>
        </w:rPr>
      </w:pPr>
      <w:bookmarkStart w:id="21" w:name="_Toc481102949"/>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hat Deals With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33D16229"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560F36">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102950"/>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102951"/>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102952"/>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102953"/>
      <w:r>
        <w:lastRenderedPageBreak/>
        <w:t>Background</w:t>
      </w:r>
      <w:bookmarkEnd w:id="25"/>
    </w:p>
    <w:p w14:paraId="1D25E9DA" w14:textId="575E786B" w:rsidR="00D5194C" w:rsidRDefault="00D5194C" w:rsidP="009A0F1A">
      <w:pPr>
        <w:pStyle w:val="Heading2"/>
        <w:numPr>
          <w:ilvl w:val="1"/>
          <w:numId w:val="6"/>
        </w:numPr>
      </w:pPr>
      <w:bookmarkStart w:id="26" w:name="_Toc481102954"/>
      <w:r>
        <w:t>Problem Context</w:t>
      </w:r>
      <w:bookmarkEnd w:id="26"/>
    </w:p>
    <w:p w14:paraId="50340F6D" w14:textId="1FEC3245" w:rsidR="0003678B" w:rsidRDefault="00D5194C" w:rsidP="009A0F1A">
      <w:pPr>
        <w:pStyle w:val="Heading2"/>
      </w:pPr>
      <w:bookmarkStart w:id="27" w:name="_Toc481102955"/>
      <w:r>
        <w:t>Alternative Solutions</w:t>
      </w:r>
      <w:bookmarkEnd w:id="27"/>
    </w:p>
    <w:p w14:paraId="154D8D2E" w14:textId="3D3DAD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560F36">
            <w:rPr>
              <w:noProof/>
            </w:rPr>
            <w:t>(Niantic, 2016)</w:t>
          </w:r>
          <w:r w:rsidRPr="007E0A58">
            <w:fldChar w:fldCharType="end"/>
          </w:r>
        </w:sdtContent>
      </w:sdt>
      <w:r>
        <w:t>.</w:t>
      </w:r>
    </w:p>
    <w:p w14:paraId="084911FD" w14:textId="6B918788"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560F36">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560F36">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2DF0736D"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560F36">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560F36">
            <w:rPr>
              <w:noProof/>
            </w:rPr>
            <w:t>(Niantic, 2016)</w:t>
          </w:r>
          <w:r w:rsidR="00E1643D" w:rsidRPr="007E0A58">
            <w:fldChar w:fldCharType="end"/>
          </w:r>
        </w:sdtContent>
      </w:sdt>
      <w:r>
        <w:t>.</w:t>
      </w:r>
    </w:p>
    <w:p w14:paraId="153ECF47" w14:textId="77777777" w:rsidR="00D17ACD" w:rsidRDefault="00D17ACD" w:rsidP="00D17ACD"/>
    <w:p w14:paraId="435141A8" w14:textId="356D2666"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560F36">
        <w:t xml:space="preserve">Figure </w:t>
      </w:r>
      <w:r w:rsidR="00560F36">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zh-CN"/>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6E8EDEEA" w:rsidR="009124C2" w:rsidRPr="00A44BCD" w:rsidRDefault="009124C2" w:rsidP="003865BF">
                            <w:pPr>
                              <w:pStyle w:val="Caption"/>
                              <w:jc w:val="center"/>
                              <w:rPr>
                                <w:noProof/>
                              </w:rPr>
                            </w:pPr>
                            <w:bookmarkStart w:id="28" w:name="_Ref471942345"/>
                            <w:bookmarkStart w:id="29" w:name="_Toc481103012"/>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6E8EDEEA" w:rsidR="009124C2" w:rsidRPr="00A44BCD" w:rsidRDefault="009124C2" w:rsidP="003865BF">
                      <w:pPr>
                        <w:pStyle w:val="Caption"/>
                        <w:jc w:val="center"/>
                        <w:rPr>
                          <w:noProof/>
                        </w:rPr>
                      </w:pPr>
                      <w:bookmarkStart w:id="30" w:name="_Ref471942345"/>
                      <w:bookmarkStart w:id="31" w:name="_Toc481103012"/>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zh-CN"/>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8">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54ED8AE7"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560F36">
            <w:rPr>
              <w:noProof/>
            </w:rPr>
            <w:t>(Niantic, 2016)</w:t>
          </w:r>
          <w:r>
            <w:fldChar w:fldCharType="end"/>
          </w:r>
        </w:sdtContent>
      </w:sdt>
      <w:r w:rsidR="00726AEB">
        <w:t>.</w:t>
      </w:r>
    </w:p>
    <w:p w14:paraId="3C8083D4" w14:textId="44BC5A2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is in contrast to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560F36">
            <w:rPr>
              <w:noProof/>
            </w:rPr>
            <w:t>(Whelan, 2014)</w:t>
          </w:r>
          <w:r w:rsidR="00002F1A">
            <w:fldChar w:fldCharType="end"/>
          </w:r>
        </w:sdtContent>
      </w:sdt>
      <w:r w:rsidR="00002F1A">
        <w:t>.</w:t>
      </w:r>
    </w:p>
    <w:p w14:paraId="14C16F37" w14:textId="3400DECB"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are able to be interacted with when a player comes within a set distance or radius of them.</w:t>
      </w:r>
    </w:p>
    <w:p w14:paraId="2EF27B90" w14:textId="77777777" w:rsidR="00002F1A" w:rsidRDefault="00002F1A" w:rsidP="00E1643D"/>
    <w:p w14:paraId="246F797D" w14:textId="6B8BF5AA"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560F36">
        <w:t xml:space="preserve">Figure </w:t>
      </w:r>
      <w:r w:rsidR="00560F36">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560F36">
        <w:t xml:space="preserve">Figure </w:t>
      </w:r>
      <w:r w:rsidR="00560F36">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zh-CN"/>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496D7D40" w:rsidR="009124C2" w:rsidRPr="009A7567" w:rsidRDefault="009124C2" w:rsidP="00DE004A">
                            <w:pPr>
                              <w:pStyle w:val="Caption"/>
                              <w:jc w:val="center"/>
                              <w:rPr>
                                <w:noProof/>
                              </w:rPr>
                            </w:pPr>
                            <w:bookmarkStart w:id="32" w:name="_Ref480857243"/>
                            <w:bookmarkStart w:id="33" w:name="_Toc481103013"/>
                            <w:r>
                              <w:t xml:space="preserve">Figure </w:t>
                            </w:r>
                            <w:fldSimple w:instr=" SEQ Figure \* ARABIC ">
                              <w:r>
                                <w:rPr>
                                  <w:noProof/>
                                </w:rPr>
                                <w:t>3</w:t>
                              </w:r>
                            </w:fldSimple>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496D7D40" w:rsidR="009124C2" w:rsidRPr="009A7567" w:rsidRDefault="009124C2" w:rsidP="00DE004A">
                      <w:pPr>
                        <w:pStyle w:val="Caption"/>
                        <w:jc w:val="center"/>
                        <w:rPr>
                          <w:noProof/>
                        </w:rPr>
                      </w:pPr>
                      <w:bookmarkStart w:id="34" w:name="_Ref480857243"/>
                      <w:bookmarkStart w:id="35" w:name="_Toc481103013"/>
                      <w:r>
                        <w:t xml:space="preserve">Figure </w:t>
                      </w:r>
                      <w:fldSimple w:instr=" SEQ Figure \* ARABIC ">
                        <w:r>
                          <w:rPr>
                            <w:noProof/>
                          </w:rPr>
                          <w:t>3</w:t>
                        </w:r>
                      </w:fldSimple>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zh-CN"/>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9">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zh-CN"/>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1EC1FAEB" w:rsidR="009124C2" w:rsidRPr="000D5E54" w:rsidRDefault="009124C2" w:rsidP="003865BF">
                            <w:pPr>
                              <w:pStyle w:val="Caption"/>
                              <w:jc w:val="center"/>
                              <w:rPr>
                                <w:noProof/>
                              </w:rPr>
                            </w:pPr>
                            <w:bookmarkStart w:id="36" w:name="_Ref471942355"/>
                            <w:bookmarkStart w:id="37" w:name="_Toc481103014"/>
                            <w:r>
                              <w:t xml:space="preserve">Figure </w:t>
                            </w:r>
                            <w:fldSimple w:instr=" SEQ Figure \* ARABIC ">
                              <w:r>
                                <w:rPr>
                                  <w:noProof/>
                                </w:rPr>
                                <w:t>4</w:t>
                              </w:r>
                            </w:fldSimple>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1EC1FAEB" w:rsidR="009124C2" w:rsidRPr="000D5E54" w:rsidRDefault="009124C2" w:rsidP="003865BF">
                      <w:pPr>
                        <w:pStyle w:val="Caption"/>
                        <w:jc w:val="center"/>
                        <w:rPr>
                          <w:noProof/>
                        </w:rPr>
                      </w:pPr>
                      <w:bookmarkStart w:id="38" w:name="_Ref471942355"/>
                      <w:bookmarkStart w:id="39" w:name="_Toc481103014"/>
                      <w:r>
                        <w:t xml:space="preserve">Figure </w:t>
                      </w:r>
                      <w:fldSimple w:instr=" SEQ Figure \* ARABIC ">
                        <w:r>
                          <w:rPr>
                            <w:noProof/>
                          </w:rPr>
                          <w:t>4</w:t>
                        </w:r>
                      </w:fldSimple>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zh-CN"/>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0">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1937F3F6"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so as to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560F36">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B3834FC"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560F36">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102956"/>
      <w:r>
        <w:lastRenderedPageBreak/>
        <w:t>Tracking</w:t>
      </w:r>
      <w:bookmarkEnd w:id="40"/>
      <w:bookmarkEnd w:id="41"/>
      <w:bookmarkEnd w:id="42"/>
    </w:p>
    <w:p w14:paraId="5BDE8BD3" w14:textId="4CBB3D6B"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560F36">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560F36">
            <w:rPr>
              <w:noProof/>
            </w:rPr>
            <w:t>(Zhao, 2002)</w:t>
          </w:r>
          <w:r>
            <w:fldChar w:fldCharType="end"/>
          </w:r>
        </w:sdtContent>
      </w:sdt>
      <w:r>
        <w:t>.</w:t>
      </w:r>
    </w:p>
    <w:p w14:paraId="7EE32D71" w14:textId="0E33E69C" w:rsidR="00506AB2" w:rsidRDefault="00506AB2" w:rsidP="00506AB2"/>
    <w:p w14:paraId="2C0C26C7" w14:textId="688DAD79"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560F36">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2888FB7F"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560F36">
            <w:rPr>
              <w:noProof/>
            </w:rPr>
            <w:t>(Crato, 2010)</w:t>
          </w:r>
          <w:r>
            <w:fldChar w:fldCharType="end"/>
          </w:r>
        </w:sdtContent>
      </w:sdt>
      <w:r>
        <w:t>.</w:t>
      </w:r>
    </w:p>
    <w:p w14:paraId="37590FC3" w14:textId="17F03E59"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560F36">
            <w:rPr>
              <w:noProof/>
            </w:rPr>
            <w:t>(Kaplan &amp; Hegarty, 2006)</w:t>
          </w:r>
          <w:r>
            <w:fldChar w:fldCharType="end"/>
          </w:r>
        </w:sdtContent>
      </w:sdt>
      <w:r>
        <w:t>.</w:t>
      </w:r>
    </w:p>
    <w:p w14:paraId="48FA5DC2" w14:textId="2F81BF49"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560F36">
        <w:t xml:space="preserve">Figure </w:t>
      </w:r>
      <w:r w:rsidR="00560F36">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zh-CN"/>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47F96086" w:rsidR="009124C2" w:rsidRPr="00C84B73" w:rsidRDefault="009124C2" w:rsidP="00C33226">
                            <w:pPr>
                              <w:pStyle w:val="Caption"/>
                              <w:jc w:val="center"/>
                              <w:rPr>
                                <w:noProof/>
                              </w:rPr>
                            </w:pPr>
                            <w:bookmarkStart w:id="43" w:name="_Ref472558653"/>
                            <w:bookmarkStart w:id="44" w:name="_Toc481103015"/>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47F96086" w:rsidR="009124C2" w:rsidRPr="00C84B73" w:rsidRDefault="009124C2" w:rsidP="00C33226">
                      <w:pPr>
                        <w:pStyle w:val="Caption"/>
                        <w:jc w:val="center"/>
                        <w:rPr>
                          <w:noProof/>
                        </w:rPr>
                      </w:pPr>
                      <w:bookmarkStart w:id="45" w:name="_Ref472558653"/>
                      <w:bookmarkStart w:id="46" w:name="_Toc481103015"/>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zh-CN"/>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1">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77238F79"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believes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560F36">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53477A2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560F36">
            <w:rPr>
              <w:noProof/>
            </w:rPr>
            <w:t>(Ackermann, 1994)</w:t>
          </w:r>
          <w:r w:rsidR="00506AB2">
            <w:fldChar w:fldCharType="end"/>
          </w:r>
        </w:sdtContent>
      </w:sdt>
      <w:r>
        <w:t>.</w:t>
      </w:r>
    </w:p>
    <w:p w14:paraId="413F4AFF" w14:textId="3EBE6BE9"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560F36">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560F36">
        <w:t xml:space="preserve">Figure </w:t>
      </w:r>
      <w:r w:rsidR="00560F36">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zh-CN"/>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042B64DD" w:rsidR="009124C2" w:rsidRPr="000D52BB" w:rsidRDefault="009124C2" w:rsidP="00C33226">
                            <w:pPr>
                              <w:pStyle w:val="Caption"/>
                              <w:jc w:val="center"/>
                              <w:rPr>
                                <w:noProof/>
                              </w:rPr>
                            </w:pPr>
                            <w:bookmarkStart w:id="47" w:name="_Ref472558672"/>
                            <w:bookmarkStart w:id="48" w:name="_Toc481103016"/>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042B64DD" w:rsidR="009124C2" w:rsidRPr="000D52BB" w:rsidRDefault="009124C2" w:rsidP="00C33226">
                      <w:pPr>
                        <w:pStyle w:val="Caption"/>
                        <w:jc w:val="center"/>
                        <w:rPr>
                          <w:noProof/>
                        </w:rPr>
                      </w:pPr>
                      <w:bookmarkStart w:id="49" w:name="_Ref472558672"/>
                      <w:bookmarkStart w:id="50" w:name="_Toc481103016"/>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zh-CN"/>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5CE30B41"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560F36">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560F36">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7DF2E510"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560F36">
            <w:rPr>
              <w:noProof/>
            </w:rPr>
            <w:t>(Google, 2017)</w:t>
          </w:r>
          <w:r>
            <w:fldChar w:fldCharType="end"/>
          </w:r>
        </w:sdtContent>
      </w:sdt>
      <w:r w:rsidR="00C82938">
        <w:t>.</w:t>
      </w:r>
    </w:p>
    <w:p w14:paraId="3E0403D6" w14:textId="01B42A2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560F36">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102957"/>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102958"/>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08BF463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560F36">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047A8BCE"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560F36">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560F36">
        <w:t xml:space="preserve">Figure </w:t>
      </w:r>
      <w:r w:rsidR="00560F36">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zh-CN"/>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77B31E3B" w:rsidR="009124C2" w:rsidRPr="003B0553" w:rsidRDefault="009124C2" w:rsidP="003865BF">
                            <w:pPr>
                              <w:pStyle w:val="Caption"/>
                              <w:jc w:val="center"/>
                              <w:rPr>
                                <w:noProof/>
                              </w:rPr>
                            </w:pPr>
                            <w:bookmarkStart w:id="54" w:name="_Ref471937242"/>
                            <w:bookmarkStart w:id="55" w:name="_Toc481103017"/>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77B31E3B" w:rsidR="009124C2" w:rsidRPr="003B0553" w:rsidRDefault="009124C2" w:rsidP="003865BF">
                      <w:pPr>
                        <w:pStyle w:val="Caption"/>
                        <w:jc w:val="center"/>
                        <w:rPr>
                          <w:noProof/>
                        </w:rPr>
                      </w:pPr>
                      <w:bookmarkStart w:id="56" w:name="_Ref471937242"/>
                      <w:bookmarkStart w:id="57" w:name="_Toc481103017"/>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zh-CN"/>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71AEA118" w:rsidR="00305F95" w:rsidRDefault="008631C2" w:rsidP="008631C2">
      <w:r>
        <w:t>On t</w:t>
      </w:r>
      <w:r w:rsidR="00F56F87">
        <w:t>he</w:t>
      </w:r>
      <w:r>
        <w:t xml:space="preserve"> surface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560F36">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560F36">
            <w:rPr>
              <w:noProof/>
            </w:rPr>
            <w:t>(Sinicki, 2016)</w:t>
          </w:r>
          <w:r w:rsidR="00712432" w:rsidRPr="007E0A58">
            <w:fldChar w:fldCharType="end"/>
          </w:r>
        </w:sdtContent>
      </w:sdt>
      <w:r w:rsidR="00712432" w:rsidRPr="007E0A58">
        <w:t>.</w:t>
      </w:r>
    </w:p>
    <w:p w14:paraId="65A7DA7F" w14:textId="54BDCF73" w:rsidR="00F56F87" w:rsidRDefault="00305F95" w:rsidP="008631C2">
      <w:r>
        <w:t>Therefore, it matters more what the exact goal of this project is in regards to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560F36">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7723654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560F36">
            <w:rPr>
              <w:noProof/>
            </w:rPr>
            <w:t>(O’Sullivan, 2015)</w:t>
          </w:r>
          <w:r>
            <w:fldChar w:fldCharType="end"/>
          </w:r>
        </w:sdtContent>
      </w:sdt>
      <w:r>
        <w:t>.</w:t>
      </w:r>
    </w:p>
    <w:p w14:paraId="70FD7565" w14:textId="04E6B78A"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560F36">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102959"/>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242CE45A"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560F36">
        <w:rPr>
          <w:rFonts w:ascii="Times New Roman" w:hAnsi="Times New Roman" w:cs="Times New Roman" w:hint="cs"/>
          <w:cs/>
        </w:rPr>
        <w:t>‎</w:t>
      </w:r>
      <w:r w:rsidR="00560F36">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5940F943"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560F36">
        <w:t xml:space="preserve">Figure </w:t>
      </w:r>
      <w:r w:rsidR="00560F36">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560F36">
        <w:t xml:space="preserve">Figure </w:t>
      </w:r>
      <w:r w:rsidR="00560F36">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zh-CN"/>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06B485EB" w:rsidR="009124C2" w:rsidRPr="00646506" w:rsidRDefault="009124C2" w:rsidP="003865BF">
                            <w:pPr>
                              <w:pStyle w:val="Caption"/>
                              <w:jc w:val="center"/>
                              <w:rPr>
                                <w:noProof/>
                              </w:rPr>
                            </w:pPr>
                            <w:bookmarkStart w:id="60" w:name="_Ref471939068"/>
                            <w:bookmarkStart w:id="61" w:name="_Toc481103018"/>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06B485EB" w:rsidR="009124C2" w:rsidRPr="00646506" w:rsidRDefault="009124C2" w:rsidP="003865BF">
                      <w:pPr>
                        <w:pStyle w:val="Caption"/>
                        <w:jc w:val="center"/>
                        <w:rPr>
                          <w:noProof/>
                        </w:rPr>
                      </w:pPr>
                      <w:bookmarkStart w:id="62" w:name="_Ref471939068"/>
                      <w:bookmarkStart w:id="63" w:name="_Toc481103018"/>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zh-CN"/>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zh-CN"/>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0D439B65" w:rsidR="009124C2" w:rsidRPr="00A51FB7" w:rsidRDefault="009124C2" w:rsidP="003865BF">
                            <w:pPr>
                              <w:pStyle w:val="Caption"/>
                              <w:jc w:val="center"/>
                              <w:rPr>
                                <w:noProof/>
                              </w:rPr>
                            </w:pPr>
                            <w:bookmarkStart w:id="64" w:name="_Ref471939072"/>
                            <w:bookmarkStart w:id="65" w:name="_Toc481103019"/>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0D439B65" w:rsidR="009124C2" w:rsidRPr="00A51FB7" w:rsidRDefault="009124C2" w:rsidP="003865BF">
                      <w:pPr>
                        <w:pStyle w:val="Caption"/>
                        <w:jc w:val="center"/>
                        <w:rPr>
                          <w:noProof/>
                        </w:rPr>
                      </w:pPr>
                      <w:bookmarkStart w:id="66" w:name="_Ref471939072"/>
                      <w:bookmarkStart w:id="67" w:name="_Toc481103019"/>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zh-CN"/>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5">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1E9B3B87"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560F36">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2F4598D4" w14:textId="75524AA5"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560F36">
            <w:rPr>
              <w:noProof/>
            </w:rPr>
            <w:t>(Rouse, 2006)</w:t>
          </w:r>
          <w:r>
            <w:fldChar w:fldCharType="end"/>
          </w:r>
        </w:sdtContent>
      </w:sdt>
      <w:r>
        <w:t>.</w:t>
      </w:r>
    </w:p>
    <w:p w14:paraId="6E3A516A" w14:textId="71345327"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560F36">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560F36">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A12A33"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560F36">
        <w:t xml:space="preserve">Figure </w:t>
      </w:r>
      <w:r w:rsidR="00560F36">
        <w:rPr>
          <w:noProof/>
        </w:rPr>
        <w:t>10</w:t>
      </w:r>
      <w:r>
        <w:fldChar w:fldCharType="end"/>
      </w:r>
      <w:r>
        <w:t>) (</w:t>
      </w:r>
      <w:r>
        <w:fldChar w:fldCharType="begin"/>
      </w:r>
      <w:r>
        <w:instrText xml:space="preserve"> REF _Ref471939072 \h </w:instrText>
      </w:r>
      <w:r>
        <w:fldChar w:fldCharType="separate"/>
      </w:r>
      <w:r w:rsidR="00560F36">
        <w:t xml:space="preserve">Figure </w:t>
      </w:r>
      <w:r w:rsidR="00560F36">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zh-CN"/>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6">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zh-CN"/>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57DEA175" w:rsidR="009124C2" w:rsidRPr="005E35ED" w:rsidRDefault="009124C2" w:rsidP="003865BF">
                            <w:pPr>
                              <w:pStyle w:val="Caption"/>
                              <w:jc w:val="center"/>
                              <w:rPr>
                                <w:noProof/>
                              </w:rPr>
                            </w:pPr>
                            <w:bookmarkStart w:id="68" w:name="_Ref471942693"/>
                            <w:bookmarkStart w:id="69" w:name="_Toc481103020"/>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57DEA175" w:rsidR="009124C2" w:rsidRPr="005E35ED" w:rsidRDefault="009124C2" w:rsidP="003865BF">
                      <w:pPr>
                        <w:pStyle w:val="Caption"/>
                        <w:jc w:val="center"/>
                        <w:rPr>
                          <w:noProof/>
                        </w:rPr>
                      </w:pPr>
                      <w:bookmarkStart w:id="70" w:name="_Ref471942693"/>
                      <w:bookmarkStart w:id="71" w:name="_Toc481103020"/>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57BAFEF1"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560F36">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68D938E7" w14:textId="07B099A0"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560F36">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2528D967"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560F36">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560F36">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102960"/>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102961"/>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40F139FE"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560F36">
        <w:rPr>
          <w:rFonts w:ascii="Times New Roman" w:hAnsi="Times New Roman" w:cs="Times New Roman" w:hint="cs"/>
          <w:cs/>
        </w:rPr>
        <w:t>‎</w:t>
      </w:r>
      <w:r w:rsidR="00560F36">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560F36">
            <w:rPr>
              <w:noProof/>
            </w:rPr>
            <w:t>(Xamarin Inc., 2016)</w:t>
          </w:r>
          <w:r w:rsidR="00D94F9B">
            <w:fldChar w:fldCharType="end"/>
          </w:r>
        </w:sdtContent>
      </w:sdt>
      <w:r w:rsidR="00D46A92">
        <w:t>.</w:t>
      </w:r>
    </w:p>
    <w:p w14:paraId="349F483F" w14:textId="254B4AA7"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560F36">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2C16506B"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networking components should be implemented and the manner in which they go about synchronising data between themselves.</w:t>
      </w:r>
    </w:p>
    <w:p w14:paraId="5ED7C640" w14:textId="7F4563EF"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t>.</w:t>
      </w:r>
    </w:p>
    <w:p w14:paraId="2A1CBB0E" w14:textId="4864F6FE"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rsidR="00B00920" w:rsidRPr="007E0A58">
        <w:t>.</w:t>
      </w:r>
    </w:p>
    <w:p w14:paraId="531FB206" w14:textId="7CCDB03F"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560F36">
        <w:t xml:space="preserve">Figure </w:t>
      </w:r>
      <w:r w:rsidR="00560F36">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zh-CN"/>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4B089122" w:rsidR="009124C2" w:rsidRPr="00F43824" w:rsidRDefault="009124C2" w:rsidP="003865BF">
                            <w:pPr>
                              <w:pStyle w:val="Caption"/>
                              <w:jc w:val="center"/>
                              <w:rPr>
                                <w:noProof/>
                              </w:rPr>
                            </w:pPr>
                            <w:bookmarkStart w:id="83" w:name="_Ref471937887"/>
                            <w:bookmarkStart w:id="84" w:name="_Toc481103021"/>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4B089122" w:rsidR="009124C2" w:rsidRPr="00F43824" w:rsidRDefault="009124C2" w:rsidP="003865BF">
                      <w:pPr>
                        <w:pStyle w:val="Caption"/>
                        <w:jc w:val="center"/>
                        <w:rPr>
                          <w:noProof/>
                        </w:rPr>
                      </w:pPr>
                      <w:bookmarkStart w:id="85" w:name="_Ref471937887"/>
                      <w:bookmarkStart w:id="86" w:name="_Toc481103021"/>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zh-CN"/>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7">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5128855F"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560F36">
            <w:rPr>
              <w:noProof/>
            </w:rPr>
            <w:t>(Baccelli, et al., 2013)</w:t>
          </w:r>
          <w:r w:rsidR="00E1274B">
            <w:fldChar w:fldCharType="end"/>
          </w:r>
        </w:sdtContent>
      </w:sdt>
      <w:r w:rsidR="00E1274B">
        <w:t>.</w:t>
      </w:r>
    </w:p>
    <w:p w14:paraId="61856FA4" w14:textId="56AD96EB" w:rsidR="00E1274B" w:rsidRDefault="00E1274B" w:rsidP="003B35FD">
      <w:r>
        <w:lastRenderedPageBreak/>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560F36">
            <w:rPr>
              <w:noProof/>
            </w:rPr>
            <w:t>(Baccelli, et al., 2013)</w:t>
          </w:r>
          <w:r>
            <w:fldChar w:fldCharType="end"/>
          </w:r>
        </w:sdtContent>
      </w:sdt>
      <w:r>
        <w:t>.</w:t>
      </w:r>
    </w:p>
    <w:p w14:paraId="45A1AD14" w14:textId="07117F08" w:rsidR="003B35FD" w:rsidRDefault="00E1274B" w:rsidP="003B35FD">
      <w:r>
        <w:t>Conversely,</w:t>
      </w:r>
      <w:r w:rsidR="00B00920">
        <w:t xml:space="preserve"> c</w:t>
      </w:r>
      <w:r w:rsidR="00B00920" w:rsidRPr="007E0A58">
        <w:t>lient/server</w:t>
      </w:r>
      <w:r>
        <w:t xml:space="preserve"> networks can handle a large number</w:t>
      </w:r>
      <w:r w:rsidR="00B00920" w:rsidRPr="007E0A58">
        <w:t xml:space="preserve"> of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3B35FD">
        <w:t>.</w:t>
      </w:r>
    </w:p>
    <w:p w14:paraId="7A726BAB" w14:textId="007A5BC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application at all times</w:t>
      </w:r>
      <w:r w:rsidR="005F436D">
        <w:t xml:space="preserve"> to operate, if these server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78263F39"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a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560F36">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560F36">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102962"/>
      <w:r>
        <w:lastRenderedPageBreak/>
        <w:t>Protocol</w:t>
      </w:r>
      <w:bookmarkEnd w:id="87"/>
    </w:p>
    <w:p w14:paraId="44BF9A72" w14:textId="77777777" w:rsidR="003C7DC1" w:rsidRDefault="00DB5525" w:rsidP="003C7DC1">
      <w:r>
        <w:t xml:space="preserve">To create a network connection between client and server a transport layer protocol is required to carry each message. </w:t>
      </w:r>
      <w:r w:rsidR="004F477F" w:rsidRPr="007E0A58">
        <w:t xml:space="preserve">There are a number of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22E76511"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560F36">
            <w:rPr>
              <w:noProof/>
            </w:rPr>
            <w:t>(Taing, 2011)</w:t>
          </w:r>
          <w:r>
            <w:fldChar w:fldCharType="end"/>
          </w:r>
        </w:sdtContent>
      </w:sdt>
      <w:r>
        <w:t>.</w:t>
      </w:r>
    </w:p>
    <w:p w14:paraId="6A47FC8C" w14:textId="4681DF31"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560F36">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560F36">
            <w:rPr>
              <w:noProof/>
            </w:rPr>
            <w:t>(Seguin, 2014)</w:t>
          </w:r>
          <w:r w:rsidR="004F477F">
            <w:fldChar w:fldCharType="end"/>
          </w:r>
        </w:sdtContent>
      </w:sdt>
      <w:r>
        <w:t>.</w:t>
      </w:r>
    </w:p>
    <w:p w14:paraId="23FF99BE" w14:textId="37278ADC"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as long as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560F36">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560F36">
            <w:rPr>
              <w:noProof/>
            </w:rPr>
            <w:t>(Diffen, n.d.)</w:t>
          </w:r>
          <w:r w:rsidR="004F477F">
            <w:fldChar w:fldCharType="end"/>
          </w:r>
        </w:sdtContent>
      </w:sdt>
      <w:r w:rsidR="004F477F" w:rsidRPr="007E0A58">
        <w:t>.</w:t>
      </w:r>
    </w:p>
    <w:p w14:paraId="733AF0B6" w14:textId="03C95B8A"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560F36">
        <w:t xml:space="preserve">Figure </w:t>
      </w:r>
      <w:r w:rsidR="00560F36">
        <w:rPr>
          <w:noProof/>
        </w:rPr>
        <w:t>12</w:t>
      </w:r>
      <w:r>
        <w:fldChar w:fldCharType="end"/>
      </w:r>
      <w:r>
        <w:t>) (</w:t>
      </w:r>
      <w:r>
        <w:fldChar w:fldCharType="begin"/>
      </w:r>
      <w:r>
        <w:instrText xml:space="preserve"> REF _Ref480898157 \h </w:instrText>
      </w:r>
      <w:r>
        <w:fldChar w:fldCharType="separate"/>
      </w:r>
      <w:r w:rsidR="00560F36">
        <w:t xml:space="preserve">Figure </w:t>
      </w:r>
      <w:r w:rsidR="00560F36">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zh-CN"/>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17BBE79D" w:rsidR="009124C2" w:rsidRPr="00901C30" w:rsidRDefault="009124C2" w:rsidP="00261462">
                            <w:pPr>
                              <w:pStyle w:val="Caption"/>
                              <w:jc w:val="center"/>
                              <w:rPr>
                                <w:noProof/>
                              </w:rPr>
                            </w:pPr>
                            <w:bookmarkStart w:id="88" w:name="_Ref480898147"/>
                            <w:bookmarkStart w:id="89" w:name="_Toc481103022"/>
                            <w:r>
                              <w:t xml:space="preserve">Figure </w:t>
                            </w:r>
                            <w:fldSimple w:instr=" SEQ Figure \* ARABIC ">
                              <w:r>
                                <w:rPr>
                                  <w:noProof/>
                                </w:rPr>
                                <w:t>12</w:t>
                              </w:r>
                            </w:fldSimple>
                            <w:bookmarkEnd w:id="88"/>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17BBE79D" w:rsidR="009124C2" w:rsidRPr="00901C30" w:rsidRDefault="009124C2" w:rsidP="00261462">
                      <w:pPr>
                        <w:pStyle w:val="Caption"/>
                        <w:jc w:val="center"/>
                        <w:rPr>
                          <w:noProof/>
                        </w:rPr>
                      </w:pPr>
                      <w:bookmarkStart w:id="90" w:name="_Ref480898147"/>
                      <w:bookmarkStart w:id="91" w:name="_Toc481103022"/>
                      <w:r>
                        <w:t xml:space="preserve">Figure </w:t>
                      </w:r>
                      <w:fldSimple w:instr=" SEQ Figure \* ARABIC ">
                        <w:r>
                          <w:rPr>
                            <w:noProof/>
                          </w:rPr>
                          <w:t>12</w:t>
                        </w:r>
                      </w:fldSimple>
                      <w:bookmarkEnd w:id="90"/>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zh-CN"/>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8">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zh-CN"/>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1E514994" w:rsidR="009124C2" w:rsidRPr="005607E5" w:rsidRDefault="009124C2" w:rsidP="00261462">
                            <w:pPr>
                              <w:pStyle w:val="Caption"/>
                              <w:jc w:val="center"/>
                              <w:rPr>
                                <w:noProof/>
                              </w:rPr>
                            </w:pPr>
                            <w:bookmarkStart w:id="92" w:name="_Ref480898157"/>
                            <w:bookmarkStart w:id="93" w:name="_Toc481103023"/>
                            <w:r>
                              <w:t xml:space="preserve">Figure </w:t>
                            </w:r>
                            <w:fldSimple w:instr=" SEQ Figure \* ARABIC ">
                              <w:r>
                                <w:rPr>
                                  <w:noProof/>
                                </w:rPr>
                                <w:t>13</w:t>
                              </w:r>
                            </w:fldSimple>
                            <w:bookmarkEnd w:id="92"/>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1E514994" w:rsidR="009124C2" w:rsidRPr="005607E5" w:rsidRDefault="009124C2" w:rsidP="00261462">
                      <w:pPr>
                        <w:pStyle w:val="Caption"/>
                        <w:jc w:val="center"/>
                        <w:rPr>
                          <w:noProof/>
                        </w:rPr>
                      </w:pPr>
                      <w:bookmarkStart w:id="94" w:name="_Ref480898157"/>
                      <w:bookmarkStart w:id="95" w:name="_Toc481103023"/>
                      <w:r>
                        <w:t xml:space="preserve">Figure </w:t>
                      </w:r>
                      <w:fldSimple w:instr=" SEQ Figure \* ARABIC ">
                        <w:r>
                          <w:rPr>
                            <w:noProof/>
                          </w:rPr>
                          <w:t>13</w:t>
                        </w:r>
                      </w:fldSimple>
                      <w:bookmarkEnd w:id="94"/>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zh-CN"/>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9">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7B98A050"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560F36">
            <w:rPr>
              <w:noProof/>
            </w:rPr>
            <w:t>(Mey, n.d.)</w:t>
          </w:r>
          <w:r w:rsidR="004F477F" w:rsidRPr="007E0A58">
            <w:fldChar w:fldCharType="end"/>
          </w:r>
        </w:sdtContent>
      </w:sdt>
      <w:r w:rsidR="007C0793">
        <w:t>.</w:t>
      </w:r>
    </w:p>
    <w:p w14:paraId="1FB9CCD1" w14:textId="497C52DB"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560F36">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102963"/>
      <w:r>
        <w:lastRenderedPageBreak/>
        <w:t>Technical Development</w:t>
      </w:r>
      <w:bookmarkEnd w:id="96"/>
    </w:p>
    <w:p w14:paraId="7BAB9D1D" w14:textId="0713924F" w:rsidR="000E1050" w:rsidRDefault="0097449E" w:rsidP="000E1050">
      <w:pPr>
        <w:pStyle w:val="Heading2"/>
        <w:numPr>
          <w:ilvl w:val="1"/>
          <w:numId w:val="6"/>
        </w:numPr>
      </w:pPr>
      <w:bookmarkStart w:id="97" w:name="_Toc481102964"/>
      <w:r>
        <w:t>System D</w:t>
      </w:r>
      <w:r w:rsidR="00CF2116">
        <w:t>esign</w:t>
      </w:r>
      <w:bookmarkEnd w:id="97"/>
    </w:p>
    <w:p w14:paraId="14E0977A" w14:textId="77777777" w:rsidR="00190BC2" w:rsidRPr="00190BC2" w:rsidRDefault="00190BC2" w:rsidP="00190BC2"/>
    <w:p w14:paraId="296D97F8" w14:textId="11C01291" w:rsidR="00CF7F1B" w:rsidRDefault="00190BC2" w:rsidP="00190BC2">
      <w:r>
        <w:rPr>
          <w:noProof/>
          <w:lang w:eastAsia="zh-CN"/>
        </w:rPr>
        <w:lastRenderedPageBreak/>
        <mc:AlternateContent>
          <mc:Choice Requires="wps">
            <w:drawing>
              <wp:anchor distT="0" distB="0" distL="114300" distR="114300" simplePos="0" relativeHeight="251808768" behindDoc="0" locked="0" layoutInCell="1" allowOverlap="1" wp14:anchorId="61CF3CEB" wp14:editId="45E3E3C2">
                <wp:simplePos x="0" y="0"/>
                <wp:positionH relativeFrom="column">
                  <wp:posOffset>-1270</wp:posOffset>
                </wp:positionH>
                <wp:positionV relativeFrom="paragraph">
                  <wp:posOffset>7642225</wp:posOffset>
                </wp:positionV>
                <wp:extent cx="57308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4923885" w14:textId="610494EE" w:rsidR="009124C2" w:rsidRPr="00E012B6" w:rsidRDefault="009124C2" w:rsidP="00190BC2">
                            <w:pPr>
                              <w:pStyle w:val="Caption"/>
                              <w:jc w:val="center"/>
                              <w:rPr>
                                <w:noProof/>
                              </w:rPr>
                            </w:pPr>
                            <w:bookmarkStart w:id="98" w:name="_Toc481103024"/>
                            <w:r>
                              <w:t xml:space="preserve">Figure </w:t>
                            </w:r>
                            <w:fldSimple w:instr=" SEQ Figure \* ARABIC ">
                              <w:r>
                                <w:rPr>
                                  <w:noProof/>
                                </w:rPr>
                                <w:t>14</w:t>
                              </w:r>
                            </w:fldSimple>
                            <w:r w:rsidRPr="009F26B6">
                              <w:t>: This image shows a graphical representation of the workflow and a stepwise activities and actions of the system.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F3CEB" id="Text Box 27" o:spid="_x0000_s1039" type="#_x0000_t202" style="position:absolute;margin-left:-.1pt;margin-top:601.75pt;width:451.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jUMQIAAGcEAAAOAAAAZHJzL2Uyb0RvYy54bWysVE2P2yAQvVfqf0DcG+dD2ay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" stroked="f">
                <v:textbox style="mso-fit-shape-to-text:t" inset="0,0,0,0">
                  <w:txbxContent>
                    <w:p w14:paraId="64923885" w14:textId="610494EE" w:rsidR="009124C2" w:rsidRPr="00E012B6" w:rsidRDefault="009124C2" w:rsidP="00190BC2">
                      <w:pPr>
                        <w:pStyle w:val="Caption"/>
                        <w:jc w:val="center"/>
                        <w:rPr>
                          <w:noProof/>
                        </w:rPr>
                      </w:pPr>
                      <w:bookmarkStart w:id="99" w:name="_Toc481103024"/>
                      <w:r>
                        <w:t xml:space="preserve">Figure </w:t>
                      </w:r>
                      <w:fldSimple w:instr=" SEQ Figure \* ARABIC ">
                        <w:r>
                          <w:rPr>
                            <w:noProof/>
                          </w:rPr>
                          <w:t>14</w:t>
                        </w:r>
                      </w:fldSimple>
                      <w:r w:rsidRPr="009F26B6">
                        <w:t>: This image shows a graphical representation of the workflow and a stepwise activities and actions of the system.</w:t>
                      </w:r>
                      <w:bookmarkEnd w:id="99"/>
                    </w:p>
                  </w:txbxContent>
                </v:textbox>
                <w10:wrap type="topAndBottom"/>
              </v:shape>
            </w:pict>
          </mc:Fallback>
        </mc:AlternateContent>
      </w:r>
      <w:r>
        <w:rPr>
          <w:noProof/>
          <w:lang w:eastAsia="zh-CN"/>
        </w:rPr>
        <w:drawing>
          <wp:anchor distT="0" distB="0" distL="114300" distR="114300" simplePos="0" relativeHeight="251806720" behindDoc="0" locked="0" layoutInCell="1" allowOverlap="1" wp14:anchorId="7D173D5A" wp14:editId="66A15A2D">
            <wp:simplePos x="914400" y="1743075"/>
            <wp:positionH relativeFrom="page">
              <wp:align>center</wp:align>
            </wp:positionH>
            <wp:positionV relativeFrom="paragraph">
              <wp:posOffset>0</wp:posOffset>
            </wp:positionV>
            <wp:extent cx="5731200" cy="758520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0">
                      <a:extLst>
                        <a:ext uri="{28A0092B-C50C-407E-A947-70E740481C1C}">
                          <a14:useLocalDpi xmlns:a14="http://schemas.microsoft.com/office/drawing/2010/main" val="0"/>
                        </a:ext>
                      </a:extLst>
                    </a:blip>
                    <a:stretch>
                      <a:fillRect/>
                    </a:stretch>
                  </pic:blipFill>
                  <pic:spPr>
                    <a:xfrm>
                      <a:off x="0" y="0"/>
                      <a:ext cx="5731200" cy="7585200"/>
                    </a:xfrm>
                    <a:prstGeom prst="rect">
                      <a:avLst/>
                    </a:prstGeom>
                  </pic:spPr>
                </pic:pic>
              </a:graphicData>
            </a:graphic>
            <wp14:sizeRelH relativeFrom="margin">
              <wp14:pctWidth>0</wp14:pctWidth>
            </wp14:sizeRelH>
            <wp14:sizeRelV relativeFrom="margin">
              <wp14:pctHeight>0</wp14:pctHeight>
            </wp14:sizeRelV>
          </wp:anchor>
        </w:drawing>
      </w:r>
    </w:p>
    <w:p w14:paraId="1DF7962C" w14:textId="6E613513" w:rsidR="0063573B" w:rsidRDefault="0063573B" w:rsidP="00CF7F1B">
      <w:pPr>
        <w:sectPr w:rsidR="0063573B"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0" w:name="_Toc481102965"/>
      <w:r>
        <w:lastRenderedPageBreak/>
        <w:t>Networking Design</w:t>
      </w:r>
      <w:bookmarkEnd w:id="100"/>
    </w:p>
    <w:p w14:paraId="38454E4F" w14:textId="6BC7B7F0" w:rsidR="009A0F1A" w:rsidRDefault="009A0F1A" w:rsidP="0063573B">
      <w:pPr>
        <w:pStyle w:val="Heading2"/>
        <w:numPr>
          <w:ilvl w:val="3"/>
          <w:numId w:val="6"/>
        </w:numPr>
      </w:pPr>
      <w:bookmarkStart w:id="101" w:name="_Toc481102966"/>
      <w:r>
        <w:t>Client Design</w:t>
      </w:r>
      <w:bookmarkEnd w:id="101"/>
    </w:p>
    <w:p w14:paraId="202E5C4A" w14:textId="630A55B7" w:rsidR="00C84D8E" w:rsidRDefault="0048043F" w:rsidP="00C84D8E">
      <w:r>
        <w:rPr>
          <w:noProof/>
          <w:lang w:eastAsia="zh-CN"/>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6E8B6BEC" w:rsidR="009124C2" w:rsidRPr="00473A0B" w:rsidRDefault="009124C2" w:rsidP="0048043F">
                            <w:pPr>
                              <w:pStyle w:val="Caption"/>
                              <w:rPr>
                                <w:noProof/>
                              </w:rPr>
                            </w:pPr>
                            <w:bookmarkStart w:id="102" w:name="_Ref481098379"/>
                            <w:bookmarkStart w:id="103" w:name="_Toc481103025"/>
                            <w:r>
                              <w:t xml:space="preserve">Figure </w:t>
                            </w:r>
                            <w:fldSimple w:instr=" SEQ Figure \* ARABIC ">
                              <w:r>
                                <w:rPr>
                                  <w:noProof/>
                                </w:rPr>
                                <w:t>15</w:t>
                              </w:r>
                            </w:fldSimple>
                            <w:bookmarkEnd w:id="102"/>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6E8B6BEC" w:rsidR="009124C2" w:rsidRPr="00473A0B" w:rsidRDefault="009124C2" w:rsidP="0048043F">
                      <w:pPr>
                        <w:pStyle w:val="Caption"/>
                        <w:rPr>
                          <w:noProof/>
                        </w:rPr>
                      </w:pPr>
                      <w:bookmarkStart w:id="104" w:name="_Ref481098379"/>
                      <w:bookmarkStart w:id="105" w:name="_Toc481103025"/>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v:textbox>
                <w10:wrap type="topAndBottom"/>
              </v:shape>
            </w:pict>
          </mc:Fallback>
        </mc:AlternateContent>
      </w:r>
      <w:r w:rsidR="00012593">
        <w:rPr>
          <w:noProof/>
          <w:lang w:eastAsia="zh-CN"/>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1">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4D4B3F6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560F36">
        <w:t xml:space="preserve">Figure </w:t>
      </w:r>
      <w:r w:rsidR="00560F36">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3ED894B"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620CC0">
        <w:rPr>
          <w:rFonts w:ascii="Times New Roman" w:hAnsi="Times New Roman" w:cs="Times New Roman" w:hint="cs"/>
          <w:cs/>
        </w:rPr>
        <w:t>‎</w:t>
      </w:r>
      <w:r w:rsidR="00620CC0">
        <w:t>Appendix B:</w:t>
      </w:r>
      <w:r w:rsidR="00620CC0">
        <w:fldChar w:fldCharType="end"/>
      </w:r>
      <w:r>
        <w:t>).</w:t>
      </w:r>
    </w:p>
    <w:p w14:paraId="5342C2BD" w14:textId="0B24D68F" w:rsidR="00620CC0" w:rsidRDefault="00620CC0" w:rsidP="00D86659"/>
    <w:p w14:paraId="55DA06E9" w14:textId="4972C2C8"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620CC0">
        <w:t xml:space="preserve">Figure </w:t>
      </w:r>
      <w:r w:rsidR="00620CC0">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03520F5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string on the local network. Regardless of which mode the third class is set </w:t>
      </w:r>
      <w:r w:rsidR="001D1177">
        <w:t>to it</w:t>
      </w:r>
      <w:r>
        <w:t xml:space="preserve"> waits a suitable amount of time for a relevant </w:t>
      </w:r>
      <w:r w:rsidR="001D1177">
        <w:t xml:space="preserve">message, if the third class does not receive a </w:t>
      </w:r>
      <w:r w:rsidR="001D1177">
        <w:lastRenderedPageBreak/>
        <w:t>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1FB5A104" w:rsidR="00780EE4" w:rsidRDefault="00780EE4" w:rsidP="00780EE4">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46D5F3E4" w14:textId="78812D64" w:rsidR="00780EE4" w:rsidRDefault="00780EE4" w:rsidP="00780EE4">
      <w:r>
        <w:t>The order of the strings in the command line argument does not necessarily matter; however, a piece of information must always follow its flag.</w:t>
      </w:r>
    </w:p>
    <w:p w14:paraId="18FA3B56" w14:textId="4112422F" w:rsidR="00780EE4" w:rsidRDefault="00780EE4" w:rsidP="00780EE4">
      <w:r>
        <w:t xml:space="preserve">The flags that can be used to control the behaviour of the </w:t>
      </w:r>
      <w:r w:rsidR="00581811">
        <w:t>Client library</w:t>
      </w:r>
      <w:r>
        <w:t xml:space="preserve"> include; “-t” which denotes</w:t>
      </w:r>
      <w:r w:rsidR="00581811">
        <w:t xml:space="preserve"> that</w:t>
      </w:r>
      <w:r>
        <w:t xml:space="preserve"> the message should be transmitted using the TCP protocol, “-u” which denotes </w:t>
      </w:r>
      <w:r w:rsidR="00581811">
        <w:t xml:space="preserve">that </w:t>
      </w:r>
      <w:r>
        <w:t>the message should be transmitted or received using the UDP protocol, “-</w:t>
      </w:r>
      <w:proofErr w:type="spellStart"/>
      <w:r>
        <w:t>i</w:t>
      </w:r>
      <w:proofErr w:type="spellEnd"/>
      <w:r>
        <w:t xml:space="preserve">” which denotes that the following string in the </w:t>
      </w:r>
      <w:r w:rsidR="00581811">
        <w:t xml:space="preserve">command line argument </w:t>
      </w:r>
      <w:r>
        <w:t>is the IP address that the message should be sent to or received from and “-p” which denotes that the following string in the string array is the port that the message should be sent to or received from.</w:t>
      </w:r>
    </w:p>
    <w:p w14:paraId="7481D458" w14:textId="6BE1E674"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24DAB992"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E65296">
            <w:rPr>
              <w:noProof/>
            </w:rPr>
            <w:t>(Noble, 2002)</w:t>
          </w:r>
          <w:r w:rsidR="00E65296">
            <w:fldChar w:fldCharType="end"/>
          </w:r>
        </w:sdtContent>
      </w:sdt>
      <w:r w:rsidR="00E65296">
        <w:t>.</w:t>
      </w:r>
    </w:p>
    <w:p w14:paraId="66CDF662" w14:textId="1546CDD0"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560F36">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6" w:name="_Toc481102967"/>
      <w:r>
        <w:lastRenderedPageBreak/>
        <w:t>Watchdog Design</w:t>
      </w:r>
      <w:bookmarkEnd w:id="106"/>
    </w:p>
    <w:p w14:paraId="24F7C222" w14:textId="0D53BBE1" w:rsidR="00012593" w:rsidRDefault="0048043F" w:rsidP="0048043F">
      <w:r>
        <w:rPr>
          <w:noProof/>
          <w:lang w:eastAsia="zh-CN"/>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5D97D4CB" w:rsidR="009124C2" w:rsidRPr="002745B1" w:rsidRDefault="009124C2" w:rsidP="0048043F">
                            <w:pPr>
                              <w:pStyle w:val="Caption"/>
                              <w:jc w:val="center"/>
                              <w:rPr>
                                <w:noProof/>
                              </w:rPr>
                            </w:pPr>
                            <w:bookmarkStart w:id="107" w:name="_Ref481197873"/>
                            <w:bookmarkStart w:id="108" w:name="_Toc481103026"/>
                            <w:r>
                              <w:t xml:space="preserve">Figure </w:t>
                            </w:r>
                            <w:fldSimple w:instr=" SEQ Figure \* ARABIC ">
                              <w:r>
                                <w:rPr>
                                  <w:noProof/>
                                </w:rPr>
                                <w:t>16</w:t>
                              </w:r>
                            </w:fldSimple>
                            <w:bookmarkEnd w:id="107"/>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5D97D4CB" w:rsidR="009124C2" w:rsidRPr="002745B1" w:rsidRDefault="009124C2" w:rsidP="0048043F">
                      <w:pPr>
                        <w:pStyle w:val="Caption"/>
                        <w:jc w:val="center"/>
                        <w:rPr>
                          <w:noProof/>
                        </w:rPr>
                      </w:pPr>
                      <w:bookmarkStart w:id="109" w:name="_Ref481197873"/>
                      <w:bookmarkStart w:id="110" w:name="_Toc481103026"/>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v:textbox>
                <w10:wrap type="topAndBottom"/>
              </v:shape>
            </w:pict>
          </mc:Fallback>
        </mc:AlternateContent>
      </w:r>
      <w:r w:rsidR="00012593">
        <w:rPr>
          <w:noProof/>
          <w:lang w:eastAsia="zh-CN"/>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2">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0C9BD93C" w:rsidR="00581811" w:rsidRDefault="00581811" w:rsidP="00581811">
      <w:r>
        <w:lastRenderedPageBreak/>
        <w:t>The diagram above (</w:t>
      </w:r>
      <w:r>
        <w:fldChar w:fldCharType="begin"/>
      </w:r>
      <w:r>
        <w:instrText xml:space="preserve"> REF _Ref481197873 \h </w:instrText>
      </w:r>
      <w:r>
        <w:fldChar w:fldCharType="separate"/>
      </w:r>
      <w:r>
        <w:t xml:space="preserve">Figure </w:t>
      </w:r>
      <w:r>
        <w:rPr>
          <w:noProof/>
        </w:rPr>
        <w:t>16</w:t>
      </w:r>
      <w:r>
        <w:fldChar w:fldCharType="end"/>
      </w:r>
      <w:r>
        <w:fldChar w:fldCharType="begin"/>
      </w:r>
      <w:r>
        <w:instrText xml:space="preserve"> REF _Ref481098379 \h </w:instrText>
      </w:r>
      <w:r>
        <w:fldChar w:fldCharType="end"/>
      </w:r>
      <w:r>
        <w:t>) shows a graphical representation of the solution for the Watchdog, this diagram is called a code map.</w:t>
      </w:r>
    </w:p>
    <w:p w14:paraId="5EB0217E" w14:textId="77777777" w:rsidR="00581811" w:rsidRDefault="00581811" w:rsidP="00581811">
      <w:r>
        <w:t>This code map shows both the projects of the solution and classes contained within these projects which when compiled create the client.</w:t>
      </w:r>
    </w:p>
    <w:p w14:paraId="2601CC52" w14:textId="77777777" w:rsidR="00581811" w:rsidRDefault="00581811" w:rsidP="00581811">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2E082EB2" w14:textId="77777777" w:rsidR="00581811" w:rsidRDefault="00581811" w:rsidP="00581811">
      <w:r>
        <w:t>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0AF43264" w14:textId="77777777" w:rsidR="00581811" w:rsidRDefault="00581811" w:rsidP="00581811"/>
    <w:p w14:paraId="553DE3FE" w14:textId="794130B3" w:rsidR="00581811" w:rsidRDefault="00581811" w:rsidP="00581811">
      <w:r>
        <w:t>As can be seen in the code map above (</w:t>
      </w:r>
      <w:r>
        <w:fldChar w:fldCharType="begin"/>
      </w:r>
      <w:r>
        <w:instrText xml:space="preserve"> REF _Ref481197873 \h </w:instrText>
      </w:r>
      <w:r>
        <w:fldChar w:fldCharType="separate"/>
      </w:r>
      <w:r>
        <w:t xml:space="preserve">Figure </w:t>
      </w:r>
      <w:r>
        <w:rPr>
          <w:noProof/>
        </w:rPr>
        <w:t>16</w:t>
      </w:r>
      <w:r>
        <w:fldChar w:fldCharType="end"/>
      </w:r>
      <w:r>
        <w:fldChar w:fldCharType="begin"/>
      </w:r>
      <w:r>
        <w:instrText xml:space="preserve"> REF _Ref481098379 \h </w:instrTex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BC1E640" w:rsidR="004B1DC5" w:rsidRDefault="009124C2" w:rsidP="00FF7A75">
      <w:r>
        <w:t xml:space="preserve">The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 every second for the class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 xml:space="preserve">The Watchdog class </w:t>
      </w:r>
      <w:r>
        <w:t>could be likened to a mixture of a watchdog application and a heartbeat application.</w:t>
      </w:r>
    </w:p>
    <w:p w14:paraId="60B54F13" w14:textId="0A1F3E63"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FF7A75">
            <w:rPr>
              <w:noProof/>
            </w:rPr>
            <w:t>(IBM, n.d.)</w:t>
          </w:r>
          <w:r w:rsidR="00FF7A75">
            <w:fldChar w:fldCharType="end"/>
          </w:r>
        </w:sdtContent>
      </w:sdt>
      <w:r>
        <w:t>.</w:t>
      </w:r>
    </w:p>
    <w:p w14:paraId="26A772A2" w14:textId="6764CD9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FF7A75">
            <w:rPr>
              <w:noProof/>
            </w:rPr>
            <w:t>(R, 2013)</w:t>
          </w:r>
          <w:r w:rsidR="00FF7A75">
            <w:fldChar w:fldCharType="end"/>
          </w:r>
        </w:sdtContent>
      </w:sdt>
      <w:r>
        <w:t>.</w:t>
      </w:r>
    </w:p>
    <w:p w14:paraId="5FDEE95D" w14:textId="44D2DFBC" w:rsidR="00581811" w:rsidRDefault="004909ED" w:rsidP="004909ED">
      <w:r>
        <w:t>The Watchdog class uses aspects of both of these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6806CAF8"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built from the command prompt for rapid testing and prototyping.</w:t>
      </w:r>
    </w:p>
    <w:p w14:paraId="1F0A276B" w14:textId="77777777" w:rsidR="00581811" w:rsidRDefault="00581811" w:rsidP="00581811"/>
    <w:p w14:paraId="6396EA31" w14:textId="7D6177DC" w:rsidR="00581811" w:rsidRDefault="00581811" w:rsidP="00581811">
      <w:r>
        <w:t xml:space="preserve">The </w:t>
      </w:r>
      <w:r w:rsidR="0079148F">
        <w:t>ToWatchdog</w:t>
      </w:r>
      <w:r>
        <w:t xml:space="preserve"> application contains one class:</w:t>
      </w:r>
    </w:p>
    <w:p w14:paraId="2FA34E17" w14:textId="77777777" w:rsidR="00581811" w:rsidRDefault="00581811" w:rsidP="00581811"/>
    <w:p w14:paraId="63D975CE" w14:textId="54B8BB50" w:rsidR="00581811" w:rsidRDefault="00581811" w:rsidP="001D618E">
      <w:r>
        <w:t xml:space="preserve">The class </w:t>
      </w:r>
    </w:p>
    <w:p w14:paraId="288949DC" w14:textId="77777777" w:rsidR="00581811" w:rsidRDefault="00581811" w:rsidP="00581811"/>
    <w:p w14:paraId="35E35796" w14:textId="77777777" w:rsidR="00581811" w:rsidRDefault="00581811" w:rsidP="00581811">
      <w:r>
        <w:t>Most of the classes contained within the projects of this solution and their contents are private.</w:t>
      </w:r>
    </w:p>
    <w:p w14:paraId="6DA3E716" w14:textId="77777777" w:rsidR="00581811" w:rsidRDefault="00581811" w:rsidP="00581811">
      <w:r>
        <w:t>This means that the contents of the solution’s classes are only accessible from within the classes of the solution, this is because the contents of these classes have no need to be edited from anywhere but from within themselves.</w:t>
      </w:r>
    </w:p>
    <w:p w14:paraId="43E52FC7" w14:textId="77777777" w:rsidR="00581811" w:rsidRDefault="00581811" w:rsidP="00581811">
      <w:r>
        <w:t>Being private allows for the application of encapsulation meaning that the value or state of structured data within the class is hidden from the user when they are outside of the class.</w:t>
      </w:r>
    </w:p>
    <w:p w14:paraId="4A66B7A4" w14:textId="77777777" w:rsidR="00581811" w:rsidRDefault="00581811" w:rsidP="00581811">
      <w:r>
        <w:t xml:space="preserve">This is useful as it blocks unauthorised access to sensitive information held within the class, information such as a user’s location </w:t>
      </w:r>
      <w:sdt>
        <w:sdtPr>
          <w:id w:val="-1455555394"/>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619FD9F4" w14:textId="299B615A" w:rsidR="00581811" w:rsidRDefault="00581811" w:rsidP="00581811">
      <w:r>
        <w:t xml:space="preserve">Encapsulation also stops fellow developers, who may not fully comprehend an implementation, from breaking fundamental aspects of the underlying system </w:t>
      </w:r>
      <w:sdt>
        <w:sdtPr>
          <w:id w:val="1685631687"/>
          <w:citation/>
        </w:sdtPr>
        <w:sdtContent>
          <w:r>
            <w:fldChar w:fldCharType="begin"/>
          </w:r>
          <w:r>
            <w:instrText xml:space="preserve"> CITATION Edw15 \l 2057 </w:instrText>
          </w:r>
          <w:r>
            <w:fldChar w:fldCharType="separate"/>
          </w:r>
          <w:r>
            <w:rPr>
              <w:noProof/>
            </w:rPr>
            <w:t>(Berard, 2015)</w:t>
          </w:r>
          <w:r>
            <w:fldChar w:fldCharType="end"/>
          </w:r>
        </w:sdtContent>
      </w:sdt>
      <w:r>
        <w:t>.</w:t>
      </w:r>
    </w:p>
    <w:p w14:paraId="20F675D5" w14:textId="7AA9329B" w:rsidR="009A0F1A" w:rsidRDefault="009A0F1A"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1" w:name="_Toc481102968"/>
      <w:proofErr w:type="spellStart"/>
      <w:r>
        <w:lastRenderedPageBreak/>
        <w:t>TCPServer</w:t>
      </w:r>
      <w:proofErr w:type="spellEnd"/>
      <w:r>
        <w:t xml:space="preserve"> Design</w:t>
      </w:r>
      <w:bookmarkEnd w:id="111"/>
    </w:p>
    <w:p w14:paraId="3B05EA55" w14:textId="46052202" w:rsidR="009A29E6" w:rsidRDefault="001E083A" w:rsidP="00276D29">
      <w:r>
        <w:rPr>
          <w:noProof/>
          <w:lang w:eastAsia="zh-CN"/>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724B78C3" w:rsidR="009124C2" w:rsidRPr="00465163" w:rsidRDefault="009124C2" w:rsidP="001E083A">
                            <w:pPr>
                              <w:pStyle w:val="Caption"/>
                              <w:rPr>
                                <w:noProof/>
                              </w:rPr>
                            </w:pPr>
                            <w:bookmarkStart w:id="112" w:name="_Toc481103027"/>
                            <w:r>
                              <w:t xml:space="preserve">Figure </w:t>
                            </w:r>
                            <w:fldSimple w:instr=" SEQ Figure \* ARABIC ">
                              <w:r>
                                <w:rPr>
                                  <w:noProof/>
                                </w:rPr>
                                <w:t>17</w:t>
                              </w:r>
                            </w:fldSimple>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724B78C3" w:rsidR="009124C2" w:rsidRPr="00465163" w:rsidRDefault="009124C2" w:rsidP="001E083A">
                      <w:pPr>
                        <w:pStyle w:val="Caption"/>
                        <w:rPr>
                          <w:noProof/>
                        </w:rPr>
                      </w:pPr>
                      <w:bookmarkStart w:id="113" w:name="_Toc481103027"/>
                      <w:r>
                        <w:t xml:space="preserve">Figure </w:t>
                      </w:r>
                      <w:fldSimple w:instr=" SEQ Figure \* ARABIC ">
                        <w:r>
                          <w:rPr>
                            <w:noProof/>
                          </w:rPr>
                          <w:t>17</w:t>
                        </w:r>
                      </w:fldSimple>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3"/>
                    </w:p>
                  </w:txbxContent>
                </v:textbox>
                <w10:wrap type="topAndBottom"/>
              </v:shape>
            </w:pict>
          </mc:Fallback>
        </mc:AlternateContent>
      </w:r>
      <w:r w:rsidR="00012593">
        <w:rPr>
          <w:noProof/>
          <w:lang w:eastAsia="zh-CN"/>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3">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77777777" w:rsidR="00581811" w:rsidRDefault="00581811" w:rsidP="00581811">
      <w:r>
        <w:lastRenderedPageBreak/>
        <w:t>The diagram above (</w:t>
      </w:r>
      <w:r>
        <w:fldChar w:fldCharType="begin"/>
      </w:r>
      <w:r>
        <w:instrText xml:space="preserve"> REF _Ref481098379 \h </w:instrText>
      </w:r>
      <w:r>
        <w:fldChar w:fldCharType="separate"/>
      </w:r>
      <w:r>
        <w:t xml:space="preserve">Figure </w:t>
      </w:r>
      <w:r>
        <w:rPr>
          <w:noProof/>
        </w:rPr>
        <w:t>15</w:t>
      </w:r>
      <w:r>
        <w:fldChar w:fldCharType="end"/>
      </w:r>
      <w:r>
        <w:t>) shows a graphical representation of the solution for the client, this diagram is called a code map.</w:t>
      </w:r>
    </w:p>
    <w:p w14:paraId="038AA33E" w14:textId="77777777" w:rsidR="00581811" w:rsidRDefault="00581811" w:rsidP="00581811">
      <w:r>
        <w:t>This code map shows both the projects of the solution and classes contained within these projects which when compiled create the client.</w:t>
      </w:r>
    </w:p>
    <w:p w14:paraId="78A540D6" w14:textId="77777777" w:rsidR="00581811" w:rsidRDefault="00581811" w:rsidP="00581811">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76B53E3C" w14:textId="77777777" w:rsidR="00581811" w:rsidRDefault="00581811" w:rsidP="00581811">
      <w:r>
        <w:t>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2221849A" w14:textId="77777777" w:rsidR="00581811" w:rsidRDefault="00581811" w:rsidP="00581811"/>
    <w:p w14:paraId="7AE8C4B5" w14:textId="77777777" w:rsidR="00581811" w:rsidRDefault="00581811" w:rsidP="00581811">
      <w:r>
        <w:t>As can be seen in the code map above (</w:t>
      </w:r>
      <w:r>
        <w:fldChar w:fldCharType="begin"/>
      </w:r>
      <w:r>
        <w:instrText xml:space="preserve"> REF _Ref481098379 \h </w:instrText>
      </w:r>
      <w:r>
        <w:fldChar w:fldCharType="separate"/>
      </w:r>
      <w:r>
        <w:t xml:space="preserve">Figure </w:t>
      </w:r>
      <w:r>
        <w:rPr>
          <w:noProof/>
        </w:rPr>
        <w:t>15</w:t>
      </w:r>
      <w:r>
        <w:fldChar w:fldCharType="end"/>
      </w:r>
      <w:r>
        <w:t xml:space="preserve">) in the solution for the client there are two projects; an application called </w:t>
      </w:r>
      <w:proofErr w:type="spellStart"/>
      <w:r>
        <w:t>ToClient</w:t>
      </w:r>
      <w:proofErr w:type="spellEnd"/>
      <w:r>
        <w:t xml:space="preserve"> contained within a folder named Wrapper and a library called Client, both projects are themselves contained within a folder called Input which itself is contained within a folder named Networking.</w:t>
      </w:r>
    </w:p>
    <w:p w14:paraId="4ECF5FDF" w14:textId="77777777" w:rsidR="00581811" w:rsidRDefault="00581811" w:rsidP="00581811"/>
    <w:p w14:paraId="049DBB44" w14:textId="77777777" w:rsidR="00581811" w:rsidRDefault="00581811" w:rsidP="00581811">
      <w:r>
        <w:t xml:space="preserve">The Client library has been designed in a modular </w:t>
      </w:r>
      <w:proofErr w:type="spellStart"/>
      <w:r>
        <w:t>fassion</w:t>
      </w:r>
      <w:proofErr w:type="spellEnd"/>
      <w:r>
        <w:t xml:space="preserve"> so that it can be adapted to work in any solution to send either UDP or TCP messages.</w:t>
      </w:r>
    </w:p>
    <w:p w14:paraId="3225DD98" w14:textId="77777777" w:rsidR="00581811" w:rsidRDefault="00581811" w:rsidP="00581811"/>
    <w:p w14:paraId="71B2EB67" w14:textId="77777777" w:rsidR="00581811" w:rsidRDefault="00581811" w:rsidP="00581811">
      <w:r>
        <w:t>The Client library contains three classes:</w:t>
      </w:r>
    </w:p>
    <w:p w14:paraId="77FDD0CA" w14:textId="77777777" w:rsidR="00581811" w:rsidRDefault="00581811" w:rsidP="00581811"/>
    <w:p w14:paraId="5F3FD7AE" w14:textId="77777777" w:rsidR="00581811" w:rsidRDefault="00581811" w:rsidP="00581811">
      <w:r>
        <w:t>The first class takes an input from the user, parses it and then passes the relevant information onto one of the other two classes in the project, this class is called the Client class.</w:t>
      </w:r>
    </w:p>
    <w:p w14:paraId="2F42299F" w14:textId="77777777" w:rsidR="00581811" w:rsidRDefault="00581811" w:rsidP="00581811">
      <w:r>
        <w:t>Within the Client class is a public method named Input, the Input method is the method that should be called whenever a network communication is to be sent. 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18437276" w14:textId="77777777" w:rsidR="00581811" w:rsidRDefault="00581811" w:rsidP="00581811">
      <w:r>
        <w:t>The order of the strings in the string array does not necessarily matter; however, a piece of information must always follow its flag.</w:t>
      </w:r>
    </w:p>
    <w:p w14:paraId="6E8AC718" w14:textId="77777777" w:rsidR="00581811" w:rsidRDefault="00581811" w:rsidP="00581811">
      <w:r>
        <w:t>The flags that can be used to control the behaviour of the method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string array is the IP address that the message should be sent to or received from and “-p” which denotes that the following string in the string array is the port that the message should be sent to or received from.</w:t>
      </w:r>
    </w:p>
    <w:p w14:paraId="5D04E6B1" w14:textId="77777777" w:rsidR="00581811" w:rsidRDefault="00581811" w:rsidP="00581811"/>
    <w:p w14:paraId="201301A0" w14:textId="77777777" w:rsidR="00581811" w:rsidRDefault="00581811" w:rsidP="00581811">
      <w:r>
        <w:t xml:space="preserve">The second class takes the output from the Input class, sends it via the TCP protocol to a socket over the network defined by the IP address and the port specified by the input string and then waits a suitable amount of time for a relevant response from the recipient, this class is called the </w:t>
      </w:r>
      <w:proofErr w:type="spellStart"/>
      <w:r>
        <w:t>ToTCPServer</w:t>
      </w:r>
      <w:proofErr w:type="spellEnd"/>
      <w:r>
        <w:t xml:space="preserve"> class.</w:t>
      </w:r>
    </w:p>
    <w:p w14:paraId="14320B21" w14:textId="77777777" w:rsidR="00581811" w:rsidRDefault="00581811" w:rsidP="00581811">
      <w:r>
        <w:t xml:space="preserve">If the argument string from the Input class contains both an identifier and a piece of information the </w:t>
      </w:r>
      <w:proofErr w:type="spellStart"/>
      <w:r>
        <w:t>ToTCPServer</w:t>
      </w:r>
      <w:proofErr w:type="spellEnd"/>
      <w:r>
        <w:t xml:space="preserve"> class will immediately return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5EE1A6B6" w14:textId="77777777" w:rsidR="00581811" w:rsidRDefault="00581811" w:rsidP="00581811"/>
    <w:p w14:paraId="11C57707" w14:textId="77777777" w:rsidR="00581811" w:rsidRDefault="00581811" w:rsidP="00581811">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string on the local network. Regardless of which mode the third class is set to it waits a suitable amount of time for a relevant message, if the third class does not receive a </w:t>
      </w:r>
      <w:r>
        <w:lastRenderedPageBreak/>
        <w:t xml:space="preserve">response after three seconds an appropriate error message is returned. This class is called the </w:t>
      </w:r>
      <w:proofErr w:type="spellStart"/>
      <w:r>
        <w:t>ToUDPServer</w:t>
      </w:r>
      <w:proofErr w:type="spellEnd"/>
      <w:r>
        <w:t xml:space="preserve"> class.</w:t>
      </w:r>
    </w:p>
    <w:p w14:paraId="5F73F207" w14:textId="77777777" w:rsidR="00581811" w:rsidRDefault="00581811" w:rsidP="00581811"/>
    <w:p w14:paraId="7E18D001" w14:textId="77777777" w:rsidR="00581811" w:rsidRDefault="00581811" w:rsidP="00581811">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F0B1EC" w14:textId="77777777" w:rsidR="00581811" w:rsidRDefault="00581811" w:rsidP="00581811"/>
    <w:p w14:paraId="64E67270" w14:textId="77777777" w:rsidR="00581811" w:rsidRDefault="00581811" w:rsidP="00581811">
      <w:r>
        <w:t xml:space="preserve">The </w:t>
      </w:r>
      <w:proofErr w:type="spellStart"/>
      <w:r>
        <w:t>ToClient</w:t>
      </w:r>
      <w:proofErr w:type="spellEnd"/>
      <w:r>
        <w:t xml:space="preserve"> application contains one class:</w:t>
      </w:r>
    </w:p>
    <w:p w14:paraId="77C12C5E" w14:textId="77777777" w:rsidR="00581811" w:rsidRDefault="00581811" w:rsidP="00581811"/>
    <w:p w14:paraId="48D011C0" w14:textId="77777777" w:rsidR="00581811" w:rsidRDefault="00581811" w:rsidP="00581811">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7145D979" w14:textId="77777777" w:rsidR="00581811" w:rsidRDefault="00581811" w:rsidP="00581811">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1FB4F849" w14:textId="77777777" w:rsidR="00581811" w:rsidRDefault="00581811" w:rsidP="00581811">
      <w:r>
        <w:t>The order of the strings in the command line argument does not necessarily matter; however, a piece of information must always follow its flag.</w:t>
      </w:r>
    </w:p>
    <w:p w14:paraId="7CA5CFC6" w14:textId="77777777" w:rsidR="00581811" w:rsidRDefault="00581811" w:rsidP="00581811">
      <w:r>
        <w:t>The flags that can be used to control the behaviour of the Client library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command line argument is the IP address that the message should be sent to or received from and “-p” which denotes that the following string in the string array is the port that the message should be sent to or received from.</w:t>
      </w:r>
    </w:p>
    <w:p w14:paraId="0020D52C" w14:textId="2383DFC6" w:rsidR="00581811" w:rsidRDefault="00581811" w:rsidP="00581811">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363436647"/>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069E9E61" w14:textId="77777777" w:rsidR="00581811" w:rsidRDefault="00581811" w:rsidP="00581811"/>
    <w:p w14:paraId="0E2E94DB" w14:textId="77777777" w:rsidR="00581811" w:rsidRDefault="00581811" w:rsidP="00581811">
      <w:r>
        <w:t>Most of the classes contained within the projects of this solution and their contents are private.</w:t>
      </w:r>
    </w:p>
    <w:p w14:paraId="2C115E74" w14:textId="77777777" w:rsidR="00581811" w:rsidRDefault="00581811" w:rsidP="00581811">
      <w:r>
        <w:t>This means that the contents of the solution’s classes are only accessible from within the classes of the solution, this is because the contents of these classes have no need to be edited from anywhere but from within themselves.</w:t>
      </w:r>
    </w:p>
    <w:p w14:paraId="316140FA" w14:textId="77777777" w:rsidR="00581811" w:rsidRDefault="00581811" w:rsidP="00581811">
      <w:r>
        <w:t>Being private allows for the application of encapsulation meaning that the value or state of structured data within the class is hidden from the user when they are outside of the class.</w:t>
      </w:r>
    </w:p>
    <w:p w14:paraId="7B0674D2" w14:textId="77777777" w:rsidR="00581811" w:rsidRDefault="00581811" w:rsidP="00581811">
      <w:r>
        <w:t xml:space="preserve">This is useful as it blocks unauthorised access to sensitive information held within the class, information such as a user’s location </w:t>
      </w:r>
      <w:sdt>
        <w:sdtPr>
          <w:id w:val="-1469043742"/>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41BC951C" w14:textId="3FC3ED37" w:rsidR="00581811" w:rsidRDefault="00581811" w:rsidP="00581811">
      <w:r>
        <w:t xml:space="preserve">Encapsulation also stops fellow developers, who may not fully comprehend an implementation, from breaking fundamental aspects of the underlying system </w:t>
      </w:r>
      <w:sdt>
        <w:sdtPr>
          <w:id w:val="-557861969"/>
          <w:citation/>
        </w:sdtPr>
        <w:sdtContent>
          <w:r>
            <w:fldChar w:fldCharType="begin"/>
          </w:r>
          <w:r>
            <w:instrText xml:space="preserve"> CITATION Edw15 \l 2057 </w:instrText>
          </w:r>
          <w:r>
            <w:fldChar w:fldCharType="separate"/>
          </w:r>
          <w:r>
            <w:rPr>
              <w:noProof/>
            </w:rPr>
            <w:t>(Berard, 2015)</w:t>
          </w:r>
          <w:r>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4" w:name="_Toc481102969"/>
      <w:proofErr w:type="spellStart"/>
      <w:r>
        <w:lastRenderedPageBreak/>
        <w:t>UDPServer</w:t>
      </w:r>
      <w:proofErr w:type="spellEnd"/>
      <w:r>
        <w:t xml:space="preserve"> Design</w:t>
      </w:r>
      <w:bookmarkEnd w:id="114"/>
    </w:p>
    <w:p w14:paraId="22268274" w14:textId="36E75978" w:rsidR="009A29E6" w:rsidRDefault="001E083A" w:rsidP="00012593">
      <w:r>
        <w:rPr>
          <w:noProof/>
          <w:lang w:eastAsia="zh-CN"/>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6616E960" w:rsidR="009124C2" w:rsidRPr="00D743F0" w:rsidRDefault="009124C2" w:rsidP="001E083A">
                            <w:pPr>
                              <w:pStyle w:val="Caption"/>
                              <w:jc w:val="center"/>
                              <w:rPr>
                                <w:noProof/>
                              </w:rPr>
                            </w:pPr>
                            <w:bookmarkStart w:id="115" w:name="_Toc481103028"/>
                            <w:r>
                              <w:t xml:space="preserve">Figure </w:t>
                            </w:r>
                            <w:fldSimple w:instr=" SEQ Figure \* ARABIC ">
                              <w:r>
                                <w:rPr>
                                  <w:noProof/>
                                </w:rPr>
                                <w:t>18</w:t>
                              </w:r>
                            </w:fldSimple>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6616E960" w:rsidR="009124C2" w:rsidRPr="00D743F0" w:rsidRDefault="009124C2" w:rsidP="001E083A">
                      <w:pPr>
                        <w:pStyle w:val="Caption"/>
                        <w:jc w:val="center"/>
                        <w:rPr>
                          <w:noProof/>
                        </w:rPr>
                      </w:pPr>
                      <w:bookmarkStart w:id="116" w:name="_Toc481103028"/>
                      <w:r>
                        <w:t xml:space="preserve">Figure </w:t>
                      </w:r>
                      <w:fldSimple w:instr=" SEQ Figure \* ARABIC ">
                        <w:r>
                          <w:rPr>
                            <w:noProof/>
                          </w:rPr>
                          <w:t>18</w:t>
                        </w:r>
                      </w:fldSimple>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6"/>
                    </w:p>
                  </w:txbxContent>
                </v:textbox>
                <w10:wrap type="topAndBottom"/>
              </v:shape>
            </w:pict>
          </mc:Fallback>
        </mc:AlternateContent>
      </w:r>
      <w:r w:rsidR="00012593">
        <w:rPr>
          <w:noProof/>
          <w:lang w:eastAsia="zh-CN"/>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4">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275231B1" w14:textId="77777777" w:rsidR="00581811" w:rsidRDefault="00581811" w:rsidP="00581811">
      <w:r>
        <w:lastRenderedPageBreak/>
        <w:t>The diagram above (</w:t>
      </w:r>
      <w:r>
        <w:fldChar w:fldCharType="begin"/>
      </w:r>
      <w:r>
        <w:instrText xml:space="preserve"> REF _Ref481098379 \h </w:instrText>
      </w:r>
      <w:r>
        <w:fldChar w:fldCharType="separate"/>
      </w:r>
      <w:r>
        <w:t xml:space="preserve">Figure </w:t>
      </w:r>
      <w:r>
        <w:rPr>
          <w:noProof/>
        </w:rPr>
        <w:t>15</w:t>
      </w:r>
      <w:r>
        <w:fldChar w:fldCharType="end"/>
      </w:r>
      <w:r>
        <w:t>) shows a graphical representation of the solution for the client, this diagram is called a code map.</w:t>
      </w:r>
    </w:p>
    <w:p w14:paraId="17490EB9" w14:textId="77777777" w:rsidR="00581811" w:rsidRDefault="00581811" w:rsidP="00581811">
      <w:r>
        <w:t>This code map shows both the projects of the solution and classes contained within these projects which when compiled create the client.</w:t>
      </w:r>
    </w:p>
    <w:p w14:paraId="68C68441" w14:textId="77777777" w:rsidR="00581811" w:rsidRDefault="00581811" w:rsidP="00581811">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22CCA288" w14:textId="77777777" w:rsidR="00581811" w:rsidRDefault="00581811" w:rsidP="00581811">
      <w:r>
        <w:t>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1F840AFB" w14:textId="77777777" w:rsidR="00581811" w:rsidRDefault="00581811" w:rsidP="00581811"/>
    <w:p w14:paraId="27A61547" w14:textId="77777777" w:rsidR="00581811" w:rsidRDefault="00581811" w:rsidP="00581811">
      <w:r>
        <w:t>As can be seen in the code map above (</w:t>
      </w:r>
      <w:r>
        <w:fldChar w:fldCharType="begin"/>
      </w:r>
      <w:r>
        <w:instrText xml:space="preserve"> REF _Ref481098379 \h </w:instrText>
      </w:r>
      <w:r>
        <w:fldChar w:fldCharType="separate"/>
      </w:r>
      <w:r>
        <w:t xml:space="preserve">Figure </w:t>
      </w:r>
      <w:r>
        <w:rPr>
          <w:noProof/>
        </w:rPr>
        <w:t>15</w:t>
      </w:r>
      <w:r>
        <w:fldChar w:fldCharType="end"/>
      </w:r>
      <w:r>
        <w:t xml:space="preserve">) in the solution for the client there are two projects; an application called </w:t>
      </w:r>
      <w:proofErr w:type="spellStart"/>
      <w:r>
        <w:t>ToClient</w:t>
      </w:r>
      <w:proofErr w:type="spellEnd"/>
      <w:r>
        <w:t xml:space="preserve"> contained within a folder named Wrapper and a library called Client, both projects are themselves contained within a folder called Input which itself is contained within a folder named Networking.</w:t>
      </w:r>
    </w:p>
    <w:p w14:paraId="298B1352" w14:textId="77777777" w:rsidR="00581811" w:rsidRDefault="00581811" w:rsidP="00581811"/>
    <w:p w14:paraId="5770F20D" w14:textId="77777777" w:rsidR="00581811" w:rsidRDefault="00581811" w:rsidP="00581811">
      <w:r>
        <w:t xml:space="preserve">The Client library has been designed in a modular </w:t>
      </w:r>
      <w:proofErr w:type="spellStart"/>
      <w:r>
        <w:t>fassion</w:t>
      </w:r>
      <w:proofErr w:type="spellEnd"/>
      <w:r>
        <w:t xml:space="preserve"> so that it can be adapted to work in any solution to send either UDP or TCP messages.</w:t>
      </w:r>
    </w:p>
    <w:p w14:paraId="2302BE95" w14:textId="77777777" w:rsidR="00581811" w:rsidRDefault="00581811" w:rsidP="00581811"/>
    <w:p w14:paraId="3B561626" w14:textId="77777777" w:rsidR="00581811" w:rsidRDefault="00581811" w:rsidP="00581811">
      <w:r>
        <w:t>The Client library contains three classes:</w:t>
      </w:r>
    </w:p>
    <w:p w14:paraId="709C763C" w14:textId="77777777" w:rsidR="00581811" w:rsidRDefault="00581811" w:rsidP="00581811"/>
    <w:p w14:paraId="3D70D21C" w14:textId="77777777" w:rsidR="00581811" w:rsidRDefault="00581811" w:rsidP="00581811">
      <w:r>
        <w:t>The first class takes an input from the user, parses it and then passes the relevant information onto one of the other two classes in the project, this class is called the Client class.</w:t>
      </w:r>
    </w:p>
    <w:p w14:paraId="2C394ED2" w14:textId="77777777" w:rsidR="00581811" w:rsidRDefault="00581811" w:rsidP="00581811">
      <w:r>
        <w:t>Within the Client class is a public method named Input, the Input method is the method that should be called whenever a network communication is to be sent. 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2D918F2E" w14:textId="77777777" w:rsidR="00581811" w:rsidRDefault="00581811" w:rsidP="00581811">
      <w:r>
        <w:t>The order of the strings in the string array does not necessarily matter; however, a piece of information must always follow its flag.</w:t>
      </w:r>
    </w:p>
    <w:p w14:paraId="442E96BA" w14:textId="77777777" w:rsidR="00581811" w:rsidRDefault="00581811" w:rsidP="00581811">
      <w:r>
        <w:t>The flags that can be used to control the behaviour of the method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string array is the IP address that the message should be sent to or received from and “-p” which denotes that the following string in the string array is the port that the message should be sent to or received from.</w:t>
      </w:r>
    </w:p>
    <w:p w14:paraId="4A592E31" w14:textId="77777777" w:rsidR="00581811" w:rsidRDefault="00581811" w:rsidP="00581811"/>
    <w:p w14:paraId="5A4DF8B9" w14:textId="77777777" w:rsidR="00581811" w:rsidRDefault="00581811" w:rsidP="00581811">
      <w:r>
        <w:t xml:space="preserve">The second class takes the output from the Input class, sends it via the TCP protocol to a socket over the network defined by the IP address and the port specified by the input string and then waits a suitable amount of time for a relevant response from the recipient, this class is called the </w:t>
      </w:r>
      <w:proofErr w:type="spellStart"/>
      <w:r>
        <w:t>ToTCPServer</w:t>
      </w:r>
      <w:proofErr w:type="spellEnd"/>
      <w:r>
        <w:t xml:space="preserve"> class.</w:t>
      </w:r>
    </w:p>
    <w:p w14:paraId="7C4BB2C3" w14:textId="77777777" w:rsidR="00581811" w:rsidRDefault="00581811" w:rsidP="00581811">
      <w:r>
        <w:t xml:space="preserve">If the argument string from the Input class contains both an identifier and a piece of information the </w:t>
      </w:r>
      <w:proofErr w:type="spellStart"/>
      <w:r>
        <w:t>ToTCPServer</w:t>
      </w:r>
      <w:proofErr w:type="spellEnd"/>
      <w:r>
        <w:t xml:space="preserve"> class will immediately return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F15CFB5" w14:textId="77777777" w:rsidR="00581811" w:rsidRDefault="00581811" w:rsidP="00581811"/>
    <w:p w14:paraId="02CE501D" w14:textId="77777777" w:rsidR="00581811" w:rsidRDefault="00581811" w:rsidP="00581811">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string on the local network. Regardless of which mode the third class is set to it waits a suitable amount of time for a relevant message, if the third class does not receive a </w:t>
      </w:r>
      <w:r>
        <w:lastRenderedPageBreak/>
        <w:t xml:space="preserve">response after three seconds an appropriate error message is returned. This class is called the </w:t>
      </w:r>
      <w:proofErr w:type="spellStart"/>
      <w:r>
        <w:t>ToUDPServer</w:t>
      </w:r>
      <w:proofErr w:type="spellEnd"/>
      <w:r>
        <w:t xml:space="preserve"> class.</w:t>
      </w:r>
    </w:p>
    <w:p w14:paraId="3FE417AA" w14:textId="77777777" w:rsidR="00581811" w:rsidRDefault="00581811" w:rsidP="00581811"/>
    <w:p w14:paraId="2C6CB844" w14:textId="77777777" w:rsidR="00581811" w:rsidRDefault="00581811" w:rsidP="00581811">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61E5DB92" w14:textId="77777777" w:rsidR="00581811" w:rsidRDefault="00581811" w:rsidP="00581811"/>
    <w:p w14:paraId="4A256C32" w14:textId="77777777" w:rsidR="00581811" w:rsidRDefault="00581811" w:rsidP="00581811">
      <w:r>
        <w:t xml:space="preserve">The </w:t>
      </w:r>
      <w:proofErr w:type="spellStart"/>
      <w:r>
        <w:t>ToClient</w:t>
      </w:r>
      <w:proofErr w:type="spellEnd"/>
      <w:r>
        <w:t xml:space="preserve"> application contains one class:</w:t>
      </w:r>
    </w:p>
    <w:p w14:paraId="18B4932E" w14:textId="77777777" w:rsidR="00581811" w:rsidRDefault="00581811" w:rsidP="00581811"/>
    <w:p w14:paraId="627F1D75" w14:textId="77777777" w:rsidR="00581811" w:rsidRDefault="00581811" w:rsidP="00581811">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4199F1DD" w14:textId="77777777" w:rsidR="00581811" w:rsidRDefault="00581811" w:rsidP="00581811">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49E07564" w14:textId="77777777" w:rsidR="00581811" w:rsidRDefault="00581811" w:rsidP="00581811">
      <w:r>
        <w:t>The order of the strings in the command line argument does not necessarily matter; however, a piece of information must always follow its flag.</w:t>
      </w:r>
    </w:p>
    <w:p w14:paraId="43044975" w14:textId="77777777" w:rsidR="00581811" w:rsidRDefault="00581811" w:rsidP="00581811">
      <w:r>
        <w:t>The flags that can be used to control the behaviour of the Client library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command line argument is the IP address that the message should be sent to or received from and “-p” which denotes that the following string in the string array is the port that the message should be sent to or received from.</w:t>
      </w:r>
    </w:p>
    <w:p w14:paraId="1682D5F6" w14:textId="7FA0CDF1" w:rsidR="00581811" w:rsidRDefault="00581811" w:rsidP="00581811">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678231389"/>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34570AA5" w14:textId="77777777" w:rsidR="00581811" w:rsidRDefault="00581811" w:rsidP="00581811"/>
    <w:p w14:paraId="0A403256" w14:textId="77777777" w:rsidR="00581811" w:rsidRDefault="00581811" w:rsidP="00581811">
      <w:r>
        <w:t>Most of the classes contained within the projects of this solution and their contents are private.</w:t>
      </w:r>
    </w:p>
    <w:p w14:paraId="5BD7D147" w14:textId="77777777" w:rsidR="00581811" w:rsidRDefault="00581811" w:rsidP="00581811">
      <w:r>
        <w:t>This means that the contents of the solution’s classes are only accessible from within the classes of the solution, this is because the contents of these classes have no need to be edited from anywhere but from within themselves.</w:t>
      </w:r>
    </w:p>
    <w:p w14:paraId="018467F0" w14:textId="77777777" w:rsidR="00581811" w:rsidRDefault="00581811" w:rsidP="00581811">
      <w:r>
        <w:t>Being private allows for the application of encapsulation meaning that the value or state of structured data within the class is hidden from the user when they are outside of the class.</w:t>
      </w:r>
    </w:p>
    <w:p w14:paraId="4F941F2E" w14:textId="77777777" w:rsidR="00581811" w:rsidRDefault="00581811" w:rsidP="00581811">
      <w:r>
        <w:t xml:space="preserve">This is useful as it blocks unauthorised access to sensitive information held within the class, information such as a user’s location </w:t>
      </w:r>
      <w:sdt>
        <w:sdtPr>
          <w:id w:val="1323930658"/>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007CFC03" w14:textId="75F02992" w:rsidR="00581811" w:rsidRDefault="00581811" w:rsidP="00581811">
      <w:r>
        <w:t xml:space="preserve">Encapsulation also stops fellow developers, who may not fully comprehend an implementation, from breaking fundamental aspects of the underlying system </w:t>
      </w:r>
      <w:sdt>
        <w:sdtPr>
          <w:id w:val="1172531275"/>
          <w:citation/>
        </w:sdtPr>
        <w:sdtContent>
          <w:r>
            <w:fldChar w:fldCharType="begin"/>
          </w:r>
          <w:r>
            <w:instrText xml:space="preserve"> CITATION Edw15 \l 2057 </w:instrText>
          </w:r>
          <w:r>
            <w:fldChar w:fldCharType="separate"/>
          </w:r>
          <w:r>
            <w:rPr>
              <w:noProof/>
            </w:rPr>
            <w:t>(Berard, 2015)</w:t>
          </w:r>
          <w:r>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77777777" w:rsidR="00CA6FA0" w:rsidRDefault="0048679E" w:rsidP="009A0F1A">
      <w:pPr>
        <w:pStyle w:val="Heading2"/>
      </w:pPr>
      <w:bookmarkStart w:id="117" w:name="_Toc481102970"/>
      <w:proofErr w:type="spellStart"/>
      <w:r>
        <w:lastRenderedPageBreak/>
        <w:t>CaptureThe</w:t>
      </w:r>
      <w:r w:rsidR="00CA6FA0">
        <w:t>Campus</w:t>
      </w:r>
      <w:proofErr w:type="spellEnd"/>
      <w:r w:rsidR="00CA6FA0">
        <w:t xml:space="preserve"> Design</w:t>
      </w:r>
      <w:bookmarkEnd w:id="117"/>
    </w:p>
    <w:p w14:paraId="1069D78C" w14:textId="15FE63CC" w:rsidR="00CA6FA0" w:rsidRDefault="00EB131B" w:rsidP="00EB131B">
      <w:pPr>
        <w:pStyle w:val="Heading2"/>
        <w:numPr>
          <w:ilvl w:val="3"/>
          <w:numId w:val="6"/>
        </w:numPr>
      </w:pPr>
      <w:bookmarkStart w:id="118" w:name="_Toc481102971"/>
      <w:r>
        <w:t>Game Design</w:t>
      </w:r>
      <w:bookmarkEnd w:id="118"/>
    </w:p>
    <w:p w14:paraId="18E3CE59" w14:textId="0D648C66" w:rsidR="00EB131B" w:rsidRDefault="00276D29" w:rsidP="0063573B">
      <w:r>
        <w:rPr>
          <w:noProof/>
          <w:lang w:eastAsia="zh-CN"/>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297B6600" w:rsidR="009124C2" w:rsidRPr="008C210F" w:rsidRDefault="009124C2" w:rsidP="00190BC2">
                            <w:pPr>
                              <w:pStyle w:val="Caption"/>
                              <w:jc w:val="center"/>
                              <w:rPr>
                                <w:noProof/>
                              </w:rPr>
                            </w:pPr>
                            <w:bookmarkStart w:id="119"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297B6600" w:rsidR="009124C2" w:rsidRPr="008C210F" w:rsidRDefault="009124C2" w:rsidP="00190BC2">
                      <w:pPr>
                        <w:pStyle w:val="Caption"/>
                        <w:jc w:val="center"/>
                        <w:rPr>
                          <w:noProof/>
                        </w:rPr>
                      </w:pPr>
                      <w:bookmarkStart w:id="120"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0"/>
                    </w:p>
                  </w:txbxContent>
                </v:textbox>
                <w10:wrap type="topAndBottom"/>
              </v:shape>
            </w:pict>
          </mc:Fallback>
        </mc:AlternateContent>
      </w:r>
      <w:r w:rsidR="009A29E6">
        <w:rPr>
          <w:noProof/>
          <w:lang w:eastAsia="zh-CN"/>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77777777" w:rsidR="0063573B" w:rsidRDefault="0063573B" w:rsidP="00CA6FA0">
      <w:pPr>
        <w:sectPr w:rsidR="0063573B" w:rsidSect="006F2131">
          <w:pgSz w:w="11906" w:h="16838"/>
          <w:pgMar w:top="1440" w:right="1440" w:bottom="1440" w:left="1440" w:header="708" w:footer="708" w:gutter="0"/>
          <w:cols w:space="708"/>
          <w:docGrid w:linePitch="360"/>
        </w:sectPr>
      </w:pPr>
    </w:p>
    <w:p w14:paraId="0958BD15" w14:textId="2BE360AE" w:rsidR="0063573B" w:rsidRDefault="0063573B" w:rsidP="0063573B">
      <w:pPr>
        <w:pStyle w:val="Heading2"/>
        <w:numPr>
          <w:ilvl w:val="4"/>
          <w:numId w:val="6"/>
        </w:numPr>
      </w:pPr>
      <w:bookmarkStart w:id="121" w:name="_Toc481102972"/>
      <w:proofErr w:type="spellStart"/>
      <w:r>
        <w:lastRenderedPageBreak/>
        <w:t>GameActivity</w:t>
      </w:r>
      <w:proofErr w:type="spellEnd"/>
      <w:r>
        <w:t xml:space="preserve"> Design</w:t>
      </w:r>
      <w:bookmarkEnd w:id="121"/>
    </w:p>
    <w:p w14:paraId="14C2E5E5" w14:textId="4D00BB37" w:rsidR="0063573B" w:rsidRDefault="00B62BA0" w:rsidP="00012593">
      <w:r>
        <w:rPr>
          <w:noProof/>
          <w:lang w:eastAsia="zh-CN"/>
        </w:rPr>
        <mc:AlternateContent>
          <mc:Choice Requires="wps">
            <w:drawing>
              <wp:anchor distT="0" distB="0" distL="114300" distR="114300" simplePos="0" relativeHeight="251834368" behindDoc="0" locked="0" layoutInCell="1" allowOverlap="1" wp14:anchorId="0ED7E969" wp14:editId="36A953BF">
                <wp:simplePos x="0" y="0"/>
                <wp:positionH relativeFrom="column">
                  <wp:posOffset>-1270</wp:posOffset>
                </wp:positionH>
                <wp:positionV relativeFrom="paragraph">
                  <wp:posOffset>1813560</wp:posOffset>
                </wp:positionV>
                <wp:extent cx="573087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CF5AE0" w14:textId="138C473A" w:rsidR="009124C2" w:rsidRPr="00EA61A4" w:rsidRDefault="009124C2" w:rsidP="00B62BA0">
                            <w:pPr>
                              <w:pStyle w:val="Caption"/>
                              <w:jc w:val="center"/>
                              <w:rPr>
                                <w:noProof/>
                              </w:rPr>
                            </w:pPr>
                            <w:bookmarkStart w:id="122"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E969" id="Text Box 222" o:spid="_x0000_s1045" type="#_x0000_t202" style="position:absolute;margin-left:-.1pt;margin-top:142.8pt;width:451.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O7MgIAAGk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" stroked="f">
                <v:textbox style="mso-fit-shape-to-text:t" inset="0,0,0,0">
                  <w:txbxContent>
                    <w:p w14:paraId="26CF5AE0" w14:textId="138C473A" w:rsidR="009124C2" w:rsidRPr="00EA61A4" w:rsidRDefault="009124C2" w:rsidP="00B62BA0">
                      <w:pPr>
                        <w:pStyle w:val="Caption"/>
                        <w:jc w:val="center"/>
                        <w:rPr>
                          <w:noProof/>
                        </w:rPr>
                      </w:pPr>
                      <w:bookmarkStart w:id="123"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3"/>
                    </w:p>
                  </w:txbxContent>
                </v:textbox>
                <w10:wrap type="topAndBottom"/>
              </v:shape>
            </w:pict>
          </mc:Fallback>
        </mc:AlternateContent>
      </w:r>
      <w:r w:rsidR="00012593">
        <w:rPr>
          <w:noProof/>
          <w:lang w:eastAsia="zh-CN"/>
        </w:rPr>
        <w:drawing>
          <wp:anchor distT="0" distB="0" distL="114300" distR="114300" simplePos="0" relativeHeight="251820032" behindDoc="0" locked="0" layoutInCell="1" allowOverlap="1" wp14:anchorId="7B9F15A9" wp14:editId="532401D9">
            <wp:simplePos x="914400" y="1304925"/>
            <wp:positionH relativeFrom="page">
              <wp:align>center</wp:align>
            </wp:positionH>
            <wp:positionV relativeFrom="paragraph">
              <wp:posOffset>0</wp:posOffset>
            </wp:positionV>
            <wp:extent cx="5731200" cy="175680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eActivityCodeMa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200" cy="1756800"/>
                    </a:xfrm>
                    <a:prstGeom prst="rect">
                      <a:avLst/>
                    </a:prstGeom>
                  </pic:spPr>
                </pic:pic>
              </a:graphicData>
            </a:graphic>
            <wp14:sizeRelH relativeFrom="margin">
              <wp14:pctWidth>0</wp14:pctWidth>
            </wp14:sizeRelH>
            <wp14:sizeRelV relativeFrom="margin">
              <wp14:pctHeight>0</wp14:pctHeight>
            </wp14:sizeRelV>
          </wp:anchor>
        </w:drawing>
      </w:r>
    </w:p>
    <w:p w14:paraId="7F134DAA" w14:textId="77777777" w:rsidR="00012593" w:rsidRDefault="00012593" w:rsidP="00CA6FA0">
      <w:pPr>
        <w:sectPr w:rsidR="00012593" w:rsidSect="006F2131">
          <w:pgSz w:w="11906" w:h="16838"/>
          <w:pgMar w:top="1440" w:right="1440" w:bottom="1440" w:left="1440" w:header="708" w:footer="708" w:gutter="0"/>
          <w:cols w:space="708"/>
          <w:docGrid w:linePitch="360"/>
        </w:sectPr>
      </w:pPr>
    </w:p>
    <w:p w14:paraId="1CF3AC49" w14:textId="3974D2F9" w:rsidR="0063573B" w:rsidRDefault="0063573B" w:rsidP="0063573B">
      <w:pPr>
        <w:pStyle w:val="Heading2"/>
        <w:numPr>
          <w:ilvl w:val="4"/>
          <w:numId w:val="6"/>
        </w:numPr>
      </w:pPr>
      <w:bookmarkStart w:id="124" w:name="_Toc481102973"/>
      <w:proofErr w:type="spellStart"/>
      <w:r>
        <w:lastRenderedPageBreak/>
        <w:t>GameMap</w:t>
      </w:r>
      <w:proofErr w:type="spellEnd"/>
      <w:r>
        <w:t xml:space="preserve"> Design</w:t>
      </w:r>
      <w:bookmarkEnd w:id="124"/>
    </w:p>
    <w:p w14:paraId="270F1038" w14:textId="669E6FAA" w:rsidR="0063573B" w:rsidRDefault="00B62BA0" w:rsidP="00B62BA0">
      <w:r>
        <w:rPr>
          <w:noProof/>
          <w:lang w:eastAsia="zh-CN"/>
        </w:rPr>
        <mc:AlternateContent>
          <mc:Choice Requires="wps">
            <w:drawing>
              <wp:anchor distT="0" distB="0" distL="114300" distR="114300" simplePos="0" relativeHeight="251836416" behindDoc="0" locked="0" layoutInCell="1" allowOverlap="1" wp14:anchorId="672EB1D6" wp14:editId="7C5011F4">
                <wp:simplePos x="0" y="0"/>
                <wp:positionH relativeFrom="column">
                  <wp:posOffset>-1270</wp:posOffset>
                </wp:positionH>
                <wp:positionV relativeFrom="paragraph">
                  <wp:posOffset>4423410</wp:posOffset>
                </wp:positionV>
                <wp:extent cx="573087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8D4BB7" w14:textId="5ABE5242" w:rsidR="009124C2" w:rsidRPr="00A34C71" w:rsidRDefault="009124C2" w:rsidP="00B62BA0">
                            <w:pPr>
                              <w:pStyle w:val="Caption"/>
                              <w:jc w:val="center"/>
                              <w:rPr>
                                <w:noProof/>
                              </w:rPr>
                            </w:pPr>
                            <w:bookmarkStart w:id="125"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EB1D6" id="Text Box 223" o:spid="_x0000_s1046" type="#_x0000_t202" style="position:absolute;margin-left:-.1pt;margin-top:348.3pt;width:451.2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MVOMAIAAGk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" stroked="f">
                <v:textbox style="mso-fit-shape-to-text:t" inset="0,0,0,0">
                  <w:txbxContent>
                    <w:p w14:paraId="2B8D4BB7" w14:textId="5ABE5242" w:rsidR="009124C2" w:rsidRPr="00A34C71" w:rsidRDefault="009124C2" w:rsidP="00B62BA0">
                      <w:pPr>
                        <w:pStyle w:val="Caption"/>
                        <w:jc w:val="center"/>
                        <w:rPr>
                          <w:noProof/>
                        </w:rPr>
                      </w:pPr>
                      <w:bookmarkStart w:id="126"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6"/>
                    </w:p>
                  </w:txbxContent>
                </v:textbox>
                <w10:wrap type="topAndBottom"/>
              </v:shape>
            </w:pict>
          </mc:Fallback>
        </mc:AlternateContent>
      </w:r>
      <w:r w:rsidR="00012593">
        <w:rPr>
          <w:noProof/>
          <w:lang w:eastAsia="zh-CN"/>
        </w:rPr>
        <w:drawing>
          <wp:anchor distT="0" distB="0" distL="114300" distR="114300" simplePos="0" relativeHeight="251821056" behindDoc="0" locked="0" layoutInCell="1" allowOverlap="1" wp14:anchorId="2B5D67B3" wp14:editId="359D5B8A">
            <wp:simplePos x="914400" y="1466850"/>
            <wp:positionH relativeFrom="page">
              <wp:align>center</wp:align>
            </wp:positionH>
            <wp:positionV relativeFrom="paragraph">
              <wp:posOffset>0</wp:posOffset>
            </wp:positionV>
            <wp:extent cx="5731200" cy="4366800"/>
            <wp:effectExtent l="0" t="0" r="317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meMapCodeMap.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366800"/>
                    </a:xfrm>
                    <a:prstGeom prst="rect">
                      <a:avLst/>
                    </a:prstGeom>
                  </pic:spPr>
                </pic:pic>
              </a:graphicData>
            </a:graphic>
            <wp14:sizeRelH relativeFrom="margin">
              <wp14:pctWidth>0</wp14:pctWidth>
            </wp14:sizeRelH>
            <wp14:sizeRelV relativeFrom="margin">
              <wp14:pctHeight>0</wp14:pctHeight>
            </wp14:sizeRelV>
          </wp:anchor>
        </w:drawing>
      </w:r>
    </w:p>
    <w:p w14:paraId="5E510DD1"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626B65A8" w14:textId="35F6CF75" w:rsidR="0063573B" w:rsidRDefault="0063573B" w:rsidP="0063573B">
      <w:pPr>
        <w:pStyle w:val="Heading2"/>
        <w:numPr>
          <w:ilvl w:val="4"/>
          <w:numId w:val="6"/>
        </w:numPr>
      </w:pPr>
      <w:bookmarkStart w:id="127" w:name="_Toc481102974"/>
      <w:proofErr w:type="spellStart"/>
      <w:r>
        <w:lastRenderedPageBreak/>
        <w:t>GamePosition</w:t>
      </w:r>
      <w:proofErr w:type="spellEnd"/>
      <w:r>
        <w:t xml:space="preserve"> Design</w:t>
      </w:r>
      <w:bookmarkEnd w:id="127"/>
    </w:p>
    <w:p w14:paraId="0DF12304" w14:textId="32E79946" w:rsidR="0063573B" w:rsidRDefault="00B62BA0" w:rsidP="00012593">
      <w:r>
        <w:rPr>
          <w:noProof/>
          <w:lang w:eastAsia="zh-CN"/>
        </w:rPr>
        <mc:AlternateContent>
          <mc:Choice Requires="wps">
            <w:drawing>
              <wp:anchor distT="0" distB="0" distL="114300" distR="114300" simplePos="0" relativeHeight="251838464" behindDoc="0" locked="0" layoutInCell="1" allowOverlap="1" wp14:anchorId="79EFD1D1" wp14:editId="22E1750E">
                <wp:simplePos x="0" y="0"/>
                <wp:positionH relativeFrom="column">
                  <wp:posOffset>-1270</wp:posOffset>
                </wp:positionH>
                <wp:positionV relativeFrom="paragraph">
                  <wp:posOffset>4448810</wp:posOffset>
                </wp:positionV>
                <wp:extent cx="573087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5316474" w14:textId="100F2EC2" w:rsidR="009124C2" w:rsidRPr="00A927EA" w:rsidRDefault="009124C2" w:rsidP="00B62BA0">
                            <w:pPr>
                              <w:pStyle w:val="Caption"/>
                              <w:jc w:val="center"/>
                              <w:rPr>
                                <w:noProof/>
                              </w:rPr>
                            </w:pPr>
                            <w:bookmarkStart w:id="128"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D1D1" id="Text Box 224" o:spid="_x0000_s1047" type="#_x0000_t202" style="position:absolute;margin-left:-.1pt;margin-top:350.3pt;width:451.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sSMAIAAGk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" stroked="f">
                <v:textbox style="mso-fit-shape-to-text:t" inset="0,0,0,0">
                  <w:txbxContent>
                    <w:p w14:paraId="65316474" w14:textId="100F2EC2" w:rsidR="009124C2" w:rsidRPr="00A927EA" w:rsidRDefault="009124C2" w:rsidP="00B62BA0">
                      <w:pPr>
                        <w:pStyle w:val="Caption"/>
                        <w:jc w:val="center"/>
                        <w:rPr>
                          <w:noProof/>
                        </w:rPr>
                      </w:pPr>
                      <w:bookmarkStart w:id="129"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9"/>
                    </w:p>
                  </w:txbxContent>
                </v:textbox>
                <w10:wrap type="topAndBottom"/>
              </v:shape>
            </w:pict>
          </mc:Fallback>
        </mc:AlternateContent>
      </w:r>
      <w:r w:rsidR="00012593">
        <w:rPr>
          <w:noProof/>
          <w:lang w:eastAsia="zh-CN"/>
        </w:rPr>
        <w:drawing>
          <wp:anchor distT="0" distB="0" distL="114300" distR="114300" simplePos="0" relativeHeight="251822080" behindDoc="0" locked="0" layoutInCell="1" allowOverlap="1" wp14:anchorId="20D215CC" wp14:editId="7144A660">
            <wp:simplePos x="914400" y="1304925"/>
            <wp:positionH relativeFrom="page">
              <wp:align>center</wp:align>
            </wp:positionH>
            <wp:positionV relativeFrom="paragraph">
              <wp:posOffset>0</wp:posOffset>
            </wp:positionV>
            <wp:extent cx="5731200" cy="4392000"/>
            <wp:effectExtent l="0" t="0" r="3175" b="889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amePositionCodeMap.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392000"/>
                    </a:xfrm>
                    <a:prstGeom prst="rect">
                      <a:avLst/>
                    </a:prstGeom>
                  </pic:spPr>
                </pic:pic>
              </a:graphicData>
            </a:graphic>
            <wp14:sizeRelH relativeFrom="margin">
              <wp14:pctWidth>0</wp14:pctWidth>
            </wp14:sizeRelH>
            <wp14:sizeRelV relativeFrom="margin">
              <wp14:pctHeight>0</wp14:pctHeight>
            </wp14:sizeRelV>
          </wp:anchor>
        </w:drawing>
      </w:r>
    </w:p>
    <w:p w14:paraId="36E58610"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379B7318" w14:textId="3302AB15" w:rsidR="0063573B" w:rsidRDefault="0063573B" w:rsidP="0063573B">
      <w:pPr>
        <w:pStyle w:val="Heading2"/>
        <w:numPr>
          <w:ilvl w:val="4"/>
          <w:numId w:val="6"/>
        </w:numPr>
      </w:pPr>
      <w:bookmarkStart w:id="130" w:name="_Toc481102975"/>
      <w:r>
        <w:lastRenderedPageBreak/>
        <w:t>Utilities Design</w:t>
      </w:r>
      <w:bookmarkEnd w:id="130"/>
    </w:p>
    <w:p w14:paraId="1A833A0E" w14:textId="7888965F" w:rsidR="0063573B" w:rsidRDefault="00B62BA0" w:rsidP="00012593">
      <w:r>
        <w:rPr>
          <w:noProof/>
          <w:lang w:eastAsia="zh-CN"/>
        </w:rPr>
        <mc:AlternateContent>
          <mc:Choice Requires="wps">
            <w:drawing>
              <wp:anchor distT="0" distB="0" distL="114300" distR="114300" simplePos="0" relativeHeight="251840512" behindDoc="0" locked="0" layoutInCell="1" allowOverlap="1" wp14:anchorId="2AFDBADE" wp14:editId="3A875E0B">
                <wp:simplePos x="0" y="0"/>
                <wp:positionH relativeFrom="column">
                  <wp:posOffset>-1270</wp:posOffset>
                </wp:positionH>
                <wp:positionV relativeFrom="paragraph">
                  <wp:posOffset>1633855</wp:posOffset>
                </wp:positionV>
                <wp:extent cx="573087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BE83F03" w14:textId="28D2AFF0" w:rsidR="009124C2" w:rsidRPr="007F5E74" w:rsidRDefault="009124C2" w:rsidP="00B62BA0">
                            <w:pPr>
                              <w:pStyle w:val="Caption"/>
                              <w:jc w:val="center"/>
                              <w:rPr>
                                <w:noProof/>
                              </w:rPr>
                            </w:pPr>
                            <w:bookmarkStart w:id="131"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BADE" id="Text Box 225" o:spid="_x0000_s1048" type="#_x0000_t202" style="position:absolute;margin-left:-.1pt;margin-top:128.65pt;width:451.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" stroked="f">
                <v:textbox style="mso-fit-shape-to-text:t" inset="0,0,0,0">
                  <w:txbxContent>
                    <w:p w14:paraId="4BE83F03" w14:textId="28D2AFF0" w:rsidR="009124C2" w:rsidRPr="007F5E74" w:rsidRDefault="009124C2" w:rsidP="00B62BA0">
                      <w:pPr>
                        <w:pStyle w:val="Caption"/>
                        <w:jc w:val="center"/>
                        <w:rPr>
                          <w:noProof/>
                        </w:rPr>
                      </w:pPr>
                      <w:bookmarkStart w:id="132"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2"/>
                    </w:p>
                  </w:txbxContent>
                </v:textbox>
                <w10:wrap type="topAndBottom"/>
              </v:shape>
            </w:pict>
          </mc:Fallback>
        </mc:AlternateContent>
      </w:r>
      <w:r w:rsidR="00012593">
        <w:rPr>
          <w:noProof/>
          <w:lang w:eastAsia="zh-CN"/>
        </w:rPr>
        <w:drawing>
          <wp:anchor distT="0" distB="0" distL="114300" distR="114300" simplePos="0" relativeHeight="251823104" behindDoc="0" locked="0" layoutInCell="1" allowOverlap="1" wp14:anchorId="63EF9353" wp14:editId="382D2E32">
            <wp:simplePos x="914400" y="1304925"/>
            <wp:positionH relativeFrom="page">
              <wp:align>center</wp:align>
            </wp:positionH>
            <wp:positionV relativeFrom="paragraph">
              <wp:posOffset>0</wp:posOffset>
            </wp:positionV>
            <wp:extent cx="5731200" cy="1576800"/>
            <wp:effectExtent l="0" t="0" r="3175" b="444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tilitiesCodeMa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200" cy="1576800"/>
                    </a:xfrm>
                    <a:prstGeom prst="rect">
                      <a:avLst/>
                    </a:prstGeom>
                  </pic:spPr>
                </pic:pic>
              </a:graphicData>
            </a:graphic>
            <wp14:sizeRelH relativeFrom="margin">
              <wp14:pctWidth>0</wp14:pctWidth>
            </wp14:sizeRelH>
            <wp14:sizeRelV relativeFrom="margin">
              <wp14:pctHeight>0</wp14:pctHeight>
            </wp14:sizeRelV>
          </wp:anchor>
        </w:drawing>
      </w:r>
    </w:p>
    <w:p w14:paraId="3A52B072" w14:textId="323437CE" w:rsidR="00012593" w:rsidRDefault="00B62BA0" w:rsidP="00012593">
      <w:r>
        <w:rPr>
          <w:noProof/>
          <w:lang w:eastAsia="zh-CN"/>
        </w:rPr>
        <mc:AlternateContent>
          <mc:Choice Requires="wps">
            <w:drawing>
              <wp:anchor distT="0" distB="0" distL="114300" distR="114300" simplePos="0" relativeHeight="251842560" behindDoc="0" locked="0" layoutInCell="1" allowOverlap="1" wp14:anchorId="184D9D93" wp14:editId="1BDC2BD4">
                <wp:simplePos x="0" y="0"/>
                <wp:positionH relativeFrom="column">
                  <wp:posOffset>-1270</wp:posOffset>
                </wp:positionH>
                <wp:positionV relativeFrom="paragraph">
                  <wp:posOffset>2346325</wp:posOffset>
                </wp:positionV>
                <wp:extent cx="573087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285D5D4" w14:textId="3AE519F8" w:rsidR="009124C2" w:rsidRPr="00F97E38" w:rsidRDefault="009124C2" w:rsidP="00B62BA0">
                            <w:pPr>
                              <w:pStyle w:val="Caption"/>
                              <w:jc w:val="center"/>
                              <w:rPr>
                                <w:noProof/>
                              </w:rPr>
                            </w:pPr>
                            <w:bookmarkStart w:id="133"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9D93" id="Text Box 226" o:spid="_x0000_s1049" type="#_x0000_t202" style="position:absolute;margin-left:-.1pt;margin-top:184.75pt;width:451.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P0MQIAAGk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" stroked="f">
                <v:textbox style="mso-fit-shape-to-text:t" inset="0,0,0,0">
                  <w:txbxContent>
                    <w:p w14:paraId="6285D5D4" w14:textId="3AE519F8" w:rsidR="009124C2" w:rsidRPr="00F97E38" w:rsidRDefault="009124C2" w:rsidP="00B62BA0">
                      <w:pPr>
                        <w:pStyle w:val="Caption"/>
                        <w:jc w:val="center"/>
                        <w:rPr>
                          <w:noProof/>
                        </w:rPr>
                      </w:pPr>
                      <w:bookmarkStart w:id="134"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4"/>
                    </w:p>
                  </w:txbxContent>
                </v:textbox>
                <w10:wrap type="topAndBottom"/>
              </v:shape>
            </w:pict>
          </mc:Fallback>
        </mc:AlternateContent>
      </w:r>
      <w:r w:rsidR="00012593">
        <w:rPr>
          <w:noProof/>
          <w:lang w:eastAsia="zh-CN"/>
        </w:rPr>
        <w:drawing>
          <wp:anchor distT="0" distB="0" distL="114300" distR="114300" simplePos="0" relativeHeight="251824128" behindDoc="0" locked="0" layoutInCell="1" allowOverlap="1" wp14:anchorId="24157223" wp14:editId="569BE666">
            <wp:simplePos x="914400" y="3048000"/>
            <wp:positionH relativeFrom="page">
              <wp:align>center</wp:align>
            </wp:positionH>
            <wp:positionV relativeFrom="paragraph">
              <wp:posOffset>0</wp:posOffset>
            </wp:positionV>
            <wp:extent cx="5731200" cy="2289600"/>
            <wp:effectExtent l="0" t="0" r="3175"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eaCodeM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200" cy="2289600"/>
                    </a:xfrm>
                    <a:prstGeom prst="rect">
                      <a:avLst/>
                    </a:prstGeom>
                  </pic:spPr>
                </pic:pic>
              </a:graphicData>
            </a:graphic>
            <wp14:sizeRelH relativeFrom="margin">
              <wp14:pctWidth>0</wp14:pctWidth>
            </wp14:sizeRelH>
            <wp14:sizeRelV relativeFrom="margin">
              <wp14:pctHeight>0</wp14:pctHeight>
            </wp14:sizeRelV>
          </wp:anchor>
        </w:drawing>
      </w:r>
    </w:p>
    <w:p w14:paraId="3756F1BF"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7C9002AD" w14:textId="17C85FE6" w:rsidR="00EB131B" w:rsidRDefault="00EB131B" w:rsidP="00EB131B">
      <w:pPr>
        <w:pStyle w:val="Heading2"/>
        <w:numPr>
          <w:ilvl w:val="3"/>
          <w:numId w:val="6"/>
        </w:numPr>
      </w:pPr>
      <w:bookmarkStart w:id="135" w:name="_Toc481102976"/>
      <w:r>
        <w:lastRenderedPageBreak/>
        <w:t>Menu Design</w:t>
      </w:r>
      <w:bookmarkEnd w:id="135"/>
    </w:p>
    <w:p w14:paraId="6A85E681" w14:textId="1D76AAC3" w:rsidR="00EB131B" w:rsidRDefault="00276D29" w:rsidP="009A29E6">
      <w:r>
        <w:rPr>
          <w:noProof/>
          <w:lang w:eastAsia="zh-CN"/>
        </w:rPr>
        <mc:AlternateContent>
          <mc:Choice Requires="wps">
            <w:drawing>
              <wp:anchor distT="0" distB="0" distL="114300" distR="114300" simplePos="0" relativeHeight="251795456" behindDoc="0" locked="0" layoutInCell="1" allowOverlap="1" wp14:anchorId="6C81C5B1" wp14:editId="5E8984BC">
                <wp:simplePos x="0" y="0"/>
                <wp:positionH relativeFrom="column">
                  <wp:posOffset>-1270</wp:posOffset>
                </wp:positionH>
                <wp:positionV relativeFrom="paragraph">
                  <wp:posOffset>2339340</wp:posOffset>
                </wp:positionV>
                <wp:extent cx="573087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BB8683" w14:textId="48C71036" w:rsidR="009124C2" w:rsidRPr="002A04CC" w:rsidRDefault="009124C2" w:rsidP="00190BC2">
                            <w:pPr>
                              <w:pStyle w:val="Caption"/>
                              <w:jc w:val="center"/>
                              <w:rPr>
                                <w:noProof/>
                              </w:rPr>
                            </w:pPr>
                            <w:bookmarkStart w:id="136"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50" type="#_x0000_t202" style="position:absolute;margin-left:-.1pt;margin-top:184.2pt;width:451.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JryPyYxAgAAaQQAAA4AAAAAAAAAAAAAAAAA&#10;LgIAAGRycy9lMm9Eb2MueG1sUEsBAi0AFAAGAAgAAAAhAKmQRTfgAAAACQEAAA8AAAAAAAAAAAAA&#10;AAAAiwQAAGRycy9kb3ducmV2LnhtbFBLBQYAAAAABAAEAPMAAACYBQAAAAA=&#10;" stroked="f">
                <v:textbox style="mso-fit-shape-to-text:t" inset="0,0,0,0">
                  <w:txbxContent>
                    <w:p w14:paraId="03BB8683" w14:textId="48C71036" w:rsidR="009124C2" w:rsidRPr="002A04CC" w:rsidRDefault="009124C2" w:rsidP="00190BC2">
                      <w:pPr>
                        <w:pStyle w:val="Caption"/>
                        <w:jc w:val="center"/>
                        <w:rPr>
                          <w:noProof/>
                        </w:rPr>
                      </w:pPr>
                      <w:bookmarkStart w:id="137"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v:textbox>
                <w10:wrap type="topAndBottom"/>
              </v:shape>
            </w:pict>
          </mc:Fallback>
        </mc:AlternateContent>
      </w:r>
      <w:r w:rsidR="009A29E6">
        <w:rPr>
          <w:noProof/>
          <w:lang w:eastAsia="zh-CN"/>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0F26C2A6" w:rsidR="00EB131B" w:rsidRDefault="00EB131B" w:rsidP="00EB131B">
      <w:pPr>
        <w:pStyle w:val="Heading2"/>
        <w:numPr>
          <w:ilvl w:val="3"/>
          <w:numId w:val="6"/>
        </w:numPr>
      </w:pPr>
      <w:bookmarkStart w:id="138" w:name="_Toc481102977"/>
      <w:r>
        <w:lastRenderedPageBreak/>
        <w:t>Score Design</w:t>
      </w:r>
      <w:bookmarkEnd w:id="138"/>
    </w:p>
    <w:p w14:paraId="50C9BE1E" w14:textId="5DE49A73" w:rsidR="00EB131B" w:rsidRDefault="00276D29" w:rsidP="009A29E6">
      <w:r>
        <w:rPr>
          <w:noProof/>
          <w:lang w:eastAsia="zh-CN"/>
        </w:rPr>
        <mc:AlternateContent>
          <mc:Choice Requires="wps">
            <w:drawing>
              <wp:anchor distT="0" distB="0" distL="114300" distR="114300" simplePos="0" relativeHeight="251797504" behindDoc="0" locked="0" layoutInCell="1" allowOverlap="1" wp14:anchorId="26061ACD" wp14:editId="4BE87727">
                <wp:simplePos x="0" y="0"/>
                <wp:positionH relativeFrom="column">
                  <wp:posOffset>-1270</wp:posOffset>
                </wp:positionH>
                <wp:positionV relativeFrom="paragraph">
                  <wp:posOffset>3509010</wp:posOffset>
                </wp:positionV>
                <wp:extent cx="573087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914F062" w14:textId="2D9FB981" w:rsidR="009124C2" w:rsidRPr="00EA218D" w:rsidRDefault="009124C2" w:rsidP="00190BC2">
                            <w:pPr>
                              <w:pStyle w:val="Caption"/>
                              <w:jc w:val="center"/>
                              <w:rPr>
                                <w:noProof/>
                              </w:rPr>
                            </w:pPr>
                            <w:bookmarkStart w:id="139"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51" type="#_x0000_t202" style="position:absolute;margin-left:-.1pt;margin-top:276.3pt;width:451.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" stroked="f">
                <v:textbox style="mso-fit-shape-to-text:t" inset="0,0,0,0">
                  <w:txbxContent>
                    <w:p w14:paraId="3914F062" w14:textId="2D9FB981" w:rsidR="009124C2" w:rsidRPr="00EA218D" w:rsidRDefault="009124C2" w:rsidP="00190BC2">
                      <w:pPr>
                        <w:pStyle w:val="Caption"/>
                        <w:jc w:val="center"/>
                        <w:rPr>
                          <w:noProof/>
                        </w:rPr>
                      </w:pPr>
                      <w:bookmarkStart w:id="140"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v:textbox>
                <w10:wrap type="topAndBottom"/>
              </v:shape>
            </w:pict>
          </mc:Fallback>
        </mc:AlternateContent>
      </w:r>
      <w:r w:rsidR="009A29E6">
        <w:rPr>
          <w:noProof/>
          <w:lang w:eastAsia="zh-CN"/>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07679596" w:rsidR="00EB131B" w:rsidRDefault="00EB131B" w:rsidP="00EB131B">
      <w:pPr>
        <w:pStyle w:val="Heading2"/>
        <w:numPr>
          <w:ilvl w:val="3"/>
          <w:numId w:val="6"/>
        </w:numPr>
      </w:pPr>
      <w:bookmarkStart w:id="141" w:name="_Toc481102978"/>
      <w:r>
        <w:lastRenderedPageBreak/>
        <w:t>Search Design</w:t>
      </w:r>
      <w:bookmarkEnd w:id="141"/>
    </w:p>
    <w:p w14:paraId="7E57AD3B" w14:textId="53FE9727" w:rsidR="00EB131B" w:rsidRDefault="00276D29" w:rsidP="009A29E6">
      <w:r>
        <w:rPr>
          <w:noProof/>
          <w:lang w:eastAsia="zh-CN"/>
        </w:rPr>
        <mc:AlternateContent>
          <mc:Choice Requires="wps">
            <w:drawing>
              <wp:anchor distT="0" distB="0" distL="114300" distR="114300" simplePos="0" relativeHeight="251799552" behindDoc="0" locked="0" layoutInCell="1" allowOverlap="1" wp14:anchorId="68F9A548" wp14:editId="709CCEE2">
                <wp:simplePos x="0" y="0"/>
                <wp:positionH relativeFrom="column">
                  <wp:posOffset>-1270</wp:posOffset>
                </wp:positionH>
                <wp:positionV relativeFrom="paragraph">
                  <wp:posOffset>4189730</wp:posOffset>
                </wp:positionV>
                <wp:extent cx="573087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2715B00" w14:textId="119B2666" w:rsidR="009124C2" w:rsidRPr="003F4FB5" w:rsidRDefault="009124C2" w:rsidP="00190BC2">
                            <w:pPr>
                              <w:pStyle w:val="Caption"/>
                              <w:jc w:val="center"/>
                              <w:rPr>
                                <w:noProof/>
                              </w:rPr>
                            </w:pPr>
                            <w:bookmarkStart w:id="142"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52" type="#_x0000_t202" style="position:absolute;margin-left:-.1pt;margin-top:329.9pt;width:451.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" stroked="f">
                <v:textbox style="mso-fit-shape-to-text:t" inset="0,0,0,0">
                  <w:txbxContent>
                    <w:p w14:paraId="02715B00" w14:textId="119B2666" w:rsidR="009124C2" w:rsidRPr="003F4FB5" w:rsidRDefault="009124C2" w:rsidP="00190BC2">
                      <w:pPr>
                        <w:pStyle w:val="Caption"/>
                        <w:jc w:val="center"/>
                        <w:rPr>
                          <w:noProof/>
                        </w:rPr>
                      </w:pPr>
                      <w:bookmarkStart w:id="143"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zh-CN"/>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02E21AE3" w:rsidR="00EB131B" w:rsidRDefault="00EB131B" w:rsidP="00EB131B">
      <w:pPr>
        <w:pStyle w:val="Heading2"/>
        <w:numPr>
          <w:ilvl w:val="3"/>
          <w:numId w:val="6"/>
        </w:numPr>
      </w:pPr>
      <w:bookmarkStart w:id="144" w:name="_Toc481102979"/>
      <w:r>
        <w:lastRenderedPageBreak/>
        <w:t>Set Design</w:t>
      </w:r>
      <w:bookmarkEnd w:id="144"/>
    </w:p>
    <w:p w14:paraId="72DD7164" w14:textId="49E07036" w:rsidR="00EB131B" w:rsidRDefault="00276D29" w:rsidP="009A29E6">
      <w:r>
        <w:rPr>
          <w:noProof/>
          <w:lang w:eastAsia="zh-CN"/>
        </w:rPr>
        <mc:AlternateContent>
          <mc:Choice Requires="wps">
            <w:drawing>
              <wp:anchor distT="0" distB="0" distL="114300" distR="114300" simplePos="0" relativeHeight="251801600" behindDoc="0" locked="0" layoutInCell="1" allowOverlap="1" wp14:anchorId="423DA5E1" wp14:editId="5D51033C">
                <wp:simplePos x="0" y="0"/>
                <wp:positionH relativeFrom="column">
                  <wp:posOffset>-1270</wp:posOffset>
                </wp:positionH>
                <wp:positionV relativeFrom="paragraph">
                  <wp:posOffset>4517390</wp:posOffset>
                </wp:positionV>
                <wp:extent cx="573087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325FC7D" w14:textId="20894CD7" w:rsidR="009124C2" w:rsidRPr="00161672" w:rsidRDefault="009124C2" w:rsidP="00190BC2">
                            <w:pPr>
                              <w:pStyle w:val="Caption"/>
                              <w:jc w:val="center"/>
                              <w:rPr>
                                <w:noProof/>
                              </w:rPr>
                            </w:pPr>
                            <w:bookmarkStart w:id="145"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53" type="#_x0000_t202" style="position:absolute;margin-left:-.1pt;margin-top:355.7pt;width:451.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9CMAIAAGk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" stroked="f">
                <v:textbox style="mso-fit-shape-to-text:t" inset="0,0,0,0">
                  <w:txbxContent>
                    <w:p w14:paraId="2325FC7D" w14:textId="20894CD7" w:rsidR="009124C2" w:rsidRPr="00161672" w:rsidRDefault="009124C2" w:rsidP="00190BC2">
                      <w:pPr>
                        <w:pStyle w:val="Caption"/>
                        <w:jc w:val="center"/>
                        <w:rPr>
                          <w:noProof/>
                        </w:rPr>
                      </w:pPr>
                      <w:bookmarkStart w:id="146"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v:textbox>
                <w10:wrap type="topAndBottom"/>
              </v:shape>
            </w:pict>
          </mc:Fallback>
        </mc:AlternateContent>
      </w:r>
      <w:r w:rsidR="009A29E6">
        <w:rPr>
          <w:noProof/>
          <w:lang w:eastAsia="zh-CN"/>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002CDFB0" w:rsidR="00EB131B" w:rsidRDefault="00EB131B" w:rsidP="00EB131B">
      <w:pPr>
        <w:pStyle w:val="Heading2"/>
        <w:numPr>
          <w:ilvl w:val="3"/>
          <w:numId w:val="6"/>
        </w:numPr>
      </w:pPr>
      <w:bookmarkStart w:id="147" w:name="_Toc481102980"/>
      <w:r>
        <w:lastRenderedPageBreak/>
        <w:t>Static Design</w:t>
      </w:r>
      <w:bookmarkEnd w:id="147"/>
    </w:p>
    <w:p w14:paraId="5D3E202E" w14:textId="3BE0B29E" w:rsidR="00EB131B" w:rsidRDefault="00276D29" w:rsidP="009A29E6">
      <w:r>
        <w:rPr>
          <w:noProof/>
          <w:lang w:eastAsia="zh-CN"/>
        </w:rPr>
        <mc:AlternateContent>
          <mc:Choice Requires="wps">
            <w:drawing>
              <wp:anchor distT="0" distB="0" distL="114300" distR="114300" simplePos="0" relativeHeight="251803648" behindDoc="0" locked="0" layoutInCell="1" allowOverlap="1" wp14:anchorId="36311B06" wp14:editId="3BC9C3B1">
                <wp:simplePos x="0" y="0"/>
                <wp:positionH relativeFrom="column">
                  <wp:posOffset>-1270</wp:posOffset>
                </wp:positionH>
                <wp:positionV relativeFrom="paragraph">
                  <wp:posOffset>4236720</wp:posOffset>
                </wp:positionV>
                <wp:extent cx="573087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856A9" w14:textId="58B466C8" w:rsidR="009124C2" w:rsidRPr="006252F3" w:rsidRDefault="009124C2" w:rsidP="00190BC2">
                            <w:pPr>
                              <w:pStyle w:val="Caption"/>
                              <w:jc w:val="center"/>
                              <w:rPr>
                                <w:noProof/>
                              </w:rPr>
                            </w:pPr>
                            <w:bookmarkStart w:id="148"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54" type="#_x0000_t202" style="position:absolute;margin-left:-.1pt;margin-top:333.6pt;width:451.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K2xMQIAAGk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" stroked="f">
                <v:textbox style="mso-fit-shape-to-text:t" inset="0,0,0,0">
                  <w:txbxContent>
                    <w:p w14:paraId="252856A9" w14:textId="58B466C8" w:rsidR="009124C2" w:rsidRPr="006252F3" w:rsidRDefault="009124C2" w:rsidP="00190BC2">
                      <w:pPr>
                        <w:pStyle w:val="Caption"/>
                        <w:jc w:val="center"/>
                        <w:rPr>
                          <w:noProof/>
                        </w:rPr>
                      </w:pPr>
                      <w:bookmarkStart w:id="149"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9"/>
                    </w:p>
                  </w:txbxContent>
                </v:textbox>
                <w10:wrap type="topAndBottom"/>
              </v:shape>
            </w:pict>
          </mc:Fallback>
        </mc:AlternateContent>
      </w:r>
      <w:r w:rsidR="009A29E6">
        <w:rPr>
          <w:noProof/>
          <w:lang w:eastAsia="zh-CN"/>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5F94327" w14:textId="36AC40D0" w:rsidR="00EB131B" w:rsidRDefault="00EB131B" w:rsidP="00EB131B">
      <w:pPr>
        <w:pStyle w:val="Heading2"/>
        <w:numPr>
          <w:ilvl w:val="3"/>
          <w:numId w:val="6"/>
        </w:numPr>
      </w:pPr>
      <w:bookmarkStart w:id="150" w:name="_Toc481102981"/>
      <w:proofErr w:type="spellStart"/>
      <w:r>
        <w:lastRenderedPageBreak/>
        <w:t>MainActivity</w:t>
      </w:r>
      <w:proofErr w:type="spellEnd"/>
      <w:r>
        <w:t xml:space="preserve"> Design</w:t>
      </w:r>
      <w:bookmarkEnd w:id="150"/>
    </w:p>
    <w:p w14:paraId="5135E0ED" w14:textId="740289B4" w:rsidR="00EB131B" w:rsidRDefault="00276D29" w:rsidP="009A29E6">
      <w:r>
        <w:rPr>
          <w:noProof/>
          <w:lang w:eastAsia="zh-CN"/>
        </w:rPr>
        <mc:AlternateContent>
          <mc:Choice Requires="wps">
            <w:drawing>
              <wp:anchor distT="0" distB="0" distL="114300" distR="114300" simplePos="0" relativeHeight="251805696" behindDoc="0" locked="0" layoutInCell="1" allowOverlap="1" wp14:anchorId="2069A3C5" wp14:editId="3FB732E5">
                <wp:simplePos x="0" y="0"/>
                <wp:positionH relativeFrom="column">
                  <wp:posOffset>-1270</wp:posOffset>
                </wp:positionH>
                <wp:positionV relativeFrom="paragraph">
                  <wp:posOffset>2339340</wp:posOffset>
                </wp:positionV>
                <wp:extent cx="5730875"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81AFEC" w14:textId="33760042" w:rsidR="009124C2" w:rsidRPr="00F31DB2" w:rsidRDefault="009124C2" w:rsidP="00190BC2">
                            <w:pPr>
                              <w:pStyle w:val="Caption"/>
                              <w:jc w:val="center"/>
                              <w:rPr>
                                <w:noProof/>
                              </w:rPr>
                            </w:pPr>
                            <w:bookmarkStart w:id="151" w:name="_Toc481103040"/>
                            <w:r>
                              <w:t xml:space="preserve">Figure </w:t>
                            </w:r>
                            <w:fldSimple w:instr=" SEQ Figure \* ARABIC ">
                              <w:r>
                                <w:rPr>
                                  <w:noProof/>
                                </w:rPr>
                                <w:t>30</w:t>
                              </w:r>
                            </w:fldSimple>
                            <w:r w:rsidRPr="00566D26">
                              <w:t xml:space="preserve">: This image shows a diagram that describes the structure of the </w:t>
                            </w:r>
                            <w:proofErr w:type="spellStart"/>
                            <w:r>
                              <w:t>MainActivity</w:t>
                            </w:r>
                            <w:proofErr w:type="spellEnd"/>
                            <w:r w:rsidRPr="00635729">
                              <w:t xml:space="preserve"> </w:t>
                            </w:r>
                            <w:r>
                              <w:t>sub</w:t>
                            </w:r>
                            <w:r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9A3C5" id="Text Box 213" o:spid="_x0000_s1055" type="#_x0000_t202" style="position:absolute;margin-left:-.1pt;margin-top:184.2pt;width:451.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pHCMQIAAGk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Pz2kcIxAgAAaQQAAA4AAAAAAAAAAAAAAAAA&#10;LgIAAGRycy9lMm9Eb2MueG1sUEsBAi0AFAAGAAgAAAAhAKmQRTfgAAAACQEAAA8AAAAAAAAAAAAA&#10;AAAAiwQAAGRycy9kb3ducmV2LnhtbFBLBQYAAAAABAAEAPMAAACYBQAAAAA=&#10;" stroked="f">
                <v:textbox style="mso-fit-shape-to-text:t" inset="0,0,0,0">
                  <w:txbxContent>
                    <w:p w14:paraId="1281AFEC" w14:textId="33760042" w:rsidR="009124C2" w:rsidRPr="00F31DB2" w:rsidRDefault="009124C2" w:rsidP="00190BC2">
                      <w:pPr>
                        <w:pStyle w:val="Caption"/>
                        <w:jc w:val="center"/>
                        <w:rPr>
                          <w:noProof/>
                        </w:rPr>
                      </w:pPr>
                      <w:bookmarkStart w:id="152" w:name="_Toc481103040"/>
                      <w:r>
                        <w:t xml:space="preserve">Figure </w:t>
                      </w:r>
                      <w:fldSimple w:instr=" SEQ Figure \* ARABIC ">
                        <w:r>
                          <w:rPr>
                            <w:noProof/>
                          </w:rPr>
                          <w:t>30</w:t>
                        </w:r>
                      </w:fldSimple>
                      <w:r w:rsidRPr="00566D26">
                        <w:t xml:space="preserve">: This image shows a diagram that describes the structure of the </w:t>
                      </w:r>
                      <w:proofErr w:type="spellStart"/>
                      <w:r>
                        <w:t>MainActivity</w:t>
                      </w:r>
                      <w:proofErr w:type="spellEnd"/>
                      <w:r w:rsidRPr="00635729">
                        <w:t xml:space="preserve"> </w:t>
                      </w:r>
                      <w:r>
                        <w:t>sub</w:t>
                      </w:r>
                      <w:r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v:textbox>
                <w10:wrap type="topAndBottom"/>
              </v:shape>
            </w:pict>
          </mc:Fallback>
        </mc:AlternateContent>
      </w:r>
      <w:r w:rsidR="009A29E6">
        <w:rPr>
          <w:noProof/>
          <w:lang w:eastAsia="zh-CN"/>
        </w:rPr>
        <w:drawing>
          <wp:anchor distT="0" distB="0" distL="114300" distR="114300" simplePos="0" relativeHeight="251768832" behindDoc="0" locked="0" layoutInCell="1" allowOverlap="1" wp14:anchorId="669F0BB0" wp14:editId="029C0565">
            <wp:simplePos x="914400" y="1304925"/>
            <wp:positionH relativeFrom="page">
              <wp:align>center</wp:align>
            </wp:positionH>
            <wp:positionV relativeFrom="paragraph">
              <wp:posOffset>0</wp:posOffset>
            </wp:positionV>
            <wp:extent cx="5731200" cy="2282400"/>
            <wp:effectExtent l="0" t="0" r="3175"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B77918C" w14:textId="77777777" w:rsidR="00CA6FA0" w:rsidRDefault="00CA6FA0" w:rsidP="00CA6FA0">
      <w:pPr>
        <w:sectPr w:rsidR="00CA6FA0" w:rsidSect="006F2131">
          <w:pgSz w:w="11906" w:h="16838"/>
          <w:pgMar w:top="1440" w:right="1440" w:bottom="1440" w:left="1440" w:header="708" w:footer="708" w:gutter="0"/>
          <w:cols w:space="708"/>
          <w:docGrid w:linePitch="360"/>
        </w:sectPr>
      </w:pPr>
    </w:p>
    <w:p w14:paraId="5A8394E8" w14:textId="7C0A7EC4" w:rsidR="00BE338B" w:rsidRDefault="001468D1" w:rsidP="009A0F1A">
      <w:pPr>
        <w:pStyle w:val="Heading2"/>
        <w:numPr>
          <w:ilvl w:val="1"/>
          <w:numId w:val="6"/>
        </w:numPr>
      </w:pPr>
      <w:bookmarkStart w:id="153" w:name="_Toc481102982"/>
      <w:r>
        <w:lastRenderedPageBreak/>
        <w:t>User Interface</w:t>
      </w:r>
      <w:r w:rsidR="0097449E">
        <w:t xml:space="preserve"> D</w:t>
      </w:r>
      <w:r w:rsidR="00CF2116">
        <w:t>esign</w:t>
      </w:r>
      <w:bookmarkEnd w:id="153"/>
    </w:p>
    <w:p w14:paraId="5DD0373C" w14:textId="74AA7C98" w:rsidR="00120DC0" w:rsidRDefault="00012593" w:rsidP="00120DC0">
      <w:r>
        <w:rPr>
          <w:noProof/>
          <w:lang w:eastAsia="zh-CN"/>
        </w:rPr>
        <mc:AlternateContent>
          <mc:Choice Requires="wps">
            <w:drawing>
              <wp:anchor distT="0" distB="0" distL="114300" distR="114300" simplePos="0" relativeHeight="251814912" behindDoc="0" locked="0" layoutInCell="1" allowOverlap="1" wp14:anchorId="4B7AC62D" wp14:editId="7D17E7A0">
                <wp:simplePos x="0" y="0"/>
                <wp:positionH relativeFrom="column">
                  <wp:posOffset>-1270</wp:posOffset>
                </wp:positionH>
                <wp:positionV relativeFrom="paragraph">
                  <wp:posOffset>4276090</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3ACBD6" w14:textId="542948D4" w:rsidR="009124C2" w:rsidRPr="00F753D5" w:rsidRDefault="009124C2" w:rsidP="00012593">
                            <w:pPr>
                              <w:pStyle w:val="Caption"/>
                              <w:jc w:val="center"/>
                              <w:rPr>
                                <w:noProof/>
                              </w:rPr>
                            </w:pPr>
                            <w:bookmarkStart w:id="154"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6" type="#_x0000_t202" style="position:absolute;margin-left:-.1pt;margin-top:336.7pt;width:451.2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" stroked="f">
                <v:textbox style="mso-fit-shape-to-text:t" inset="0,0,0,0">
                  <w:txbxContent>
                    <w:p w14:paraId="123ACBD6" w14:textId="542948D4" w:rsidR="009124C2" w:rsidRPr="00F753D5" w:rsidRDefault="009124C2" w:rsidP="00012593">
                      <w:pPr>
                        <w:pStyle w:val="Caption"/>
                        <w:jc w:val="center"/>
                        <w:rPr>
                          <w:noProof/>
                        </w:rPr>
                      </w:pPr>
                      <w:bookmarkStart w:id="155"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5"/>
                    </w:p>
                  </w:txbxContent>
                </v:textbox>
                <w10:wrap type="topAndBottom"/>
              </v:shape>
            </w:pict>
          </mc:Fallback>
        </mc:AlternateContent>
      </w:r>
      <w:r w:rsidR="00120DC0">
        <w:rPr>
          <w:noProof/>
          <w:lang w:eastAsia="zh-CN"/>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zh-CN"/>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33A3D4B3" w:rsidR="009124C2" w:rsidRPr="00C932D5" w:rsidRDefault="009124C2" w:rsidP="0016632C">
                            <w:pPr>
                              <w:pStyle w:val="Caption"/>
                              <w:jc w:val="center"/>
                              <w:rPr>
                                <w:noProof/>
                              </w:rPr>
                            </w:pPr>
                            <w:bookmarkStart w:id="156" w:name="_Ref472511442"/>
                            <w:bookmarkStart w:id="157" w:name="_Toc481103042"/>
                            <w:r>
                              <w:t xml:space="preserve">Figure </w:t>
                            </w:r>
                            <w:fldSimple w:instr=" SEQ Figure \* ARABIC ">
                              <w:r>
                                <w:rPr>
                                  <w:noProof/>
                                </w:rPr>
                                <w:t>32</w:t>
                              </w:r>
                            </w:fldSimple>
                            <w:bookmarkEnd w:id="156"/>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7"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ywo2xLwIAAGcEAAAOAAAAAAAAAAAAAAAAAC4C&#10;AABkcnMvZTJvRG9jLnhtbFBLAQItABQABgAIAAAAIQDNs9mH4AAAAAkBAAAPAAAAAAAAAAAAAAAA&#10;AIkEAABkcnMvZG93bnJldi54bWxQSwUGAAAAAAQABADzAAAAlgUAAAAA&#10;" stroked="f">
                <v:textbox style="mso-fit-shape-to-text:t" inset="0,0,0,0">
                  <w:txbxContent>
                    <w:p w14:paraId="2BD50036" w14:textId="33A3D4B3" w:rsidR="009124C2" w:rsidRPr="00C932D5" w:rsidRDefault="009124C2" w:rsidP="0016632C">
                      <w:pPr>
                        <w:pStyle w:val="Caption"/>
                        <w:jc w:val="center"/>
                        <w:rPr>
                          <w:noProof/>
                        </w:rPr>
                      </w:pPr>
                      <w:bookmarkStart w:id="158" w:name="_Ref472511442"/>
                      <w:bookmarkStart w:id="159" w:name="_Toc481103042"/>
                      <w:r>
                        <w:t xml:space="preserve">Figure </w:t>
                      </w:r>
                      <w:fldSimple w:instr=" SEQ Figure \* ARABIC ">
                        <w:r>
                          <w:rPr>
                            <w:noProof/>
                          </w:rPr>
                          <w:t>32</w:t>
                        </w:r>
                      </w:fldSimple>
                      <w:bookmarkEnd w:id="158"/>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9"/>
                    </w:p>
                  </w:txbxContent>
                </v:textbox>
                <w10:wrap type="topAndBottom"/>
              </v:shape>
            </w:pict>
          </mc:Fallback>
        </mc:AlternateContent>
      </w:r>
      <w:r>
        <w:rPr>
          <w:noProof/>
          <w:lang w:eastAsia="zh-CN"/>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C2C6B6C"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560F36">
        <w:t xml:space="preserve">Figure </w:t>
      </w:r>
      <w:r w:rsidR="00560F36">
        <w:rPr>
          <w:noProof/>
        </w:rPr>
        <w:t>32</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0000C45C"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560F36">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560F36">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zh-CN"/>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3623BEAF" w:rsidR="009124C2" w:rsidRPr="00171923" w:rsidRDefault="009124C2" w:rsidP="00916780">
                            <w:pPr>
                              <w:pStyle w:val="Caption"/>
                              <w:jc w:val="center"/>
                              <w:rPr>
                                <w:noProof/>
                              </w:rPr>
                            </w:pPr>
                            <w:bookmarkStart w:id="160" w:name="_Ref472532509"/>
                            <w:bookmarkStart w:id="161" w:name="_Toc481103043"/>
                            <w:r>
                              <w:t xml:space="preserve">Figure </w:t>
                            </w:r>
                            <w:fldSimple w:instr=" SEQ Figure \* ARABIC ">
                              <w:r>
                                <w:rPr>
                                  <w:noProof/>
                                </w:rPr>
                                <w:t>33</w:t>
                              </w:r>
                            </w:fldSimple>
                            <w:bookmarkEnd w:id="160"/>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8"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OT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" stroked="f">
                <v:textbox style="mso-fit-shape-to-text:t" inset="0,0,0,0">
                  <w:txbxContent>
                    <w:p w14:paraId="0C1E8329" w14:textId="3623BEAF" w:rsidR="009124C2" w:rsidRPr="00171923" w:rsidRDefault="009124C2" w:rsidP="00916780">
                      <w:pPr>
                        <w:pStyle w:val="Caption"/>
                        <w:jc w:val="center"/>
                        <w:rPr>
                          <w:noProof/>
                        </w:rPr>
                      </w:pPr>
                      <w:bookmarkStart w:id="162" w:name="_Ref472532509"/>
                      <w:bookmarkStart w:id="163" w:name="_Toc481103043"/>
                      <w:r>
                        <w:t xml:space="preserve">Figure </w:t>
                      </w:r>
                      <w:fldSimple w:instr=" SEQ Figure \* ARABIC ">
                        <w:r>
                          <w:rPr>
                            <w:noProof/>
                          </w:rPr>
                          <w:t>33</w:t>
                        </w:r>
                      </w:fldSimple>
                      <w:bookmarkEnd w:id="162"/>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3"/>
                    </w:p>
                  </w:txbxContent>
                </v:textbox>
                <w10:wrap type="topAndBottom"/>
              </v:shape>
            </w:pict>
          </mc:Fallback>
        </mc:AlternateContent>
      </w:r>
      <w:r>
        <w:rPr>
          <w:noProof/>
          <w:lang w:eastAsia="zh-CN"/>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0CEDDFD" w:rsidR="00916780" w:rsidRDefault="00916780" w:rsidP="00D42B5C">
      <w:r>
        <w:t>The image above (</w:t>
      </w:r>
      <w:r w:rsidR="00D42B5C">
        <w:fldChar w:fldCharType="begin"/>
      </w:r>
      <w:r w:rsidR="00D42B5C">
        <w:instrText xml:space="preserve"> REF _Ref472532509 \h </w:instrText>
      </w:r>
      <w:r w:rsidR="00D42B5C">
        <w:fldChar w:fldCharType="separate"/>
      </w:r>
      <w:r w:rsidR="00560F36">
        <w:t xml:space="preserve">Figure </w:t>
      </w:r>
      <w:r w:rsidR="00560F36">
        <w:rPr>
          <w:noProof/>
        </w:rPr>
        <w:t>33</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5282110A" w:rsidR="002B451E" w:rsidRDefault="002B451E" w:rsidP="00024EF6"/>
    <w:p w14:paraId="7DD8BE87" w14:textId="2EEAB242" w:rsidR="007825E2" w:rsidRDefault="007825E2" w:rsidP="007825E2">
      <w:r>
        <w:rPr>
          <w:noProof/>
          <w:lang w:eastAsia="zh-CN"/>
        </w:rPr>
        <mc:AlternateContent>
          <mc:Choice Requires="wps">
            <w:drawing>
              <wp:anchor distT="0" distB="0" distL="114300" distR="114300" simplePos="0" relativeHeight="251711488" behindDoc="0" locked="0" layoutInCell="1" allowOverlap="1" wp14:anchorId="7CC54E1D" wp14:editId="71A901A6">
                <wp:simplePos x="0" y="0"/>
                <wp:positionH relativeFrom="column">
                  <wp:posOffset>198755</wp:posOffset>
                </wp:positionH>
                <wp:positionV relativeFrom="paragraph">
                  <wp:posOffset>3105785</wp:posOffset>
                </wp:positionV>
                <wp:extent cx="53346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9D942F6" w14:textId="22676A3B" w:rsidR="009124C2" w:rsidRPr="002F1715" w:rsidRDefault="009124C2" w:rsidP="007825E2">
                            <w:pPr>
                              <w:pStyle w:val="Caption"/>
                              <w:rPr>
                                <w:noProof/>
                              </w:rPr>
                            </w:pPr>
                            <w:bookmarkStart w:id="164" w:name="_Ref472535513"/>
                            <w:bookmarkStart w:id="165" w:name="_Toc481103044"/>
                            <w:r>
                              <w:t xml:space="preserve">Figure </w:t>
                            </w:r>
                            <w:fldSimple w:instr=" SEQ Figure \* ARABIC ">
                              <w:r>
                                <w:rPr>
                                  <w:noProof/>
                                </w:rPr>
                                <w:t>34</w:t>
                              </w:r>
                            </w:fldSimple>
                            <w:bookmarkEnd w:id="164"/>
                            <w:r>
                              <w:t>: This image shows an example of a retro arcade style 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9" type="#_x0000_t202" style="position:absolute;margin-left:15.65pt;margin-top:244.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" stroked="f">
                <v:textbox style="mso-fit-shape-to-text:t" inset="0,0,0,0">
                  <w:txbxContent>
                    <w:p w14:paraId="49D942F6" w14:textId="22676A3B" w:rsidR="009124C2" w:rsidRPr="002F1715" w:rsidRDefault="009124C2" w:rsidP="007825E2">
                      <w:pPr>
                        <w:pStyle w:val="Caption"/>
                        <w:rPr>
                          <w:noProof/>
                        </w:rPr>
                      </w:pPr>
                      <w:bookmarkStart w:id="166" w:name="_Ref472535513"/>
                      <w:bookmarkStart w:id="167" w:name="_Toc481103044"/>
                      <w:r>
                        <w:t xml:space="preserve">Figure </w:t>
                      </w:r>
                      <w:fldSimple w:instr=" SEQ Figure \* ARABIC ">
                        <w:r>
                          <w:rPr>
                            <w:noProof/>
                          </w:rPr>
                          <w:t>34</w:t>
                        </w:r>
                      </w:fldSimple>
                      <w:bookmarkEnd w:id="166"/>
                      <w:r>
                        <w:t>: This image shows an example of a retro arcade style 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7"/>
                    </w:p>
                  </w:txbxContent>
                </v:textbox>
                <w10:wrap type="topAndBottom"/>
              </v:shape>
            </w:pict>
          </mc:Fallback>
        </mc:AlternateContent>
      </w:r>
      <w:r>
        <w:rPr>
          <w:noProof/>
          <w:lang w:eastAsia="zh-CN"/>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0F41EAD"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560F36">
        <w:t xml:space="preserve">Figure </w:t>
      </w:r>
      <w:r w:rsidR="00560F36">
        <w:rPr>
          <w:noProof/>
        </w:rPr>
        <w:t>34</w:t>
      </w:r>
      <w:r w:rsidR="00D42B5C">
        <w:fldChar w:fldCharType="end"/>
      </w:r>
      <w:r w:rsidR="00DC186E">
        <w:t>).</w:t>
      </w:r>
    </w:p>
    <w:p w14:paraId="207B0297" w14:textId="4D8BE0C0" w:rsidR="00916780" w:rsidRDefault="00916780" w:rsidP="00024EF6"/>
    <w:p w14:paraId="2E57D382" w14:textId="0A3A00F1" w:rsidR="00392C22" w:rsidRPr="00F17C9B" w:rsidRDefault="00821D0A" w:rsidP="00392C22">
      <w:r w:rsidRPr="00F17C9B">
        <w:rPr>
          <w:noProof/>
          <w:lang w:eastAsia="zh-CN"/>
        </w:rPr>
        <mc:AlternateContent>
          <mc:Choice Requires="wps">
            <w:drawing>
              <wp:anchor distT="0" distB="0" distL="114300" distR="114300" simplePos="0" relativeHeight="251700224" behindDoc="0" locked="0" layoutInCell="1" allowOverlap="1" wp14:anchorId="303FFAA0" wp14:editId="51CFD546">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B26A526" w:rsidR="009124C2" w:rsidRPr="00C4285E" w:rsidRDefault="009124C2" w:rsidP="003865BF">
                            <w:pPr>
                              <w:pStyle w:val="Caption"/>
                              <w:jc w:val="center"/>
                              <w:rPr>
                                <w:noProof/>
                              </w:rPr>
                            </w:pPr>
                            <w:bookmarkStart w:id="168" w:name="_Ref472453494"/>
                            <w:bookmarkStart w:id="169" w:name="_Toc481103045"/>
                            <w:r>
                              <w:t xml:space="preserve">Figure </w:t>
                            </w:r>
                            <w:fldSimple w:instr=" SEQ Figure \* ARABIC ">
                              <w:r>
                                <w:rPr>
                                  <w:noProof/>
                                </w:rPr>
                                <w:t>35</w:t>
                              </w:r>
                            </w:fldSimple>
                            <w:bookmarkEnd w:id="168"/>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60"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svnHljYCAABqBAAADgAAAAAAAAAA&#10;AAAAAAAuAgAAZHJzL2Uyb0RvYy54bWxQSwECLQAUAAYACAAAACEAEnZmZOAAAAAJAQAADwAAAAAA&#10;AAAAAAAAAACQBAAAZHJzL2Rvd25yZXYueG1sUEsFBgAAAAAEAAQA8wAAAJ0FAAAAAA==&#10;" stroked="f">
                <v:textbox style="mso-fit-shape-to-text:t" inset="0,0,0,0">
                  <w:txbxContent>
                    <w:p w14:paraId="7064AF1D" w14:textId="2B26A526" w:rsidR="009124C2" w:rsidRPr="00C4285E" w:rsidRDefault="009124C2" w:rsidP="003865BF">
                      <w:pPr>
                        <w:pStyle w:val="Caption"/>
                        <w:jc w:val="center"/>
                        <w:rPr>
                          <w:noProof/>
                        </w:rPr>
                      </w:pPr>
                      <w:bookmarkStart w:id="170" w:name="_Ref472453494"/>
                      <w:bookmarkStart w:id="171" w:name="_Toc481103045"/>
                      <w:r>
                        <w:t xml:space="preserve">Figure </w:t>
                      </w:r>
                      <w:fldSimple w:instr=" SEQ Figure \* ARABIC ">
                        <w:r>
                          <w:rPr>
                            <w:noProof/>
                          </w:rPr>
                          <w:t>35</w:t>
                        </w:r>
                      </w:fldSimple>
                      <w:bookmarkEnd w:id="170"/>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1"/>
                    </w:p>
                  </w:txbxContent>
                </v:textbox>
                <w10:wrap type="topAndBottom"/>
              </v:shape>
            </w:pict>
          </mc:Fallback>
        </mc:AlternateContent>
      </w:r>
      <w:r w:rsidR="00392C22" w:rsidRPr="00F17C9B">
        <w:rPr>
          <w:noProof/>
          <w:lang w:eastAsia="zh-CN"/>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22924816" w:rsidR="00675794" w:rsidRPr="00F17C9B" w:rsidRDefault="00916780" w:rsidP="00BE338B">
      <w:r>
        <w:t>The image above (</w:t>
      </w:r>
      <w:r>
        <w:fldChar w:fldCharType="begin"/>
      </w:r>
      <w:r>
        <w:instrText xml:space="preserve"> REF _Ref472453494 \h </w:instrText>
      </w:r>
      <w:r>
        <w:fldChar w:fldCharType="separate"/>
      </w:r>
      <w:r w:rsidR="00560F36">
        <w:t xml:space="preserve">Figure </w:t>
      </w:r>
      <w:r w:rsidR="00560F36">
        <w:rPr>
          <w:noProof/>
        </w:rPr>
        <w:t>35</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72" w:name="_Toc481102983"/>
      <w:r>
        <w:lastRenderedPageBreak/>
        <w:t>System Implementation</w:t>
      </w:r>
      <w:bookmarkEnd w:id="172"/>
    </w:p>
    <w:p w14:paraId="4FDBD1DE" w14:textId="6EE54CA4" w:rsidR="00E85807" w:rsidRDefault="00E85807" w:rsidP="00E85807">
      <w:pPr>
        <w:pStyle w:val="Heading2"/>
      </w:pPr>
      <w:bookmarkStart w:id="173" w:name="_Toc481102984"/>
      <w:r>
        <w:t>Processes and Methodology</w:t>
      </w:r>
      <w:bookmarkEnd w:id="173"/>
    </w:p>
    <w:p w14:paraId="3F0F1035" w14:textId="49B77D3A" w:rsidR="00E85807" w:rsidRDefault="00E85807" w:rsidP="00E85807">
      <w:pPr>
        <w:keepNext/>
      </w:pPr>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74" w:name="_Toc481102985"/>
      <w:r>
        <w:lastRenderedPageBreak/>
        <w:t>Version Control</w:t>
      </w:r>
      <w:bookmarkEnd w:id="174"/>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75" w:name="_Toc481102986"/>
      <w:r>
        <w:lastRenderedPageBreak/>
        <w:t>Polygon Clipping</w:t>
      </w:r>
      <w:r w:rsidR="006F063A">
        <w:t xml:space="preserve"> Algorithm</w:t>
      </w:r>
      <w:bookmarkEnd w:id="175"/>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76" w:name="_Toc481102987"/>
      <w:r>
        <w:lastRenderedPageBreak/>
        <w:t>Polygon Tessellation</w:t>
      </w:r>
      <w:r w:rsidR="006F063A">
        <w:t xml:space="preserve"> Algorithm</w:t>
      </w:r>
      <w:bookmarkEnd w:id="176"/>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77" w:name="_Toc481102988"/>
      <w:r>
        <w:lastRenderedPageBreak/>
        <w:t>Wandering</w:t>
      </w:r>
      <w:r w:rsidR="006F063A">
        <w:t xml:space="preserve"> Algorithm</w:t>
      </w:r>
      <w:bookmarkEnd w:id="177"/>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0C3E0261" w:rsidR="006F063A" w:rsidRDefault="006F063A" w:rsidP="00791D58"/>
    <w:p w14:paraId="04F83C3D" w14:textId="71E0779E" w:rsidR="006F063A" w:rsidRPr="00BE338B" w:rsidRDefault="006F063A" w:rsidP="006F063A">
      <w:pPr>
        <w:pStyle w:val="Heading2"/>
        <w:numPr>
          <w:ilvl w:val="1"/>
          <w:numId w:val="6"/>
        </w:numPr>
      </w:pPr>
      <w:bookmarkStart w:id="178" w:name="_Toc481102989"/>
      <w:r>
        <w:t>Test Design</w:t>
      </w:r>
      <w:bookmarkEnd w:id="178"/>
    </w:p>
    <w:tbl>
      <w:tblPr>
        <w:tblStyle w:val="TableGrid"/>
        <w:tblW w:w="9067" w:type="dxa"/>
        <w:tblLook w:val="04A0" w:firstRow="1" w:lastRow="0" w:firstColumn="1" w:lastColumn="0" w:noHBand="0" w:noVBand="1"/>
      </w:tblPr>
      <w:tblGrid>
        <w:gridCol w:w="462"/>
        <w:gridCol w:w="3750"/>
        <w:gridCol w:w="4855"/>
      </w:tblGrid>
      <w:tr w:rsidR="00A37F80" w14:paraId="3D5D069C" w14:textId="77777777" w:rsidTr="00A37F80">
        <w:tc>
          <w:tcPr>
            <w:tcW w:w="462" w:type="dxa"/>
          </w:tcPr>
          <w:p w14:paraId="422BB099" w14:textId="77777777" w:rsidR="00A37F80" w:rsidRDefault="00A37F80" w:rsidP="003C7DC1">
            <w:pPr>
              <w:jc w:val="center"/>
              <w:rPr>
                <w:b/>
                <w:bCs/>
              </w:rPr>
            </w:pPr>
            <w:r>
              <w:rPr>
                <w:b/>
                <w:bCs/>
              </w:rPr>
              <w:t>#</w:t>
            </w:r>
          </w:p>
        </w:tc>
        <w:tc>
          <w:tcPr>
            <w:tcW w:w="3750" w:type="dxa"/>
          </w:tcPr>
          <w:p w14:paraId="2122BF84" w14:textId="77777777" w:rsidR="00A37F80" w:rsidRPr="001E5EA5" w:rsidRDefault="00A37F80" w:rsidP="003C7DC1">
            <w:pPr>
              <w:jc w:val="center"/>
              <w:rPr>
                <w:b/>
                <w:bCs/>
              </w:rPr>
            </w:pPr>
            <w:r>
              <w:rPr>
                <w:b/>
                <w:bCs/>
              </w:rPr>
              <w:t>Test</w:t>
            </w:r>
          </w:p>
        </w:tc>
        <w:tc>
          <w:tcPr>
            <w:tcW w:w="4855" w:type="dxa"/>
          </w:tcPr>
          <w:p w14:paraId="4D19EDF0" w14:textId="77777777" w:rsidR="00A37F80" w:rsidRPr="001E5EA5" w:rsidRDefault="00A37F80" w:rsidP="003C7DC1">
            <w:pPr>
              <w:jc w:val="center"/>
              <w:rPr>
                <w:b/>
                <w:bCs/>
              </w:rPr>
            </w:pPr>
            <w:r>
              <w:rPr>
                <w:b/>
                <w:bCs/>
              </w:rPr>
              <w:t>Expected Result</w:t>
            </w:r>
          </w:p>
        </w:tc>
      </w:tr>
      <w:tr w:rsidR="00A37F80" w14:paraId="2F603183" w14:textId="77777777" w:rsidTr="00A37F80">
        <w:tc>
          <w:tcPr>
            <w:tcW w:w="462" w:type="dxa"/>
          </w:tcPr>
          <w:p w14:paraId="34D35DB9" w14:textId="77777777" w:rsidR="00A37F80" w:rsidRDefault="00A37F80" w:rsidP="003C7DC1">
            <w:r>
              <w:t>1</w:t>
            </w:r>
          </w:p>
        </w:tc>
        <w:tc>
          <w:tcPr>
            <w:tcW w:w="3750" w:type="dxa"/>
          </w:tcPr>
          <w:p w14:paraId="2BBF4DE3" w14:textId="77777777" w:rsidR="00A37F80" w:rsidRDefault="00A37F80" w:rsidP="003C7DC1">
            <w:r>
              <w:t>Start Watchdog</w:t>
            </w:r>
          </w:p>
        </w:tc>
        <w:tc>
          <w:tcPr>
            <w:tcW w:w="4855" w:type="dxa"/>
          </w:tcPr>
          <w:p w14:paraId="651BC279" w14:textId="77777777" w:rsidR="00A37F80" w:rsidRDefault="00A37F80" w:rsidP="003C7DC1">
            <w:r>
              <w:t>Starts UDP server and TCP server</w:t>
            </w:r>
          </w:p>
        </w:tc>
      </w:tr>
      <w:tr w:rsidR="00A37F80" w14:paraId="6544F78C" w14:textId="77777777" w:rsidTr="00A37F80">
        <w:tc>
          <w:tcPr>
            <w:tcW w:w="462" w:type="dxa"/>
          </w:tcPr>
          <w:p w14:paraId="185847D5" w14:textId="77777777" w:rsidR="00A37F80" w:rsidRDefault="00A37F80" w:rsidP="003C7DC1">
            <w:r>
              <w:t>2</w:t>
            </w:r>
          </w:p>
        </w:tc>
        <w:tc>
          <w:tcPr>
            <w:tcW w:w="3750" w:type="dxa"/>
          </w:tcPr>
          <w:p w14:paraId="0DC876AC" w14:textId="77777777" w:rsidR="00A37F80" w:rsidRDefault="00A37F80" w:rsidP="003C7DC1">
            <w:r>
              <w:t>Wait more than 10 seconds</w:t>
            </w:r>
          </w:p>
        </w:tc>
        <w:tc>
          <w:tcPr>
            <w:tcW w:w="4855" w:type="dxa"/>
          </w:tcPr>
          <w:p w14:paraId="5E7D521D" w14:textId="77777777" w:rsidR="00A37F80" w:rsidRDefault="00A37F80" w:rsidP="003C7DC1">
            <w:r>
              <w:t>Closes Watchdog, UDP server and TCP server</w:t>
            </w:r>
          </w:p>
        </w:tc>
      </w:tr>
      <w:tr w:rsidR="00A37F80" w14:paraId="4A969E95" w14:textId="77777777" w:rsidTr="00A37F80">
        <w:tc>
          <w:tcPr>
            <w:tcW w:w="462" w:type="dxa"/>
          </w:tcPr>
          <w:p w14:paraId="21D9B397" w14:textId="77777777" w:rsidR="00A37F80" w:rsidRDefault="00A37F80" w:rsidP="003C7DC1">
            <w:r>
              <w:t>3</w:t>
            </w:r>
          </w:p>
        </w:tc>
        <w:tc>
          <w:tcPr>
            <w:tcW w:w="3750" w:type="dxa"/>
          </w:tcPr>
          <w:p w14:paraId="37CB79C1" w14:textId="77777777" w:rsidR="00A37F80" w:rsidRDefault="00A37F80" w:rsidP="003C7DC1">
            <w:r>
              <w:t>Start Client</w:t>
            </w:r>
          </w:p>
        </w:tc>
        <w:tc>
          <w:tcPr>
            <w:tcW w:w="4855" w:type="dxa"/>
          </w:tcPr>
          <w:p w14:paraId="140AA90C" w14:textId="77777777" w:rsidR="00A37F80" w:rsidRDefault="00A37F80" w:rsidP="003C7DC1">
            <w:r>
              <w:t>Starts Client</w:t>
            </w:r>
          </w:p>
        </w:tc>
      </w:tr>
      <w:tr w:rsidR="00A37F80" w14:paraId="56220D89" w14:textId="77777777" w:rsidTr="00A37F80">
        <w:tc>
          <w:tcPr>
            <w:tcW w:w="462" w:type="dxa"/>
          </w:tcPr>
          <w:p w14:paraId="0F4EA20F" w14:textId="77777777" w:rsidR="00A37F80" w:rsidRDefault="00A37F80" w:rsidP="003C7DC1">
            <w:r>
              <w:t>4</w:t>
            </w:r>
          </w:p>
        </w:tc>
        <w:tc>
          <w:tcPr>
            <w:tcW w:w="3750" w:type="dxa"/>
          </w:tcPr>
          <w:p w14:paraId="56ABCA74" w14:textId="77777777" w:rsidR="00A37F80" w:rsidRDefault="00A37F80" w:rsidP="003C7DC1">
            <w:r>
              <w:t>Start UDP server</w:t>
            </w:r>
          </w:p>
        </w:tc>
        <w:tc>
          <w:tcPr>
            <w:tcW w:w="4855" w:type="dxa"/>
          </w:tcPr>
          <w:p w14:paraId="1782960A" w14:textId="77777777" w:rsidR="00A37F80" w:rsidRDefault="00A37F80" w:rsidP="003C7DC1">
            <w:r>
              <w:t>Starts UDP server</w:t>
            </w:r>
          </w:p>
        </w:tc>
      </w:tr>
      <w:tr w:rsidR="00A37F80" w14:paraId="20B0680A" w14:textId="77777777" w:rsidTr="00A37F80">
        <w:tc>
          <w:tcPr>
            <w:tcW w:w="462" w:type="dxa"/>
          </w:tcPr>
          <w:p w14:paraId="736E3402" w14:textId="77777777" w:rsidR="00A37F80" w:rsidRDefault="00A37F80" w:rsidP="003C7DC1">
            <w:r>
              <w:t>5</w:t>
            </w:r>
          </w:p>
        </w:tc>
        <w:tc>
          <w:tcPr>
            <w:tcW w:w="3750" w:type="dxa"/>
          </w:tcPr>
          <w:p w14:paraId="65CE1880" w14:textId="77777777" w:rsidR="00A37F80" w:rsidRDefault="00A37F80" w:rsidP="003C7DC1">
            <w:r>
              <w:t>Send broadcast to UDP server</w:t>
            </w:r>
          </w:p>
        </w:tc>
        <w:tc>
          <w:tcPr>
            <w:tcW w:w="4855" w:type="dxa"/>
          </w:tcPr>
          <w:p w14:paraId="2E8ED65F" w14:textId="77777777" w:rsidR="00A37F80" w:rsidRDefault="00A37F80" w:rsidP="003C7DC1">
            <w:r>
              <w:t>Receive UDP server IP and port</w:t>
            </w:r>
          </w:p>
        </w:tc>
      </w:tr>
      <w:tr w:rsidR="00A37F80" w14:paraId="078164F0" w14:textId="77777777" w:rsidTr="00A37F80">
        <w:tc>
          <w:tcPr>
            <w:tcW w:w="462" w:type="dxa"/>
          </w:tcPr>
          <w:p w14:paraId="2A9410EA" w14:textId="77777777" w:rsidR="00A37F80" w:rsidRDefault="00A37F80" w:rsidP="003C7DC1">
            <w:r>
              <w:t>6</w:t>
            </w:r>
          </w:p>
        </w:tc>
        <w:tc>
          <w:tcPr>
            <w:tcW w:w="3750" w:type="dxa"/>
          </w:tcPr>
          <w:p w14:paraId="0D59AD37" w14:textId="77777777" w:rsidR="00A37F80" w:rsidRDefault="00A37F80" w:rsidP="003C7DC1">
            <w:r>
              <w:t>Close UDP server</w:t>
            </w:r>
          </w:p>
        </w:tc>
        <w:tc>
          <w:tcPr>
            <w:tcW w:w="4855" w:type="dxa"/>
          </w:tcPr>
          <w:p w14:paraId="4456C00B" w14:textId="77777777" w:rsidR="00A37F80" w:rsidRDefault="00A37F80" w:rsidP="003C7DC1">
            <w:r>
              <w:t>Closes UDP server</w:t>
            </w:r>
          </w:p>
        </w:tc>
      </w:tr>
      <w:tr w:rsidR="00A37F80" w14:paraId="7385FFB0" w14:textId="77777777" w:rsidTr="00A37F80">
        <w:tc>
          <w:tcPr>
            <w:tcW w:w="462" w:type="dxa"/>
          </w:tcPr>
          <w:p w14:paraId="0A0A0BB4" w14:textId="77777777" w:rsidR="00A37F80" w:rsidRDefault="00A37F80" w:rsidP="003C7DC1">
            <w:r>
              <w:t>7</w:t>
            </w:r>
          </w:p>
        </w:tc>
        <w:tc>
          <w:tcPr>
            <w:tcW w:w="3750" w:type="dxa"/>
          </w:tcPr>
          <w:p w14:paraId="3E6FBAED" w14:textId="77777777" w:rsidR="00A37F80" w:rsidRDefault="00A37F80" w:rsidP="003C7DC1">
            <w:r>
              <w:t>Start TCP server</w:t>
            </w:r>
          </w:p>
        </w:tc>
        <w:tc>
          <w:tcPr>
            <w:tcW w:w="4855" w:type="dxa"/>
          </w:tcPr>
          <w:p w14:paraId="5F62FB53" w14:textId="77777777" w:rsidR="00A37F80" w:rsidRDefault="00A37F80" w:rsidP="003C7DC1">
            <w:r>
              <w:t>Starts TCP server</w:t>
            </w:r>
          </w:p>
        </w:tc>
      </w:tr>
      <w:tr w:rsidR="00A37F80" w14:paraId="269B29DF" w14:textId="77777777" w:rsidTr="00A37F80">
        <w:tc>
          <w:tcPr>
            <w:tcW w:w="462" w:type="dxa"/>
          </w:tcPr>
          <w:p w14:paraId="76AF0A2E" w14:textId="77777777" w:rsidR="00A37F80" w:rsidRDefault="00A37F80" w:rsidP="003C7DC1">
            <w:r>
              <w:t>8</w:t>
            </w:r>
          </w:p>
        </w:tc>
        <w:tc>
          <w:tcPr>
            <w:tcW w:w="3750" w:type="dxa"/>
          </w:tcPr>
          <w:p w14:paraId="342681AB" w14:textId="77777777" w:rsidR="00A37F80" w:rsidRDefault="00A37F80" w:rsidP="003C7DC1">
            <w:r>
              <w:t>Send username to TCP server</w:t>
            </w:r>
          </w:p>
        </w:tc>
        <w:tc>
          <w:tcPr>
            <w:tcW w:w="4855" w:type="dxa"/>
          </w:tcPr>
          <w:p w14:paraId="444959CF" w14:textId="77777777" w:rsidR="00A37F80" w:rsidRDefault="00A37F80" w:rsidP="003C7DC1">
            <w:r>
              <w:t>Receive error message</w:t>
            </w:r>
          </w:p>
        </w:tc>
      </w:tr>
      <w:tr w:rsidR="00A37F80" w14:paraId="1B1DE4AB" w14:textId="77777777" w:rsidTr="00A37F80">
        <w:tc>
          <w:tcPr>
            <w:tcW w:w="462" w:type="dxa"/>
          </w:tcPr>
          <w:p w14:paraId="29A2061D" w14:textId="77777777" w:rsidR="00A37F80" w:rsidRDefault="00A37F80" w:rsidP="003C7DC1">
            <w:r>
              <w:t>9</w:t>
            </w:r>
          </w:p>
        </w:tc>
        <w:tc>
          <w:tcPr>
            <w:tcW w:w="3750" w:type="dxa"/>
          </w:tcPr>
          <w:p w14:paraId="47D13F8E" w14:textId="77777777" w:rsidR="00A37F80" w:rsidRDefault="00A37F80" w:rsidP="003C7DC1">
            <w:r>
              <w:t>Send username followed by location to TCP server</w:t>
            </w:r>
          </w:p>
        </w:tc>
        <w:tc>
          <w:tcPr>
            <w:tcW w:w="4855" w:type="dxa"/>
          </w:tcPr>
          <w:p w14:paraId="41800D31" w14:textId="77777777" w:rsidR="00A37F80" w:rsidRDefault="00A37F80" w:rsidP="003C7DC1">
            <w:r>
              <w:t>Receive acknowledgement message</w:t>
            </w:r>
          </w:p>
        </w:tc>
      </w:tr>
      <w:tr w:rsidR="00A37F80" w14:paraId="3478355A" w14:textId="77777777" w:rsidTr="00A37F80">
        <w:tc>
          <w:tcPr>
            <w:tcW w:w="462" w:type="dxa"/>
          </w:tcPr>
          <w:p w14:paraId="64DA2173" w14:textId="77777777" w:rsidR="00A37F80" w:rsidRDefault="00A37F80" w:rsidP="003C7DC1">
            <w:r>
              <w:t>10</w:t>
            </w:r>
          </w:p>
        </w:tc>
        <w:tc>
          <w:tcPr>
            <w:tcW w:w="3750" w:type="dxa"/>
          </w:tcPr>
          <w:p w14:paraId="1F4234DC" w14:textId="77777777" w:rsidR="00A37F80" w:rsidRDefault="00A37F80" w:rsidP="003C7DC1">
            <w:r>
              <w:t>Send username to TCP server</w:t>
            </w:r>
          </w:p>
        </w:tc>
        <w:tc>
          <w:tcPr>
            <w:tcW w:w="4855" w:type="dxa"/>
          </w:tcPr>
          <w:p w14:paraId="49F2ADF8" w14:textId="77777777" w:rsidR="00A37F80" w:rsidRDefault="00A37F80" w:rsidP="003C7DC1">
            <w:r>
              <w:t>Receive location</w:t>
            </w:r>
          </w:p>
        </w:tc>
      </w:tr>
      <w:tr w:rsidR="00A37F80" w14:paraId="79255310" w14:textId="77777777" w:rsidTr="00A37F80">
        <w:tc>
          <w:tcPr>
            <w:tcW w:w="462" w:type="dxa"/>
          </w:tcPr>
          <w:p w14:paraId="02A38B66" w14:textId="77777777" w:rsidR="00A37F80" w:rsidRDefault="00A37F80" w:rsidP="003C7DC1">
            <w:r>
              <w:t>11</w:t>
            </w:r>
          </w:p>
        </w:tc>
        <w:tc>
          <w:tcPr>
            <w:tcW w:w="3750" w:type="dxa"/>
          </w:tcPr>
          <w:p w14:paraId="57278964" w14:textId="77777777" w:rsidR="00A37F80" w:rsidRDefault="00A37F80" w:rsidP="003C7DC1">
            <w:r>
              <w:t>Close TCP server</w:t>
            </w:r>
          </w:p>
        </w:tc>
        <w:tc>
          <w:tcPr>
            <w:tcW w:w="4855" w:type="dxa"/>
          </w:tcPr>
          <w:p w14:paraId="22CEAA28" w14:textId="77777777" w:rsidR="00A37F80" w:rsidRDefault="00A37F80" w:rsidP="003C7DC1">
            <w:r>
              <w:t>Closes TCP server</w:t>
            </w:r>
          </w:p>
        </w:tc>
      </w:tr>
      <w:tr w:rsidR="00A37F80" w14:paraId="30B3052D" w14:textId="77777777" w:rsidTr="00A37F80">
        <w:tc>
          <w:tcPr>
            <w:tcW w:w="462" w:type="dxa"/>
          </w:tcPr>
          <w:p w14:paraId="27F0806E" w14:textId="77777777" w:rsidR="00A37F80" w:rsidRDefault="00A37F80" w:rsidP="003C7DC1">
            <w:r>
              <w:t>12</w:t>
            </w:r>
          </w:p>
        </w:tc>
        <w:tc>
          <w:tcPr>
            <w:tcW w:w="3750" w:type="dxa"/>
          </w:tcPr>
          <w:p w14:paraId="507BB9ED" w14:textId="77777777" w:rsidR="00A37F80" w:rsidRDefault="00A37F80" w:rsidP="003C7DC1">
            <w:r>
              <w:t>Start TCP server</w:t>
            </w:r>
          </w:p>
        </w:tc>
        <w:tc>
          <w:tcPr>
            <w:tcW w:w="4855" w:type="dxa"/>
          </w:tcPr>
          <w:p w14:paraId="35989B41" w14:textId="77777777" w:rsidR="00A37F80" w:rsidRDefault="00A37F80" w:rsidP="003C7DC1">
            <w:r>
              <w:t>Starts TCP server</w:t>
            </w:r>
          </w:p>
        </w:tc>
      </w:tr>
      <w:tr w:rsidR="00A37F80" w14:paraId="489B256E" w14:textId="77777777" w:rsidTr="00A37F80">
        <w:tc>
          <w:tcPr>
            <w:tcW w:w="462" w:type="dxa"/>
          </w:tcPr>
          <w:p w14:paraId="5EDA60CB" w14:textId="77777777" w:rsidR="00A37F80" w:rsidRDefault="00A37F80" w:rsidP="003C7DC1">
            <w:r>
              <w:t>13</w:t>
            </w:r>
          </w:p>
        </w:tc>
        <w:tc>
          <w:tcPr>
            <w:tcW w:w="3750" w:type="dxa"/>
          </w:tcPr>
          <w:p w14:paraId="7AC03697" w14:textId="77777777" w:rsidR="00A37F80" w:rsidRDefault="00A37F80" w:rsidP="003C7DC1">
            <w:r>
              <w:t>Send username to TCP server</w:t>
            </w:r>
          </w:p>
        </w:tc>
        <w:tc>
          <w:tcPr>
            <w:tcW w:w="4855" w:type="dxa"/>
          </w:tcPr>
          <w:p w14:paraId="3AFB3FCF" w14:textId="77777777" w:rsidR="00A37F80" w:rsidRDefault="00A37F80" w:rsidP="003C7DC1">
            <w:r>
              <w:t>Receive location</w:t>
            </w:r>
          </w:p>
        </w:tc>
      </w:tr>
      <w:tr w:rsidR="00A37F80" w14:paraId="14A5F453" w14:textId="77777777" w:rsidTr="00A37F80">
        <w:tc>
          <w:tcPr>
            <w:tcW w:w="462" w:type="dxa"/>
          </w:tcPr>
          <w:p w14:paraId="02F7BAD1" w14:textId="77777777" w:rsidR="00A37F80" w:rsidRDefault="00A37F80" w:rsidP="003C7DC1">
            <w:r>
              <w:t>14</w:t>
            </w:r>
          </w:p>
        </w:tc>
        <w:tc>
          <w:tcPr>
            <w:tcW w:w="3750" w:type="dxa"/>
          </w:tcPr>
          <w:p w14:paraId="74C68CD5" w14:textId="77777777" w:rsidR="00A37F80" w:rsidRDefault="00A37F80" w:rsidP="003C7DC1">
            <w:r>
              <w:t>Close TCP server</w:t>
            </w:r>
          </w:p>
        </w:tc>
        <w:tc>
          <w:tcPr>
            <w:tcW w:w="4855" w:type="dxa"/>
          </w:tcPr>
          <w:p w14:paraId="0015CE55" w14:textId="77777777" w:rsidR="00A37F80" w:rsidRDefault="00A37F80" w:rsidP="003C7DC1">
            <w:r>
              <w:t>Closes TCP server</w:t>
            </w:r>
          </w:p>
        </w:tc>
      </w:tr>
      <w:tr w:rsidR="00A37F80" w14:paraId="6F91BF27" w14:textId="77777777" w:rsidTr="00A37F80">
        <w:tc>
          <w:tcPr>
            <w:tcW w:w="462" w:type="dxa"/>
          </w:tcPr>
          <w:p w14:paraId="3D9AC5D5" w14:textId="77777777" w:rsidR="00A37F80" w:rsidRDefault="00A37F80" w:rsidP="003C7DC1">
            <w:r>
              <w:t>15</w:t>
            </w:r>
          </w:p>
        </w:tc>
        <w:tc>
          <w:tcPr>
            <w:tcW w:w="3750" w:type="dxa"/>
          </w:tcPr>
          <w:p w14:paraId="75A44043" w14:textId="77777777" w:rsidR="00A37F80" w:rsidRDefault="00A37F80" w:rsidP="003C7DC1">
            <w:r>
              <w:t>Close Client</w:t>
            </w:r>
          </w:p>
        </w:tc>
        <w:tc>
          <w:tcPr>
            <w:tcW w:w="4855" w:type="dxa"/>
          </w:tcPr>
          <w:p w14:paraId="394239E9" w14:textId="77777777" w:rsidR="00A37F80" w:rsidRDefault="00A37F80" w:rsidP="003C7DC1">
            <w:r>
              <w:t>Closes Client</w:t>
            </w:r>
          </w:p>
        </w:tc>
      </w:tr>
    </w:tbl>
    <w:p w14:paraId="3EA66C84" w14:textId="77777777" w:rsidR="00120DC0" w:rsidRDefault="00120DC0" w:rsidP="006F063A"/>
    <w:p w14:paraId="13B201DD" w14:textId="196794BE" w:rsidR="00120DC0" w:rsidRDefault="00120DC0" w:rsidP="00120DC0">
      <w:r>
        <w:rPr>
          <w:noProof/>
          <w:lang w:eastAsia="zh-CN"/>
        </w:rPr>
        <w:lastRenderedPageBreak/>
        <mc:AlternateContent>
          <mc:Choice Requires="wps">
            <w:drawing>
              <wp:anchor distT="0" distB="0" distL="114300" distR="114300" simplePos="0" relativeHeight="251812864" behindDoc="0" locked="0" layoutInCell="1" allowOverlap="1" wp14:anchorId="67F304E8" wp14:editId="71102AB2">
                <wp:simplePos x="0" y="0"/>
                <wp:positionH relativeFrom="column">
                  <wp:posOffset>-1270</wp:posOffset>
                </wp:positionH>
                <wp:positionV relativeFrom="paragraph">
                  <wp:posOffset>6263005</wp:posOffset>
                </wp:positionV>
                <wp:extent cx="573087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2A77FF" w14:textId="636370B8" w:rsidR="009124C2" w:rsidRPr="00FE732A" w:rsidRDefault="009124C2" w:rsidP="00120DC0">
                            <w:pPr>
                              <w:pStyle w:val="Caption"/>
                              <w:jc w:val="center"/>
                              <w:rPr>
                                <w:noProof/>
                              </w:rPr>
                            </w:pPr>
                            <w:bookmarkStart w:id="179" w:name="_Toc481103046"/>
                            <w:r>
                              <w:t xml:space="preserve">Figure </w:t>
                            </w:r>
                            <w:fldSimple w:instr=" SEQ Figure \* ARABIC ">
                              <w:r>
                                <w:rPr>
                                  <w:noProof/>
                                </w:rPr>
                                <w:t>36</w:t>
                              </w:r>
                            </w:fldSimple>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1" type="#_x0000_t202" style="position:absolute;margin-left:-.1pt;margin-top:493.15pt;width:451.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" stroked="f">
                <v:textbox style="mso-fit-shape-to-text:t" inset="0,0,0,0">
                  <w:txbxContent>
                    <w:p w14:paraId="322A77FF" w14:textId="636370B8" w:rsidR="009124C2" w:rsidRPr="00FE732A" w:rsidRDefault="009124C2" w:rsidP="00120DC0">
                      <w:pPr>
                        <w:pStyle w:val="Caption"/>
                        <w:jc w:val="center"/>
                        <w:rPr>
                          <w:noProof/>
                        </w:rPr>
                      </w:pPr>
                      <w:bookmarkStart w:id="180" w:name="_Toc481103046"/>
                      <w:r>
                        <w:t xml:space="preserve">Figure </w:t>
                      </w:r>
                      <w:fldSimple w:instr=" SEQ Figure \* ARABIC ">
                        <w:r>
                          <w:rPr>
                            <w:noProof/>
                          </w:rPr>
                          <w:t>36</w:t>
                        </w:r>
                      </w:fldSimple>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0"/>
                    </w:p>
                  </w:txbxContent>
                </v:textbox>
                <w10:wrap type="topAndBottom"/>
              </v:shape>
            </w:pict>
          </mc:Fallback>
        </mc:AlternateContent>
      </w:r>
      <w:r>
        <w:rPr>
          <w:noProof/>
          <w:lang w:eastAsia="zh-CN"/>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91">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2EFE2C37" w14:textId="552070C6" w:rsidR="00120DC0" w:rsidRDefault="00120DC0" w:rsidP="00120DC0"/>
    <w:p w14:paraId="58933F6F" w14:textId="77777777" w:rsidR="00120DC0" w:rsidRDefault="00120DC0" w:rsidP="00120DC0">
      <w:pPr>
        <w:sectPr w:rsidR="00120DC0"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81" w:name="_Toc481102990"/>
      <w:r>
        <w:lastRenderedPageBreak/>
        <w:t>Evaluation</w:t>
      </w:r>
      <w:bookmarkEnd w:id="181"/>
    </w:p>
    <w:p w14:paraId="58696104" w14:textId="70B95976" w:rsidR="00C57766" w:rsidRPr="00C57766" w:rsidRDefault="00C01E76" w:rsidP="009A0F1A">
      <w:pPr>
        <w:pStyle w:val="Heading2"/>
        <w:numPr>
          <w:ilvl w:val="1"/>
          <w:numId w:val="6"/>
        </w:numPr>
      </w:pPr>
      <w:bookmarkStart w:id="182" w:name="_Toc481102991"/>
      <w:r>
        <w:t>Project Achievements</w:t>
      </w:r>
      <w:bookmarkEnd w:id="182"/>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2EB656A4"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560F36">
        <w:rPr>
          <w:rFonts w:ascii="Times New Roman" w:hAnsi="Times New Roman" w:cs="Times New Roman" w:hint="cs"/>
          <w:cs/>
        </w:rPr>
        <w:t>‎</w:t>
      </w:r>
      <w:r w:rsidR="00560F36">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70FC92D8"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560F36">
        <w:rPr>
          <w:rFonts w:ascii="Times New Roman" w:hAnsi="Times New Roman" w:cs="Times New Roman" w:hint="cs"/>
          <w:cs/>
        </w:rPr>
        <w:t>‎</w:t>
      </w:r>
      <w:r w:rsidR="00560F36">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560F36">
        <w:rPr>
          <w:rFonts w:ascii="Times New Roman" w:hAnsi="Times New Roman" w:cs="Times New Roman" w:hint="cs"/>
          <w:cs/>
        </w:rPr>
        <w:t>‎</w:t>
      </w:r>
      <w:r w:rsidR="00560F36">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53077C4C"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7863107"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83" w:name="_Ref472279465"/>
      <w:bookmarkStart w:id="184" w:name="_Ref472279479"/>
      <w:bookmarkStart w:id="185" w:name="_Toc481102992"/>
      <w:r>
        <w:lastRenderedPageBreak/>
        <w:t>Final</w:t>
      </w:r>
      <w:r w:rsidR="00DE0C3E">
        <w:t xml:space="preserve"> Task List</w:t>
      </w:r>
      <w:bookmarkEnd w:id="183"/>
      <w:bookmarkEnd w:id="184"/>
      <w:bookmarkEnd w:id="185"/>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86"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87" w:name="_Ref474236312"/>
      <w:bookmarkStart w:id="188" w:name="_Toc481102993"/>
      <w:r>
        <w:lastRenderedPageBreak/>
        <w:t>Final</w:t>
      </w:r>
      <w:r w:rsidR="00AE0875">
        <w:t xml:space="preserve"> </w:t>
      </w:r>
      <w:r w:rsidR="00942459">
        <w:t>Time Plan</w:t>
      </w:r>
      <w:bookmarkEnd w:id="186"/>
      <w:bookmarkEnd w:id="187"/>
      <w:bookmarkEnd w:id="18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8CD4DAF" w:rsidR="00A37F80" w:rsidRPr="00BE338B" w:rsidRDefault="00A37F80" w:rsidP="00A37F80">
      <w:pPr>
        <w:pStyle w:val="Heading2"/>
        <w:numPr>
          <w:ilvl w:val="1"/>
          <w:numId w:val="6"/>
        </w:numPr>
      </w:pPr>
      <w:r>
        <w:t>Test Evaluation</w:t>
      </w:r>
    </w:p>
    <w:tbl>
      <w:tblPr>
        <w:tblStyle w:val="TableGrid"/>
        <w:tblW w:w="9067" w:type="dxa"/>
        <w:tblLook w:val="04A0" w:firstRow="1" w:lastRow="0" w:firstColumn="1" w:lastColumn="0" w:noHBand="0" w:noVBand="1"/>
      </w:tblPr>
      <w:tblGrid>
        <w:gridCol w:w="462"/>
        <w:gridCol w:w="3750"/>
        <w:gridCol w:w="4855"/>
      </w:tblGrid>
      <w:tr w:rsidR="00A37F80" w14:paraId="0B694EC1" w14:textId="77777777" w:rsidTr="0000201F">
        <w:tc>
          <w:tcPr>
            <w:tcW w:w="462" w:type="dxa"/>
          </w:tcPr>
          <w:p w14:paraId="59ACAC33" w14:textId="77777777" w:rsidR="00A37F80" w:rsidRDefault="00A37F80" w:rsidP="0000201F">
            <w:pPr>
              <w:jc w:val="center"/>
              <w:rPr>
                <w:b/>
                <w:bCs/>
              </w:rPr>
            </w:pPr>
            <w:r>
              <w:rPr>
                <w:b/>
                <w:bCs/>
              </w:rPr>
              <w:t>#</w:t>
            </w:r>
          </w:p>
        </w:tc>
        <w:tc>
          <w:tcPr>
            <w:tcW w:w="3750" w:type="dxa"/>
          </w:tcPr>
          <w:p w14:paraId="5057103F" w14:textId="77777777" w:rsidR="00A37F80" w:rsidRPr="001E5EA5" w:rsidRDefault="00A37F80" w:rsidP="0000201F">
            <w:pPr>
              <w:jc w:val="center"/>
              <w:rPr>
                <w:b/>
                <w:bCs/>
              </w:rPr>
            </w:pPr>
            <w:r>
              <w:rPr>
                <w:b/>
                <w:bCs/>
              </w:rPr>
              <w:t>Test</w:t>
            </w:r>
          </w:p>
        </w:tc>
        <w:tc>
          <w:tcPr>
            <w:tcW w:w="4855" w:type="dxa"/>
          </w:tcPr>
          <w:p w14:paraId="3717140F" w14:textId="77777777" w:rsidR="00A37F80" w:rsidRPr="001E5EA5" w:rsidRDefault="00A37F80" w:rsidP="0000201F">
            <w:pPr>
              <w:jc w:val="center"/>
              <w:rPr>
                <w:b/>
                <w:bCs/>
              </w:rPr>
            </w:pPr>
            <w:r>
              <w:rPr>
                <w:b/>
                <w:bCs/>
              </w:rPr>
              <w:t>Expected Result</w:t>
            </w:r>
          </w:p>
        </w:tc>
      </w:tr>
      <w:tr w:rsidR="00A37F80" w14:paraId="0E3F0888" w14:textId="77777777" w:rsidTr="0000201F">
        <w:tc>
          <w:tcPr>
            <w:tcW w:w="462" w:type="dxa"/>
          </w:tcPr>
          <w:p w14:paraId="61FF0AA4" w14:textId="77777777" w:rsidR="00A37F80" w:rsidRDefault="00A37F80" w:rsidP="0000201F">
            <w:r>
              <w:t>1</w:t>
            </w:r>
          </w:p>
        </w:tc>
        <w:tc>
          <w:tcPr>
            <w:tcW w:w="3750" w:type="dxa"/>
          </w:tcPr>
          <w:p w14:paraId="10482F31" w14:textId="77777777" w:rsidR="00A37F80" w:rsidRDefault="00A37F80" w:rsidP="0000201F">
            <w:r>
              <w:t>Start Watchdog</w:t>
            </w:r>
          </w:p>
        </w:tc>
        <w:tc>
          <w:tcPr>
            <w:tcW w:w="4855" w:type="dxa"/>
          </w:tcPr>
          <w:p w14:paraId="3C4716B6" w14:textId="77777777" w:rsidR="00A37F80" w:rsidRDefault="00A37F80" w:rsidP="0000201F">
            <w:r>
              <w:t>Starts UDP server and TCP server</w:t>
            </w:r>
          </w:p>
        </w:tc>
      </w:tr>
      <w:tr w:rsidR="00A37F80" w14:paraId="7058BB2F" w14:textId="77777777" w:rsidTr="0000201F">
        <w:tc>
          <w:tcPr>
            <w:tcW w:w="462" w:type="dxa"/>
          </w:tcPr>
          <w:p w14:paraId="2336F6AA" w14:textId="77777777" w:rsidR="00A37F80" w:rsidRDefault="00A37F80" w:rsidP="0000201F">
            <w:r>
              <w:t>2</w:t>
            </w:r>
          </w:p>
        </w:tc>
        <w:tc>
          <w:tcPr>
            <w:tcW w:w="3750" w:type="dxa"/>
          </w:tcPr>
          <w:p w14:paraId="0EA1A683" w14:textId="77777777" w:rsidR="00A37F80" w:rsidRDefault="00A37F80" w:rsidP="0000201F">
            <w:r>
              <w:t>Wait more than 10 seconds</w:t>
            </w:r>
          </w:p>
        </w:tc>
        <w:tc>
          <w:tcPr>
            <w:tcW w:w="4855" w:type="dxa"/>
          </w:tcPr>
          <w:p w14:paraId="6A7D9F64" w14:textId="77777777" w:rsidR="00A37F80" w:rsidRDefault="00A37F80" w:rsidP="0000201F">
            <w:r>
              <w:t>Closes Watchdog, UDP server and TCP server</w:t>
            </w:r>
          </w:p>
        </w:tc>
      </w:tr>
      <w:tr w:rsidR="00A37F80" w14:paraId="02679955" w14:textId="77777777" w:rsidTr="0000201F">
        <w:tc>
          <w:tcPr>
            <w:tcW w:w="462" w:type="dxa"/>
          </w:tcPr>
          <w:p w14:paraId="1711DD95" w14:textId="77777777" w:rsidR="00A37F80" w:rsidRDefault="00A37F80" w:rsidP="0000201F">
            <w:r>
              <w:t>3</w:t>
            </w:r>
          </w:p>
        </w:tc>
        <w:tc>
          <w:tcPr>
            <w:tcW w:w="3750" w:type="dxa"/>
          </w:tcPr>
          <w:p w14:paraId="236E5900" w14:textId="77777777" w:rsidR="00A37F80" w:rsidRDefault="00A37F80" w:rsidP="0000201F">
            <w:r>
              <w:t>Start Client</w:t>
            </w:r>
          </w:p>
        </w:tc>
        <w:tc>
          <w:tcPr>
            <w:tcW w:w="4855" w:type="dxa"/>
          </w:tcPr>
          <w:p w14:paraId="5B590D7F" w14:textId="77777777" w:rsidR="00A37F80" w:rsidRDefault="00A37F80" w:rsidP="0000201F">
            <w:r>
              <w:t>Starts Client</w:t>
            </w:r>
          </w:p>
        </w:tc>
      </w:tr>
      <w:tr w:rsidR="00A37F80" w14:paraId="042460FB" w14:textId="77777777" w:rsidTr="0000201F">
        <w:tc>
          <w:tcPr>
            <w:tcW w:w="462" w:type="dxa"/>
          </w:tcPr>
          <w:p w14:paraId="5B71FD56" w14:textId="77777777" w:rsidR="00A37F80" w:rsidRDefault="00A37F80" w:rsidP="0000201F">
            <w:r>
              <w:t>4</w:t>
            </w:r>
          </w:p>
        </w:tc>
        <w:tc>
          <w:tcPr>
            <w:tcW w:w="3750" w:type="dxa"/>
          </w:tcPr>
          <w:p w14:paraId="3F10B392" w14:textId="77777777" w:rsidR="00A37F80" w:rsidRDefault="00A37F80" w:rsidP="0000201F">
            <w:r>
              <w:t>Start UDP server</w:t>
            </w:r>
          </w:p>
        </w:tc>
        <w:tc>
          <w:tcPr>
            <w:tcW w:w="4855" w:type="dxa"/>
          </w:tcPr>
          <w:p w14:paraId="7EC5C506" w14:textId="77777777" w:rsidR="00A37F80" w:rsidRDefault="00A37F80" w:rsidP="0000201F">
            <w:r>
              <w:t>Starts UDP server</w:t>
            </w:r>
          </w:p>
        </w:tc>
      </w:tr>
      <w:tr w:rsidR="00A37F80" w14:paraId="3D86BF61" w14:textId="77777777" w:rsidTr="0000201F">
        <w:tc>
          <w:tcPr>
            <w:tcW w:w="462" w:type="dxa"/>
          </w:tcPr>
          <w:p w14:paraId="02A942F2" w14:textId="77777777" w:rsidR="00A37F80" w:rsidRDefault="00A37F80" w:rsidP="0000201F">
            <w:r>
              <w:t>5</w:t>
            </w:r>
          </w:p>
        </w:tc>
        <w:tc>
          <w:tcPr>
            <w:tcW w:w="3750" w:type="dxa"/>
          </w:tcPr>
          <w:p w14:paraId="3279F583" w14:textId="77777777" w:rsidR="00A37F80" w:rsidRDefault="00A37F80" w:rsidP="0000201F">
            <w:r>
              <w:t>Send broadcast to UDP server</w:t>
            </w:r>
          </w:p>
        </w:tc>
        <w:tc>
          <w:tcPr>
            <w:tcW w:w="4855" w:type="dxa"/>
          </w:tcPr>
          <w:p w14:paraId="0BCC73E5" w14:textId="77777777" w:rsidR="00A37F80" w:rsidRDefault="00A37F80" w:rsidP="0000201F">
            <w:r>
              <w:t>Receive UDP server IP and port</w:t>
            </w:r>
          </w:p>
        </w:tc>
      </w:tr>
      <w:tr w:rsidR="00A37F80" w14:paraId="2B2B49A9" w14:textId="77777777" w:rsidTr="0000201F">
        <w:tc>
          <w:tcPr>
            <w:tcW w:w="462" w:type="dxa"/>
          </w:tcPr>
          <w:p w14:paraId="7568C600" w14:textId="77777777" w:rsidR="00A37F80" w:rsidRDefault="00A37F80" w:rsidP="0000201F">
            <w:r>
              <w:t>6</w:t>
            </w:r>
          </w:p>
        </w:tc>
        <w:tc>
          <w:tcPr>
            <w:tcW w:w="3750" w:type="dxa"/>
          </w:tcPr>
          <w:p w14:paraId="4F80DF11" w14:textId="77777777" w:rsidR="00A37F80" w:rsidRDefault="00A37F80" w:rsidP="0000201F">
            <w:r>
              <w:t>Close UDP server</w:t>
            </w:r>
          </w:p>
        </w:tc>
        <w:tc>
          <w:tcPr>
            <w:tcW w:w="4855" w:type="dxa"/>
          </w:tcPr>
          <w:p w14:paraId="1DFA6CC3" w14:textId="77777777" w:rsidR="00A37F80" w:rsidRDefault="00A37F80" w:rsidP="0000201F">
            <w:r>
              <w:t>Closes UDP server</w:t>
            </w:r>
          </w:p>
        </w:tc>
      </w:tr>
      <w:tr w:rsidR="00A37F80" w14:paraId="0BFF2F1C" w14:textId="77777777" w:rsidTr="0000201F">
        <w:tc>
          <w:tcPr>
            <w:tcW w:w="462" w:type="dxa"/>
          </w:tcPr>
          <w:p w14:paraId="36B5A38C" w14:textId="77777777" w:rsidR="00A37F80" w:rsidRDefault="00A37F80" w:rsidP="0000201F">
            <w:r>
              <w:t>7</w:t>
            </w:r>
          </w:p>
        </w:tc>
        <w:tc>
          <w:tcPr>
            <w:tcW w:w="3750" w:type="dxa"/>
          </w:tcPr>
          <w:p w14:paraId="715012D0" w14:textId="77777777" w:rsidR="00A37F80" w:rsidRDefault="00A37F80" w:rsidP="0000201F">
            <w:r>
              <w:t>Start TCP server</w:t>
            </w:r>
          </w:p>
        </w:tc>
        <w:tc>
          <w:tcPr>
            <w:tcW w:w="4855" w:type="dxa"/>
          </w:tcPr>
          <w:p w14:paraId="27EEB76A" w14:textId="77777777" w:rsidR="00A37F80" w:rsidRDefault="00A37F80" w:rsidP="0000201F">
            <w:r>
              <w:t>Starts TCP server</w:t>
            </w:r>
          </w:p>
        </w:tc>
      </w:tr>
      <w:tr w:rsidR="00A37F80" w14:paraId="3178C2C5" w14:textId="77777777" w:rsidTr="0000201F">
        <w:tc>
          <w:tcPr>
            <w:tcW w:w="462" w:type="dxa"/>
          </w:tcPr>
          <w:p w14:paraId="57BEF13B" w14:textId="77777777" w:rsidR="00A37F80" w:rsidRDefault="00A37F80" w:rsidP="0000201F">
            <w:r>
              <w:t>8</w:t>
            </w:r>
          </w:p>
        </w:tc>
        <w:tc>
          <w:tcPr>
            <w:tcW w:w="3750" w:type="dxa"/>
          </w:tcPr>
          <w:p w14:paraId="533936C7" w14:textId="77777777" w:rsidR="00A37F80" w:rsidRDefault="00A37F80" w:rsidP="0000201F">
            <w:r>
              <w:t>Send username to TCP server</w:t>
            </w:r>
          </w:p>
        </w:tc>
        <w:tc>
          <w:tcPr>
            <w:tcW w:w="4855" w:type="dxa"/>
          </w:tcPr>
          <w:p w14:paraId="54F76208" w14:textId="77777777" w:rsidR="00A37F80" w:rsidRDefault="00A37F80" w:rsidP="0000201F">
            <w:r>
              <w:t>Receive error message</w:t>
            </w:r>
          </w:p>
        </w:tc>
      </w:tr>
      <w:tr w:rsidR="00A37F80" w14:paraId="5D45F92C" w14:textId="77777777" w:rsidTr="0000201F">
        <w:tc>
          <w:tcPr>
            <w:tcW w:w="462" w:type="dxa"/>
          </w:tcPr>
          <w:p w14:paraId="00D4CEB2" w14:textId="77777777" w:rsidR="00A37F80" w:rsidRDefault="00A37F80" w:rsidP="0000201F">
            <w:r>
              <w:t>9</w:t>
            </w:r>
          </w:p>
        </w:tc>
        <w:tc>
          <w:tcPr>
            <w:tcW w:w="3750" w:type="dxa"/>
          </w:tcPr>
          <w:p w14:paraId="7F0A2EF1" w14:textId="77777777" w:rsidR="00A37F80" w:rsidRDefault="00A37F80" w:rsidP="0000201F">
            <w:r>
              <w:t>Send username followed by location to TCP server</w:t>
            </w:r>
          </w:p>
        </w:tc>
        <w:tc>
          <w:tcPr>
            <w:tcW w:w="4855" w:type="dxa"/>
          </w:tcPr>
          <w:p w14:paraId="44B7E12B" w14:textId="77777777" w:rsidR="00A37F80" w:rsidRDefault="00A37F80" w:rsidP="0000201F">
            <w:r>
              <w:t>Receive acknowledgement message</w:t>
            </w:r>
          </w:p>
        </w:tc>
      </w:tr>
      <w:tr w:rsidR="00A37F80" w14:paraId="057D11C3" w14:textId="77777777" w:rsidTr="0000201F">
        <w:tc>
          <w:tcPr>
            <w:tcW w:w="462" w:type="dxa"/>
          </w:tcPr>
          <w:p w14:paraId="607502EB" w14:textId="77777777" w:rsidR="00A37F80" w:rsidRDefault="00A37F80" w:rsidP="0000201F">
            <w:r>
              <w:t>10</w:t>
            </w:r>
          </w:p>
        </w:tc>
        <w:tc>
          <w:tcPr>
            <w:tcW w:w="3750" w:type="dxa"/>
          </w:tcPr>
          <w:p w14:paraId="03FDEDD5" w14:textId="77777777" w:rsidR="00A37F80" w:rsidRDefault="00A37F80" w:rsidP="0000201F">
            <w:r>
              <w:t>Send username to TCP server</w:t>
            </w:r>
          </w:p>
        </w:tc>
        <w:tc>
          <w:tcPr>
            <w:tcW w:w="4855" w:type="dxa"/>
          </w:tcPr>
          <w:p w14:paraId="3F99AC8A" w14:textId="77777777" w:rsidR="00A37F80" w:rsidRDefault="00A37F80" w:rsidP="0000201F">
            <w:r>
              <w:t>Receive location</w:t>
            </w:r>
          </w:p>
        </w:tc>
      </w:tr>
      <w:tr w:rsidR="00A37F80" w14:paraId="7F3887E0" w14:textId="77777777" w:rsidTr="0000201F">
        <w:tc>
          <w:tcPr>
            <w:tcW w:w="462" w:type="dxa"/>
          </w:tcPr>
          <w:p w14:paraId="2A1F2156" w14:textId="77777777" w:rsidR="00A37F80" w:rsidRDefault="00A37F80" w:rsidP="0000201F">
            <w:r>
              <w:t>11</w:t>
            </w:r>
          </w:p>
        </w:tc>
        <w:tc>
          <w:tcPr>
            <w:tcW w:w="3750" w:type="dxa"/>
          </w:tcPr>
          <w:p w14:paraId="074E9C43" w14:textId="77777777" w:rsidR="00A37F80" w:rsidRDefault="00A37F80" w:rsidP="0000201F">
            <w:r>
              <w:t>Close TCP server</w:t>
            </w:r>
          </w:p>
        </w:tc>
        <w:tc>
          <w:tcPr>
            <w:tcW w:w="4855" w:type="dxa"/>
          </w:tcPr>
          <w:p w14:paraId="6DCD7CC5" w14:textId="77777777" w:rsidR="00A37F80" w:rsidRDefault="00A37F80" w:rsidP="0000201F">
            <w:r>
              <w:t>Closes TCP server</w:t>
            </w:r>
          </w:p>
        </w:tc>
      </w:tr>
      <w:tr w:rsidR="00A37F80" w14:paraId="59ED40EA" w14:textId="77777777" w:rsidTr="0000201F">
        <w:tc>
          <w:tcPr>
            <w:tcW w:w="462" w:type="dxa"/>
          </w:tcPr>
          <w:p w14:paraId="36C19563" w14:textId="77777777" w:rsidR="00A37F80" w:rsidRDefault="00A37F80" w:rsidP="0000201F">
            <w:r>
              <w:t>12</w:t>
            </w:r>
          </w:p>
        </w:tc>
        <w:tc>
          <w:tcPr>
            <w:tcW w:w="3750" w:type="dxa"/>
          </w:tcPr>
          <w:p w14:paraId="3B8CB7EE" w14:textId="77777777" w:rsidR="00A37F80" w:rsidRDefault="00A37F80" w:rsidP="0000201F">
            <w:r>
              <w:t>Start TCP server</w:t>
            </w:r>
          </w:p>
        </w:tc>
        <w:tc>
          <w:tcPr>
            <w:tcW w:w="4855" w:type="dxa"/>
          </w:tcPr>
          <w:p w14:paraId="2078EB72" w14:textId="77777777" w:rsidR="00A37F80" w:rsidRDefault="00A37F80" w:rsidP="0000201F">
            <w:r>
              <w:t>Starts TCP server</w:t>
            </w:r>
          </w:p>
        </w:tc>
      </w:tr>
      <w:tr w:rsidR="00A37F80" w14:paraId="6A5A78F4" w14:textId="77777777" w:rsidTr="0000201F">
        <w:tc>
          <w:tcPr>
            <w:tcW w:w="462" w:type="dxa"/>
          </w:tcPr>
          <w:p w14:paraId="7DE03C4D" w14:textId="77777777" w:rsidR="00A37F80" w:rsidRDefault="00A37F80" w:rsidP="0000201F">
            <w:r>
              <w:t>13</w:t>
            </w:r>
          </w:p>
        </w:tc>
        <w:tc>
          <w:tcPr>
            <w:tcW w:w="3750" w:type="dxa"/>
          </w:tcPr>
          <w:p w14:paraId="1E765A60" w14:textId="77777777" w:rsidR="00A37F80" w:rsidRDefault="00A37F80" w:rsidP="0000201F">
            <w:r>
              <w:t>Send username to TCP server</w:t>
            </w:r>
          </w:p>
        </w:tc>
        <w:tc>
          <w:tcPr>
            <w:tcW w:w="4855" w:type="dxa"/>
          </w:tcPr>
          <w:p w14:paraId="3D75C6DA" w14:textId="77777777" w:rsidR="00A37F80" w:rsidRDefault="00A37F80" w:rsidP="0000201F">
            <w:r>
              <w:t>Receive location</w:t>
            </w:r>
          </w:p>
        </w:tc>
      </w:tr>
      <w:tr w:rsidR="00A37F80" w14:paraId="21B74E33" w14:textId="77777777" w:rsidTr="0000201F">
        <w:tc>
          <w:tcPr>
            <w:tcW w:w="462" w:type="dxa"/>
          </w:tcPr>
          <w:p w14:paraId="2BDF07BA" w14:textId="77777777" w:rsidR="00A37F80" w:rsidRDefault="00A37F80" w:rsidP="0000201F">
            <w:r>
              <w:t>14</w:t>
            </w:r>
          </w:p>
        </w:tc>
        <w:tc>
          <w:tcPr>
            <w:tcW w:w="3750" w:type="dxa"/>
          </w:tcPr>
          <w:p w14:paraId="2638314E" w14:textId="77777777" w:rsidR="00A37F80" w:rsidRDefault="00A37F80" w:rsidP="0000201F">
            <w:r>
              <w:t>Close TCP server</w:t>
            </w:r>
          </w:p>
        </w:tc>
        <w:tc>
          <w:tcPr>
            <w:tcW w:w="4855" w:type="dxa"/>
          </w:tcPr>
          <w:p w14:paraId="54C842CB" w14:textId="77777777" w:rsidR="00A37F80" w:rsidRDefault="00A37F80" w:rsidP="0000201F">
            <w:r>
              <w:t>Closes TCP server</w:t>
            </w:r>
          </w:p>
        </w:tc>
      </w:tr>
      <w:tr w:rsidR="00A37F80" w14:paraId="3BC89F30" w14:textId="77777777" w:rsidTr="0000201F">
        <w:tc>
          <w:tcPr>
            <w:tcW w:w="462" w:type="dxa"/>
          </w:tcPr>
          <w:p w14:paraId="103FB5F3" w14:textId="77777777" w:rsidR="00A37F80" w:rsidRDefault="00A37F80" w:rsidP="0000201F">
            <w:r>
              <w:t>15</w:t>
            </w:r>
          </w:p>
        </w:tc>
        <w:tc>
          <w:tcPr>
            <w:tcW w:w="3750" w:type="dxa"/>
          </w:tcPr>
          <w:p w14:paraId="7733E053" w14:textId="77777777" w:rsidR="00A37F80" w:rsidRDefault="00A37F80" w:rsidP="0000201F">
            <w:r>
              <w:t>Close Client</w:t>
            </w:r>
          </w:p>
        </w:tc>
        <w:tc>
          <w:tcPr>
            <w:tcW w:w="4855" w:type="dxa"/>
          </w:tcPr>
          <w:p w14:paraId="1C31C112" w14:textId="77777777" w:rsidR="00A37F80" w:rsidRDefault="00A37F80" w:rsidP="0000201F">
            <w:r>
              <w:t>Closes Client</w:t>
            </w:r>
          </w:p>
        </w:tc>
      </w:tr>
    </w:tbl>
    <w:p w14:paraId="2BD4B6EC" w14:textId="77777777" w:rsidR="00A37F80" w:rsidRDefault="00A37F80" w:rsidP="00A37F80">
      <w:bookmarkStart w:id="189" w:name="_GoBack"/>
      <w:bookmarkEnd w:id="189"/>
    </w:p>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90" w:name="_Toc481102994"/>
      <w:r>
        <w:t>Further Work</w:t>
      </w:r>
      <w:bookmarkEnd w:id="190"/>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91" w:name="_Toc481102995"/>
      <w:r>
        <w:lastRenderedPageBreak/>
        <w:t>Conclusion</w:t>
      </w:r>
      <w:bookmarkEnd w:id="191"/>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92" w:name="_Ref472373320"/>
      <w:bookmarkStart w:id="193" w:name="_Toc481102996"/>
      <w:r>
        <w:lastRenderedPageBreak/>
        <w:t>Capture the Campus!</w:t>
      </w:r>
      <w:bookmarkEnd w:id="192"/>
      <w:bookmarkEnd w:id="193"/>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0213ABF8" w:rsidR="00796A20" w:rsidRDefault="009124C2" w:rsidP="00796A20">
      <w:hyperlink r:id="rId92"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42D424F8" w:rsidR="00EB131B" w:rsidRDefault="002E33E0" w:rsidP="002E33E0">
      <w:pPr>
        <w:pStyle w:val="AppendixHeading"/>
      </w:pPr>
      <w:bookmarkStart w:id="194" w:name="_Toc481102997"/>
      <w:bookmarkStart w:id="195" w:name="_Ref481108462"/>
      <w:r>
        <w:lastRenderedPageBreak/>
        <w:t>Code Map</w:t>
      </w:r>
      <w:r w:rsidR="00BE0583">
        <w:t xml:space="preserve"> Legend</w:t>
      </w:r>
      <w:bookmarkEnd w:id="194"/>
      <w:bookmarkEnd w:id="195"/>
    </w:p>
    <w:p w14:paraId="004B6385" w14:textId="04B66B18" w:rsidR="002E33E0" w:rsidRDefault="00560F36" w:rsidP="00BE0583">
      <w:r>
        <w:rPr>
          <w:noProof/>
          <w:lang w:eastAsia="zh-CN"/>
        </w:rPr>
        <mc:AlternateContent>
          <mc:Choice Requires="wps">
            <w:drawing>
              <wp:anchor distT="0" distB="0" distL="114300" distR="114300" simplePos="0" relativeHeight="251853824" behindDoc="0" locked="0" layoutInCell="1" allowOverlap="1" wp14:anchorId="65373515" wp14:editId="0EEEBD3B">
                <wp:simplePos x="0" y="0"/>
                <wp:positionH relativeFrom="column">
                  <wp:posOffset>2056130</wp:posOffset>
                </wp:positionH>
                <wp:positionV relativeFrom="paragraph">
                  <wp:posOffset>2940685</wp:posOffset>
                </wp:positionV>
                <wp:extent cx="16122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612265" cy="635"/>
                        </a:xfrm>
                        <a:prstGeom prst="rect">
                          <a:avLst/>
                        </a:prstGeom>
                        <a:solidFill>
                          <a:prstClr val="white"/>
                        </a:solidFill>
                        <a:ln>
                          <a:noFill/>
                        </a:ln>
                      </wps:spPr>
                      <wps:txbx>
                        <w:txbxContent>
                          <w:p w14:paraId="0BCE538E" w14:textId="49DE1FC9" w:rsidR="009124C2" w:rsidRPr="00FD690A" w:rsidRDefault="009124C2" w:rsidP="00560F36">
                            <w:pPr>
                              <w:pStyle w:val="Caption"/>
                              <w:jc w:val="center"/>
                              <w:rPr>
                                <w:noProof/>
                              </w:rPr>
                            </w:pPr>
                            <w:bookmarkStart w:id="196" w:name="_Toc481103047"/>
                            <w:r>
                              <w:t xml:space="preserve">Figure </w:t>
                            </w:r>
                            <w:fldSimple w:instr=" SEQ Figure \* ARABIC ">
                              <w:r>
                                <w:rPr>
                                  <w:noProof/>
                                </w:rPr>
                                <w:t>37</w:t>
                              </w:r>
                            </w:fldSimple>
                            <w:r>
                              <w:t>: This image shows the legend or key for the code map diagrams.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2" type="#_x0000_t202" style="position:absolute;margin-left:161.9pt;margin-top:231.55pt;width:126.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" stroked="f">
                <v:textbox style="mso-fit-shape-to-text:t" inset="0,0,0,0">
                  <w:txbxContent>
                    <w:p w14:paraId="0BCE538E" w14:textId="49DE1FC9" w:rsidR="009124C2" w:rsidRPr="00FD690A" w:rsidRDefault="009124C2" w:rsidP="00560F36">
                      <w:pPr>
                        <w:pStyle w:val="Caption"/>
                        <w:jc w:val="center"/>
                        <w:rPr>
                          <w:noProof/>
                        </w:rPr>
                      </w:pPr>
                      <w:bookmarkStart w:id="197" w:name="_Toc481103047"/>
                      <w:r>
                        <w:t xml:space="preserve">Figure </w:t>
                      </w:r>
                      <w:fldSimple w:instr=" SEQ Figure \* ARABIC ">
                        <w:r>
                          <w:rPr>
                            <w:noProof/>
                          </w:rPr>
                          <w:t>37</w:t>
                        </w:r>
                      </w:fldSimple>
                      <w:r>
                        <w:t>: This image shows the legend or key for the code map diagrams.</w:t>
                      </w:r>
                      <w:bookmarkEnd w:id="197"/>
                    </w:p>
                  </w:txbxContent>
                </v:textbox>
                <w10:wrap type="topAndBottom"/>
              </v:shape>
            </w:pict>
          </mc:Fallback>
        </mc:AlternateContent>
      </w:r>
      <w:r w:rsidR="00BE0583">
        <w:rPr>
          <w:noProof/>
          <w:lang w:eastAsia="zh-CN"/>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93">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77777777" w:rsidR="00EB131B" w:rsidRDefault="00EB131B" w:rsidP="00EB131B">
      <w:pPr>
        <w:pStyle w:val="AppendixHeading"/>
        <w:rPr>
          <w:noProof/>
          <w:lang w:eastAsia="zh-CN"/>
        </w:rPr>
      </w:pPr>
      <w:bookmarkStart w:id="198" w:name="_Toc481102998"/>
      <w:r>
        <w:lastRenderedPageBreak/>
        <w:t>Code Map</w:t>
      </w:r>
      <w:bookmarkEnd w:id="198"/>
    </w:p>
    <w:p w14:paraId="2D58BE80" w14:textId="4DA6D39F" w:rsidR="00EB131B" w:rsidRDefault="002315B9" w:rsidP="00EB131B">
      <w:r>
        <w:rPr>
          <w:noProof/>
          <w:lang w:eastAsia="zh-CN"/>
        </w:rPr>
        <mc:AlternateContent>
          <mc:Choice Requires="wps">
            <w:drawing>
              <wp:anchor distT="0" distB="0" distL="114300" distR="114300" simplePos="0" relativeHeight="251747328" behindDoc="0" locked="0" layoutInCell="1" allowOverlap="1" wp14:anchorId="14116743" wp14:editId="3E3B910C">
                <wp:simplePos x="0" y="0"/>
                <wp:positionH relativeFrom="column">
                  <wp:posOffset>-1270</wp:posOffset>
                </wp:positionH>
                <wp:positionV relativeFrom="paragraph">
                  <wp:posOffset>3185160</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76CA29A" w14:textId="267B7016" w:rsidR="009124C2" w:rsidRPr="00531842" w:rsidRDefault="009124C2" w:rsidP="002315B9">
                            <w:pPr>
                              <w:pStyle w:val="Caption"/>
                              <w:jc w:val="center"/>
                              <w:rPr>
                                <w:noProof/>
                              </w:rPr>
                            </w:pPr>
                            <w:bookmarkStart w:id="199"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3" type="#_x0000_t202" style="position:absolute;margin-left:-.1pt;margin-top:250.8pt;width:451.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1QULw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" stroked="f">
                <v:textbox style="mso-fit-shape-to-text:t" inset="0,0,0,0">
                  <w:txbxContent>
                    <w:p w14:paraId="676CA29A" w14:textId="267B7016" w:rsidR="009124C2" w:rsidRPr="00531842" w:rsidRDefault="009124C2" w:rsidP="002315B9">
                      <w:pPr>
                        <w:pStyle w:val="Caption"/>
                        <w:jc w:val="center"/>
                        <w:rPr>
                          <w:noProof/>
                        </w:rPr>
                      </w:pPr>
                      <w:bookmarkStart w:id="200"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0"/>
                    </w:p>
                  </w:txbxContent>
                </v:textbox>
                <w10:wrap type="topAndBottom"/>
              </v:shape>
            </w:pict>
          </mc:Fallback>
        </mc:AlternateContent>
      </w:r>
      <w:r>
        <w:rPr>
          <w:noProof/>
          <w:lang w:eastAsia="zh-CN"/>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94">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201" w:name="_Ref472374207"/>
      <w:bookmarkStart w:id="202" w:name="_Toc481102999"/>
      <w:r>
        <w:lastRenderedPageBreak/>
        <w:t xml:space="preserve">Networking </w:t>
      </w:r>
      <w:r w:rsidR="00F26ECA">
        <w:t>Code Map</w:t>
      </w:r>
      <w:bookmarkEnd w:id="201"/>
      <w:bookmarkEnd w:id="202"/>
    </w:p>
    <w:p w14:paraId="7CB3E045" w14:textId="74C0CE9B" w:rsidR="00F26ECA" w:rsidRDefault="00C84D8E" w:rsidP="00F26ECA">
      <w:r>
        <w:rPr>
          <w:noProof/>
          <w:lang w:eastAsia="zh-CN"/>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0743AEAA" w:rsidR="009124C2" w:rsidRPr="00B049EF" w:rsidRDefault="009124C2" w:rsidP="00C84D8E">
                            <w:pPr>
                              <w:pStyle w:val="Caption"/>
                              <w:jc w:val="center"/>
                              <w:rPr>
                                <w:noProof/>
                              </w:rPr>
                            </w:pPr>
                            <w:bookmarkStart w:id="203"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4"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BTBzuQMAIAAGcEAAAOAAAAAAAAAAAAAAAA&#10;AC4CAABkcnMvZTJvRG9jLnhtbFBLAQItABQABgAIAAAAIQBIV3CV4gAAAA0BAAAPAAAAAAAAAAAA&#10;AAAAAIoEAABkcnMvZG93bnJldi54bWxQSwUGAAAAAAQABADzAAAAmQUAAAAA&#10;" stroked="f">
                <v:textbox style="mso-fit-shape-to-text:t" inset="0,0,0,0">
                  <w:txbxContent>
                    <w:p w14:paraId="2E57AE27" w14:textId="0743AEAA" w:rsidR="009124C2" w:rsidRPr="00B049EF" w:rsidRDefault="009124C2" w:rsidP="00C84D8E">
                      <w:pPr>
                        <w:pStyle w:val="Caption"/>
                        <w:jc w:val="center"/>
                        <w:rPr>
                          <w:noProof/>
                        </w:rPr>
                      </w:pPr>
                      <w:bookmarkStart w:id="204"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4"/>
                    </w:p>
                  </w:txbxContent>
                </v:textbox>
                <w10:wrap type="topAndBottom"/>
              </v:shape>
            </w:pict>
          </mc:Fallback>
        </mc:AlternateContent>
      </w:r>
      <w:r w:rsidR="002315B9">
        <w:rPr>
          <w:noProof/>
          <w:lang w:eastAsia="zh-CN"/>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95">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05" w:name="_Toc481103000"/>
      <w:proofErr w:type="spellStart"/>
      <w:r>
        <w:lastRenderedPageBreak/>
        <w:t>CaptureTheCampus</w:t>
      </w:r>
      <w:proofErr w:type="spellEnd"/>
      <w:r>
        <w:t xml:space="preserve"> Code Map</w:t>
      </w:r>
      <w:bookmarkEnd w:id="205"/>
    </w:p>
    <w:p w14:paraId="3C85DA24" w14:textId="21C4A5B1" w:rsidR="00EB131B" w:rsidRDefault="00C84D8E" w:rsidP="00EB131B">
      <w:r>
        <w:rPr>
          <w:noProof/>
          <w:lang w:eastAsia="zh-CN"/>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033DE5A" w:rsidR="009124C2" w:rsidRPr="002B6EBC" w:rsidRDefault="009124C2" w:rsidP="00C84D8E">
                            <w:pPr>
                              <w:pStyle w:val="Caption"/>
                              <w:jc w:val="center"/>
                              <w:rPr>
                                <w:noProof/>
                              </w:rPr>
                            </w:pPr>
                            <w:bookmarkStart w:id="206"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5"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" stroked="f">
                <v:textbox style="mso-fit-shape-to-text:t" inset="0,0,0,0">
                  <w:txbxContent>
                    <w:p w14:paraId="78E5C507" w14:textId="5033DE5A" w:rsidR="009124C2" w:rsidRPr="002B6EBC" w:rsidRDefault="009124C2" w:rsidP="00C84D8E">
                      <w:pPr>
                        <w:pStyle w:val="Caption"/>
                        <w:jc w:val="center"/>
                        <w:rPr>
                          <w:noProof/>
                        </w:rPr>
                      </w:pPr>
                      <w:bookmarkStart w:id="207"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7"/>
                    </w:p>
                  </w:txbxContent>
                </v:textbox>
                <w10:wrap type="topAndBottom"/>
              </v:shape>
            </w:pict>
          </mc:Fallback>
        </mc:AlternateContent>
      </w:r>
      <w:r>
        <w:rPr>
          <w:noProof/>
          <w:lang w:eastAsia="zh-CN"/>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96">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08" w:name="_Toc481103001"/>
      <w:r>
        <w:lastRenderedPageBreak/>
        <w:t>Polygon Clipping Code</w:t>
      </w:r>
      <w:bookmarkEnd w:id="208"/>
    </w:p>
    <w:bookmarkStart w:id="209" w:name="_MON_1554589747"/>
    <w:bookmarkEnd w:id="209"/>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5pt" o:ole="">
            <v:imagedata r:id="rId97" o:title=""/>
          </v:shape>
          <o:OLEObject Type="Embed" ProgID="Word.OpenDocumentText.12" ShapeID="_x0000_i1025" DrawAspect="Content" ObjectID="_1555084424" r:id="rId98"/>
        </w:object>
      </w:r>
    </w:p>
    <w:p w14:paraId="2C992A27" w14:textId="77777777" w:rsidR="0038449E" w:rsidRDefault="0038449E" w:rsidP="00796A20"/>
    <w:bookmarkStart w:id="210" w:name="_MON_1554591699"/>
    <w:bookmarkEnd w:id="210"/>
    <w:p w14:paraId="4F05DEE3" w14:textId="19232FBD" w:rsidR="00571512" w:rsidRDefault="0038449E" w:rsidP="00796A20">
      <w:r>
        <w:object w:dxaOrig="9026" w:dyaOrig="2670" w14:anchorId="156A6AB3">
          <v:shape id="_x0000_i1026" type="#_x0000_t75" style="width:451.3pt;height:133.5pt" o:ole="">
            <v:imagedata r:id="rId99" o:title=""/>
          </v:shape>
          <o:OLEObject Type="Embed" ProgID="Word.OpenDocumentText.12" ShapeID="_x0000_i1026" DrawAspect="Content" ObjectID="_1555084425" r:id="rId100"/>
        </w:object>
      </w:r>
    </w:p>
    <w:p w14:paraId="75EB1529" w14:textId="77777777" w:rsidR="0038449E" w:rsidRDefault="0038449E" w:rsidP="00796A20"/>
    <w:bookmarkStart w:id="211" w:name="_MON_1554591762"/>
    <w:bookmarkEnd w:id="211"/>
    <w:p w14:paraId="708168BF" w14:textId="28CF9179" w:rsidR="00571512" w:rsidRDefault="0038449E" w:rsidP="00796A20">
      <w:r>
        <w:object w:dxaOrig="9026" w:dyaOrig="2670" w14:anchorId="4CF76683">
          <v:shape id="_x0000_i1027" type="#_x0000_t75" style="width:451.3pt;height:133.5pt" o:ole="">
            <v:imagedata r:id="rId101" o:title=""/>
          </v:shape>
          <o:OLEObject Type="Embed" ProgID="Word.OpenDocumentText.12" ShapeID="_x0000_i1027" DrawAspect="Content" ObjectID="_1555084426" r:id="rId102"/>
        </w:object>
      </w:r>
    </w:p>
    <w:p w14:paraId="3E0CA9EC" w14:textId="2600F86A" w:rsidR="0038449E" w:rsidRDefault="0038449E" w:rsidP="00796A20"/>
    <w:bookmarkStart w:id="212" w:name="_MON_1554591844"/>
    <w:bookmarkEnd w:id="212"/>
    <w:p w14:paraId="0E46B03C" w14:textId="4F7428F1" w:rsidR="0038449E" w:rsidRDefault="0038449E" w:rsidP="00796A20">
      <w:r>
        <w:object w:dxaOrig="9026" w:dyaOrig="9344" w14:anchorId="16AB116B">
          <v:shape id="_x0000_i1028" type="#_x0000_t75" style="width:451.3pt;height:467.2pt" o:ole="">
            <v:imagedata r:id="rId103" o:title=""/>
          </v:shape>
          <o:OLEObject Type="Embed" ProgID="Word.OpenDocumentText.12" ShapeID="_x0000_i1028" DrawAspect="Content" ObjectID="_1555084427" r:id="rId104"/>
        </w:object>
      </w:r>
    </w:p>
    <w:p w14:paraId="365385E9" w14:textId="45084BB7" w:rsidR="0038449E" w:rsidRDefault="0038449E" w:rsidP="00796A20"/>
    <w:bookmarkStart w:id="213" w:name="_MON_1554591891"/>
    <w:bookmarkEnd w:id="213"/>
    <w:p w14:paraId="6A4D877D" w14:textId="6A516797" w:rsidR="0038449E" w:rsidRDefault="0038449E" w:rsidP="00796A20">
      <w:r>
        <w:object w:dxaOrig="9026" w:dyaOrig="4004" w14:anchorId="7B32625B">
          <v:shape id="_x0000_i1029" type="#_x0000_t75" style="width:451.3pt;height:200.2pt" o:ole="">
            <v:imagedata r:id="rId105" o:title=""/>
          </v:shape>
          <o:OLEObject Type="Embed" ProgID="Word.OpenDocumentText.12" ShapeID="_x0000_i1029" DrawAspect="Content" ObjectID="_1555084428" r:id="rId106"/>
        </w:object>
      </w:r>
    </w:p>
    <w:p w14:paraId="500004F0" w14:textId="3E4A742B" w:rsidR="0038449E" w:rsidRDefault="0038449E" w:rsidP="00796A20"/>
    <w:bookmarkStart w:id="214" w:name="_MON_1554591930"/>
    <w:bookmarkEnd w:id="214"/>
    <w:p w14:paraId="49575CF4" w14:textId="7B01D81E" w:rsidR="0038449E" w:rsidRDefault="0038449E" w:rsidP="00796A20">
      <w:r>
        <w:object w:dxaOrig="9026" w:dyaOrig="4004" w14:anchorId="20E5C92E">
          <v:shape id="_x0000_i1030" type="#_x0000_t75" style="width:451.3pt;height:200.2pt" o:ole="">
            <v:imagedata r:id="rId107" o:title=""/>
          </v:shape>
          <o:OLEObject Type="Embed" ProgID="Word.OpenDocumentText.12" ShapeID="_x0000_i1030" DrawAspect="Content" ObjectID="_1555084429" r:id="rId108"/>
        </w:object>
      </w:r>
    </w:p>
    <w:p w14:paraId="10CCFBAD" w14:textId="1E814F7B" w:rsidR="0038449E" w:rsidRDefault="0038449E" w:rsidP="00796A20"/>
    <w:bookmarkStart w:id="215" w:name="_MON_1554591961"/>
    <w:bookmarkEnd w:id="215"/>
    <w:p w14:paraId="61D2E079" w14:textId="7799ABC4" w:rsidR="0038449E" w:rsidRDefault="007F6B92" w:rsidP="00796A20">
      <w:r>
        <w:object w:dxaOrig="9026" w:dyaOrig="5562" w14:anchorId="77EA1A4A">
          <v:shape id="_x0000_i1031" type="#_x0000_t75" style="width:451.3pt;height:278.1pt" o:ole="">
            <v:imagedata r:id="rId109" o:title=""/>
          </v:shape>
          <o:OLEObject Type="Embed" ProgID="Word.OpenDocumentText.12" ShapeID="_x0000_i1031" DrawAspect="Content" ObjectID="_1555084430" r:id="rId110"/>
        </w:object>
      </w:r>
    </w:p>
    <w:p w14:paraId="5D5F7137" w14:textId="252D1DF2" w:rsidR="007F6B92" w:rsidRDefault="007F6B92" w:rsidP="00796A20"/>
    <w:bookmarkStart w:id="216" w:name="_MON_1554591996"/>
    <w:bookmarkEnd w:id="216"/>
    <w:p w14:paraId="4EE29033" w14:textId="7D862B70" w:rsidR="007F6B92" w:rsidRDefault="007F6B92" w:rsidP="00796A20">
      <w:r>
        <w:object w:dxaOrig="9026" w:dyaOrig="9121" w14:anchorId="3E54F505">
          <v:shape id="_x0000_i1032" type="#_x0000_t75" style="width:451.3pt;height:456.05pt" o:ole="">
            <v:imagedata r:id="rId111" o:title=""/>
          </v:shape>
          <o:OLEObject Type="Embed" ProgID="Word.OpenDocumentText.12" ShapeID="_x0000_i1032" DrawAspect="Content" ObjectID="_1555084431" r:id="rId112"/>
        </w:object>
      </w:r>
    </w:p>
    <w:p w14:paraId="1F3D523D" w14:textId="5F255A4E" w:rsidR="007F6B92" w:rsidRDefault="007F6B92" w:rsidP="00796A20"/>
    <w:bookmarkStart w:id="217" w:name="_MON_1554592053"/>
    <w:bookmarkEnd w:id="217"/>
    <w:p w14:paraId="37064F6F" w14:textId="71AC603A" w:rsidR="007F6B92" w:rsidRDefault="007F6B92" w:rsidP="00796A20">
      <w:r>
        <w:object w:dxaOrig="9026" w:dyaOrig="9121" w14:anchorId="106296CB">
          <v:shape id="_x0000_i1033" type="#_x0000_t75" style="width:451.3pt;height:456.05pt" o:ole="">
            <v:imagedata r:id="rId113" o:title=""/>
          </v:shape>
          <o:OLEObject Type="Embed" ProgID="Word.OpenDocumentText.12" ShapeID="_x0000_i1033" DrawAspect="Content" ObjectID="_1555084432" r:id="rId114"/>
        </w:object>
      </w:r>
    </w:p>
    <w:p w14:paraId="7CF4843B" w14:textId="1EF45D38" w:rsidR="007F6B92" w:rsidRDefault="007F6B92" w:rsidP="00796A20"/>
    <w:bookmarkStart w:id="218" w:name="_MON_1554592105"/>
    <w:bookmarkEnd w:id="218"/>
    <w:p w14:paraId="1FA8E22C" w14:textId="604890CB" w:rsidR="007F6B92" w:rsidRDefault="007F6B92" w:rsidP="00796A20">
      <w:r>
        <w:object w:dxaOrig="9026" w:dyaOrig="4227" w14:anchorId="3F024614">
          <v:shape id="_x0000_i1034" type="#_x0000_t75" style="width:451.3pt;height:211.35pt" o:ole="">
            <v:imagedata r:id="rId115" o:title=""/>
          </v:shape>
          <o:OLEObject Type="Embed" ProgID="Word.OpenDocumentText.12" ShapeID="_x0000_i1034" DrawAspect="Content" ObjectID="_1555084433" r:id="rId116"/>
        </w:object>
      </w:r>
    </w:p>
    <w:p w14:paraId="5AE7931C" w14:textId="79BE7824" w:rsidR="007F6B92" w:rsidRDefault="007F6B92" w:rsidP="00796A20"/>
    <w:bookmarkStart w:id="219" w:name="_MON_1554592133"/>
    <w:bookmarkEnd w:id="219"/>
    <w:p w14:paraId="1B13F2DE" w14:textId="18285C25" w:rsidR="007F6B92" w:rsidRDefault="007F6B92" w:rsidP="00796A20">
      <w:r>
        <w:object w:dxaOrig="9026" w:dyaOrig="2225" w14:anchorId="4B181791">
          <v:shape id="_x0000_i1035" type="#_x0000_t75" style="width:451.3pt;height:111.25pt" o:ole="">
            <v:imagedata r:id="rId117" o:title=""/>
          </v:shape>
          <o:OLEObject Type="Embed" ProgID="Word.OpenDocumentText.12" ShapeID="_x0000_i1035" DrawAspect="Content" ObjectID="_1555084434" r:id="rId118"/>
        </w:object>
      </w:r>
    </w:p>
    <w:p w14:paraId="5F63C524" w14:textId="4CE8145D" w:rsidR="007F6B92" w:rsidRDefault="007F6B92" w:rsidP="00796A20"/>
    <w:bookmarkStart w:id="220" w:name="_MON_1554592619"/>
    <w:bookmarkEnd w:id="220"/>
    <w:p w14:paraId="7E621244" w14:textId="43AD3C39" w:rsidR="007F6B92" w:rsidRDefault="00F26ECA" w:rsidP="00796A20">
      <w:r>
        <w:object w:dxaOrig="9026" w:dyaOrig="2225" w14:anchorId="7EE53D65">
          <v:shape id="_x0000_i1036" type="#_x0000_t75" style="width:451.3pt;height:111.25pt" o:ole="">
            <v:imagedata r:id="rId119" o:title=""/>
          </v:shape>
          <o:OLEObject Type="Embed" ProgID="Word.OpenDocumentText.12" ShapeID="_x0000_i1036" DrawAspect="Content" ObjectID="_1555084435" r:id="rId120"/>
        </w:object>
      </w:r>
    </w:p>
    <w:p w14:paraId="67EC2634" w14:textId="7ED82580" w:rsidR="00F26ECA" w:rsidRDefault="00F26ECA" w:rsidP="00796A20"/>
    <w:bookmarkStart w:id="221" w:name="_MON_1554592641"/>
    <w:bookmarkEnd w:id="221"/>
    <w:p w14:paraId="45238C5F" w14:textId="089B1432" w:rsidR="00F26ECA" w:rsidRDefault="00F26ECA" w:rsidP="00796A20">
      <w:r>
        <w:object w:dxaOrig="9026" w:dyaOrig="3337" w14:anchorId="33BA17D4">
          <v:shape id="_x0000_i1037" type="#_x0000_t75" style="width:451.3pt;height:166.85pt" o:ole="">
            <v:imagedata r:id="rId121" o:title=""/>
          </v:shape>
          <o:OLEObject Type="Embed" ProgID="Word.OpenDocumentText.12" ShapeID="_x0000_i1037" DrawAspect="Content" ObjectID="_1555084436" r:id="rId122"/>
        </w:object>
      </w:r>
    </w:p>
    <w:p w14:paraId="40627F29" w14:textId="14BB013E" w:rsidR="00F26ECA" w:rsidRDefault="00F26ECA" w:rsidP="00796A20"/>
    <w:bookmarkStart w:id="222" w:name="_MON_1554592671"/>
    <w:bookmarkEnd w:id="222"/>
    <w:p w14:paraId="652B5C92" w14:textId="3153CBB0" w:rsidR="00F26ECA" w:rsidRDefault="00F26ECA" w:rsidP="00796A20">
      <w:r>
        <w:object w:dxaOrig="9026" w:dyaOrig="2400" w14:anchorId="2E182E1A">
          <v:shape id="_x0000_i1038" type="#_x0000_t75" style="width:451.3pt;height:120pt" o:ole="">
            <v:imagedata r:id="rId123" o:title=""/>
          </v:shape>
          <o:OLEObject Type="Embed" ProgID="Word.OpenDocumentText.12" ShapeID="_x0000_i1038" DrawAspect="Content" ObjectID="_1555084437" r:id="rId124"/>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23" w:name="_Toc481103002"/>
      <w:r>
        <w:lastRenderedPageBreak/>
        <w:t>Polygon Tessellation Code</w:t>
      </w:r>
      <w:bookmarkEnd w:id="223"/>
    </w:p>
    <w:bookmarkStart w:id="224" w:name="_MON_1554592832"/>
    <w:bookmarkEnd w:id="224"/>
    <w:p w14:paraId="1A8DF3EA" w14:textId="496D4EB1" w:rsidR="00571512" w:rsidRDefault="000C75D9" w:rsidP="00571512">
      <w:r>
        <w:object w:dxaOrig="9026" w:dyaOrig="7342" w14:anchorId="70715292">
          <v:shape id="_x0000_i1039" type="#_x0000_t75" style="width:451.3pt;height:367.1pt" o:ole="">
            <v:imagedata r:id="rId125" o:title=""/>
          </v:shape>
          <o:OLEObject Type="Embed" ProgID="Word.OpenDocumentText.12" ShapeID="_x0000_i1039" DrawAspect="Content" ObjectID="_1555084438" r:id="rId126"/>
        </w:object>
      </w:r>
    </w:p>
    <w:p w14:paraId="0170B937" w14:textId="7F11306C" w:rsidR="000C75D9" w:rsidRDefault="000C75D9" w:rsidP="00571512"/>
    <w:bookmarkStart w:id="225" w:name="_MON_1554594064"/>
    <w:bookmarkEnd w:id="225"/>
    <w:p w14:paraId="517BA0EF" w14:textId="5477CD52" w:rsidR="000C75D9" w:rsidRDefault="000C75D9" w:rsidP="00571512">
      <w:r>
        <w:object w:dxaOrig="9026" w:dyaOrig="3115" w14:anchorId="3BBFDB4F">
          <v:shape id="_x0000_i1040" type="#_x0000_t75" style="width:451.3pt;height:155.75pt" o:ole="">
            <v:imagedata r:id="rId127" o:title=""/>
          </v:shape>
          <o:OLEObject Type="Embed" ProgID="Word.OpenDocumentText.12" ShapeID="_x0000_i1040" DrawAspect="Content" ObjectID="_1555084439" r:id="rId128"/>
        </w:object>
      </w:r>
    </w:p>
    <w:p w14:paraId="130C9A4F" w14:textId="50EBA4DE" w:rsidR="000C75D9" w:rsidRDefault="000C75D9" w:rsidP="00571512"/>
    <w:bookmarkStart w:id="226" w:name="_MON_1554594094"/>
    <w:bookmarkEnd w:id="226"/>
    <w:p w14:paraId="7B20B3D5" w14:textId="0D1DB5BC" w:rsidR="000C75D9" w:rsidRDefault="000C75D9" w:rsidP="00571512">
      <w:r>
        <w:object w:dxaOrig="9026" w:dyaOrig="5339" w14:anchorId="25B82ABA">
          <v:shape id="_x0000_i1041" type="#_x0000_t75" style="width:451.3pt;height:266.95pt" o:ole="">
            <v:imagedata r:id="rId129" o:title=""/>
          </v:shape>
          <o:OLEObject Type="Embed" ProgID="Word.OpenDocumentText.12" ShapeID="_x0000_i1041" DrawAspect="Content" ObjectID="_1555084440" r:id="rId130"/>
        </w:object>
      </w:r>
    </w:p>
    <w:p w14:paraId="47D1A498" w14:textId="3F1BD2EF" w:rsidR="000C75D9" w:rsidRDefault="000C75D9" w:rsidP="00571512"/>
    <w:bookmarkStart w:id="227" w:name="_MON_1554594124"/>
    <w:bookmarkEnd w:id="227"/>
    <w:p w14:paraId="2977EA66" w14:textId="0F05609E" w:rsidR="000C75D9" w:rsidRDefault="000C75D9" w:rsidP="00571512">
      <w:r>
        <w:object w:dxaOrig="9026" w:dyaOrig="5784" w14:anchorId="35F4D8FC">
          <v:shape id="_x0000_i1042" type="#_x0000_t75" style="width:451.3pt;height:289.2pt" o:ole="">
            <v:imagedata r:id="rId131" o:title=""/>
          </v:shape>
          <o:OLEObject Type="Embed" ProgID="Word.OpenDocumentText.12" ShapeID="_x0000_i1042" DrawAspect="Content" ObjectID="_1555084441" r:id="rId132"/>
        </w:object>
      </w:r>
    </w:p>
    <w:p w14:paraId="5C5834F6" w14:textId="5DE8B14E" w:rsidR="000C75D9" w:rsidRDefault="000C75D9" w:rsidP="00571512"/>
    <w:bookmarkStart w:id="228" w:name="_MON_1554594152"/>
    <w:bookmarkEnd w:id="228"/>
    <w:p w14:paraId="42E6D3E1" w14:textId="7565B2B4" w:rsidR="000C75D9" w:rsidRDefault="000C75D9" w:rsidP="00571512">
      <w:r>
        <w:object w:dxaOrig="9026" w:dyaOrig="9566" w14:anchorId="1A940255">
          <v:shape id="_x0000_i1043" type="#_x0000_t75" style="width:451.3pt;height:478.3pt" o:ole="">
            <v:imagedata r:id="rId133" o:title=""/>
          </v:shape>
          <o:OLEObject Type="Embed" ProgID="Word.OpenDocumentText.12" ShapeID="_x0000_i1043" DrawAspect="Content" ObjectID="_1555084442" r:id="rId134"/>
        </w:object>
      </w:r>
    </w:p>
    <w:p w14:paraId="59858A44" w14:textId="379C8FDF" w:rsidR="000C75D9" w:rsidRDefault="000C75D9" w:rsidP="00571512"/>
    <w:bookmarkStart w:id="229" w:name="_MON_1554594182"/>
    <w:bookmarkEnd w:id="229"/>
    <w:p w14:paraId="0C482EF0" w14:textId="3A64A464" w:rsidR="000C75D9" w:rsidRDefault="000C75D9" w:rsidP="00571512">
      <w:r>
        <w:object w:dxaOrig="9026" w:dyaOrig="7342" w14:anchorId="3A4F6252">
          <v:shape id="_x0000_i1044" type="#_x0000_t75" style="width:451.3pt;height:367.1pt" o:ole="">
            <v:imagedata r:id="rId135" o:title=""/>
          </v:shape>
          <o:OLEObject Type="Embed" ProgID="Word.OpenDocumentText.12" ShapeID="_x0000_i1044" DrawAspect="Content" ObjectID="_1555084443" r:id="rId136"/>
        </w:object>
      </w:r>
    </w:p>
    <w:p w14:paraId="420373C2" w14:textId="3F84E5A6" w:rsidR="00633C3B" w:rsidRDefault="00633C3B" w:rsidP="00571512"/>
    <w:bookmarkStart w:id="230" w:name="_MON_1554594220"/>
    <w:bookmarkEnd w:id="230"/>
    <w:p w14:paraId="686AE23A" w14:textId="1FC3660E" w:rsidR="00633C3B" w:rsidRDefault="00633C3B" w:rsidP="00571512">
      <w:r>
        <w:object w:dxaOrig="9026" w:dyaOrig="2844" w14:anchorId="34136DA1">
          <v:shape id="_x0000_i1045" type="#_x0000_t75" style="width:451.3pt;height:142.2pt" o:ole="">
            <v:imagedata r:id="rId137" o:title=""/>
          </v:shape>
          <o:OLEObject Type="Embed" ProgID="Word.OpenDocumentText.12" ShapeID="_x0000_i1045" DrawAspect="Content" ObjectID="_1555084444" r:id="rId138"/>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31" w:name="_Toc481103003"/>
      <w:r>
        <w:lastRenderedPageBreak/>
        <w:t>Wandering Code</w:t>
      </w:r>
      <w:bookmarkEnd w:id="231"/>
    </w:p>
    <w:bookmarkStart w:id="232" w:name="_MON_1554594319"/>
    <w:bookmarkEnd w:id="232"/>
    <w:p w14:paraId="2EABB981" w14:textId="0327B52F" w:rsidR="00571512" w:rsidRDefault="006B2E59" w:rsidP="00571512">
      <w:r>
        <w:object w:dxaOrig="9026" w:dyaOrig="3337" w14:anchorId="183A5160">
          <v:shape id="_x0000_i1046" type="#_x0000_t75" style="width:451.3pt;height:166.85pt" o:ole="">
            <v:imagedata r:id="rId139" o:title=""/>
          </v:shape>
          <o:OLEObject Type="Embed" ProgID="Word.OpenDocumentText.12" ShapeID="_x0000_i1046" DrawAspect="Content" ObjectID="_1555084445" r:id="rId140"/>
        </w:object>
      </w:r>
    </w:p>
    <w:p w14:paraId="255E8459" w14:textId="14778DDD" w:rsidR="006B2E59" w:rsidRDefault="006B2E59" w:rsidP="00571512"/>
    <w:bookmarkStart w:id="233" w:name="_MON_1554596005"/>
    <w:bookmarkEnd w:id="233"/>
    <w:p w14:paraId="498A152D" w14:textId="346E30D7" w:rsidR="006B2E59" w:rsidRDefault="006B2E59" w:rsidP="00571512">
      <w:r>
        <w:object w:dxaOrig="9026" w:dyaOrig="11124" w14:anchorId="5306F279">
          <v:shape id="_x0000_i1047" type="#_x0000_t75" style="width:451.3pt;height:556.2pt" o:ole="">
            <v:imagedata r:id="rId141" o:title=""/>
          </v:shape>
          <o:OLEObject Type="Embed" ProgID="Word.OpenDocumentText.12" ShapeID="_x0000_i1047" DrawAspect="Content" ObjectID="_1555084446" r:id="rId142"/>
        </w:object>
      </w:r>
    </w:p>
    <w:p w14:paraId="02548565" w14:textId="5F7BDCFB" w:rsidR="006B2E59" w:rsidRDefault="006B2E59" w:rsidP="00571512"/>
    <w:bookmarkStart w:id="234" w:name="_MON_1554596039"/>
    <w:bookmarkEnd w:id="234"/>
    <w:p w14:paraId="2DD96652" w14:textId="4AE78252" w:rsidR="006B2E59" w:rsidRDefault="00D220CD" w:rsidP="00571512">
      <w:r>
        <w:object w:dxaOrig="9026" w:dyaOrig="2892" w14:anchorId="5396D5F3">
          <v:shape id="_x0000_i1048" type="#_x0000_t75" style="width:451.3pt;height:144.6pt" o:ole="">
            <v:imagedata r:id="rId143" o:title=""/>
          </v:shape>
          <o:OLEObject Type="Embed" ProgID="Word.OpenDocumentText.12" ShapeID="_x0000_i1048" DrawAspect="Content" ObjectID="_1555084447" r:id="rId144"/>
        </w:object>
      </w:r>
    </w:p>
    <w:p w14:paraId="2E7F4F3E" w14:textId="5B43A211" w:rsidR="00D220CD" w:rsidRDefault="00D220CD" w:rsidP="00571512"/>
    <w:bookmarkStart w:id="235" w:name="_MON_1554596080"/>
    <w:bookmarkEnd w:id="235"/>
    <w:p w14:paraId="4CAD402A" w14:textId="0CA407D4" w:rsidR="00D220CD" w:rsidRDefault="00D220CD" w:rsidP="00571512">
      <w:r>
        <w:object w:dxaOrig="9026" w:dyaOrig="5784" w14:anchorId="0D4727D9">
          <v:shape id="_x0000_i1049" type="#_x0000_t75" style="width:451.3pt;height:289.2pt" o:ole="">
            <v:imagedata r:id="rId145" o:title=""/>
          </v:shape>
          <o:OLEObject Type="Embed" ProgID="Word.OpenDocumentText.12" ShapeID="_x0000_i1049" DrawAspect="Content" ObjectID="_1555084448" r:id="rId146"/>
        </w:object>
      </w:r>
    </w:p>
    <w:p w14:paraId="0BCCFD33" w14:textId="4D4CEE64" w:rsidR="00D220CD" w:rsidRDefault="00D220CD" w:rsidP="00571512"/>
    <w:bookmarkStart w:id="236" w:name="_MON_1554596111"/>
    <w:bookmarkEnd w:id="236"/>
    <w:p w14:paraId="41957950" w14:textId="4D38E604" w:rsidR="00D220CD" w:rsidRDefault="00D220CD" w:rsidP="00571512">
      <w:r>
        <w:object w:dxaOrig="9026" w:dyaOrig="5339" w14:anchorId="318D81B9">
          <v:shape id="_x0000_i1050" type="#_x0000_t75" style="width:451.3pt;height:266.95pt" o:ole="">
            <v:imagedata r:id="rId147" o:title=""/>
          </v:shape>
          <o:OLEObject Type="Embed" ProgID="Word.OpenDocumentText.12" ShapeID="_x0000_i1050" DrawAspect="Content" ObjectID="_1555084449" r:id="rId148"/>
        </w:object>
      </w:r>
    </w:p>
    <w:p w14:paraId="1ADCFA1A" w14:textId="4CA17764" w:rsidR="00D220CD" w:rsidRDefault="00D220CD" w:rsidP="00571512"/>
    <w:bookmarkStart w:id="237" w:name="_MON_1554596187"/>
    <w:bookmarkEnd w:id="237"/>
    <w:p w14:paraId="696E1D3A" w14:textId="2A7D8E10" w:rsidR="00D220CD" w:rsidRDefault="00D220CD" w:rsidP="00571512">
      <w:r>
        <w:object w:dxaOrig="9026" w:dyaOrig="9074" w14:anchorId="7B793DD5">
          <v:shape id="_x0000_i1051" type="#_x0000_t75" style="width:451.3pt;height:453.7pt" o:ole="">
            <v:imagedata r:id="rId149" o:title=""/>
          </v:shape>
          <o:OLEObject Type="Embed" ProgID="Word.OpenDocumentText.12" ShapeID="_x0000_i1051" DrawAspect="Content" ObjectID="_1555084450" r:id="rId150"/>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38" w:name="_Ref480254127"/>
      <w:bookmarkStart w:id="239" w:name="_Ref480254136"/>
      <w:bookmarkStart w:id="240" w:name="_Toc481103004"/>
      <w:r>
        <w:lastRenderedPageBreak/>
        <w:t>Initial</w:t>
      </w:r>
      <w:r w:rsidR="0027432F">
        <w:t xml:space="preserve"> </w:t>
      </w:r>
      <w:r w:rsidR="00954FD2">
        <w:t>Task List</w:t>
      </w:r>
      <w:bookmarkEnd w:id="238"/>
      <w:bookmarkEnd w:id="239"/>
      <w:bookmarkEnd w:id="240"/>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41" w:name="_Ref472279442"/>
      <w:bookmarkStart w:id="242"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43" w:name="_Ref480254189"/>
      <w:bookmarkStart w:id="244" w:name="_Toc481103005"/>
      <w:r>
        <w:lastRenderedPageBreak/>
        <w:t>Initial</w:t>
      </w:r>
      <w:r w:rsidR="00942459">
        <w:t xml:space="preserve"> </w:t>
      </w:r>
      <w:r w:rsidR="006C03B7">
        <w:t>Time Plan</w:t>
      </w:r>
      <w:bookmarkEnd w:id="241"/>
      <w:bookmarkEnd w:id="242"/>
      <w:bookmarkEnd w:id="243"/>
      <w:bookmarkEnd w:id="24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45" w:name="_Toc481103006"/>
      <w:r>
        <w:lastRenderedPageBreak/>
        <w:t>Interim</w:t>
      </w:r>
      <w:r w:rsidR="00B9784E">
        <w:t xml:space="preserve"> Task List</w:t>
      </w:r>
      <w:bookmarkEnd w:id="245"/>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46" w:name="_Toc481103007"/>
      <w:r>
        <w:lastRenderedPageBreak/>
        <w:t>Interim</w:t>
      </w:r>
      <w:r w:rsidR="00B9784E">
        <w:t xml:space="preserve"> Time Plan</w:t>
      </w:r>
      <w:bookmarkEnd w:id="246"/>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47" w:name="_Ref472282892"/>
      <w:bookmarkStart w:id="248" w:name="_Toc481103008"/>
      <w:r>
        <w:lastRenderedPageBreak/>
        <w:t>Risk Analysis</w:t>
      </w:r>
      <w:bookmarkEnd w:id="247"/>
      <w:bookmarkEnd w:id="248"/>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49" w:name="_Toc481103009"/>
      <w:r>
        <w:lastRenderedPageBreak/>
        <w:t>Acknowledgements</w:t>
      </w:r>
      <w:bookmarkEnd w:id="249"/>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50" w:name="_Toc481103010"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50"/>
        </w:p>
        <w:sdt>
          <w:sdtPr>
            <w:id w:val="-573587230"/>
            <w:bibliography/>
          </w:sdtPr>
          <w:sdtContent>
            <w:p w14:paraId="00155E7A" w14:textId="77777777" w:rsidR="00560F36" w:rsidRDefault="00012F29" w:rsidP="00560F36">
              <w:pPr>
                <w:pStyle w:val="Bibliography"/>
                <w:rPr>
                  <w:noProof/>
                  <w:sz w:val="24"/>
                  <w:szCs w:val="24"/>
                </w:rPr>
              </w:pPr>
              <w:r w:rsidRPr="00440A7F">
                <w:fldChar w:fldCharType="begin"/>
              </w:r>
              <w:r w:rsidRPr="00440A7F">
                <w:instrText xml:space="preserve"> BIBLIOGRAPHY </w:instrText>
              </w:r>
              <w:r w:rsidRPr="00440A7F">
                <w:fldChar w:fldCharType="separate"/>
              </w:r>
              <w:r w:rsidR="00560F36">
                <w:rPr>
                  <w:noProof/>
                </w:rPr>
                <w:t xml:space="preserve">Ackermann, F., 1994. PRACTICAL EXPERIENCE WITH GPS SUPPORTED AERIAL TRIANGULATION. </w:t>
              </w:r>
              <w:r w:rsidR="00560F36">
                <w:rPr>
                  <w:i/>
                  <w:iCs/>
                  <w:noProof/>
                </w:rPr>
                <w:t xml:space="preserve">The Photogrammetric Record, </w:t>
              </w:r>
              <w:r w:rsidR="00560F36">
                <w:rPr>
                  <w:noProof/>
                </w:rPr>
                <w:t>14(84), pp. 860-874.</w:t>
              </w:r>
            </w:p>
            <w:p w14:paraId="4ED61B80" w14:textId="77777777" w:rsidR="00560F36" w:rsidRDefault="00560F36" w:rsidP="00560F36">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6E9EBA6" w14:textId="77777777" w:rsidR="00560F36" w:rsidRDefault="00560F36" w:rsidP="00560F36">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570200DE" w14:textId="77777777" w:rsidR="00560F36" w:rsidRDefault="00560F36" w:rsidP="00560F36">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02E81C05" w14:textId="77777777" w:rsidR="00560F36" w:rsidRDefault="00560F36" w:rsidP="00560F36">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D87975A" w14:textId="77777777" w:rsidR="00560F36" w:rsidRPr="00560F36" w:rsidRDefault="00560F36" w:rsidP="00560F36">
              <w:pPr>
                <w:pStyle w:val="Bibliography"/>
                <w:rPr>
                  <w:noProof/>
                  <w:lang w:val="nb-NO"/>
                </w:rPr>
              </w:pPr>
              <w:r w:rsidRPr="00560F36">
                <w:rPr>
                  <w:noProof/>
                  <w:lang w:val="it-IT"/>
                </w:rPr>
                <w:t xml:space="preserve">Baccelli, F., Mathieu, F., Norros, I. &amp; Varloot, R., 2013. </w:t>
              </w:r>
              <w:r>
                <w:rPr>
                  <w:i/>
                  <w:iCs/>
                  <w:noProof/>
                </w:rPr>
                <w:t xml:space="preserve">Can P2P Networks be Super-Scalable. </w:t>
              </w:r>
              <w:r w:rsidRPr="00560F36">
                <w:rPr>
                  <w:noProof/>
                  <w:lang w:val="nb-NO"/>
                </w:rPr>
                <w:t xml:space="preserve">[Online] </w:t>
              </w:r>
              <w:r w:rsidRPr="00560F36">
                <w:rPr>
                  <w:noProof/>
                  <w:lang w:val="nb-NO"/>
                </w:rPr>
                <w:br/>
                <w:t xml:space="preserve">Available at: </w:t>
              </w:r>
              <w:r w:rsidRPr="00560F36">
                <w:rPr>
                  <w:noProof/>
                  <w:u w:val="single"/>
                  <w:lang w:val="nb-NO"/>
                </w:rPr>
                <w:t>https://arxiv.org/pdf/1304.6489.pdf</w:t>
              </w:r>
              <w:r w:rsidRPr="00560F36">
                <w:rPr>
                  <w:noProof/>
                  <w:lang w:val="nb-NO"/>
                </w:rPr>
                <w:br/>
                <w:t>[Accessed 14 November 2016].</w:t>
              </w:r>
            </w:p>
            <w:p w14:paraId="75C61FA0" w14:textId="77777777" w:rsidR="00560F36" w:rsidRDefault="00560F36" w:rsidP="00560F36">
              <w:pPr>
                <w:pStyle w:val="Bibliography"/>
                <w:rPr>
                  <w:noProof/>
                </w:rPr>
              </w:pPr>
              <w:r w:rsidRPr="00560F36">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4CB83C5A" w14:textId="77777777" w:rsidR="00560F36" w:rsidRDefault="00560F36" w:rsidP="00560F36">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52F03305" w14:textId="77777777" w:rsidR="00560F36" w:rsidRDefault="00560F36" w:rsidP="00560F36">
              <w:pPr>
                <w:pStyle w:val="Bibliography"/>
                <w:rPr>
                  <w:noProof/>
                </w:rPr>
              </w:pPr>
              <w:r w:rsidRPr="00560F36">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63E216FD" w14:textId="77777777" w:rsidR="00560F36" w:rsidRDefault="00560F36" w:rsidP="00560F36">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7398CF62" w14:textId="77777777" w:rsidR="00560F36" w:rsidRPr="00560F36" w:rsidRDefault="00560F36" w:rsidP="00560F36">
              <w:pPr>
                <w:pStyle w:val="Bibliography"/>
                <w:rPr>
                  <w:noProof/>
                  <w:lang w:val="de-DE"/>
                </w:rPr>
              </w:pPr>
              <w:r>
                <w:rPr>
                  <w:noProof/>
                </w:rPr>
                <w:t xml:space="preserve">Crato, N., 2010. How GPS Works. In: </w:t>
              </w:r>
              <w:r>
                <w:rPr>
                  <w:i/>
                  <w:iCs/>
                  <w:noProof/>
                </w:rPr>
                <w:t xml:space="preserve">Figuring it Out. </w:t>
              </w:r>
              <w:r w:rsidRPr="00560F36">
                <w:rPr>
                  <w:noProof/>
                  <w:lang w:val="de-DE"/>
                </w:rPr>
                <w:t>Lisboa: Springer-Verlag Berlin Heidelberg, pp. 49-52.</w:t>
              </w:r>
            </w:p>
            <w:p w14:paraId="4858DCE2" w14:textId="77777777" w:rsidR="00560F36" w:rsidRDefault="00560F36" w:rsidP="00560F36">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41EB4BA" w14:textId="77777777" w:rsidR="00560F36" w:rsidRDefault="00560F36" w:rsidP="00560F36">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9080940" w14:textId="77777777" w:rsidR="00560F36" w:rsidRDefault="00560F36" w:rsidP="00560F36">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4457D99B" w14:textId="77777777" w:rsidR="00560F36" w:rsidRDefault="00560F36" w:rsidP="00560F36">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7943E4CC" w14:textId="77777777" w:rsidR="00560F36" w:rsidRDefault="00560F36" w:rsidP="00560F36">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3CAD6FFA" w14:textId="77777777" w:rsidR="00560F36" w:rsidRDefault="00560F36" w:rsidP="00560F36">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64ADAC0D" w14:textId="77777777" w:rsidR="00560F36" w:rsidRDefault="00560F36" w:rsidP="00560F36">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5AE4D94" w14:textId="77777777" w:rsidR="00560F36" w:rsidRDefault="00560F36" w:rsidP="00560F36">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3AE32552" w14:textId="77777777" w:rsidR="00560F36" w:rsidRDefault="00560F36" w:rsidP="00560F36">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371B8CB0" w14:textId="77777777" w:rsidR="00560F36" w:rsidRDefault="00560F36" w:rsidP="00560F36">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6F103DF" w14:textId="77777777" w:rsidR="00560F36" w:rsidRDefault="00560F36" w:rsidP="00560F36">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572E43DF" w14:textId="77777777" w:rsidR="00560F36" w:rsidRDefault="00560F36" w:rsidP="00560F36">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4EEB541" w14:textId="77777777" w:rsidR="00560F36" w:rsidRDefault="00560F36" w:rsidP="00560F36">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74AC4006" w14:textId="77777777" w:rsidR="00560F36" w:rsidRDefault="00560F36" w:rsidP="00560F36">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0F2115FA" w14:textId="77777777" w:rsidR="00560F36" w:rsidRDefault="00560F36" w:rsidP="00560F36">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0354CB9A" w14:textId="77777777" w:rsidR="00560F36" w:rsidRDefault="00560F36" w:rsidP="00560F36">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71373C3" w14:textId="77777777" w:rsidR="00560F36" w:rsidRDefault="00560F36" w:rsidP="00560F36">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04CEF1C" w14:textId="77777777" w:rsidR="00560F36" w:rsidRDefault="00560F36" w:rsidP="00560F36">
              <w:pPr>
                <w:pStyle w:val="Bibliography"/>
                <w:rPr>
                  <w:noProof/>
                </w:rPr>
              </w:pPr>
              <w:r>
                <w:rPr>
                  <w:noProof/>
                </w:rPr>
                <w:lastRenderedPageBreak/>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527DEBE6" w14:textId="77777777" w:rsidR="00560F36" w:rsidRPr="00560F36" w:rsidRDefault="00560F36" w:rsidP="00560F36">
              <w:pPr>
                <w:pStyle w:val="Bibliography"/>
                <w:rPr>
                  <w:noProof/>
                  <w:lang w:val="de-DE"/>
                </w:rPr>
              </w:pPr>
              <w:r>
                <w:rPr>
                  <w:noProof/>
                </w:rPr>
                <w:t xml:space="preserve">Noble, J., 2002. Visualising Objects: Abstraction, Encapsulation, Aliasing, and Ownership. </w:t>
              </w:r>
              <w:r w:rsidRPr="00560F36">
                <w:rPr>
                  <w:noProof/>
                  <w:lang w:val="de-DE"/>
                </w:rPr>
                <w:t xml:space="preserve">In: S. Diehl, ed. </w:t>
              </w:r>
              <w:r w:rsidRPr="00560F36">
                <w:rPr>
                  <w:i/>
                  <w:iCs/>
                  <w:noProof/>
                  <w:lang w:val="de-DE"/>
                </w:rPr>
                <w:t xml:space="preserve">Software Visualization. </w:t>
              </w:r>
              <w:r w:rsidRPr="00560F36">
                <w:rPr>
                  <w:noProof/>
                  <w:lang w:val="de-DE"/>
                </w:rPr>
                <w:t>Wellington: Springer Berlin Heidelberg, pp. 58-72.</w:t>
              </w:r>
            </w:p>
            <w:p w14:paraId="43CFB198" w14:textId="77777777" w:rsidR="00560F36" w:rsidRDefault="00560F36" w:rsidP="00560F36">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11DCE24C" w14:textId="77777777" w:rsidR="00560F36" w:rsidRDefault="00560F36" w:rsidP="00560F36">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1E23B6C" w14:textId="77777777" w:rsidR="00560F36" w:rsidRDefault="00560F36" w:rsidP="00560F36">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3F0E98D1" w14:textId="77777777" w:rsidR="00560F36" w:rsidRDefault="00560F36" w:rsidP="00560F36">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E096A0F" w14:textId="77777777" w:rsidR="00560F36" w:rsidRDefault="00560F36" w:rsidP="00560F36">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3A369D03" w14:textId="77777777" w:rsidR="00560F36" w:rsidRDefault="00560F36" w:rsidP="00560F36">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5C325494" w14:textId="77777777" w:rsidR="00560F36" w:rsidRDefault="00560F36" w:rsidP="00560F36">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1E39F77" w14:textId="77777777" w:rsidR="00560F36" w:rsidRDefault="00560F36" w:rsidP="00560F36">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646948B5" w14:textId="77777777" w:rsidR="00560F36" w:rsidRDefault="00560F36" w:rsidP="00560F36">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3617359A" w14:textId="77777777" w:rsidR="00560F36" w:rsidRDefault="00560F36" w:rsidP="00560F36">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3370135D" w14:textId="77777777" w:rsidR="00560F36" w:rsidRDefault="00560F36" w:rsidP="00560F36">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6DA39606" w14:textId="77777777" w:rsidR="00560F36" w:rsidRDefault="00560F36" w:rsidP="00560F36">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w:t>
              </w:r>
              <w:r>
                <w:rPr>
                  <w:noProof/>
                  <w:u w:val="single"/>
                </w:rPr>
                <w:lastRenderedPageBreak/>
                <w:t>and.html#axzz4fFqNt6qT</w:t>
              </w:r>
              <w:r>
                <w:rPr>
                  <w:noProof/>
                </w:rPr>
                <w:br/>
                <w:t>[Accessed 25 April 2017].</w:t>
              </w:r>
            </w:p>
            <w:p w14:paraId="37BF49B5" w14:textId="77777777" w:rsidR="00560F36" w:rsidRDefault="00560F36" w:rsidP="00560F36">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7B8363" w14:textId="77777777" w:rsidR="00560F36" w:rsidRDefault="00560F36" w:rsidP="00560F36">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D6C569D" w14:textId="77777777" w:rsidR="00560F36" w:rsidRDefault="00560F36" w:rsidP="00560F36">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043A339" w14:textId="77777777" w:rsidR="00560F36" w:rsidRDefault="00560F36" w:rsidP="00560F36">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5DD9818B" w14:textId="77777777" w:rsidR="00560F36" w:rsidRDefault="00560F36" w:rsidP="00560F36">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7C4BA867" w14:textId="77777777" w:rsidR="00560F36" w:rsidRDefault="00560F36" w:rsidP="00560F36">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D8881BB" w14:textId="77777777" w:rsidR="00560F36" w:rsidRDefault="00560F36" w:rsidP="00560F36">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78E5EF1F" w14:textId="77777777" w:rsidR="00560F36" w:rsidRDefault="00560F36" w:rsidP="00560F36">
              <w:pPr>
                <w:pStyle w:val="Bibliography"/>
                <w:rPr>
                  <w:noProof/>
                </w:rPr>
              </w:pPr>
              <w:r w:rsidRPr="00560F36">
                <w:rPr>
                  <w:noProof/>
                  <w:lang w:val="it-IT"/>
                </w:rPr>
                <w:t xml:space="preserve">TechTarget, 2014. </w:t>
              </w:r>
              <w:r w:rsidRPr="00560F36">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281372C5" w14:textId="77777777" w:rsidR="00560F36" w:rsidRDefault="00560F36" w:rsidP="00560F36">
              <w:pPr>
                <w:pStyle w:val="Bibliography"/>
                <w:rPr>
                  <w:noProof/>
                </w:rPr>
              </w:pPr>
              <w:r w:rsidRPr="00560F36">
                <w:rPr>
                  <w:noProof/>
                  <w:lang w:val="pt-PT"/>
                </w:rPr>
                <w:t xml:space="preserve">TechTarget, 2015. </w:t>
              </w:r>
              <w:r w:rsidRPr="00560F36">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D26C8CF" w14:textId="77777777" w:rsidR="00560F36" w:rsidRDefault="00560F36" w:rsidP="00560F36">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23F26D7D" w14:textId="77777777" w:rsidR="00560F36" w:rsidRDefault="00560F36" w:rsidP="00560F36">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265F2868" w14:textId="77777777" w:rsidR="00560F36" w:rsidRDefault="00560F36" w:rsidP="00560F36">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2B9DE903" w14:textId="77777777" w:rsidR="00560F36" w:rsidRDefault="00560F36" w:rsidP="00560F36">
              <w:pPr>
                <w:pStyle w:val="Bibliography"/>
                <w:rPr>
                  <w:noProof/>
                </w:rPr>
              </w:pPr>
              <w:r>
                <w:rPr>
                  <w:noProof/>
                </w:rPr>
                <w:lastRenderedPageBreak/>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6400D9A6" w14:textId="77777777" w:rsidR="00560F36" w:rsidRDefault="00560F36" w:rsidP="00560F36">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0FAAB30A" w14:textId="77777777" w:rsidR="00560F36" w:rsidRDefault="00560F36" w:rsidP="00560F36">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22A3322B" w14:textId="77777777" w:rsidR="00560F36" w:rsidRDefault="00560F36" w:rsidP="00560F36">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9C8638D" w14:textId="77777777" w:rsidR="00560F36" w:rsidRDefault="00560F36" w:rsidP="00560F36">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47A00073" w14:textId="77777777" w:rsidR="00560F36" w:rsidRDefault="00560F36" w:rsidP="00560F36">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603E08A7" w14:textId="77777777" w:rsidR="00560F36" w:rsidRDefault="00560F36" w:rsidP="00560F36">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46DED672" w14:textId="77777777" w:rsidR="00560F36" w:rsidRDefault="00560F36" w:rsidP="00560F36">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6DD59CD7" w14:textId="77777777" w:rsidR="00560F36" w:rsidRDefault="00560F36" w:rsidP="00560F36">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36EEE49C" w14:textId="77777777" w:rsidR="00560F36" w:rsidRDefault="00560F36" w:rsidP="00560F36">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560F36">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3B1B3" w14:textId="77777777" w:rsidR="009124C2" w:rsidRDefault="009124C2" w:rsidP="009C527C">
      <w:r>
        <w:separator/>
      </w:r>
    </w:p>
  </w:endnote>
  <w:endnote w:type="continuationSeparator" w:id="0">
    <w:p w14:paraId="5B2EBD18" w14:textId="77777777" w:rsidR="009124C2" w:rsidRDefault="009124C2"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19334CC9" w:rsidR="009124C2" w:rsidRDefault="009124C2">
        <w:pPr>
          <w:pStyle w:val="Footer"/>
          <w:jc w:val="right"/>
        </w:pPr>
        <w:r>
          <w:fldChar w:fldCharType="begin"/>
        </w:r>
        <w:r>
          <w:instrText xml:space="preserve"> PAGE   \* MERGEFORMAT </w:instrText>
        </w:r>
        <w:r>
          <w:fldChar w:fldCharType="separate"/>
        </w:r>
        <w:r w:rsidR="00A37F80">
          <w:rPr>
            <w:noProof/>
          </w:rPr>
          <w:t>81</w:t>
        </w:r>
        <w:r>
          <w:rPr>
            <w:noProof/>
          </w:rPr>
          <w:fldChar w:fldCharType="end"/>
        </w:r>
      </w:p>
    </w:sdtContent>
  </w:sdt>
  <w:p w14:paraId="49E37E37" w14:textId="404FE612" w:rsidR="009124C2" w:rsidRDefault="009124C2" w:rsidP="00E353AD">
    <w:pPr>
      <w:pStyle w:val="Footer"/>
    </w:pPr>
    <w:r>
      <w:t>Alexander C Whitehead</w:t>
    </w:r>
    <w:r>
      <w:tab/>
    </w:r>
    <w:r>
      <w:tab/>
    </w:r>
    <w:r>
      <w:rPr>
        <w:noProof/>
        <w:lang w:eastAsia="zh-CN"/>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8FE9AF" w14:textId="77777777" w:rsidR="009124C2" w:rsidRDefault="009124C2" w:rsidP="009C527C">
      <w:r>
        <w:separator/>
      </w:r>
    </w:p>
  </w:footnote>
  <w:footnote w:type="continuationSeparator" w:id="0">
    <w:p w14:paraId="2D92CDAA" w14:textId="77777777" w:rsidR="009124C2" w:rsidRDefault="009124C2"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9124C2" w:rsidRDefault="009124C2">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9124C2" w:rsidRDefault="009124C2">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9124C2" w:rsidRDefault="009124C2">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9124C2" w:rsidRDefault="009124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9124C2" w:rsidRDefault="009124C2">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activeWritingStyle w:appName="MSWord" w:lang="en-GB" w:vendorID="64" w:dllVersion="131078" w:nlCheck="1" w:checkStyle="1"/>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9064B"/>
    <w:rsid w:val="00096B61"/>
    <w:rsid w:val="000A5697"/>
    <w:rsid w:val="000B2281"/>
    <w:rsid w:val="000C12E9"/>
    <w:rsid w:val="000C4278"/>
    <w:rsid w:val="000C54DB"/>
    <w:rsid w:val="000C75D9"/>
    <w:rsid w:val="000E084B"/>
    <w:rsid w:val="000E0A56"/>
    <w:rsid w:val="000E1050"/>
    <w:rsid w:val="00101780"/>
    <w:rsid w:val="00113F4B"/>
    <w:rsid w:val="001157B4"/>
    <w:rsid w:val="0011647E"/>
    <w:rsid w:val="00120DC0"/>
    <w:rsid w:val="00120E1A"/>
    <w:rsid w:val="00121418"/>
    <w:rsid w:val="00122EDC"/>
    <w:rsid w:val="00137FF4"/>
    <w:rsid w:val="001403CA"/>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B0921"/>
    <w:rsid w:val="001B4098"/>
    <w:rsid w:val="001C2C12"/>
    <w:rsid w:val="001D1177"/>
    <w:rsid w:val="001D3C92"/>
    <w:rsid w:val="001D442D"/>
    <w:rsid w:val="001D51B4"/>
    <w:rsid w:val="001D618E"/>
    <w:rsid w:val="001E083A"/>
    <w:rsid w:val="001E3622"/>
    <w:rsid w:val="001E4D3F"/>
    <w:rsid w:val="001E5EA5"/>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DFB"/>
    <w:rsid w:val="002E182D"/>
    <w:rsid w:val="002E2D53"/>
    <w:rsid w:val="002E33E0"/>
    <w:rsid w:val="002E553A"/>
    <w:rsid w:val="002E6A1F"/>
    <w:rsid w:val="002F7371"/>
    <w:rsid w:val="00303ABF"/>
    <w:rsid w:val="00305F95"/>
    <w:rsid w:val="0030701A"/>
    <w:rsid w:val="003119F2"/>
    <w:rsid w:val="00322E41"/>
    <w:rsid w:val="00323B5B"/>
    <w:rsid w:val="0032511D"/>
    <w:rsid w:val="00336954"/>
    <w:rsid w:val="00337D3D"/>
    <w:rsid w:val="00340409"/>
    <w:rsid w:val="00342BA1"/>
    <w:rsid w:val="00344267"/>
    <w:rsid w:val="003712AC"/>
    <w:rsid w:val="00373951"/>
    <w:rsid w:val="00375E92"/>
    <w:rsid w:val="003831B1"/>
    <w:rsid w:val="0038449E"/>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40068E"/>
    <w:rsid w:val="004007C5"/>
    <w:rsid w:val="004021F2"/>
    <w:rsid w:val="004045AA"/>
    <w:rsid w:val="00405F21"/>
    <w:rsid w:val="004104CA"/>
    <w:rsid w:val="00410521"/>
    <w:rsid w:val="00413214"/>
    <w:rsid w:val="00413881"/>
    <w:rsid w:val="0042413B"/>
    <w:rsid w:val="004269A3"/>
    <w:rsid w:val="00426EC5"/>
    <w:rsid w:val="00432C12"/>
    <w:rsid w:val="00434C14"/>
    <w:rsid w:val="0043671E"/>
    <w:rsid w:val="00436CE6"/>
    <w:rsid w:val="00436DD8"/>
    <w:rsid w:val="004378B0"/>
    <w:rsid w:val="00440A7F"/>
    <w:rsid w:val="00440DCE"/>
    <w:rsid w:val="004415EC"/>
    <w:rsid w:val="00441B9F"/>
    <w:rsid w:val="004424EB"/>
    <w:rsid w:val="004435B7"/>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C8F"/>
    <w:rsid w:val="004A3AA2"/>
    <w:rsid w:val="004A6630"/>
    <w:rsid w:val="004B18D9"/>
    <w:rsid w:val="004B1DC5"/>
    <w:rsid w:val="004B55B8"/>
    <w:rsid w:val="004C03D0"/>
    <w:rsid w:val="004C41F0"/>
    <w:rsid w:val="004C4855"/>
    <w:rsid w:val="004C51B1"/>
    <w:rsid w:val="004C59F5"/>
    <w:rsid w:val="004C5FF2"/>
    <w:rsid w:val="004D1303"/>
    <w:rsid w:val="004D180B"/>
    <w:rsid w:val="004D4A6E"/>
    <w:rsid w:val="004D6FFE"/>
    <w:rsid w:val="004E68D6"/>
    <w:rsid w:val="004F40DE"/>
    <w:rsid w:val="004F477F"/>
    <w:rsid w:val="004F500E"/>
    <w:rsid w:val="004F5184"/>
    <w:rsid w:val="004F69C1"/>
    <w:rsid w:val="00505392"/>
    <w:rsid w:val="0050627D"/>
    <w:rsid w:val="00506AB2"/>
    <w:rsid w:val="00507CEE"/>
    <w:rsid w:val="00510D13"/>
    <w:rsid w:val="00520B92"/>
    <w:rsid w:val="00521604"/>
    <w:rsid w:val="00531560"/>
    <w:rsid w:val="00533444"/>
    <w:rsid w:val="00536918"/>
    <w:rsid w:val="005421B9"/>
    <w:rsid w:val="0054651D"/>
    <w:rsid w:val="0055366A"/>
    <w:rsid w:val="005545EA"/>
    <w:rsid w:val="00560F36"/>
    <w:rsid w:val="005632FA"/>
    <w:rsid w:val="00567E64"/>
    <w:rsid w:val="00571512"/>
    <w:rsid w:val="0057542F"/>
    <w:rsid w:val="005759C4"/>
    <w:rsid w:val="00581102"/>
    <w:rsid w:val="00581811"/>
    <w:rsid w:val="005854C3"/>
    <w:rsid w:val="005875A8"/>
    <w:rsid w:val="00587B4A"/>
    <w:rsid w:val="00592A63"/>
    <w:rsid w:val="005A00A8"/>
    <w:rsid w:val="005A7F7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72D37"/>
    <w:rsid w:val="00675794"/>
    <w:rsid w:val="00682FCF"/>
    <w:rsid w:val="00683CBA"/>
    <w:rsid w:val="00691836"/>
    <w:rsid w:val="00695357"/>
    <w:rsid w:val="006B2E59"/>
    <w:rsid w:val="006C03B7"/>
    <w:rsid w:val="006C475D"/>
    <w:rsid w:val="006D0750"/>
    <w:rsid w:val="006D3BA6"/>
    <w:rsid w:val="006D58AA"/>
    <w:rsid w:val="006D77A8"/>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6AEB"/>
    <w:rsid w:val="00734BC4"/>
    <w:rsid w:val="00744409"/>
    <w:rsid w:val="007553DC"/>
    <w:rsid w:val="007571F5"/>
    <w:rsid w:val="007623C1"/>
    <w:rsid w:val="00767B61"/>
    <w:rsid w:val="00772EB8"/>
    <w:rsid w:val="00775A98"/>
    <w:rsid w:val="007766FF"/>
    <w:rsid w:val="00776929"/>
    <w:rsid w:val="00780EE4"/>
    <w:rsid w:val="007825E2"/>
    <w:rsid w:val="00787832"/>
    <w:rsid w:val="0079148F"/>
    <w:rsid w:val="00791D58"/>
    <w:rsid w:val="007934E8"/>
    <w:rsid w:val="007955AC"/>
    <w:rsid w:val="00795C14"/>
    <w:rsid w:val="00796A20"/>
    <w:rsid w:val="007A199C"/>
    <w:rsid w:val="007A2E34"/>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2BE9"/>
    <w:rsid w:val="00896CE8"/>
    <w:rsid w:val="008A1414"/>
    <w:rsid w:val="008A2440"/>
    <w:rsid w:val="008B18C6"/>
    <w:rsid w:val="008B2BD7"/>
    <w:rsid w:val="008C11E6"/>
    <w:rsid w:val="008C3395"/>
    <w:rsid w:val="008C494A"/>
    <w:rsid w:val="008D0AD5"/>
    <w:rsid w:val="008D0C32"/>
    <w:rsid w:val="008D7367"/>
    <w:rsid w:val="008E0857"/>
    <w:rsid w:val="008E155C"/>
    <w:rsid w:val="008E3285"/>
    <w:rsid w:val="008E677A"/>
    <w:rsid w:val="00902A92"/>
    <w:rsid w:val="009049D5"/>
    <w:rsid w:val="009066AE"/>
    <w:rsid w:val="00907EDF"/>
    <w:rsid w:val="009124C2"/>
    <w:rsid w:val="0091447B"/>
    <w:rsid w:val="00914B69"/>
    <w:rsid w:val="00916780"/>
    <w:rsid w:val="00921422"/>
    <w:rsid w:val="0092154D"/>
    <w:rsid w:val="0092634C"/>
    <w:rsid w:val="00942459"/>
    <w:rsid w:val="00951B60"/>
    <w:rsid w:val="00954223"/>
    <w:rsid w:val="00954FD2"/>
    <w:rsid w:val="009569DC"/>
    <w:rsid w:val="00963412"/>
    <w:rsid w:val="00967418"/>
    <w:rsid w:val="00971577"/>
    <w:rsid w:val="0097449E"/>
    <w:rsid w:val="00975E53"/>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9EE"/>
    <w:rsid w:val="009F5B80"/>
    <w:rsid w:val="00A031A8"/>
    <w:rsid w:val="00A04562"/>
    <w:rsid w:val="00A06BBC"/>
    <w:rsid w:val="00A104B4"/>
    <w:rsid w:val="00A12054"/>
    <w:rsid w:val="00A129AE"/>
    <w:rsid w:val="00A15424"/>
    <w:rsid w:val="00A16019"/>
    <w:rsid w:val="00A17F2B"/>
    <w:rsid w:val="00A202DC"/>
    <w:rsid w:val="00A20494"/>
    <w:rsid w:val="00A37F80"/>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6327"/>
    <w:rsid w:val="00AD0058"/>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ED7"/>
    <w:rsid w:val="00B3512B"/>
    <w:rsid w:val="00B4411F"/>
    <w:rsid w:val="00B46FE3"/>
    <w:rsid w:val="00B4771C"/>
    <w:rsid w:val="00B53534"/>
    <w:rsid w:val="00B62BA0"/>
    <w:rsid w:val="00B634F3"/>
    <w:rsid w:val="00B66196"/>
    <w:rsid w:val="00B67C98"/>
    <w:rsid w:val="00B7451C"/>
    <w:rsid w:val="00B83E32"/>
    <w:rsid w:val="00B92CD0"/>
    <w:rsid w:val="00B95804"/>
    <w:rsid w:val="00B9784E"/>
    <w:rsid w:val="00BA003B"/>
    <w:rsid w:val="00BA2DA6"/>
    <w:rsid w:val="00BA2FA4"/>
    <w:rsid w:val="00BB418D"/>
    <w:rsid w:val="00BB6053"/>
    <w:rsid w:val="00BC41F6"/>
    <w:rsid w:val="00BC6E46"/>
    <w:rsid w:val="00BD7A46"/>
    <w:rsid w:val="00BE0583"/>
    <w:rsid w:val="00BE338B"/>
    <w:rsid w:val="00BF04FC"/>
    <w:rsid w:val="00BF2BA2"/>
    <w:rsid w:val="00BF42DA"/>
    <w:rsid w:val="00BF499D"/>
    <w:rsid w:val="00BF5D74"/>
    <w:rsid w:val="00C00B63"/>
    <w:rsid w:val="00C01E76"/>
    <w:rsid w:val="00C02784"/>
    <w:rsid w:val="00C05687"/>
    <w:rsid w:val="00C05B7A"/>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2DEB"/>
    <w:rsid w:val="00C9785F"/>
    <w:rsid w:val="00CA15F4"/>
    <w:rsid w:val="00CA170F"/>
    <w:rsid w:val="00CA1B7E"/>
    <w:rsid w:val="00CA1C43"/>
    <w:rsid w:val="00CA6FA0"/>
    <w:rsid w:val="00CB1F50"/>
    <w:rsid w:val="00CB5371"/>
    <w:rsid w:val="00CB7654"/>
    <w:rsid w:val="00CC3766"/>
    <w:rsid w:val="00CC73D7"/>
    <w:rsid w:val="00CD63EB"/>
    <w:rsid w:val="00CE64E6"/>
    <w:rsid w:val="00CF2116"/>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6A92"/>
    <w:rsid w:val="00D510D7"/>
    <w:rsid w:val="00D5194C"/>
    <w:rsid w:val="00D63895"/>
    <w:rsid w:val="00D644B2"/>
    <w:rsid w:val="00D66387"/>
    <w:rsid w:val="00D67309"/>
    <w:rsid w:val="00D813FD"/>
    <w:rsid w:val="00D86659"/>
    <w:rsid w:val="00D876D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F1750"/>
    <w:rsid w:val="00DF295A"/>
    <w:rsid w:val="00DF2A69"/>
    <w:rsid w:val="00DF4174"/>
    <w:rsid w:val="00DF667D"/>
    <w:rsid w:val="00E0059A"/>
    <w:rsid w:val="00E12110"/>
    <w:rsid w:val="00E1274B"/>
    <w:rsid w:val="00E151C6"/>
    <w:rsid w:val="00E1643D"/>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594B"/>
    <w:rsid w:val="00EB6841"/>
    <w:rsid w:val="00EB7C65"/>
    <w:rsid w:val="00EB7CCB"/>
    <w:rsid w:val="00EC0F7A"/>
    <w:rsid w:val="00EC138E"/>
    <w:rsid w:val="00EC4D9E"/>
    <w:rsid w:val="00EC4F8A"/>
    <w:rsid w:val="00EC7DDA"/>
    <w:rsid w:val="00ED0BD3"/>
    <w:rsid w:val="00ED43BD"/>
    <w:rsid w:val="00ED723F"/>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90D3B"/>
    <w:rsid w:val="00F92571"/>
    <w:rsid w:val="00F979C6"/>
    <w:rsid w:val="00FA230C"/>
    <w:rsid w:val="00FB2C33"/>
    <w:rsid w:val="00FB65BD"/>
    <w:rsid w:val="00FC0403"/>
    <w:rsid w:val="00FC0EEB"/>
    <w:rsid w:val="00FC38D8"/>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Z:\Development%20Project\Final%20Report\Capture%20the%20Campus.docx" TargetMode="External"/><Relationship Id="rId117" Type="http://schemas.openxmlformats.org/officeDocument/2006/relationships/image" Target="media/image52.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oleObject" Target="embeddings/oleObject8.bin"/><Relationship Id="rId133" Type="http://schemas.openxmlformats.org/officeDocument/2006/relationships/image" Target="media/image60.emf"/><Relationship Id="rId138" Type="http://schemas.openxmlformats.org/officeDocument/2006/relationships/oleObject" Target="embeddings/oleObject21.bin"/><Relationship Id="rId16" Type="http://schemas.openxmlformats.org/officeDocument/2006/relationships/hyperlink" Target="file:///Z:\Development%20Project\Final%20Report\Capture%20the%20Campus.docx" TargetMode="External"/><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58" Type="http://schemas.openxmlformats.org/officeDocument/2006/relationships/image" Target="media/image4.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oleObject" Target="embeddings/oleObject3.bin"/><Relationship Id="rId123" Type="http://schemas.openxmlformats.org/officeDocument/2006/relationships/image" Target="media/image55.emf"/><Relationship Id="rId128" Type="http://schemas.openxmlformats.org/officeDocument/2006/relationships/oleObject" Target="embeddings/oleObject16.bin"/><Relationship Id="rId144" Type="http://schemas.openxmlformats.org/officeDocument/2006/relationships/oleObject" Target="embeddings/oleObject24.bin"/><Relationship Id="rId149" Type="http://schemas.openxmlformats.org/officeDocument/2006/relationships/image" Target="media/image68.emf"/><Relationship Id="rId5" Type="http://schemas.openxmlformats.org/officeDocument/2006/relationships/numbering" Target="numbering.xml"/><Relationship Id="rId90" Type="http://schemas.openxmlformats.org/officeDocument/2006/relationships/image" Target="media/image36.png"/><Relationship Id="rId95" Type="http://schemas.openxmlformats.org/officeDocument/2006/relationships/image" Target="media/image40.png"/><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0.emf"/><Relationship Id="rId118" Type="http://schemas.openxmlformats.org/officeDocument/2006/relationships/oleObject" Target="embeddings/oleObject11.bin"/><Relationship Id="rId134" Type="http://schemas.openxmlformats.org/officeDocument/2006/relationships/oleObject" Target="embeddings/oleObject19.bin"/><Relationship Id="rId139" Type="http://schemas.openxmlformats.org/officeDocument/2006/relationships/image" Target="media/image63.emf"/><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oleObject" Target="embeddings/oleObject27.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25"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59" Type="http://schemas.openxmlformats.org/officeDocument/2006/relationships/image" Target="media/image5.png"/><Relationship Id="rId67" Type="http://schemas.openxmlformats.org/officeDocument/2006/relationships/image" Target="media/image13.png"/><Relationship Id="rId103" Type="http://schemas.openxmlformats.org/officeDocument/2006/relationships/image" Target="media/image45.emf"/><Relationship Id="rId108" Type="http://schemas.openxmlformats.org/officeDocument/2006/relationships/oleObject" Target="embeddings/oleObject6.bin"/><Relationship Id="rId116" Type="http://schemas.openxmlformats.org/officeDocument/2006/relationships/oleObject" Target="embeddings/oleObject10.bin"/><Relationship Id="rId124" Type="http://schemas.openxmlformats.org/officeDocument/2006/relationships/oleObject" Target="embeddings/oleObject14.bin"/><Relationship Id="rId129" Type="http://schemas.openxmlformats.org/officeDocument/2006/relationships/image" Target="media/image58.emf"/><Relationship Id="rId137" Type="http://schemas.openxmlformats.org/officeDocument/2006/relationships/image" Target="media/image62.emf"/><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54" Type="http://schemas.openxmlformats.org/officeDocument/2006/relationships/image" Target="media/image3.png"/><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1.png"/><Relationship Id="rId111" Type="http://schemas.openxmlformats.org/officeDocument/2006/relationships/image" Target="media/image49.emf"/><Relationship Id="rId132" Type="http://schemas.openxmlformats.org/officeDocument/2006/relationships/oleObject" Target="embeddings/oleObject18.bin"/><Relationship Id="rId140" Type="http://schemas.openxmlformats.org/officeDocument/2006/relationships/oleObject" Target="embeddings/oleObject22.bin"/><Relationship Id="rId145"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Z:\Development%20Project\Final%20Report\Capture%20the%20Campus.docx" TargetMode="Externa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57" Type="http://schemas.openxmlformats.org/officeDocument/2006/relationships/header" Target="header5.xml"/><Relationship Id="rId106" Type="http://schemas.openxmlformats.org/officeDocument/2006/relationships/oleObject" Target="embeddings/oleObject5.bin"/><Relationship Id="rId114" Type="http://schemas.openxmlformats.org/officeDocument/2006/relationships/oleObject" Target="embeddings/oleObject9.bin"/><Relationship Id="rId119" Type="http://schemas.openxmlformats.org/officeDocument/2006/relationships/image" Target="media/image53.emf"/><Relationship Id="rId127" Type="http://schemas.openxmlformats.org/officeDocument/2006/relationships/image" Target="media/image57.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44"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13.bin"/><Relationship Id="rId130" Type="http://schemas.openxmlformats.org/officeDocument/2006/relationships/oleObject" Target="embeddings/oleObject17.bin"/><Relationship Id="rId135" Type="http://schemas.openxmlformats.org/officeDocument/2006/relationships/image" Target="media/image61.emf"/><Relationship Id="rId143" Type="http://schemas.openxmlformats.org/officeDocument/2006/relationships/image" Target="media/image65.emf"/><Relationship Id="rId148" Type="http://schemas.openxmlformats.org/officeDocument/2006/relationships/oleObject" Target="embeddings/oleObject26.bin"/><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8.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eader" Target="header3.xml"/><Relationship Id="rId76" Type="http://schemas.openxmlformats.org/officeDocument/2006/relationships/image" Target="media/image22.png"/><Relationship Id="rId97" Type="http://schemas.openxmlformats.org/officeDocument/2006/relationships/image" Target="media/image42.emf"/><Relationship Id="rId104" Type="http://schemas.openxmlformats.org/officeDocument/2006/relationships/oleObject" Target="embeddings/oleObject4.bin"/><Relationship Id="rId120" Type="http://schemas.openxmlformats.org/officeDocument/2006/relationships/oleObject" Target="embeddings/oleObject12.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25.bin"/><Relationship Id="rId7" Type="http://schemas.openxmlformats.org/officeDocument/2006/relationships/settings" Target="settings.xml"/><Relationship Id="rId71" Type="http://schemas.openxmlformats.org/officeDocument/2006/relationships/image" Target="media/image17.png"/><Relationship Id="rId92" Type="http://schemas.openxmlformats.org/officeDocument/2006/relationships/hyperlink" Target="http://en.wikipedia.org/wiki/Capture_the_flag" TargetMode="External"/><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oleObject" Target="embeddings/oleObject7.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20.bin"/><Relationship Id="rId61" Type="http://schemas.openxmlformats.org/officeDocument/2006/relationships/image" Target="media/image7.png"/><Relationship Id="rId82" Type="http://schemas.openxmlformats.org/officeDocument/2006/relationships/image" Target="media/image28.png"/><Relationship Id="rId152" Type="http://schemas.openxmlformats.org/officeDocument/2006/relationships/theme" Target="theme/theme1.xml"/><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eader" Target="header4.xml"/><Relationship Id="rId77" Type="http://schemas.openxmlformats.org/officeDocument/2006/relationships/image" Target="media/image23.png"/><Relationship Id="rId100" Type="http://schemas.openxmlformats.org/officeDocument/2006/relationships/oleObject" Target="embeddings/oleObject2.bin"/><Relationship Id="rId105" Type="http://schemas.openxmlformats.org/officeDocument/2006/relationships/image" Target="media/image46.emf"/><Relationship Id="rId126" Type="http://schemas.openxmlformats.org/officeDocument/2006/relationships/oleObject" Target="embeddings/oleObject15.bin"/><Relationship Id="rId147" Type="http://schemas.openxmlformats.org/officeDocument/2006/relationships/image" Target="media/image67.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oleObject" Target="embeddings/oleObject1.bin"/><Relationship Id="rId121" Type="http://schemas.openxmlformats.org/officeDocument/2006/relationships/image" Target="media/image54.emf"/><Relationship Id="rId142" Type="http://schemas.openxmlformats.org/officeDocument/2006/relationships/oleObject" Target="embeddings/oleObject23.bin"/><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54</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55</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56</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57</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58</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59</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60</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61</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62</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63</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53</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52</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64</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65</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66</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67</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47</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50</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51</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69E7A529-66BB-4352-9C0E-8172A16FB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Template.dotx</Template>
  <TotalTime>9129</TotalTime>
  <Pages>120</Pages>
  <Words>16877</Words>
  <Characters>104211</Characters>
  <Application>Microsoft Office Word</Application>
  <DocSecurity>0</DocSecurity>
  <Lines>868</Lines>
  <Paragraphs>241</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120847</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C Whitehead</cp:lastModifiedBy>
  <cp:revision>30</cp:revision>
  <cp:lastPrinted>2017-01-19T03:34:00Z</cp:lastPrinted>
  <dcterms:created xsi:type="dcterms:W3CDTF">2016-10-03T15:26:00Z</dcterms:created>
  <dcterms:modified xsi:type="dcterms:W3CDTF">2017-04-30T18:06:00Z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